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ED076" w14:textId="77777777" w:rsidR="00814C8D" w:rsidRPr="00FC5733" w:rsidRDefault="00814C8D" w:rsidP="00CE7C76">
      <w:pPr>
        <w:pStyle w:val="Title"/>
      </w:pPr>
      <w:bookmarkStart w:id="0" w:name="_Toc345343561"/>
      <w:r w:rsidRPr="00FC5733">
        <w:t>JDigiDoc Programmer’s Guide</w:t>
      </w:r>
      <w:bookmarkEnd w:id="0"/>
    </w:p>
    <w:p w14:paraId="7AFFEFA4" w14:textId="0A02A067" w:rsidR="00F054AA" w:rsidRPr="00B937CE" w:rsidRDefault="00814C8D" w:rsidP="00F054AA">
      <w:pPr>
        <w:spacing w:before="1700" w:line="360" w:lineRule="auto"/>
        <w:ind w:right="567"/>
        <w:contextualSpacing/>
        <w:jc w:val="right"/>
        <w:rPr>
          <w:rFonts w:cs="Arial"/>
          <w:sz w:val="24"/>
        </w:rPr>
      </w:pPr>
      <w:r w:rsidRPr="00B937CE">
        <w:rPr>
          <w:rFonts w:cs="Arial"/>
          <w:sz w:val="24"/>
        </w:rPr>
        <w:t>Document Version</w:t>
      </w:r>
      <w:r w:rsidR="00F2021A" w:rsidRPr="00B937CE">
        <w:rPr>
          <w:rFonts w:cs="Arial"/>
          <w:sz w:val="24"/>
        </w:rPr>
        <w:t xml:space="preserve">: </w:t>
      </w:r>
      <w:r w:rsidR="00AC5BC9" w:rsidRPr="00B937CE">
        <w:rPr>
          <w:rFonts w:cs="Arial"/>
          <w:sz w:val="24"/>
        </w:rPr>
        <w:t>3.</w:t>
      </w:r>
      <w:r w:rsidR="00FB6DD3">
        <w:rPr>
          <w:rFonts w:cs="Arial"/>
          <w:sz w:val="24"/>
        </w:rPr>
        <w:t>11</w:t>
      </w:r>
    </w:p>
    <w:p w14:paraId="4799704C" w14:textId="505D9D70" w:rsidR="00814C8D" w:rsidRPr="00B937CE" w:rsidRDefault="00814C8D" w:rsidP="00F054AA">
      <w:pPr>
        <w:spacing w:before="1700" w:line="360" w:lineRule="auto"/>
        <w:ind w:right="567"/>
        <w:contextualSpacing/>
        <w:jc w:val="right"/>
        <w:rPr>
          <w:rFonts w:cs="Arial"/>
          <w:sz w:val="24"/>
        </w:rPr>
      </w:pPr>
      <w:r w:rsidRPr="00B937CE">
        <w:rPr>
          <w:rFonts w:cs="Arial"/>
          <w:sz w:val="24"/>
        </w:rPr>
        <w:t>Library Version</w:t>
      </w:r>
      <w:r w:rsidR="00F054AA" w:rsidRPr="00B937CE">
        <w:rPr>
          <w:rFonts w:cs="Arial"/>
          <w:sz w:val="24"/>
        </w:rPr>
        <w:t xml:space="preserve">:  </w:t>
      </w:r>
      <w:r w:rsidR="009E62D3" w:rsidRPr="00B937CE">
        <w:rPr>
          <w:rFonts w:cs="Arial"/>
          <w:sz w:val="24"/>
        </w:rPr>
        <w:t>3</w:t>
      </w:r>
      <w:r w:rsidR="00F054AA" w:rsidRPr="00B937CE">
        <w:rPr>
          <w:rFonts w:cs="Arial"/>
          <w:sz w:val="24"/>
        </w:rPr>
        <w:t>.</w:t>
      </w:r>
      <w:r w:rsidR="00FB6DD3">
        <w:rPr>
          <w:rFonts w:cs="Arial"/>
          <w:sz w:val="24"/>
        </w:rPr>
        <w:t>11</w:t>
      </w:r>
    </w:p>
    <w:p w14:paraId="6475E80D" w14:textId="72019145" w:rsidR="00F054AA" w:rsidRPr="00A3153B" w:rsidRDefault="00F2021A" w:rsidP="00F054AA">
      <w:pPr>
        <w:spacing w:before="1700" w:line="360" w:lineRule="auto"/>
        <w:ind w:right="567"/>
        <w:contextualSpacing/>
        <w:jc w:val="right"/>
        <w:rPr>
          <w:rFonts w:ascii="Helvetica 65" w:hAnsi="Helvetica 65"/>
          <w:sz w:val="24"/>
        </w:rPr>
      </w:pPr>
      <w:r w:rsidRPr="00B937CE">
        <w:rPr>
          <w:rFonts w:cs="Arial"/>
          <w:sz w:val="24"/>
        </w:rPr>
        <w:t xml:space="preserve">Last update:  </w:t>
      </w:r>
      <w:r w:rsidR="00FB6DD3">
        <w:rPr>
          <w:rFonts w:cs="Arial"/>
          <w:sz w:val="24"/>
        </w:rPr>
        <w:t>11</w:t>
      </w:r>
      <w:r w:rsidR="00FB1CBC" w:rsidRPr="00B937CE">
        <w:rPr>
          <w:rFonts w:cs="Arial"/>
          <w:sz w:val="24"/>
        </w:rPr>
        <w:t>.</w:t>
      </w:r>
      <w:r w:rsidR="00252435" w:rsidRPr="00B937CE">
        <w:rPr>
          <w:rFonts w:cs="Arial"/>
          <w:sz w:val="24"/>
        </w:rPr>
        <w:t>0</w:t>
      </w:r>
      <w:r w:rsidR="00FB6DD3">
        <w:rPr>
          <w:rFonts w:cs="Arial"/>
          <w:sz w:val="24"/>
        </w:rPr>
        <w:t>6</w:t>
      </w:r>
      <w:r w:rsidR="00121BA1" w:rsidRPr="00B937CE">
        <w:rPr>
          <w:rFonts w:cs="Arial"/>
          <w:sz w:val="24"/>
        </w:rPr>
        <w:t>.201</w:t>
      </w:r>
      <w:r w:rsidR="00DC7E6E">
        <w:rPr>
          <w:rFonts w:cs="Arial"/>
          <w:sz w:val="24"/>
        </w:rPr>
        <w:t>5</w:t>
      </w:r>
    </w:p>
    <w:p w14:paraId="1A542FC3" w14:textId="77777777" w:rsidR="00814C8D" w:rsidRPr="00A3153B" w:rsidRDefault="00814C8D" w:rsidP="00814C8D">
      <w:pPr>
        <w:rPr>
          <w:rFonts w:ascii="Helvetica 65" w:hAnsi="Helvetica 65" w:cs="Arial"/>
          <w:kern w:val="32"/>
          <w:sz w:val="32"/>
          <w:szCs w:val="32"/>
        </w:rPr>
      </w:pPr>
      <w:r w:rsidRPr="00A3153B">
        <w:br w:type="page"/>
      </w:r>
    </w:p>
    <w:p w14:paraId="2AB91B0A" w14:textId="77777777" w:rsidR="008933DE" w:rsidRPr="00A3153B" w:rsidRDefault="00AD241C" w:rsidP="00CE7C76">
      <w:pPr>
        <w:pStyle w:val="Heading1"/>
        <w:rPr>
          <w:lang w:val="en-US"/>
        </w:rPr>
      </w:pPr>
      <w:bookmarkStart w:id="1" w:name="_Toc345343562"/>
      <w:bookmarkStart w:id="2" w:name="_Toc413334727"/>
      <w:r w:rsidRPr="00A3153B">
        <w:rPr>
          <w:lang w:val="en-US"/>
        </w:rPr>
        <w:lastRenderedPageBreak/>
        <w:t>Document versions</w:t>
      </w:r>
      <w:bookmarkEnd w:id="1"/>
      <w:bookmarkEnd w:id="2"/>
    </w:p>
    <w:p w14:paraId="1A4F2840" w14:textId="77777777" w:rsidR="004D6B92" w:rsidRPr="00A3153B" w:rsidRDefault="004D6B92" w:rsidP="0066084C"/>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5"/>
        <w:gridCol w:w="5400"/>
      </w:tblGrid>
      <w:tr w:rsidR="0015720C" w:rsidRPr="00FC5733" w14:paraId="33506B35" w14:textId="77777777">
        <w:trPr>
          <w:trHeight w:val="255"/>
        </w:trPr>
        <w:tc>
          <w:tcPr>
            <w:tcW w:w="8115" w:type="dxa"/>
            <w:gridSpan w:val="2"/>
            <w:shd w:val="clear" w:color="auto" w:fill="333333"/>
            <w:noWrap/>
            <w:vAlign w:val="bottom"/>
          </w:tcPr>
          <w:p w14:paraId="69C7DC04" w14:textId="77777777" w:rsidR="0015720C" w:rsidRPr="00A3153B" w:rsidRDefault="002A04F1" w:rsidP="0066084C">
            <w:pPr>
              <w:rPr>
                <w:rFonts w:cs="Arial"/>
                <w:b/>
                <w:bCs/>
                <w:color w:val="FFFFFF"/>
                <w:szCs w:val="20"/>
              </w:rPr>
            </w:pPr>
            <w:r w:rsidRPr="00A3153B">
              <w:rPr>
                <w:rFonts w:cs="Arial"/>
                <w:b/>
                <w:bCs/>
                <w:color w:val="FFFFFF"/>
                <w:szCs w:val="20"/>
              </w:rPr>
              <w:t>Document information</w:t>
            </w:r>
          </w:p>
        </w:tc>
      </w:tr>
      <w:tr w:rsidR="00D40616" w:rsidRPr="00FC5733" w14:paraId="3C68804E" w14:textId="77777777" w:rsidTr="00613597">
        <w:trPr>
          <w:trHeight w:val="255"/>
        </w:trPr>
        <w:tc>
          <w:tcPr>
            <w:tcW w:w="2715" w:type="dxa"/>
            <w:shd w:val="clear" w:color="auto" w:fill="auto"/>
            <w:noWrap/>
            <w:vAlign w:val="center"/>
          </w:tcPr>
          <w:p w14:paraId="2F2D9D5B" w14:textId="77777777" w:rsidR="00D40616" w:rsidRPr="00A3153B" w:rsidRDefault="002A04F1" w:rsidP="00613597">
            <w:pPr>
              <w:jc w:val="left"/>
              <w:rPr>
                <w:rFonts w:cs="Arial"/>
                <w:szCs w:val="20"/>
              </w:rPr>
            </w:pPr>
            <w:r w:rsidRPr="00A3153B">
              <w:rPr>
                <w:rFonts w:cs="Arial"/>
                <w:szCs w:val="20"/>
              </w:rPr>
              <w:t>Created on</w:t>
            </w:r>
          </w:p>
        </w:tc>
        <w:tc>
          <w:tcPr>
            <w:tcW w:w="5400" w:type="dxa"/>
            <w:shd w:val="clear" w:color="auto" w:fill="auto"/>
            <w:noWrap/>
            <w:vAlign w:val="center"/>
          </w:tcPr>
          <w:p w14:paraId="03FA8261" w14:textId="77777777" w:rsidR="00194391" w:rsidRPr="00A3153B" w:rsidRDefault="00A20FAE" w:rsidP="00613597">
            <w:pPr>
              <w:jc w:val="left"/>
              <w:rPr>
                <w:rFonts w:cs="Arial"/>
                <w:szCs w:val="20"/>
              </w:rPr>
            </w:pPr>
            <w:r w:rsidRPr="00A3153B">
              <w:rPr>
                <w:rFonts w:cs="Arial"/>
                <w:szCs w:val="20"/>
              </w:rPr>
              <w:t>2</w:t>
            </w:r>
            <w:r w:rsidR="007A3FE7" w:rsidRPr="00A3153B">
              <w:rPr>
                <w:rFonts w:cs="Arial"/>
                <w:szCs w:val="20"/>
              </w:rPr>
              <w:t>2</w:t>
            </w:r>
            <w:r w:rsidRPr="00A3153B">
              <w:rPr>
                <w:rFonts w:cs="Arial"/>
                <w:szCs w:val="20"/>
              </w:rPr>
              <w:t>.</w:t>
            </w:r>
            <w:r w:rsidR="00814C8D" w:rsidRPr="00A3153B">
              <w:rPr>
                <w:rFonts w:cs="Arial"/>
                <w:szCs w:val="20"/>
              </w:rPr>
              <w:t>0</w:t>
            </w:r>
            <w:r w:rsidR="00151964" w:rsidRPr="00A3153B">
              <w:rPr>
                <w:rFonts w:cs="Arial"/>
                <w:szCs w:val="20"/>
              </w:rPr>
              <w:t>1</w:t>
            </w:r>
            <w:r w:rsidR="00814C8D" w:rsidRPr="00A3153B">
              <w:rPr>
                <w:rFonts w:cs="Arial"/>
                <w:szCs w:val="20"/>
              </w:rPr>
              <w:t>.201</w:t>
            </w:r>
            <w:r w:rsidR="00151964" w:rsidRPr="00A3153B">
              <w:rPr>
                <w:rFonts w:cs="Arial"/>
                <w:szCs w:val="20"/>
              </w:rPr>
              <w:t>3</w:t>
            </w:r>
          </w:p>
        </w:tc>
      </w:tr>
      <w:tr w:rsidR="00D40616" w:rsidRPr="00FC5733" w14:paraId="33F39F21" w14:textId="77777777" w:rsidTr="00613597">
        <w:trPr>
          <w:trHeight w:val="270"/>
        </w:trPr>
        <w:tc>
          <w:tcPr>
            <w:tcW w:w="2715" w:type="dxa"/>
            <w:shd w:val="clear" w:color="auto" w:fill="auto"/>
            <w:noWrap/>
            <w:vAlign w:val="center"/>
          </w:tcPr>
          <w:p w14:paraId="100F0B9A" w14:textId="77777777" w:rsidR="00D40616" w:rsidRPr="00A3153B" w:rsidRDefault="002A04F1" w:rsidP="00613597">
            <w:pPr>
              <w:jc w:val="left"/>
              <w:rPr>
                <w:rFonts w:cs="Arial"/>
                <w:szCs w:val="20"/>
              </w:rPr>
            </w:pPr>
            <w:r w:rsidRPr="00A3153B">
              <w:rPr>
                <w:rFonts w:cs="Arial"/>
                <w:szCs w:val="20"/>
              </w:rPr>
              <w:t>Reference</w:t>
            </w:r>
          </w:p>
        </w:tc>
        <w:tc>
          <w:tcPr>
            <w:tcW w:w="5400" w:type="dxa"/>
            <w:shd w:val="clear" w:color="auto" w:fill="auto"/>
            <w:noWrap/>
            <w:vAlign w:val="center"/>
          </w:tcPr>
          <w:p w14:paraId="2C3CCF90" w14:textId="77777777" w:rsidR="00D40616" w:rsidRPr="00A3153B" w:rsidRDefault="00613597" w:rsidP="00613597">
            <w:pPr>
              <w:jc w:val="left"/>
              <w:rPr>
                <w:rFonts w:cs="Arial"/>
                <w:szCs w:val="20"/>
              </w:rPr>
            </w:pPr>
            <w:r w:rsidRPr="00A3153B">
              <w:rPr>
                <w:rFonts w:cs="Arial"/>
                <w:szCs w:val="20"/>
              </w:rPr>
              <w:t>JDigiDoc Programmer’s Guide</w:t>
            </w:r>
          </w:p>
        </w:tc>
      </w:tr>
      <w:tr w:rsidR="00D40616" w:rsidRPr="00FC5733" w14:paraId="7DEE63E2" w14:textId="77777777" w:rsidTr="00613597">
        <w:trPr>
          <w:trHeight w:val="270"/>
        </w:trPr>
        <w:tc>
          <w:tcPr>
            <w:tcW w:w="2715" w:type="dxa"/>
            <w:shd w:val="clear" w:color="auto" w:fill="auto"/>
            <w:noWrap/>
            <w:vAlign w:val="center"/>
          </w:tcPr>
          <w:p w14:paraId="242C8A55" w14:textId="77777777" w:rsidR="00D40616" w:rsidRPr="00A3153B" w:rsidRDefault="002A04F1" w:rsidP="00DF7E5A">
            <w:pPr>
              <w:jc w:val="left"/>
              <w:rPr>
                <w:rFonts w:cs="Arial"/>
                <w:szCs w:val="20"/>
              </w:rPr>
            </w:pPr>
            <w:r w:rsidRPr="00A3153B">
              <w:rPr>
                <w:rFonts w:cs="Arial"/>
                <w:szCs w:val="20"/>
              </w:rPr>
              <w:t>R</w:t>
            </w:r>
            <w:r w:rsidR="00DF7E5A" w:rsidRPr="00A3153B">
              <w:rPr>
                <w:rFonts w:cs="Arial"/>
                <w:szCs w:val="20"/>
              </w:rPr>
              <w:t>eceiver</w:t>
            </w:r>
          </w:p>
        </w:tc>
        <w:tc>
          <w:tcPr>
            <w:tcW w:w="5400" w:type="dxa"/>
            <w:shd w:val="clear" w:color="auto" w:fill="auto"/>
            <w:noWrap/>
            <w:vAlign w:val="center"/>
          </w:tcPr>
          <w:p w14:paraId="5BC3B472" w14:textId="77777777" w:rsidR="00D40616" w:rsidRPr="00A3153B" w:rsidRDefault="00613597" w:rsidP="00613597">
            <w:pPr>
              <w:jc w:val="left"/>
              <w:rPr>
                <w:rFonts w:cs="Arial"/>
                <w:szCs w:val="20"/>
              </w:rPr>
            </w:pPr>
            <w:r w:rsidRPr="00A3153B">
              <w:rPr>
                <w:rFonts w:cs="Arial"/>
                <w:szCs w:val="20"/>
              </w:rPr>
              <w:t>Sertifitseerimiskeskus AS</w:t>
            </w:r>
          </w:p>
        </w:tc>
      </w:tr>
      <w:tr w:rsidR="00D40616" w:rsidRPr="00FC5733" w14:paraId="03A030E3" w14:textId="77777777" w:rsidTr="00613597">
        <w:trPr>
          <w:trHeight w:val="270"/>
        </w:trPr>
        <w:tc>
          <w:tcPr>
            <w:tcW w:w="2715" w:type="dxa"/>
            <w:shd w:val="clear" w:color="auto" w:fill="auto"/>
            <w:noWrap/>
            <w:vAlign w:val="center"/>
          </w:tcPr>
          <w:p w14:paraId="3D7AD993" w14:textId="77777777" w:rsidR="00D40616" w:rsidRPr="00A3153B" w:rsidRDefault="002A04F1" w:rsidP="00613597">
            <w:pPr>
              <w:jc w:val="left"/>
              <w:rPr>
                <w:rFonts w:cs="Arial"/>
                <w:szCs w:val="20"/>
              </w:rPr>
            </w:pPr>
            <w:r w:rsidRPr="00A3153B">
              <w:rPr>
                <w:rFonts w:cs="Arial"/>
                <w:szCs w:val="20"/>
              </w:rPr>
              <w:t>Author</w:t>
            </w:r>
          </w:p>
        </w:tc>
        <w:tc>
          <w:tcPr>
            <w:tcW w:w="5400" w:type="dxa"/>
            <w:shd w:val="clear" w:color="auto" w:fill="auto"/>
            <w:noWrap/>
            <w:vAlign w:val="center"/>
          </w:tcPr>
          <w:p w14:paraId="2CF9BBA3" w14:textId="77777777" w:rsidR="00D40616" w:rsidRPr="00A3153B" w:rsidRDefault="00F054AA" w:rsidP="00613597">
            <w:pPr>
              <w:jc w:val="left"/>
              <w:rPr>
                <w:rFonts w:cs="Arial"/>
                <w:szCs w:val="20"/>
              </w:rPr>
            </w:pPr>
            <w:r w:rsidRPr="00A3153B">
              <w:rPr>
                <w:rFonts w:cs="Arial"/>
                <w:szCs w:val="20"/>
              </w:rPr>
              <w:t>Veiko Sinivee, Kersti Üts</w:t>
            </w:r>
            <w:r w:rsidR="00E95B6F" w:rsidRPr="00A3153B">
              <w:rPr>
                <w:rFonts w:cs="Arial"/>
                <w:szCs w:val="20"/>
              </w:rPr>
              <w:t>, Kristi Uukkivi</w:t>
            </w:r>
          </w:p>
        </w:tc>
      </w:tr>
      <w:tr w:rsidR="004C5779" w:rsidRPr="00FC5733" w14:paraId="64819BE1" w14:textId="77777777" w:rsidTr="00613597">
        <w:trPr>
          <w:trHeight w:val="270"/>
        </w:trPr>
        <w:tc>
          <w:tcPr>
            <w:tcW w:w="2715" w:type="dxa"/>
            <w:shd w:val="clear" w:color="auto" w:fill="auto"/>
            <w:noWrap/>
            <w:vAlign w:val="center"/>
          </w:tcPr>
          <w:p w14:paraId="338031AF" w14:textId="77777777" w:rsidR="004C5779" w:rsidRPr="00A3153B" w:rsidRDefault="002A04F1" w:rsidP="00613597">
            <w:pPr>
              <w:jc w:val="left"/>
              <w:rPr>
                <w:rFonts w:cs="Arial"/>
                <w:szCs w:val="20"/>
              </w:rPr>
            </w:pPr>
            <w:r w:rsidRPr="00A3153B">
              <w:rPr>
                <w:rFonts w:cs="Arial"/>
                <w:szCs w:val="20"/>
              </w:rPr>
              <w:t>Versio</w:t>
            </w:r>
            <w:r w:rsidR="004C5779" w:rsidRPr="00A3153B">
              <w:rPr>
                <w:rFonts w:cs="Arial"/>
                <w:szCs w:val="20"/>
              </w:rPr>
              <w:t>n</w:t>
            </w:r>
          </w:p>
        </w:tc>
        <w:tc>
          <w:tcPr>
            <w:tcW w:w="5400" w:type="dxa"/>
            <w:shd w:val="clear" w:color="auto" w:fill="auto"/>
            <w:noWrap/>
            <w:vAlign w:val="center"/>
          </w:tcPr>
          <w:p w14:paraId="57FEC969" w14:textId="440B7981" w:rsidR="004C5779" w:rsidRPr="00A3153B" w:rsidRDefault="002221C2" w:rsidP="00613597">
            <w:pPr>
              <w:jc w:val="left"/>
              <w:rPr>
                <w:rFonts w:cs="Arial"/>
                <w:szCs w:val="20"/>
              </w:rPr>
            </w:pPr>
            <w:r w:rsidRPr="00A3153B">
              <w:rPr>
                <w:rFonts w:cs="Arial"/>
                <w:szCs w:val="20"/>
              </w:rPr>
              <w:t>3.</w:t>
            </w:r>
            <w:r w:rsidR="00DD5291">
              <w:rPr>
                <w:rFonts w:cs="Arial"/>
                <w:szCs w:val="20"/>
              </w:rPr>
              <w:t>1</w:t>
            </w:r>
            <w:r w:rsidR="00FB6DD3">
              <w:rPr>
                <w:rFonts w:cs="Arial"/>
                <w:szCs w:val="20"/>
              </w:rPr>
              <w:t>1</w:t>
            </w:r>
          </w:p>
        </w:tc>
      </w:tr>
    </w:tbl>
    <w:p w14:paraId="5B4605AA" w14:textId="77777777" w:rsidR="00107734" w:rsidRPr="00A3153B" w:rsidRDefault="00107734" w:rsidP="0066084C"/>
    <w:tbl>
      <w:tblPr>
        <w:tblW w:w="8115" w:type="dxa"/>
        <w:tblInd w:w="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5"/>
        <w:gridCol w:w="1080"/>
        <w:gridCol w:w="5580"/>
      </w:tblGrid>
      <w:tr w:rsidR="0015720C" w:rsidRPr="00FC5733" w14:paraId="4311E4F5" w14:textId="77777777" w:rsidTr="00CE7C76">
        <w:trPr>
          <w:cantSplit/>
          <w:trHeight w:val="255"/>
        </w:trPr>
        <w:tc>
          <w:tcPr>
            <w:tcW w:w="8115" w:type="dxa"/>
            <w:gridSpan w:val="3"/>
            <w:shd w:val="clear" w:color="auto" w:fill="333333"/>
            <w:noWrap/>
          </w:tcPr>
          <w:p w14:paraId="28543F6C" w14:textId="77777777" w:rsidR="0015720C" w:rsidRPr="00A3153B" w:rsidRDefault="002A04F1" w:rsidP="003E6507">
            <w:pPr>
              <w:jc w:val="left"/>
              <w:rPr>
                <w:rFonts w:cs="Arial"/>
                <w:b/>
                <w:bCs/>
                <w:szCs w:val="20"/>
              </w:rPr>
            </w:pPr>
            <w:r w:rsidRPr="00A3153B">
              <w:rPr>
                <w:rFonts w:cs="Arial"/>
                <w:b/>
                <w:bCs/>
                <w:szCs w:val="20"/>
              </w:rPr>
              <w:t>Version</w:t>
            </w:r>
            <w:r w:rsidR="0015720C" w:rsidRPr="00A3153B">
              <w:rPr>
                <w:rFonts w:cs="Arial"/>
                <w:b/>
                <w:bCs/>
                <w:szCs w:val="20"/>
              </w:rPr>
              <w:t xml:space="preserve"> info</w:t>
            </w:r>
            <w:r w:rsidRPr="00A3153B">
              <w:rPr>
                <w:rFonts w:cs="Arial"/>
                <w:b/>
                <w:bCs/>
                <w:szCs w:val="20"/>
              </w:rPr>
              <w:t>rmation</w:t>
            </w:r>
          </w:p>
        </w:tc>
      </w:tr>
      <w:tr w:rsidR="0015720C" w:rsidRPr="00FC5733" w14:paraId="7621C327" w14:textId="77777777" w:rsidTr="00CE7C76">
        <w:trPr>
          <w:cantSplit/>
          <w:trHeight w:val="255"/>
        </w:trPr>
        <w:tc>
          <w:tcPr>
            <w:tcW w:w="1455" w:type="dxa"/>
            <w:shd w:val="clear" w:color="auto" w:fill="auto"/>
            <w:noWrap/>
          </w:tcPr>
          <w:p w14:paraId="208952DD" w14:textId="77777777" w:rsidR="0015720C" w:rsidRPr="00A3153B" w:rsidRDefault="002A04F1" w:rsidP="003E6507">
            <w:pPr>
              <w:jc w:val="left"/>
              <w:rPr>
                <w:rFonts w:cs="Arial"/>
                <w:b/>
                <w:szCs w:val="20"/>
              </w:rPr>
            </w:pPr>
            <w:r w:rsidRPr="00A3153B">
              <w:rPr>
                <w:rFonts w:cs="Arial"/>
                <w:b/>
                <w:szCs w:val="20"/>
              </w:rPr>
              <w:t>Date</w:t>
            </w:r>
          </w:p>
        </w:tc>
        <w:tc>
          <w:tcPr>
            <w:tcW w:w="1080" w:type="dxa"/>
          </w:tcPr>
          <w:p w14:paraId="4F3CA32E" w14:textId="77777777" w:rsidR="0015720C" w:rsidRPr="00A3153B" w:rsidRDefault="0015720C" w:rsidP="003E6507">
            <w:pPr>
              <w:jc w:val="center"/>
              <w:rPr>
                <w:rFonts w:cs="Arial"/>
                <w:b/>
                <w:szCs w:val="20"/>
              </w:rPr>
            </w:pPr>
            <w:r w:rsidRPr="00A3153B">
              <w:rPr>
                <w:rFonts w:cs="Arial"/>
                <w:b/>
                <w:szCs w:val="20"/>
              </w:rPr>
              <w:t>Ve</w:t>
            </w:r>
            <w:r w:rsidR="002A04F1" w:rsidRPr="00A3153B">
              <w:rPr>
                <w:rFonts w:cs="Arial"/>
                <w:b/>
                <w:szCs w:val="20"/>
              </w:rPr>
              <w:t>rsi</w:t>
            </w:r>
            <w:r w:rsidRPr="00A3153B">
              <w:rPr>
                <w:rFonts w:cs="Arial"/>
                <w:b/>
                <w:szCs w:val="20"/>
              </w:rPr>
              <w:t>on</w:t>
            </w:r>
          </w:p>
        </w:tc>
        <w:tc>
          <w:tcPr>
            <w:tcW w:w="5580" w:type="dxa"/>
            <w:shd w:val="clear" w:color="auto" w:fill="auto"/>
            <w:noWrap/>
          </w:tcPr>
          <w:p w14:paraId="644CECB5" w14:textId="77777777" w:rsidR="0015720C" w:rsidRPr="00A3153B" w:rsidRDefault="002A04F1" w:rsidP="003E6507">
            <w:pPr>
              <w:jc w:val="left"/>
              <w:rPr>
                <w:rFonts w:cs="Arial"/>
                <w:b/>
                <w:szCs w:val="20"/>
              </w:rPr>
            </w:pPr>
            <w:r w:rsidRPr="00A3153B">
              <w:rPr>
                <w:rFonts w:cs="Arial"/>
                <w:b/>
                <w:szCs w:val="20"/>
              </w:rPr>
              <w:t>Changes</w:t>
            </w:r>
          </w:p>
        </w:tc>
      </w:tr>
      <w:tr w:rsidR="002A04F1" w:rsidRPr="00FC5733" w14:paraId="7EE86778" w14:textId="77777777" w:rsidTr="00CE7C76">
        <w:trPr>
          <w:cantSplit/>
          <w:trHeight w:val="270"/>
        </w:trPr>
        <w:tc>
          <w:tcPr>
            <w:tcW w:w="1455" w:type="dxa"/>
            <w:shd w:val="clear" w:color="auto" w:fill="auto"/>
            <w:noWrap/>
          </w:tcPr>
          <w:p w14:paraId="0848A27D" w14:textId="77777777" w:rsidR="002A04F1" w:rsidRPr="00A3153B" w:rsidRDefault="002A04F1" w:rsidP="003E6507">
            <w:pPr>
              <w:jc w:val="left"/>
              <w:rPr>
                <w:rFonts w:cs="Arial"/>
                <w:szCs w:val="20"/>
              </w:rPr>
            </w:pPr>
          </w:p>
        </w:tc>
        <w:tc>
          <w:tcPr>
            <w:tcW w:w="1080" w:type="dxa"/>
          </w:tcPr>
          <w:p w14:paraId="658E3780" w14:textId="77777777" w:rsidR="002A04F1" w:rsidRPr="00A3153B" w:rsidRDefault="00AD241C" w:rsidP="003E6507">
            <w:pPr>
              <w:jc w:val="center"/>
              <w:rPr>
                <w:rFonts w:cs="Arial"/>
                <w:szCs w:val="20"/>
              </w:rPr>
            </w:pPr>
            <w:r w:rsidRPr="00A3153B">
              <w:rPr>
                <w:rFonts w:cs="Arial"/>
                <w:szCs w:val="20"/>
              </w:rPr>
              <w:t>2.7</w:t>
            </w:r>
          </w:p>
        </w:tc>
        <w:tc>
          <w:tcPr>
            <w:tcW w:w="5580" w:type="dxa"/>
            <w:shd w:val="clear" w:color="auto" w:fill="auto"/>
            <w:noWrap/>
          </w:tcPr>
          <w:p w14:paraId="1BF41C25" w14:textId="77777777" w:rsidR="002A04F1" w:rsidRPr="00A3153B" w:rsidRDefault="0024468B" w:rsidP="00DF7E5A">
            <w:pPr>
              <w:jc w:val="left"/>
              <w:rPr>
                <w:rFonts w:cs="Arial"/>
                <w:szCs w:val="20"/>
              </w:rPr>
            </w:pPr>
            <w:r w:rsidRPr="00A3153B">
              <w:rPr>
                <w:rFonts w:cs="Arial"/>
                <w:szCs w:val="20"/>
              </w:rPr>
              <w:t xml:space="preserve">The </w:t>
            </w:r>
            <w:r w:rsidR="00DF7E5A" w:rsidRPr="00A3153B">
              <w:rPr>
                <w:rFonts w:cs="Arial"/>
                <w:szCs w:val="20"/>
              </w:rPr>
              <w:t>latest version of “</w:t>
            </w:r>
            <w:r w:rsidR="00AD241C" w:rsidRPr="00A3153B">
              <w:rPr>
                <w:rFonts w:cs="Arial"/>
                <w:szCs w:val="20"/>
              </w:rPr>
              <w:t>J</w:t>
            </w:r>
            <w:r w:rsidR="007A3FE7" w:rsidRPr="00A3153B">
              <w:rPr>
                <w:rFonts w:cs="Arial"/>
                <w:szCs w:val="20"/>
              </w:rPr>
              <w:t>d</w:t>
            </w:r>
            <w:r w:rsidR="00AD241C" w:rsidRPr="00A3153B">
              <w:rPr>
                <w:rFonts w:cs="Arial"/>
                <w:szCs w:val="20"/>
              </w:rPr>
              <w:t>igiDoc Programmer</w:t>
            </w:r>
            <w:r w:rsidR="00613597" w:rsidRPr="00A3153B">
              <w:rPr>
                <w:rFonts w:cs="Arial"/>
                <w:szCs w:val="20"/>
              </w:rPr>
              <w:t>’</w:t>
            </w:r>
            <w:r w:rsidR="00AD241C" w:rsidRPr="00A3153B">
              <w:rPr>
                <w:rFonts w:cs="Arial"/>
                <w:szCs w:val="20"/>
              </w:rPr>
              <w:t>s Guide”</w:t>
            </w:r>
            <w:r w:rsidRPr="00A3153B">
              <w:rPr>
                <w:rFonts w:cs="Arial"/>
                <w:szCs w:val="20"/>
              </w:rPr>
              <w:t xml:space="preserve"> </w:t>
            </w:r>
            <w:r w:rsidR="00AD241C" w:rsidRPr="00A3153B">
              <w:rPr>
                <w:rFonts w:cs="Arial"/>
                <w:szCs w:val="20"/>
              </w:rPr>
              <w:t>created by Veiko Sinivee</w:t>
            </w:r>
          </w:p>
        </w:tc>
      </w:tr>
      <w:tr w:rsidR="002A04F1" w:rsidRPr="00FC5733" w14:paraId="3D287AD9" w14:textId="77777777" w:rsidTr="00CE7C76">
        <w:trPr>
          <w:cantSplit/>
          <w:trHeight w:val="270"/>
        </w:trPr>
        <w:tc>
          <w:tcPr>
            <w:tcW w:w="1455" w:type="dxa"/>
            <w:shd w:val="clear" w:color="auto" w:fill="auto"/>
            <w:noWrap/>
          </w:tcPr>
          <w:p w14:paraId="34D650FE" w14:textId="77777777" w:rsidR="002A04F1" w:rsidRPr="00A3153B" w:rsidRDefault="00DF7E5A" w:rsidP="003E6507">
            <w:pPr>
              <w:jc w:val="left"/>
              <w:rPr>
                <w:rFonts w:cs="Arial"/>
                <w:szCs w:val="20"/>
              </w:rPr>
            </w:pPr>
            <w:r w:rsidRPr="00A3153B">
              <w:rPr>
                <w:rFonts w:cs="Arial"/>
                <w:szCs w:val="20"/>
              </w:rPr>
              <w:t>30.09.2011</w:t>
            </w:r>
          </w:p>
        </w:tc>
        <w:tc>
          <w:tcPr>
            <w:tcW w:w="1080" w:type="dxa"/>
          </w:tcPr>
          <w:p w14:paraId="1CEDF76B" w14:textId="77777777" w:rsidR="002A04F1" w:rsidRPr="00A3153B" w:rsidRDefault="00DF7E5A" w:rsidP="003E6507">
            <w:pPr>
              <w:jc w:val="center"/>
              <w:rPr>
                <w:rFonts w:cs="Arial"/>
                <w:szCs w:val="20"/>
              </w:rPr>
            </w:pPr>
            <w:r w:rsidRPr="00A3153B">
              <w:rPr>
                <w:rFonts w:cs="Arial"/>
                <w:szCs w:val="20"/>
              </w:rPr>
              <w:t>2.701</w:t>
            </w:r>
          </w:p>
        </w:tc>
        <w:tc>
          <w:tcPr>
            <w:tcW w:w="5580" w:type="dxa"/>
            <w:shd w:val="clear" w:color="auto" w:fill="auto"/>
            <w:noWrap/>
          </w:tcPr>
          <w:p w14:paraId="703980DC" w14:textId="77777777" w:rsidR="002A04F1" w:rsidRPr="00A3153B" w:rsidRDefault="00DF7E5A" w:rsidP="003E6507">
            <w:pPr>
              <w:jc w:val="left"/>
              <w:rPr>
                <w:rFonts w:cs="Arial"/>
                <w:szCs w:val="20"/>
              </w:rPr>
            </w:pPr>
            <w:r w:rsidRPr="00A3153B">
              <w:rPr>
                <w:rFonts w:cs="Arial"/>
                <w:szCs w:val="20"/>
              </w:rPr>
              <w:t>Initial</w:t>
            </w:r>
            <w:r w:rsidR="00B42CA5" w:rsidRPr="00A3153B">
              <w:rPr>
                <w:rFonts w:cs="Arial"/>
                <w:szCs w:val="20"/>
              </w:rPr>
              <w:t xml:space="preserve"> d</w:t>
            </w:r>
            <w:r w:rsidRPr="00A3153B">
              <w:rPr>
                <w:rFonts w:cs="Arial"/>
                <w:szCs w:val="20"/>
              </w:rPr>
              <w:t>raft</w:t>
            </w:r>
            <w:r w:rsidR="00B42CA5" w:rsidRPr="00A3153B">
              <w:rPr>
                <w:rFonts w:cs="Arial"/>
                <w:szCs w:val="20"/>
              </w:rPr>
              <w:t xml:space="preserve"> by KnowIT </w:t>
            </w:r>
            <w:r w:rsidRPr="00A3153B">
              <w:rPr>
                <w:rFonts w:cs="Arial"/>
                <w:szCs w:val="20"/>
              </w:rPr>
              <w:t>for the ne</w:t>
            </w:r>
            <w:r w:rsidR="00F57963" w:rsidRPr="00A3153B">
              <w:rPr>
                <w:rFonts w:cs="Arial"/>
                <w:szCs w:val="20"/>
              </w:rPr>
              <w:t xml:space="preserve">w </w:t>
            </w:r>
            <w:r w:rsidRPr="00A3153B">
              <w:rPr>
                <w:rFonts w:cs="Arial"/>
                <w:szCs w:val="20"/>
              </w:rPr>
              <w:t>version</w:t>
            </w:r>
            <w:r w:rsidR="00F57963" w:rsidRPr="00A3153B">
              <w:rPr>
                <w:rFonts w:cs="Arial"/>
                <w:szCs w:val="20"/>
              </w:rPr>
              <w:t xml:space="preserve"> based on v2.7</w:t>
            </w:r>
            <w:r w:rsidRPr="00A3153B">
              <w:rPr>
                <w:rFonts w:cs="Arial"/>
                <w:szCs w:val="20"/>
              </w:rPr>
              <w:t>, with following changes and additions:</w:t>
            </w:r>
          </w:p>
          <w:p w14:paraId="69117294" w14:textId="77777777" w:rsidR="00DF7E5A" w:rsidRPr="00A3153B" w:rsidRDefault="00DF7E5A" w:rsidP="00667442">
            <w:pPr>
              <w:jc w:val="left"/>
              <w:rPr>
                <w:rFonts w:cs="Arial"/>
                <w:szCs w:val="20"/>
              </w:rPr>
            </w:pPr>
            <w:r w:rsidRPr="00A3153B">
              <w:rPr>
                <w:rFonts w:cs="Arial"/>
                <w:szCs w:val="20"/>
              </w:rPr>
              <w:t xml:space="preserve">- under Introduction: added general </w:t>
            </w:r>
            <w:r w:rsidR="00667442" w:rsidRPr="00A3153B">
              <w:rPr>
                <w:rFonts w:cs="Arial"/>
                <w:szCs w:val="20"/>
              </w:rPr>
              <w:t>overview info about the document contents,</w:t>
            </w:r>
            <w:r w:rsidRPr="00A3153B">
              <w:rPr>
                <w:rFonts w:cs="Arial"/>
                <w:szCs w:val="20"/>
              </w:rPr>
              <w:t xml:space="preserve"> DigiDoc framework, security model and digitally signed file formats</w:t>
            </w:r>
          </w:p>
          <w:p w14:paraId="5D657EF1" w14:textId="77777777" w:rsidR="00667442" w:rsidRPr="00A3153B" w:rsidRDefault="00667442" w:rsidP="00667442">
            <w:pPr>
              <w:jc w:val="left"/>
              <w:rPr>
                <w:rFonts w:cs="Arial"/>
                <w:szCs w:val="20"/>
              </w:rPr>
            </w:pPr>
            <w:r w:rsidRPr="00A3153B">
              <w:rPr>
                <w:rFonts w:cs="Arial"/>
                <w:szCs w:val="20"/>
              </w:rPr>
              <w:t>- under Overview: updated lists for References, Terms and acronyms and Dependencies/Environment (adding Apache Ant, Java Mail and JCE Unrestricted Policy Files)</w:t>
            </w:r>
          </w:p>
          <w:p w14:paraId="19C3C1F7" w14:textId="77777777" w:rsidR="00667442" w:rsidRPr="00A3153B" w:rsidRDefault="00667442" w:rsidP="00667442">
            <w:pPr>
              <w:jc w:val="left"/>
            </w:pPr>
            <w:r w:rsidRPr="00A3153B">
              <w:rPr>
                <w:rFonts w:cs="Arial"/>
                <w:szCs w:val="20"/>
              </w:rPr>
              <w:t>- under J</w:t>
            </w:r>
            <w:r w:rsidR="007A3FE7" w:rsidRPr="00A3153B">
              <w:rPr>
                <w:rFonts w:cs="Arial"/>
                <w:szCs w:val="20"/>
              </w:rPr>
              <w:t>d</w:t>
            </w:r>
            <w:r w:rsidRPr="00A3153B">
              <w:rPr>
                <w:rFonts w:cs="Arial"/>
                <w:szCs w:val="20"/>
              </w:rPr>
              <w:t xml:space="preserve">igiDoc architecture: added package diagram, included </w:t>
            </w:r>
            <w:r w:rsidRPr="00A3153B">
              <w:t>ee.sk.xmlenc, ee.sk.xmlenc.factory, ee.sk.digidoc.c14n and ee.sk.digidoc.tsl to the</w:t>
            </w:r>
            <w:r w:rsidR="00DD381C" w:rsidRPr="00A3153B">
              <w:t xml:space="preserve"> J</w:t>
            </w:r>
            <w:r w:rsidR="007A3FE7" w:rsidRPr="00A3153B">
              <w:t>d</w:t>
            </w:r>
            <w:r w:rsidR="00DD381C" w:rsidRPr="00A3153B">
              <w:t>igiDoc</w:t>
            </w:r>
            <w:r w:rsidRPr="00A3153B">
              <w:t xml:space="preserve"> packages overview list</w:t>
            </w:r>
          </w:p>
          <w:p w14:paraId="05F4CF1D" w14:textId="77777777" w:rsidR="00DD381C" w:rsidRPr="00A3153B" w:rsidRDefault="00DD381C" w:rsidP="00667442">
            <w:pPr>
              <w:jc w:val="left"/>
            </w:pPr>
            <w:r w:rsidRPr="00A3153B">
              <w:t>- under J</w:t>
            </w:r>
            <w:r w:rsidR="007A3FE7" w:rsidRPr="00A3153B">
              <w:t>d</w:t>
            </w:r>
            <w:r w:rsidRPr="00A3153B">
              <w:t>igiDoc utility: added general info on usage, configuration options, list of commands; added detailed explanation to main commands and command line parameters; added sample use cases for commonly  used tasks with the utility tool</w:t>
            </w:r>
          </w:p>
          <w:p w14:paraId="1BBA4FB9" w14:textId="77777777" w:rsidR="00DD381C" w:rsidRPr="00A3153B" w:rsidRDefault="00DD381C" w:rsidP="00667442">
            <w:pPr>
              <w:jc w:val="left"/>
            </w:pPr>
            <w:r w:rsidRPr="00A3153B">
              <w:t>- under J</w:t>
            </w:r>
            <w:r w:rsidR="007A3FE7" w:rsidRPr="00A3153B">
              <w:t>d</w:t>
            </w:r>
            <w:r w:rsidRPr="00A3153B">
              <w:t>igiDoc testing: added list of currently supported tokens and CA’s; testing results for X</w:t>
            </w:r>
            <w:r w:rsidR="007A3FE7" w:rsidRPr="00A3153B">
              <w:t>a</w:t>
            </w:r>
            <w:r w:rsidRPr="00A3153B">
              <w:t>dES Remote Plugtests and sample testing procedures for cross-usability</w:t>
            </w:r>
          </w:p>
          <w:p w14:paraId="55912AEC" w14:textId="77777777" w:rsidR="00DD381C" w:rsidRPr="00A3153B" w:rsidRDefault="00DD381C" w:rsidP="00DD381C">
            <w:pPr>
              <w:jc w:val="left"/>
              <w:rPr>
                <w:rFonts w:cs="Arial"/>
                <w:szCs w:val="20"/>
              </w:rPr>
            </w:pPr>
            <w:r w:rsidRPr="00A3153B">
              <w:t>- renewed overall document formatting and styles, based on SK’s templates</w:t>
            </w:r>
          </w:p>
        </w:tc>
      </w:tr>
      <w:tr w:rsidR="002A04F1" w:rsidRPr="00FC5733" w14:paraId="0BD801FC" w14:textId="77777777" w:rsidTr="00CE7C76">
        <w:trPr>
          <w:cantSplit/>
          <w:trHeight w:val="270"/>
        </w:trPr>
        <w:tc>
          <w:tcPr>
            <w:tcW w:w="1455" w:type="dxa"/>
            <w:shd w:val="clear" w:color="auto" w:fill="auto"/>
            <w:noWrap/>
          </w:tcPr>
          <w:p w14:paraId="54FDABE0" w14:textId="77777777" w:rsidR="002A04F1" w:rsidRPr="00A3153B" w:rsidRDefault="004C0523" w:rsidP="003E6507">
            <w:pPr>
              <w:jc w:val="left"/>
              <w:rPr>
                <w:rFonts w:cs="Arial"/>
                <w:szCs w:val="20"/>
              </w:rPr>
            </w:pPr>
            <w:r w:rsidRPr="00A3153B">
              <w:rPr>
                <w:rFonts w:cs="Arial"/>
                <w:szCs w:val="20"/>
              </w:rPr>
              <w:t>24</w:t>
            </w:r>
            <w:r w:rsidR="001F32A3" w:rsidRPr="00A3153B">
              <w:rPr>
                <w:rFonts w:cs="Arial"/>
                <w:szCs w:val="20"/>
              </w:rPr>
              <w:t>.10.2011</w:t>
            </w:r>
          </w:p>
        </w:tc>
        <w:tc>
          <w:tcPr>
            <w:tcW w:w="1080" w:type="dxa"/>
          </w:tcPr>
          <w:p w14:paraId="22B7906F" w14:textId="77777777" w:rsidR="002A04F1" w:rsidRPr="00A3153B" w:rsidRDefault="001F32A3" w:rsidP="003E6507">
            <w:pPr>
              <w:jc w:val="center"/>
              <w:rPr>
                <w:rFonts w:cs="Arial"/>
                <w:szCs w:val="20"/>
              </w:rPr>
            </w:pPr>
            <w:r w:rsidRPr="00A3153B">
              <w:rPr>
                <w:rFonts w:cs="Arial"/>
                <w:szCs w:val="20"/>
              </w:rPr>
              <w:t>2.702</w:t>
            </w:r>
          </w:p>
        </w:tc>
        <w:tc>
          <w:tcPr>
            <w:tcW w:w="5580" w:type="dxa"/>
            <w:shd w:val="clear" w:color="auto" w:fill="auto"/>
            <w:noWrap/>
          </w:tcPr>
          <w:p w14:paraId="772CC6EA" w14:textId="77777777" w:rsidR="002004C5" w:rsidRPr="00A3153B" w:rsidRDefault="001F32A3" w:rsidP="001F32A3">
            <w:pPr>
              <w:jc w:val="left"/>
              <w:rPr>
                <w:rFonts w:cs="Arial"/>
                <w:szCs w:val="20"/>
              </w:rPr>
            </w:pPr>
            <w:r w:rsidRPr="00A3153B">
              <w:rPr>
                <w:rFonts w:cs="Arial"/>
                <w:szCs w:val="20"/>
              </w:rPr>
              <w:t>Revised according to developer feedback; additional information added for configuration entries, national solutions and cross-border support.</w:t>
            </w:r>
          </w:p>
        </w:tc>
      </w:tr>
      <w:tr w:rsidR="002A04F1" w:rsidRPr="00FC5733" w14:paraId="3A5F442E" w14:textId="77777777" w:rsidTr="00CE7C76">
        <w:trPr>
          <w:cantSplit/>
          <w:trHeight w:val="270"/>
        </w:trPr>
        <w:tc>
          <w:tcPr>
            <w:tcW w:w="1455" w:type="dxa"/>
            <w:shd w:val="clear" w:color="auto" w:fill="auto"/>
            <w:noWrap/>
          </w:tcPr>
          <w:p w14:paraId="78D0E780" w14:textId="77777777" w:rsidR="002A04F1" w:rsidRPr="00A3153B" w:rsidRDefault="00126E2D" w:rsidP="003E6507">
            <w:pPr>
              <w:jc w:val="left"/>
              <w:rPr>
                <w:rFonts w:cs="Arial"/>
                <w:szCs w:val="20"/>
              </w:rPr>
            </w:pPr>
            <w:r w:rsidRPr="00A3153B">
              <w:rPr>
                <w:rFonts w:cs="Arial"/>
                <w:szCs w:val="20"/>
              </w:rPr>
              <w:t>30.12.2011</w:t>
            </w:r>
          </w:p>
        </w:tc>
        <w:tc>
          <w:tcPr>
            <w:tcW w:w="1080" w:type="dxa"/>
          </w:tcPr>
          <w:p w14:paraId="014E1A3B" w14:textId="77777777" w:rsidR="002A04F1" w:rsidRPr="00A3153B" w:rsidRDefault="00126E2D" w:rsidP="003E6507">
            <w:pPr>
              <w:jc w:val="center"/>
              <w:rPr>
                <w:rFonts w:cs="Arial"/>
                <w:szCs w:val="20"/>
              </w:rPr>
            </w:pPr>
            <w:r w:rsidRPr="00A3153B">
              <w:rPr>
                <w:rFonts w:cs="Arial"/>
                <w:szCs w:val="20"/>
              </w:rPr>
              <w:t>2.7.1</w:t>
            </w:r>
          </w:p>
        </w:tc>
        <w:tc>
          <w:tcPr>
            <w:tcW w:w="5580" w:type="dxa"/>
            <w:shd w:val="clear" w:color="auto" w:fill="auto"/>
            <w:noWrap/>
          </w:tcPr>
          <w:p w14:paraId="2C50FF4F" w14:textId="77777777" w:rsidR="002A04F1" w:rsidRPr="00A3153B" w:rsidRDefault="00126E2D" w:rsidP="003E6507">
            <w:pPr>
              <w:jc w:val="left"/>
              <w:rPr>
                <w:rFonts w:cs="Arial"/>
                <w:szCs w:val="20"/>
              </w:rPr>
            </w:pPr>
            <w:r w:rsidRPr="00A3153B">
              <w:rPr>
                <w:rFonts w:cs="Arial"/>
                <w:szCs w:val="20"/>
              </w:rPr>
              <w:t>Revised API description and PKCS12 support.</w:t>
            </w:r>
          </w:p>
        </w:tc>
      </w:tr>
      <w:tr w:rsidR="002221C2" w:rsidRPr="00FC5733" w14:paraId="6B9CDDC9" w14:textId="77777777" w:rsidTr="00CE7C76">
        <w:trPr>
          <w:cantSplit/>
          <w:trHeight w:val="270"/>
        </w:trPr>
        <w:tc>
          <w:tcPr>
            <w:tcW w:w="1455" w:type="dxa"/>
            <w:shd w:val="clear" w:color="auto" w:fill="auto"/>
            <w:noWrap/>
          </w:tcPr>
          <w:p w14:paraId="73C76CD1" w14:textId="77777777" w:rsidR="002221C2" w:rsidRPr="00A3153B" w:rsidRDefault="002221C2" w:rsidP="003E6507">
            <w:pPr>
              <w:jc w:val="left"/>
              <w:rPr>
                <w:rFonts w:cs="Arial"/>
                <w:szCs w:val="20"/>
              </w:rPr>
            </w:pPr>
            <w:r w:rsidRPr="00A3153B">
              <w:rPr>
                <w:rFonts w:cs="Arial"/>
                <w:szCs w:val="20"/>
              </w:rPr>
              <w:t>20.02.2012</w:t>
            </w:r>
          </w:p>
        </w:tc>
        <w:tc>
          <w:tcPr>
            <w:tcW w:w="1080" w:type="dxa"/>
          </w:tcPr>
          <w:p w14:paraId="44A676D3" w14:textId="77777777" w:rsidR="002221C2" w:rsidRPr="00A3153B" w:rsidRDefault="002221C2" w:rsidP="003E6507">
            <w:pPr>
              <w:jc w:val="center"/>
              <w:rPr>
                <w:rFonts w:cs="Arial"/>
                <w:szCs w:val="20"/>
              </w:rPr>
            </w:pPr>
            <w:r w:rsidRPr="00A3153B">
              <w:rPr>
                <w:rFonts w:cs="Arial"/>
                <w:szCs w:val="20"/>
              </w:rPr>
              <w:t>3.6</w:t>
            </w:r>
          </w:p>
        </w:tc>
        <w:tc>
          <w:tcPr>
            <w:tcW w:w="5580" w:type="dxa"/>
            <w:shd w:val="clear" w:color="auto" w:fill="auto"/>
            <w:noWrap/>
          </w:tcPr>
          <w:p w14:paraId="412961E1" w14:textId="77777777" w:rsidR="002221C2" w:rsidRPr="00A3153B" w:rsidRDefault="00B90201" w:rsidP="003E6507">
            <w:pPr>
              <w:jc w:val="left"/>
              <w:rPr>
                <w:rFonts w:cs="Arial"/>
                <w:szCs w:val="20"/>
              </w:rPr>
            </w:pPr>
            <w:r w:rsidRPr="00A3153B">
              <w:rPr>
                <w:rFonts w:cs="Arial"/>
                <w:szCs w:val="20"/>
              </w:rPr>
              <w:t xml:space="preserve">Updated to </w:t>
            </w:r>
            <w:r w:rsidR="002221C2" w:rsidRPr="00A3153B">
              <w:rPr>
                <w:rFonts w:cs="Arial"/>
                <w:szCs w:val="20"/>
              </w:rPr>
              <w:t>3.6 version</w:t>
            </w:r>
          </w:p>
        </w:tc>
      </w:tr>
      <w:tr w:rsidR="007A3FE7" w:rsidRPr="00FC5733" w14:paraId="3ECA9332" w14:textId="77777777" w:rsidTr="00CE7C76">
        <w:trPr>
          <w:cantSplit/>
          <w:trHeight w:val="270"/>
        </w:trPr>
        <w:tc>
          <w:tcPr>
            <w:tcW w:w="1455" w:type="dxa"/>
            <w:shd w:val="clear" w:color="auto" w:fill="auto"/>
            <w:noWrap/>
          </w:tcPr>
          <w:p w14:paraId="7BF55B2E" w14:textId="77777777" w:rsidR="007A3FE7" w:rsidRPr="00A3153B" w:rsidRDefault="007A3FE7" w:rsidP="003E6507">
            <w:pPr>
              <w:jc w:val="left"/>
              <w:rPr>
                <w:rFonts w:cs="Arial"/>
                <w:szCs w:val="20"/>
              </w:rPr>
            </w:pPr>
            <w:r w:rsidRPr="00A3153B">
              <w:rPr>
                <w:rFonts w:cs="Arial"/>
                <w:szCs w:val="20"/>
              </w:rPr>
              <w:t>22.05.2012</w:t>
            </w:r>
          </w:p>
        </w:tc>
        <w:tc>
          <w:tcPr>
            <w:tcW w:w="1080" w:type="dxa"/>
          </w:tcPr>
          <w:p w14:paraId="0EB7FAF6" w14:textId="77777777" w:rsidR="007A3FE7" w:rsidRPr="00A3153B" w:rsidRDefault="007A3FE7" w:rsidP="003E6507">
            <w:pPr>
              <w:jc w:val="center"/>
              <w:rPr>
                <w:rFonts w:cs="Arial"/>
                <w:szCs w:val="20"/>
              </w:rPr>
            </w:pPr>
            <w:r w:rsidRPr="00A3153B">
              <w:rPr>
                <w:rFonts w:cs="Arial"/>
                <w:szCs w:val="20"/>
              </w:rPr>
              <w:t>3.6.1</w:t>
            </w:r>
          </w:p>
        </w:tc>
        <w:tc>
          <w:tcPr>
            <w:tcW w:w="5580" w:type="dxa"/>
            <w:shd w:val="clear" w:color="auto" w:fill="auto"/>
            <w:noWrap/>
          </w:tcPr>
          <w:p w14:paraId="43235D99" w14:textId="02854518" w:rsidR="007A3FE7" w:rsidRPr="00A3153B" w:rsidRDefault="007A3FE7" w:rsidP="00661043">
            <w:pPr>
              <w:jc w:val="left"/>
              <w:rPr>
                <w:rFonts w:cs="Arial"/>
                <w:szCs w:val="20"/>
              </w:rPr>
            </w:pPr>
            <w:r w:rsidRPr="00A3153B">
              <w:rPr>
                <w:rFonts w:cs="Arial"/>
                <w:szCs w:val="20"/>
              </w:rPr>
              <w:t>Revised environment, configuration</w:t>
            </w:r>
            <w:r w:rsidR="00661043" w:rsidRPr="00A3153B">
              <w:rPr>
                <w:rFonts w:cs="Arial"/>
                <w:szCs w:val="20"/>
              </w:rPr>
              <w:t>, certificates’ usage</w:t>
            </w:r>
            <w:r w:rsidRPr="00A3153B">
              <w:rPr>
                <w:rFonts w:cs="Arial"/>
                <w:szCs w:val="20"/>
              </w:rPr>
              <w:t xml:space="preserve"> and </w:t>
            </w:r>
            <w:r w:rsidR="005C3174" w:rsidRPr="00A3153B">
              <w:rPr>
                <w:rFonts w:cs="Arial"/>
                <w:szCs w:val="20"/>
              </w:rPr>
              <w:t>J</w:t>
            </w:r>
            <w:r w:rsidR="003B5D06" w:rsidRPr="00A3153B">
              <w:rPr>
                <w:rFonts w:cs="Arial"/>
                <w:szCs w:val="20"/>
              </w:rPr>
              <w:t>d</w:t>
            </w:r>
            <w:r w:rsidR="005C3174" w:rsidRPr="00A3153B">
              <w:rPr>
                <w:rFonts w:cs="Arial"/>
                <w:szCs w:val="20"/>
              </w:rPr>
              <w:t>igiDoc utility program’s description</w:t>
            </w:r>
          </w:p>
        </w:tc>
      </w:tr>
      <w:tr w:rsidR="00AC5BC9" w:rsidRPr="00FC5733" w14:paraId="3C948B57" w14:textId="77777777" w:rsidTr="00CE7C76">
        <w:trPr>
          <w:cantSplit/>
          <w:trHeight w:val="270"/>
        </w:trPr>
        <w:tc>
          <w:tcPr>
            <w:tcW w:w="1455" w:type="dxa"/>
            <w:shd w:val="clear" w:color="auto" w:fill="auto"/>
            <w:noWrap/>
          </w:tcPr>
          <w:p w14:paraId="7C7DAC1E" w14:textId="77777777" w:rsidR="00AC5BC9" w:rsidRPr="00A3153B" w:rsidRDefault="00151964" w:rsidP="003E6507">
            <w:pPr>
              <w:jc w:val="left"/>
              <w:rPr>
                <w:rFonts w:cs="Arial"/>
                <w:szCs w:val="20"/>
              </w:rPr>
            </w:pPr>
            <w:r w:rsidRPr="00A3153B">
              <w:rPr>
                <w:rFonts w:cs="Arial"/>
                <w:szCs w:val="20"/>
              </w:rPr>
              <w:lastRenderedPageBreak/>
              <w:t>22</w:t>
            </w:r>
            <w:r w:rsidR="00121BA1" w:rsidRPr="00A3153B">
              <w:rPr>
                <w:rFonts w:cs="Arial"/>
                <w:szCs w:val="20"/>
              </w:rPr>
              <w:t>.01</w:t>
            </w:r>
            <w:r w:rsidR="003F2767" w:rsidRPr="00A3153B">
              <w:rPr>
                <w:rFonts w:cs="Arial"/>
                <w:szCs w:val="20"/>
              </w:rPr>
              <w:t>.2013</w:t>
            </w:r>
          </w:p>
        </w:tc>
        <w:tc>
          <w:tcPr>
            <w:tcW w:w="1080" w:type="dxa"/>
          </w:tcPr>
          <w:p w14:paraId="7C40FB9F" w14:textId="77777777" w:rsidR="00AC5BC9" w:rsidRPr="00A3153B" w:rsidRDefault="00AC5BC9" w:rsidP="003E6507">
            <w:pPr>
              <w:jc w:val="center"/>
              <w:rPr>
                <w:rFonts w:cs="Arial"/>
                <w:szCs w:val="20"/>
              </w:rPr>
            </w:pPr>
            <w:r w:rsidRPr="00A3153B">
              <w:rPr>
                <w:rFonts w:cs="Arial"/>
                <w:szCs w:val="20"/>
              </w:rPr>
              <w:t>3.7</w:t>
            </w:r>
          </w:p>
        </w:tc>
        <w:tc>
          <w:tcPr>
            <w:tcW w:w="5580" w:type="dxa"/>
            <w:shd w:val="clear" w:color="auto" w:fill="auto"/>
            <w:noWrap/>
          </w:tcPr>
          <w:p w14:paraId="6402055C" w14:textId="77777777" w:rsidR="00AC5BC9" w:rsidRPr="00A3153B" w:rsidRDefault="00AC5BC9" w:rsidP="003F2767">
            <w:pPr>
              <w:jc w:val="left"/>
              <w:rPr>
                <w:rFonts w:cs="Arial"/>
                <w:szCs w:val="20"/>
              </w:rPr>
            </w:pPr>
            <w:r w:rsidRPr="00A3153B">
              <w:rPr>
                <w:rFonts w:cs="Arial"/>
                <w:szCs w:val="20"/>
              </w:rPr>
              <w:t>Updated to 3.7 version</w:t>
            </w:r>
            <w:r w:rsidR="003F2767" w:rsidRPr="00A3153B">
              <w:rPr>
                <w:rFonts w:cs="Arial"/>
                <w:szCs w:val="20"/>
              </w:rPr>
              <w:t>: removed EMBEDDED content type support, added description of signature verification settings, improved description of configuration file usage.</w:t>
            </w:r>
            <w:r w:rsidR="00121BA1" w:rsidRPr="00A3153B">
              <w:rPr>
                <w:rFonts w:cs="Arial"/>
                <w:szCs w:val="20"/>
              </w:rPr>
              <w:t xml:space="preserve"> Updated information about supporting older DigiDoc formats.</w:t>
            </w:r>
          </w:p>
        </w:tc>
      </w:tr>
      <w:tr w:rsidR="00FD5182" w:rsidRPr="00FC5733" w14:paraId="3BB14C0C" w14:textId="77777777" w:rsidTr="00CE7C76">
        <w:trPr>
          <w:cantSplit/>
          <w:trHeight w:val="270"/>
        </w:trPr>
        <w:tc>
          <w:tcPr>
            <w:tcW w:w="1455" w:type="dxa"/>
            <w:shd w:val="clear" w:color="auto" w:fill="auto"/>
            <w:noWrap/>
          </w:tcPr>
          <w:p w14:paraId="29B2582E" w14:textId="77777777" w:rsidR="00FD5182" w:rsidRPr="00A3153B" w:rsidRDefault="00FB1CBC" w:rsidP="003E6507">
            <w:pPr>
              <w:jc w:val="left"/>
              <w:rPr>
                <w:rFonts w:cs="Arial"/>
                <w:szCs w:val="20"/>
              </w:rPr>
            </w:pPr>
            <w:r w:rsidRPr="00A3153B">
              <w:rPr>
                <w:rFonts w:cs="Arial"/>
                <w:szCs w:val="20"/>
              </w:rPr>
              <w:t>18.07.2013</w:t>
            </w:r>
          </w:p>
        </w:tc>
        <w:tc>
          <w:tcPr>
            <w:tcW w:w="1080" w:type="dxa"/>
          </w:tcPr>
          <w:p w14:paraId="39EDB2CE" w14:textId="77777777" w:rsidR="00FD5182" w:rsidRPr="00A3153B" w:rsidRDefault="00FD5182" w:rsidP="003E6507">
            <w:pPr>
              <w:jc w:val="center"/>
              <w:rPr>
                <w:rFonts w:cs="Arial"/>
                <w:szCs w:val="20"/>
              </w:rPr>
            </w:pPr>
            <w:r w:rsidRPr="00A3153B">
              <w:rPr>
                <w:rFonts w:cs="Arial"/>
                <w:szCs w:val="20"/>
              </w:rPr>
              <w:t>3.8</w:t>
            </w:r>
          </w:p>
        </w:tc>
        <w:tc>
          <w:tcPr>
            <w:tcW w:w="5580" w:type="dxa"/>
            <w:shd w:val="clear" w:color="auto" w:fill="auto"/>
            <w:noWrap/>
          </w:tcPr>
          <w:p w14:paraId="6EF1575C" w14:textId="5E90F111" w:rsidR="00FD5182" w:rsidRPr="00A3153B" w:rsidRDefault="0059094B" w:rsidP="009719D5">
            <w:pPr>
              <w:jc w:val="left"/>
              <w:rPr>
                <w:rFonts w:cs="Arial"/>
                <w:szCs w:val="20"/>
              </w:rPr>
            </w:pPr>
            <w:r w:rsidRPr="00A3153B">
              <w:rPr>
                <w:rFonts w:cs="Arial"/>
                <w:szCs w:val="20"/>
              </w:rPr>
              <w:t xml:space="preserve">Updated according to changes in 3.7.1 and 3.8 versions of the library: </w:t>
            </w:r>
            <w:r w:rsidR="000172E0" w:rsidRPr="00A3153B">
              <w:rPr>
                <w:rFonts w:cs="Arial"/>
                <w:szCs w:val="20"/>
              </w:rPr>
              <w:t xml:space="preserve">added information about verification warnings (chap. 5.1.7); </w:t>
            </w:r>
            <w:r w:rsidRPr="00A3153B">
              <w:rPr>
                <w:rFonts w:cs="Arial"/>
                <w:szCs w:val="20"/>
              </w:rPr>
              <w:t>added BDOC 2.</w:t>
            </w:r>
            <w:r w:rsidRPr="00A75054">
              <w:rPr>
                <w:rFonts w:cs="Arial"/>
                <w:szCs w:val="20"/>
                <w:lang w:val="en-GB"/>
              </w:rPr>
              <w:t>0</w:t>
            </w:r>
            <w:r w:rsidRPr="00A3153B">
              <w:rPr>
                <w:rFonts w:cs="Arial"/>
                <w:szCs w:val="20"/>
              </w:rPr>
              <w:t xml:space="preserve"> signature format’s support</w:t>
            </w:r>
            <w:r w:rsidR="00E657AB" w:rsidRPr="00A3153B">
              <w:rPr>
                <w:rFonts w:cs="Arial"/>
                <w:szCs w:val="20"/>
              </w:rPr>
              <w:t xml:space="preserve"> (removed BDOC 1.0 support)</w:t>
            </w:r>
            <w:r w:rsidR="007A6623" w:rsidRPr="00A3153B">
              <w:rPr>
                <w:rFonts w:cs="Arial"/>
                <w:szCs w:val="20"/>
              </w:rPr>
              <w:t>;</w:t>
            </w:r>
            <w:r w:rsidRPr="00A3153B">
              <w:rPr>
                <w:rFonts w:cs="Arial"/>
                <w:szCs w:val="20"/>
              </w:rPr>
              <w:t xml:space="preserve"> </w:t>
            </w:r>
            <w:r w:rsidR="000313CE" w:rsidRPr="00A3153B">
              <w:rPr>
                <w:rFonts w:cs="Arial"/>
                <w:szCs w:val="20"/>
              </w:rPr>
              <w:t xml:space="preserve">added </w:t>
            </w:r>
            <w:r w:rsidRPr="00A3153B">
              <w:rPr>
                <w:rFonts w:cs="Arial"/>
                <w:szCs w:val="20"/>
              </w:rPr>
              <w:t>ECC signature algorithm support</w:t>
            </w:r>
            <w:r w:rsidR="00EB7D68" w:rsidRPr="00A3153B">
              <w:rPr>
                <w:rFonts w:cs="Arial"/>
                <w:szCs w:val="20"/>
              </w:rPr>
              <w:t xml:space="preserve">. </w:t>
            </w:r>
            <w:r w:rsidR="000313CE" w:rsidRPr="00A3153B">
              <w:rPr>
                <w:rFonts w:cs="Arial"/>
                <w:szCs w:val="20"/>
              </w:rPr>
              <w:t>Changed the structure of the document for better readability, a</w:t>
            </w:r>
            <w:r w:rsidR="00FB1CBC" w:rsidRPr="00A3153B">
              <w:rPr>
                <w:rFonts w:cs="Arial"/>
                <w:szCs w:val="20"/>
              </w:rPr>
              <w:t>dded chapter 8 describing JDigiDoc library’s implementation notes.</w:t>
            </w:r>
          </w:p>
        </w:tc>
      </w:tr>
      <w:tr w:rsidR="00EF2A01" w:rsidRPr="00FC5733" w14:paraId="41D45160" w14:textId="77777777" w:rsidTr="00CE7C76">
        <w:trPr>
          <w:cantSplit/>
          <w:trHeight w:val="270"/>
        </w:trPr>
        <w:tc>
          <w:tcPr>
            <w:tcW w:w="1455" w:type="dxa"/>
            <w:shd w:val="clear" w:color="auto" w:fill="auto"/>
            <w:noWrap/>
          </w:tcPr>
          <w:p w14:paraId="0ED62D07" w14:textId="6C7C0A71" w:rsidR="00EF2A01" w:rsidRPr="00EF2A01" w:rsidRDefault="008E71C7" w:rsidP="00E111BF">
            <w:pPr>
              <w:jc w:val="left"/>
              <w:rPr>
                <w:rFonts w:cs="Arial"/>
                <w:szCs w:val="20"/>
              </w:rPr>
            </w:pPr>
            <w:r>
              <w:rPr>
                <w:rFonts w:cs="Arial"/>
                <w:szCs w:val="20"/>
              </w:rPr>
              <w:t>1</w:t>
            </w:r>
            <w:r w:rsidR="00E111BF">
              <w:rPr>
                <w:rFonts w:cs="Arial"/>
                <w:szCs w:val="20"/>
              </w:rPr>
              <w:t>1</w:t>
            </w:r>
            <w:r>
              <w:rPr>
                <w:rFonts w:cs="Arial"/>
                <w:szCs w:val="20"/>
              </w:rPr>
              <w:t>.12.2013</w:t>
            </w:r>
          </w:p>
        </w:tc>
        <w:tc>
          <w:tcPr>
            <w:tcW w:w="1080" w:type="dxa"/>
          </w:tcPr>
          <w:p w14:paraId="498A1067" w14:textId="69A72B5D" w:rsidR="00EF2A01" w:rsidRPr="00EF2A01" w:rsidRDefault="00EF2A01" w:rsidP="003E6507">
            <w:pPr>
              <w:jc w:val="center"/>
              <w:rPr>
                <w:rFonts w:cs="Arial"/>
                <w:szCs w:val="20"/>
              </w:rPr>
            </w:pPr>
            <w:r>
              <w:rPr>
                <w:rFonts w:cs="Arial"/>
                <w:szCs w:val="20"/>
              </w:rPr>
              <w:t>3.8.</w:t>
            </w:r>
            <w:r w:rsidR="00AF4C9D">
              <w:rPr>
                <w:rFonts w:cs="Arial"/>
                <w:szCs w:val="20"/>
              </w:rPr>
              <w:t>0.1</w:t>
            </w:r>
          </w:p>
        </w:tc>
        <w:tc>
          <w:tcPr>
            <w:tcW w:w="5580" w:type="dxa"/>
            <w:shd w:val="clear" w:color="auto" w:fill="auto"/>
            <w:noWrap/>
          </w:tcPr>
          <w:p w14:paraId="50A4155C" w14:textId="35C8D10B" w:rsidR="00EF2A01" w:rsidRPr="00EF2A01" w:rsidRDefault="008E71C7" w:rsidP="009719D5">
            <w:pPr>
              <w:jc w:val="left"/>
              <w:rPr>
                <w:rFonts w:cs="Arial"/>
                <w:szCs w:val="20"/>
              </w:rPr>
            </w:pPr>
            <w:r>
              <w:rPr>
                <w:rFonts w:cs="Arial"/>
                <w:szCs w:val="20"/>
              </w:rPr>
              <w:t>Updated signed file’s validation process for API users (</w:t>
            </w:r>
            <w:r w:rsidR="000A5C6C">
              <w:rPr>
                <w:rFonts w:cs="Arial"/>
                <w:szCs w:val="20"/>
              </w:rPr>
              <w:t xml:space="preserve">added </w:t>
            </w:r>
            <w:r>
              <w:rPr>
                <w:rFonts w:cs="Arial"/>
                <w:szCs w:val="20"/>
              </w:rPr>
              <w:t xml:space="preserve">chap. </w:t>
            </w:r>
            <w:r w:rsidR="000A5C6C">
              <w:rPr>
                <w:rFonts w:cs="Arial"/>
                <w:szCs w:val="20"/>
              </w:rPr>
              <w:t>5.2</w:t>
            </w:r>
            <w:r>
              <w:rPr>
                <w:rFonts w:cs="Arial"/>
                <w:szCs w:val="20"/>
              </w:rPr>
              <w:t>), updated BDOC 2.1</w:t>
            </w:r>
            <w:r w:rsidR="000A5C6C">
              <w:rPr>
                <w:rFonts w:cs="Arial"/>
                <w:szCs w:val="20"/>
              </w:rPr>
              <w:t xml:space="preserve"> format’s</w:t>
            </w:r>
            <w:r>
              <w:rPr>
                <w:rFonts w:cs="Arial"/>
                <w:szCs w:val="20"/>
              </w:rPr>
              <w:t xml:space="preserve"> nonce calculation method</w:t>
            </w:r>
            <w:r w:rsidR="000A5C6C">
              <w:rPr>
                <w:rFonts w:cs="Arial"/>
                <w:szCs w:val="20"/>
              </w:rPr>
              <w:t>, updated signer role handling, removed –list command from utility program.</w:t>
            </w:r>
          </w:p>
        </w:tc>
      </w:tr>
      <w:tr w:rsidR="003B5D06" w:rsidRPr="00FC5733" w14:paraId="53330441" w14:textId="77777777" w:rsidTr="00CE7C76">
        <w:trPr>
          <w:cantSplit/>
          <w:trHeight w:val="270"/>
        </w:trPr>
        <w:tc>
          <w:tcPr>
            <w:tcW w:w="1455" w:type="dxa"/>
            <w:shd w:val="clear" w:color="auto" w:fill="auto"/>
            <w:noWrap/>
          </w:tcPr>
          <w:p w14:paraId="49E4E05D" w14:textId="4DB84E5C" w:rsidR="003B5D06" w:rsidRDefault="003B5D06" w:rsidP="00E111BF">
            <w:pPr>
              <w:jc w:val="left"/>
              <w:rPr>
                <w:rFonts w:cs="Arial"/>
                <w:szCs w:val="20"/>
              </w:rPr>
            </w:pPr>
            <w:r>
              <w:rPr>
                <w:rFonts w:cs="Arial"/>
                <w:szCs w:val="20"/>
              </w:rPr>
              <w:t>13.12.2013</w:t>
            </w:r>
          </w:p>
        </w:tc>
        <w:tc>
          <w:tcPr>
            <w:tcW w:w="1080" w:type="dxa"/>
          </w:tcPr>
          <w:p w14:paraId="6C80383C" w14:textId="4D377390" w:rsidR="003B5D06" w:rsidRDefault="003B5D06" w:rsidP="003E6507">
            <w:pPr>
              <w:jc w:val="center"/>
              <w:rPr>
                <w:rFonts w:cs="Arial"/>
                <w:szCs w:val="20"/>
              </w:rPr>
            </w:pPr>
            <w:r>
              <w:rPr>
                <w:rFonts w:cs="Arial"/>
                <w:szCs w:val="20"/>
              </w:rPr>
              <w:t>3.8.</w:t>
            </w:r>
            <w:r w:rsidR="00AF4C9D">
              <w:rPr>
                <w:rFonts w:cs="Arial"/>
                <w:szCs w:val="20"/>
              </w:rPr>
              <w:t>0.2</w:t>
            </w:r>
          </w:p>
        </w:tc>
        <w:tc>
          <w:tcPr>
            <w:tcW w:w="5580" w:type="dxa"/>
            <w:shd w:val="clear" w:color="auto" w:fill="auto"/>
            <w:noWrap/>
          </w:tcPr>
          <w:p w14:paraId="0DFA3795" w14:textId="5DA2A77A" w:rsidR="003B5D06" w:rsidRDefault="003B5D06" w:rsidP="009719D5">
            <w:pPr>
              <w:jc w:val="left"/>
              <w:rPr>
                <w:rFonts w:cs="Arial"/>
                <w:szCs w:val="20"/>
              </w:rPr>
            </w:pPr>
            <w:r>
              <w:rPr>
                <w:rFonts w:cs="Arial"/>
                <w:szCs w:val="20"/>
              </w:rPr>
              <w:t>Fixed description of adding data file to container from</w:t>
            </w:r>
            <w:r w:rsidR="00C6191D">
              <w:rPr>
                <w:rFonts w:cs="Arial"/>
                <w:szCs w:val="20"/>
              </w:rPr>
              <w:t xml:space="preserve"> a byte stream (method setBody</w:t>
            </w:r>
            <w:r>
              <w:rPr>
                <w:rFonts w:cs="Arial"/>
                <w:szCs w:val="20"/>
              </w:rPr>
              <w:t>). Added description of additional setting signature profile before signing if the container’s content has been read in from input stream (chap. 5.1.4).</w:t>
            </w:r>
          </w:p>
        </w:tc>
      </w:tr>
      <w:tr w:rsidR="00AF4C9D" w:rsidRPr="00FC5733" w14:paraId="0BC073A3" w14:textId="77777777" w:rsidTr="00CE7C76">
        <w:trPr>
          <w:cantSplit/>
          <w:trHeight w:val="270"/>
        </w:trPr>
        <w:tc>
          <w:tcPr>
            <w:tcW w:w="1455" w:type="dxa"/>
            <w:shd w:val="clear" w:color="auto" w:fill="auto"/>
            <w:noWrap/>
          </w:tcPr>
          <w:p w14:paraId="3AF9A122" w14:textId="5488623F" w:rsidR="00AF4C9D" w:rsidRDefault="0082510D" w:rsidP="00E111BF">
            <w:pPr>
              <w:jc w:val="left"/>
              <w:rPr>
                <w:rFonts w:cs="Arial"/>
                <w:szCs w:val="20"/>
              </w:rPr>
            </w:pPr>
            <w:r>
              <w:rPr>
                <w:rFonts w:cs="Arial"/>
                <w:szCs w:val="20"/>
              </w:rPr>
              <w:t>2</w:t>
            </w:r>
            <w:r w:rsidR="00AD4FCF">
              <w:rPr>
                <w:rFonts w:cs="Arial"/>
                <w:szCs w:val="20"/>
              </w:rPr>
              <w:t>7</w:t>
            </w:r>
            <w:r w:rsidR="00252435">
              <w:rPr>
                <w:rFonts w:cs="Arial"/>
                <w:szCs w:val="20"/>
              </w:rPr>
              <w:t>.02</w:t>
            </w:r>
            <w:r w:rsidR="00AF4C9D">
              <w:rPr>
                <w:rFonts w:cs="Arial"/>
                <w:szCs w:val="20"/>
              </w:rPr>
              <w:t>.2014</w:t>
            </w:r>
          </w:p>
        </w:tc>
        <w:tc>
          <w:tcPr>
            <w:tcW w:w="1080" w:type="dxa"/>
          </w:tcPr>
          <w:p w14:paraId="15A75A70" w14:textId="1659C37E" w:rsidR="00AF4C9D" w:rsidRDefault="00AF4C9D" w:rsidP="003E6507">
            <w:pPr>
              <w:jc w:val="center"/>
              <w:rPr>
                <w:rFonts w:cs="Arial"/>
                <w:szCs w:val="20"/>
              </w:rPr>
            </w:pPr>
            <w:r>
              <w:rPr>
                <w:rFonts w:cs="Arial"/>
                <w:szCs w:val="20"/>
              </w:rPr>
              <w:t>3.8.1</w:t>
            </w:r>
          </w:p>
        </w:tc>
        <w:tc>
          <w:tcPr>
            <w:tcW w:w="5580" w:type="dxa"/>
            <w:shd w:val="clear" w:color="auto" w:fill="auto"/>
            <w:noWrap/>
          </w:tcPr>
          <w:p w14:paraId="5045404C" w14:textId="6D8AEA67" w:rsidR="00AF4C9D" w:rsidRDefault="00AF4C9D" w:rsidP="00FC4871">
            <w:pPr>
              <w:jc w:val="left"/>
              <w:rPr>
                <w:rFonts w:cs="Arial"/>
                <w:szCs w:val="20"/>
              </w:rPr>
            </w:pPr>
            <w:r>
              <w:rPr>
                <w:rFonts w:cs="Arial"/>
                <w:szCs w:val="20"/>
              </w:rPr>
              <w:t xml:space="preserve">Updated according to changes in version 3.8.1 of the library. </w:t>
            </w:r>
            <w:r w:rsidR="0082510D">
              <w:rPr>
                <w:rFonts w:cs="Arial"/>
                <w:szCs w:val="20"/>
              </w:rPr>
              <w:t>Updated</w:t>
            </w:r>
            <w:r w:rsidR="00C408EF">
              <w:rPr>
                <w:rFonts w:cs="Arial"/>
                <w:szCs w:val="20"/>
              </w:rPr>
              <w:t xml:space="preserve"> description of adding data files to </w:t>
            </w:r>
            <w:r w:rsidR="0082510D">
              <w:rPr>
                <w:rFonts w:cs="Arial"/>
                <w:szCs w:val="20"/>
              </w:rPr>
              <w:t>DDOC/</w:t>
            </w:r>
            <w:r w:rsidR="00C408EF">
              <w:rPr>
                <w:rFonts w:cs="Arial"/>
                <w:szCs w:val="20"/>
              </w:rPr>
              <w:t>BDOC containers from memory</w:t>
            </w:r>
            <w:r w:rsidR="00AD4FCF">
              <w:rPr>
                <w:rFonts w:cs="Arial"/>
                <w:szCs w:val="20"/>
              </w:rPr>
              <w:t>, including changes to setBody(byte[]) method</w:t>
            </w:r>
            <w:r w:rsidR="00C408EF">
              <w:rPr>
                <w:rFonts w:cs="Arial"/>
                <w:szCs w:val="20"/>
              </w:rPr>
              <w:t xml:space="preserve"> (chap. 5.1.3). </w:t>
            </w:r>
            <w:r w:rsidR="009D3983">
              <w:rPr>
                <w:rFonts w:cs="Arial"/>
                <w:szCs w:val="20"/>
              </w:rPr>
              <w:t xml:space="preserve">Added jdigidoc.java utility program’s command –ddoc-add-mem. </w:t>
            </w:r>
            <w:r w:rsidR="00C408EF">
              <w:rPr>
                <w:rFonts w:cs="Arial"/>
                <w:szCs w:val="20"/>
              </w:rPr>
              <w:t>Updated DigiDoc file’s validation process (chap. 5.2)</w:t>
            </w:r>
            <w:r w:rsidR="001E3FC1">
              <w:rPr>
                <w:rFonts w:cs="Arial"/>
                <w:szCs w:val="20"/>
              </w:rPr>
              <w:t xml:space="preserve">. </w:t>
            </w:r>
            <w:r w:rsidR="009D3983">
              <w:rPr>
                <w:rFonts w:cs="Arial"/>
                <w:szCs w:val="20"/>
              </w:rPr>
              <w:t>Removed Mobile-ID support.</w:t>
            </w:r>
          </w:p>
        </w:tc>
      </w:tr>
      <w:tr w:rsidR="00632427" w:rsidRPr="00FC5733" w14:paraId="30E8E35D" w14:textId="77777777" w:rsidTr="00CE7C76">
        <w:trPr>
          <w:cantSplit/>
          <w:trHeight w:val="270"/>
        </w:trPr>
        <w:tc>
          <w:tcPr>
            <w:tcW w:w="1455" w:type="dxa"/>
            <w:shd w:val="clear" w:color="auto" w:fill="auto"/>
            <w:noWrap/>
          </w:tcPr>
          <w:p w14:paraId="04B54F0D" w14:textId="33EF838A" w:rsidR="00632427" w:rsidRDefault="00F93D14" w:rsidP="00E111BF">
            <w:pPr>
              <w:jc w:val="left"/>
              <w:rPr>
                <w:rFonts w:cs="Arial"/>
                <w:szCs w:val="20"/>
              </w:rPr>
            </w:pPr>
            <w:r>
              <w:rPr>
                <w:rFonts w:cs="Arial"/>
                <w:szCs w:val="20"/>
              </w:rPr>
              <w:t>2</w:t>
            </w:r>
            <w:r w:rsidR="003B1C73">
              <w:rPr>
                <w:rFonts w:cs="Arial"/>
                <w:szCs w:val="20"/>
              </w:rPr>
              <w:t>4.08.2014</w:t>
            </w:r>
          </w:p>
        </w:tc>
        <w:tc>
          <w:tcPr>
            <w:tcW w:w="1080" w:type="dxa"/>
          </w:tcPr>
          <w:p w14:paraId="3AA64B30" w14:textId="71673BAD" w:rsidR="00632427" w:rsidRDefault="00632427" w:rsidP="003E6507">
            <w:pPr>
              <w:jc w:val="center"/>
              <w:rPr>
                <w:rFonts w:cs="Arial"/>
                <w:szCs w:val="20"/>
              </w:rPr>
            </w:pPr>
            <w:r>
              <w:rPr>
                <w:rFonts w:cs="Arial"/>
                <w:szCs w:val="20"/>
              </w:rPr>
              <w:t>3.9</w:t>
            </w:r>
          </w:p>
        </w:tc>
        <w:tc>
          <w:tcPr>
            <w:tcW w:w="5580" w:type="dxa"/>
            <w:shd w:val="clear" w:color="auto" w:fill="auto"/>
            <w:noWrap/>
          </w:tcPr>
          <w:p w14:paraId="189F4363" w14:textId="573AFEF2" w:rsidR="00632427" w:rsidRDefault="003B1C73" w:rsidP="00FC4871">
            <w:pPr>
              <w:jc w:val="left"/>
              <w:rPr>
                <w:rFonts w:cs="Arial"/>
                <w:szCs w:val="20"/>
              </w:rPr>
            </w:pPr>
            <w:r>
              <w:rPr>
                <w:rFonts w:cs="Arial"/>
                <w:szCs w:val="20"/>
              </w:rPr>
              <w:t>Updated according to changes in v3.9 of the library.</w:t>
            </w:r>
            <w:r w:rsidR="00BF1818">
              <w:rPr>
                <w:rFonts w:cs="Arial"/>
                <w:szCs w:val="20"/>
              </w:rPr>
              <w:t xml:space="preserve"> Refactored chapter 5.3 “Encryption and decryption”</w:t>
            </w:r>
          </w:p>
        </w:tc>
      </w:tr>
      <w:tr w:rsidR="0062742A" w:rsidRPr="00FC5733" w14:paraId="6A976E65" w14:textId="77777777" w:rsidTr="00CE7C76">
        <w:trPr>
          <w:cantSplit/>
          <w:trHeight w:val="270"/>
        </w:trPr>
        <w:tc>
          <w:tcPr>
            <w:tcW w:w="1455" w:type="dxa"/>
            <w:shd w:val="clear" w:color="auto" w:fill="auto"/>
            <w:noWrap/>
          </w:tcPr>
          <w:p w14:paraId="676C2699" w14:textId="4E7313B9" w:rsidR="0062742A" w:rsidRDefault="0062742A" w:rsidP="00E111BF">
            <w:pPr>
              <w:jc w:val="left"/>
              <w:rPr>
                <w:rFonts w:cs="Arial"/>
                <w:szCs w:val="20"/>
              </w:rPr>
            </w:pPr>
            <w:r>
              <w:rPr>
                <w:rFonts w:cs="Arial"/>
                <w:szCs w:val="20"/>
              </w:rPr>
              <w:t>16.09.2014</w:t>
            </w:r>
          </w:p>
        </w:tc>
        <w:tc>
          <w:tcPr>
            <w:tcW w:w="1080" w:type="dxa"/>
          </w:tcPr>
          <w:p w14:paraId="3B11A60E" w14:textId="2FC883CA" w:rsidR="0062742A" w:rsidRDefault="0062742A" w:rsidP="003E6507">
            <w:pPr>
              <w:jc w:val="center"/>
              <w:rPr>
                <w:rFonts w:cs="Arial"/>
                <w:szCs w:val="20"/>
              </w:rPr>
            </w:pPr>
            <w:r>
              <w:rPr>
                <w:rFonts w:cs="Arial"/>
                <w:szCs w:val="20"/>
              </w:rPr>
              <w:t>3.9</w:t>
            </w:r>
          </w:p>
        </w:tc>
        <w:tc>
          <w:tcPr>
            <w:tcW w:w="5580" w:type="dxa"/>
            <w:shd w:val="clear" w:color="auto" w:fill="auto"/>
            <w:noWrap/>
          </w:tcPr>
          <w:p w14:paraId="2F1C4532" w14:textId="033CC176" w:rsidR="0062742A" w:rsidRDefault="0062742A" w:rsidP="00FC4871">
            <w:pPr>
              <w:jc w:val="left"/>
              <w:rPr>
                <w:rFonts w:cs="Arial"/>
                <w:szCs w:val="20"/>
              </w:rPr>
            </w:pPr>
            <w:r>
              <w:rPr>
                <w:rFonts w:cs="Arial"/>
                <w:szCs w:val="20"/>
              </w:rPr>
              <w:t>Updated BDOC 2.1 container specific implementation notes, in J</w:t>
            </w:r>
            <w:r w:rsidR="00FB6DD3">
              <w:rPr>
                <w:rFonts w:cs="Arial"/>
                <w:szCs w:val="20"/>
              </w:rPr>
              <w:t>d</w:t>
            </w:r>
            <w:r>
              <w:rPr>
                <w:rFonts w:cs="Arial"/>
                <w:szCs w:val="20"/>
              </w:rPr>
              <w:t>igiDoc library, the signatures*.xml file’s sequence number is counted from one.</w:t>
            </w:r>
          </w:p>
        </w:tc>
      </w:tr>
      <w:tr w:rsidR="00DD5291" w:rsidRPr="00FC5733" w14:paraId="0504B6B4" w14:textId="77777777" w:rsidTr="00CE7C76">
        <w:trPr>
          <w:cantSplit/>
          <w:trHeight w:val="270"/>
        </w:trPr>
        <w:tc>
          <w:tcPr>
            <w:tcW w:w="1455" w:type="dxa"/>
            <w:shd w:val="clear" w:color="auto" w:fill="auto"/>
            <w:noWrap/>
          </w:tcPr>
          <w:p w14:paraId="7E7959DD" w14:textId="2094DE20" w:rsidR="00DD5291" w:rsidRDefault="00140BA3" w:rsidP="00E111BF">
            <w:pPr>
              <w:jc w:val="left"/>
              <w:rPr>
                <w:rFonts w:cs="Arial"/>
                <w:szCs w:val="20"/>
              </w:rPr>
            </w:pPr>
            <w:r>
              <w:rPr>
                <w:rFonts w:cs="Arial"/>
                <w:szCs w:val="20"/>
              </w:rPr>
              <w:t>29.01.2015</w:t>
            </w:r>
          </w:p>
        </w:tc>
        <w:tc>
          <w:tcPr>
            <w:tcW w:w="1080" w:type="dxa"/>
          </w:tcPr>
          <w:p w14:paraId="10796B66" w14:textId="20E1B909" w:rsidR="00DD5291" w:rsidRDefault="00DD5291" w:rsidP="003E6507">
            <w:pPr>
              <w:jc w:val="center"/>
              <w:rPr>
                <w:rFonts w:cs="Arial"/>
                <w:szCs w:val="20"/>
              </w:rPr>
            </w:pPr>
            <w:r>
              <w:rPr>
                <w:rFonts w:cs="Arial"/>
                <w:szCs w:val="20"/>
              </w:rPr>
              <w:t>3.10</w:t>
            </w:r>
          </w:p>
        </w:tc>
        <w:tc>
          <w:tcPr>
            <w:tcW w:w="5580" w:type="dxa"/>
            <w:shd w:val="clear" w:color="auto" w:fill="auto"/>
            <w:noWrap/>
          </w:tcPr>
          <w:p w14:paraId="1D19E220" w14:textId="47E13414" w:rsidR="00DD5291" w:rsidRDefault="00140BA3" w:rsidP="00FC4871">
            <w:pPr>
              <w:jc w:val="left"/>
              <w:rPr>
                <w:rFonts w:cs="Arial"/>
                <w:szCs w:val="20"/>
              </w:rPr>
            </w:pPr>
            <w:r>
              <w:rPr>
                <w:rFonts w:cs="Arial"/>
                <w:szCs w:val="20"/>
              </w:rPr>
              <w:t>Updated according to changes in v3.10 of the library.</w:t>
            </w:r>
          </w:p>
        </w:tc>
      </w:tr>
      <w:tr w:rsidR="006F244B" w:rsidRPr="00FC5733" w14:paraId="050B2CF5" w14:textId="77777777" w:rsidTr="00CE7C76">
        <w:trPr>
          <w:cantSplit/>
          <w:trHeight w:val="270"/>
        </w:trPr>
        <w:tc>
          <w:tcPr>
            <w:tcW w:w="1455" w:type="dxa"/>
            <w:shd w:val="clear" w:color="auto" w:fill="auto"/>
            <w:noWrap/>
          </w:tcPr>
          <w:p w14:paraId="31C511F6" w14:textId="18C86E80" w:rsidR="006F244B" w:rsidRDefault="006F244B" w:rsidP="00E111BF">
            <w:pPr>
              <w:jc w:val="left"/>
              <w:rPr>
                <w:rFonts w:cs="Arial"/>
                <w:szCs w:val="20"/>
              </w:rPr>
            </w:pPr>
            <w:r>
              <w:rPr>
                <w:rFonts w:cs="Arial"/>
                <w:szCs w:val="20"/>
              </w:rPr>
              <w:t>05.03.2015</w:t>
            </w:r>
          </w:p>
        </w:tc>
        <w:tc>
          <w:tcPr>
            <w:tcW w:w="1080" w:type="dxa"/>
          </w:tcPr>
          <w:p w14:paraId="704EE075" w14:textId="5C43E084" w:rsidR="006F244B" w:rsidRDefault="006F244B" w:rsidP="003E6507">
            <w:pPr>
              <w:jc w:val="center"/>
              <w:rPr>
                <w:rFonts w:cs="Arial"/>
                <w:szCs w:val="20"/>
              </w:rPr>
            </w:pPr>
            <w:r>
              <w:rPr>
                <w:rFonts w:cs="Arial"/>
                <w:szCs w:val="20"/>
              </w:rPr>
              <w:t>3.10</w:t>
            </w:r>
          </w:p>
        </w:tc>
        <w:tc>
          <w:tcPr>
            <w:tcW w:w="5580" w:type="dxa"/>
            <w:shd w:val="clear" w:color="auto" w:fill="auto"/>
            <w:noWrap/>
          </w:tcPr>
          <w:p w14:paraId="1D05DD65" w14:textId="7966CDC1" w:rsidR="006F244B" w:rsidRDefault="006F244B">
            <w:pPr>
              <w:jc w:val="left"/>
              <w:rPr>
                <w:rFonts w:cs="Arial"/>
                <w:szCs w:val="20"/>
              </w:rPr>
            </w:pPr>
            <w:r>
              <w:rPr>
                <w:rFonts w:cs="Arial"/>
                <w:szCs w:val="20"/>
              </w:rPr>
              <w:t>Updated information in case of direct encryption/decryption vs using an intermediary DDOC container</w:t>
            </w:r>
          </w:p>
        </w:tc>
      </w:tr>
      <w:tr w:rsidR="00FB6DD3" w:rsidRPr="00FC5733" w14:paraId="50461CD7" w14:textId="77777777" w:rsidTr="00CE7C76">
        <w:trPr>
          <w:cantSplit/>
          <w:trHeight w:val="270"/>
        </w:trPr>
        <w:tc>
          <w:tcPr>
            <w:tcW w:w="1455" w:type="dxa"/>
            <w:shd w:val="clear" w:color="auto" w:fill="auto"/>
            <w:noWrap/>
          </w:tcPr>
          <w:p w14:paraId="3AE81D8C" w14:textId="5D055773" w:rsidR="00FB6DD3" w:rsidRDefault="00FB6DD3" w:rsidP="00E111BF">
            <w:pPr>
              <w:jc w:val="left"/>
              <w:rPr>
                <w:rFonts w:cs="Arial"/>
                <w:szCs w:val="20"/>
              </w:rPr>
            </w:pPr>
            <w:r>
              <w:rPr>
                <w:rFonts w:cs="Arial"/>
                <w:szCs w:val="20"/>
              </w:rPr>
              <w:t>11.06.2015</w:t>
            </w:r>
          </w:p>
        </w:tc>
        <w:tc>
          <w:tcPr>
            <w:tcW w:w="1080" w:type="dxa"/>
          </w:tcPr>
          <w:p w14:paraId="75C246D8" w14:textId="30F8C8D2" w:rsidR="00FB6DD3" w:rsidRDefault="00FB6DD3" w:rsidP="003E6507">
            <w:pPr>
              <w:jc w:val="center"/>
              <w:rPr>
                <w:rFonts w:cs="Arial"/>
                <w:szCs w:val="20"/>
              </w:rPr>
            </w:pPr>
            <w:r>
              <w:rPr>
                <w:rFonts w:cs="Arial"/>
                <w:szCs w:val="20"/>
              </w:rPr>
              <w:t>3.11</w:t>
            </w:r>
          </w:p>
        </w:tc>
        <w:tc>
          <w:tcPr>
            <w:tcW w:w="5580" w:type="dxa"/>
            <w:shd w:val="clear" w:color="auto" w:fill="auto"/>
            <w:noWrap/>
          </w:tcPr>
          <w:p w14:paraId="3924B525" w14:textId="3215FD08" w:rsidR="00FB6DD3" w:rsidRDefault="00FB6DD3" w:rsidP="0070066D">
            <w:pPr>
              <w:jc w:val="left"/>
              <w:rPr>
                <w:rFonts w:cs="Arial"/>
                <w:szCs w:val="20"/>
              </w:rPr>
            </w:pPr>
            <w:r>
              <w:rPr>
                <w:rFonts w:cs="Arial"/>
                <w:szCs w:val="20"/>
              </w:rPr>
              <w:t>Updated description of checking for test signatures</w:t>
            </w:r>
            <w:r w:rsidR="002B5F0B">
              <w:rPr>
                <w:rFonts w:cs="Arial"/>
                <w:szCs w:val="20"/>
              </w:rPr>
              <w:t xml:space="preserve"> in chap. 5.2.3.1</w:t>
            </w:r>
            <w:r>
              <w:rPr>
                <w:rFonts w:cs="Arial"/>
                <w:szCs w:val="20"/>
              </w:rPr>
              <w:t xml:space="preserve">. </w:t>
            </w:r>
          </w:p>
        </w:tc>
      </w:tr>
    </w:tbl>
    <w:p w14:paraId="1BBF4A4B" w14:textId="77777777" w:rsidR="0015720C" w:rsidRPr="00A3153B" w:rsidRDefault="0015720C" w:rsidP="0066084C"/>
    <w:p w14:paraId="42AF4F33" w14:textId="77777777" w:rsidR="004F2B96" w:rsidRDefault="004F2B96" w:rsidP="0066084C">
      <w:pPr>
        <w:rPr>
          <w:b/>
          <w:sz w:val="24"/>
        </w:rPr>
      </w:pPr>
    </w:p>
    <w:p w14:paraId="15145BB8" w14:textId="77777777" w:rsidR="006052B8" w:rsidRDefault="006052B8">
      <w:pPr>
        <w:spacing w:after="0"/>
        <w:jc w:val="left"/>
        <w:rPr>
          <w:b/>
          <w:sz w:val="24"/>
        </w:rPr>
      </w:pPr>
      <w:r>
        <w:rPr>
          <w:b/>
          <w:sz w:val="24"/>
        </w:rPr>
        <w:br w:type="page"/>
      </w:r>
    </w:p>
    <w:p w14:paraId="1491E23C" w14:textId="354AE3DD" w:rsidR="004A4FEC" w:rsidRPr="00A3153B" w:rsidRDefault="002A04F1" w:rsidP="0066084C">
      <w:pPr>
        <w:rPr>
          <w:b/>
          <w:sz w:val="24"/>
        </w:rPr>
      </w:pPr>
      <w:r w:rsidRPr="00A3153B">
        <w:rPr>
          <w:b/>
          <w:sz w:val="24"/>
        </w:rPr>
        <w:lastRenderedPageBreak/>
        <w:t>Table of contents</w:t>
      </w:r>
    </w:p>
    <w:p w14:paraId="04A08848" w14:textId="77777777" w:rsidR="005B0D68" w:rsidRDefault="00EF7F75">
      <w:pPr>
        <w:pStyle w:val="TOC1"/>
        <w:rPr>
          <w:rFonts w:asciiTheme="minorHAnsi" w:eastAsiaTheme="minorEastAsia" w:hAnsiTheme="minorHAnsi" w:cstheme="minorBidi"/>
          <w:noProof/>
          <w:sz w:val="22"/>
          <w:szCs w:val="22"/>
          <w:lang w:val="et-EE" w:eastAsia="et-EE"/>
        </w:rPr>
      </w:pPr>
      <w:r w:rsidRPr="00A3153B">
        <w:fldChar w:fldCharType="begin"/>
      </w:r>
      <w:r w:rsidRPr="00A3153B">
        <w:instrText xml:space="preserve"> TOC \o "1-3" \h \z \u </w:instrText>
      </w:r>
      <w:r w:rsidRPr="00A3153B">
        <w:fldChar w:fldCharType="separate"/>
      </w:r>
      <w:hyperlink w:anchor="_Toc413334727" w:history="1">
        <w:r w:rsidR="005B0D68" w:rsidRPr="00904240">
          <w:rPr>
            <w:rStyle w:val="Hyperlink"/>
            <w:noProof/>
          </w:rPr>
          <w:t>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Document versions</w:t>
        </w:r>
        <w:r w:rsidR="005B0D68">
          <w:rPr>
            <w:noProof/>
            <w:webHidden/>
          </w:rPr>
          <w:tab/>
        </w:r>
        <w:r w:rsidR="005B0D68">
          <w:rPr>
            <w:noProof/>
            <w:webHidden/>
          </w:rPr>
          <w:fldChar w:fldCharType="begin"/>
        </w:r>
        <w:r w:rsidR="005B0D68">
          <w:rPr>
            <w:noProof/>
            <w:webHidden/>
          </w:rPr>
          <w:instrText xml:space="preserve"> PAGEREF _Toc413334727 \h </w:instrText>
        </w:r>
        <w:r w:rsidR="005B0D68">
          <w:rPr>
            <w:noProof/>
            <w:webHidden/>
          </w:rPr>
        </w:r>
        <w:r w:rsidR="005B0D68">
          <w:rPr>
            <w:noProof/>
            <w:webHidden/>
          </w:rPr>
          <w:fldChar w:fldCharType="separate"/>
        </w:r>
        <w:r w:rsidR="005B0D68">
          <w:rPr>
            <w:noProof/>
            <w:webHidden/>
          </w:rPr>
          <w:t>2</w:t>
        </w:r>
        <w:r w:rsidR="005B0D68">
          <w:rPr>
            <w:noProof/>
            <w:webHidden/>
          </w:rPr>
          <w:fldChar w:fldCharType="end"/>
        </w:r>
      </w:hyperlink>
    </w:p>
    <w:p w14:paraId="1D98DB85"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28" w:history="1">
        <w:r w:rsidR="005B0D68" w:rsidRPr="00904240">
          <w:rPr>
            <w:rStyle w:val="Hyperlink"/>
            <w:noProof/>
          </w:rPr>
          <w:t>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Introduction</w:t>
        </w:r>
        <w:r w:rsidR="005B0D68">
          <w:rPr>
            <w:noProof/>
            <w:webHidden/>
          </w:rPr>
          <w:tab/>
        </w:r>
        <w:r w:rsidR="005B0D68">
          <w:rPr>
            <w:noProof/>
            <w:webHidden/>
          </w:rPr>
          <w:fldChar w:fldCharType="begin"/>
        </w:r>
        <w:r w:rsidR="005B0D68">
          <w:rPr>
            <w:noProof/>
            <w:webHidden/>
          </w:rPr>
          <w:instrText xml:space="preserve"> PAGEREF _Toc413334728 \h </w:instrText>
        </w:r>
        <w:r w:rsidR="005B0D68">
          <w:rPr>
            <w:noProof/>
            <w:webHidden/>
          </w:rPr>
        </w:r>
        <w:r w:rsidR="005B0D68">
          <w:rPr>
            <w:noProof/>
            <w:webHidden/>
          </w:rPr>
          <w:fldChar w:fldCharType="separate"/>
        </w:r>
        <w:r w:rsidR="005B0D68">
          <w:rPr>
            <w:noProof/>
            <w:webHidden/>
          </w:rPr>
          <w:t>6</w:t>
        </w:r>
        <w:r w:rsidR="005B0D68">
          <w:rPr>
            <w:noProof/>
            <w:webHidden/>
          </w:rPr>
          <w:fldChar w:fldCharType="end"/>
        </w:r>
      </w:hyperlink>
    </w:p>
    <w:p w14:paraId="0C2A3AFC"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29" w:history="1">
        <w:r w:rsidR="005B0D68" w:rsidRPr="00904240">
          <w:rPr>
            <w:rStyle w:val="Hyperlink"/>
            <w:noProof/>
            <w14:scene3d>
              <w14:camera w14:prst="orthographicFront"/>
              <w14:lightRig w14:rig="threePt" w14:dir="t">
                <w14:rot w14:lat="0" w14:lon="0" w14:rev="0"/>
              </w14:lightRig>
            </w14:scene3d>
          </w:rPr>
          <w:t>2.1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About DigiDoc</w:t>
        </w:r>
        <w:r w:rsidR="005B0D68">
          <w:rPr>
            <w:noProof/>
            <w:webHidden/>
          </w:rPr>
          <w:tab/>
        </w:r>
        <w:r w:rsidR="005B0D68">
          <w:rPr>
            <w:noProof/>
            <w:webHidden/>
          </w:rPr>
          <w:fldChar w:fldCharType="begin"/>
        </w:r>
        <w:r w:rsidR="005B0D68">
          <w:rPr>
            <w:noProof/>
            <w:webHidden/>
          </w:rPr>
          <w:instrText xml:space="preserve"> PAGEREF _Toc413334729 \h </w:instrText>
        </w:r>
        <w:r w:rsidR="005B0D68">
          <w:rPr>
            <w:noProof/>
            <w:webHidden/>
          </w:rPr>
        </w:r>
        <w:r w:rsidR="005B0D68">
          <w:rPr>
            <w:noProof/>
            <w:webHidden/>
          </w:rPr>
          <w:fldChar w:fldCharType="separate"/>
        </w:r>
        <w:r w:rsidR="005B0D68">
          <w:rPr>
            <w:noProof/>
            <w:webHidden/>
          </w:rPr>
          <w:t>7</w:t>
        </w:r>
        <w:r w:rsidR="005B0D68">
          <w:rPr>
            <w:noProof/>
            <w:webHidden/>
          </w:rPr>
          <w:fldChar w:fldCharType="end"/>
        </w:r>
      </w:hyperlink>
    </w:p>
    <w:p w14:paraId="4B259BD4"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0" w:history="1">
        <w:r w:rsidR="005B0D68" w:rsidRPr="00904240">
          <w:rPr>
            <w:rStyle w:val="Hyperlink"/>
            <w:noProof/>
            <w14:scene3d>
              <w14:camera w14:prst="orthographicFront"/>
              <w14:lightRig w14:rig="threePt" w14:dir="t">
                <w14:rot w14:lat="0" w14:lon="0" w14:rev="0"/>
              </w14:lightRig>
            </w14:scene3d>
          </w:rPr>
          <w:t>2.2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DigiDoc security model</w:t>
        </w:r>
        <w:r w:rsidR="005B0D68">
          <w:rPr>
            <w:noProof/>
            <w:webHidden/>
          </w:rPr>
          <w:tab/>
        </w:r>
        <w:r w:rsidR="005B0D68">
          <w:rPr>
            <w:noProof/>
            <w:webHidden/>
          </w:rPr>
          <w:fldChar w:fldCharType="begin"/>
        </w:r>
        <w:r w:rsidR="005B0D68">
          <w:rPr>
            <w:noProof/>
            <w:webHidden/>
          </w:rPr>
          <w:instrText xml:space="preserve"> PAGEREF _Toc413334730 \h </w:instrText>
        </w:r>
        <w:r w:rsidR="005B0D68">
          <w:rPr>
            <w:noProof/>
            <w:webHidden/>
          </w:rPr>
        </w:r>
        <w:r w:rsidR="005B0D68">
          <w:rPr>
            <w:noProof/>
            <w:webHidden/>
          </w:rPr>
          <w:fldChar w:fldCharType="separate"/>
        </w:r>
        <w:r w:rsidR="005B0D68">
          <w:rPr>
            <w:noProof/>
            <w:webHidden/>
          </w:rPr>
          <w:t>7</w:t>
        </w:r>
        <w:r w:rsidR="005B0D68">
          <w:rPr>
            <w:noProof/>
            <w:webHidden/>
          </w:rPr>
          <w:fldChar w:fldCharType="end"/>
        </w:r>
      </w:hyperlink>
    </w:p>
    <w:p w14:paraId="7CD7FC63"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1" w:history="1">
        <w:r w:rsidR="005B0D68" w:rsidRPr="00904240">
          <w:rPr>
            <w:rStyle w:val="Hyperlink"/>
            <w:noProof/>
            <w14:scene3d>
              <w14:camera w14:prst="orthographicFront"/>
              <w14:lightRig w14:rig="threePt" w14:dir="t">
                <w14:rot w14:lat="0" w14:lon="0" w14:rev="0"/>
              </w14:lightRig>
            </w14:scene3d>
          </w:rPr>
          <w:t>2.3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Format of digitally signed file</w:t>
        </w:r>
        <w:r w:rsidR="005B0D68">
          <w:rPr>
            <w:noProof/>
            <w:webHidden/>
          </w:rPr>
          <w:tab/>
        </w:r>
        <w:r w:rsidR="005B0D68">
          <w:rPr>
            <w:noProof/>
            <w:webHidden/>
          </w:rPr>
          <w:fldChar w:fldCharType="begin"/>
        </w:r>
        <w:r w:rsidR="005B0D68">
          <w:rPr>
            <w:noProof/>
            <w:webHidden/>
          </w:rPr>
          <w:instrText xml:space="preserve"> PAGEREF _Toc413334731 \h </w:instrText>
        </w:r>
        <w:r w:rsidR="005B0D68">
          <w:rPr>
            <w:noProof/>
            <w:webHidden/>
          </w:rPr>
        </w:r>
        <w:r w:rsidR="005B0D68">
          <w:rPr>
            <w:noProof/>
            <w:webHidden/>
          </w:rPr>
          <w:fldChar w:fldCharType="separate"/>
        </w:r>
        <w:r w:rsidR="005B0D68">
          <w:rPr>
            <w:noProof/>
            <w:webHidden/>
          </w:rPr>
          <w:t>8</w:t>
        </w:r>
        <w:r w:rsidR="005B0D68">
          <w:rPr>
            <w:noProof/>
            <w:webHidden/>
          </w:rPr>
          <w:fldChar w:fldCharType="end"/>
        </w:r>
      </w:hyperlink>
    </w:p>
    <w:p w14:paraId="04FA6325"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2" w:history="1">
        <w:r w:rsidR="005B0D68" w:rsidRPr="00904240">
          <w:rPr>
            <w:rStyle w:val="Hyperlink"/>
            <w:noProof/>
          </w:rPr>
          <w:t>2.3.1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BDOC 2.1 file format</w:t>
        </w:r>
        <w:r w:rsidR="005B0D68">
          <w:rPr>
            <w:noProof/>
            <w:webHidden/>
          </w:rPr>
          <w:tab/>
        </w:r>
        <w:r w:rsidR="005B0D68">
          <w:rPr>
            <w:noProof/>
            <w:webHidden/>
          </w:rPr>
          <w:fldChar w:fldCharType="begin"/>
        </w:r>
        <w:r w:rsidR="005B0D68">
          <w:rPr>
            <w:noProof/>
            <w:webHidden/>
          </w:rPr>
          <w:instrText xml:space="preserve"> PAGEREF _Toc413334732 \h </w:instrText>
        </w:r>
        <w:r w:rsidR="005B0D68">
          <w:rPr>
            <w:noProof/>
            <w:webHidden/>
          </w:rPr>
        </w:r>
        <w:r w:rsidR="005B0D68">
          <w:rPr>
            <w:noProof/>
            <w:webHidden/>
          </w:rPr>
          <w:fldChar w:fldCharType="separate"/>
        </w:r>
        <w:r w:rsidR="005B0D68">
          <w:rPr>
            <w:noProof/>
            <w:webHidden/>
          </w:rPr>
          <w:t>9</w:t>
        </w:r>
        <w:r w:rsidR="005B0D68">
          <w:rPr>
            <w:noProof/>
            <w:webHidden/>
          </w:rPr>
          <w:fldChar w:fldCharType="end"/>
        </w:r>
      </w:hyperlink>
    </w:p>
    <w:p w14:paraId="14BA3B9D"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3" w:history="1">
        <w:r w:rsidR="005B0D68" w:rsidRPr="00904240">
          <w:rPr>
            <w:rStyle w:val="Hyperlink"/>
            <w:noProof/>
          </w:rPr>
          <w:t>2.3.2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DIGIDOC-XML 1.3 file format</w:t>
        </w:r>
        <w:r w:rsidR="005B0D68">
          <w:rPr>
            <w:noProof/>
            <w:webHidden/>
          </w:rPr>
          <w:tab/>
        </w:r>
        <w:r w:rsidR="005B0D68">
          <w:rPr>
            <w:noProof/>
            <w:webHidden/>
          </w:rPr>
          <w:fldChar w:fldCharType="begin"/>
        </w:r>
        <w:r w:rsidR="005B0D68">
          <w:rPr>
            <w:noProof/>
            <w:webHidden/>
          </w:rPr>
          <w:instrText xml:space="preserve"> PAGEREF _Toc413334733 \h </w:instrText>
        </w:r>
        <w:r w:rsidR="005B0D68">
          <w:rPr>
            <w:noProof/>
            <w:webHidden/>
          </w:rPr>
        </w:r>
        <w:r w:rsidR="005B0D68">
          <w:rPr>
            <w:noProof/>
            <w:webHidden/>
          </w:rPr>
          <w:fldChar w:fldCharType="separate"/>
        </w:r>
        <w:r w:rsidR="005B0D68">
          <w:rPr>
            <w:noProof/>
            <w:webHidden/>
          </w:rPr>
          <w:t>11</w:t>
        </w:r>
        <w:r w:rsidR="005B0D68">
          <w:rPr>
            <w:noProof/>
            <w:webHidden/>
          </w:rPr>
          <w:fldChar w:fldCharType="end"/>
        </w:r>
      </w:hyperlink>
    </w:p>
    <w:p w14:paraId="478DC037"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34" w:history="1">
        <w:r w:rsidR="005B0D68" w:rsidRPr="00904240">
          <w:rPr>
            <w:rStyle w:val="Hyperlink"/>
            <w:noProof/>
          </w:rPr>
          <w:t>2.3.3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Comparison of BDOC 2.1 and DIGIDOC-XML 1.3 implementations</w:t>
        </w:r>
        <w:r w:rsidR="005B0D68">
          <w:rPr>
            <w:noProof/>
            <w:webHidden/>
          </w:rPr>
          <w:tab/>
        </w:r>
        <w:r w:rsidR="005B0D68">
          <w:rPr>
            <w:noProof/>
            <w:webHidden/>
          </w:rPr>
          <w:fldChar w:fldCharType="begin"/>
        </w:r>
        <w:r w:rsidR="005B0D68">
          <w:rPr>
            <w:noProof/>
            <w:webHidden/>
          </w:rPr>
          <w:instrText xml:space="preserve"> PAGEREF _Toc413334734 \h </w:instrText>
        </w:r>
        <w:r w:rsidR="005B0D68">
          <w:rPr>
            <w:noProof/>
            <w:webHidden/>
          </w:rPr>
        </w:r>
        <w:r w:rsidR="005B0D68">
          <w:rPr>
            <w:noProof/>
            <w:webHidden/>
          </w:rPr>
          <w:fldChar w:fldCharType="separate"/>
        </w:r>
        <w:r w:rsidR="005B0D68">
          <w:rPr>
            <w:noProof/>
            <w:webHidden/>
          </w:rPr>
          <w:t>11</w:t>
        </w:r>
        <w:r w:rsidR="005B0D68">
          <w:rPr>
            <w:noProof/>
            <w:webHidden/>
          </w:rPr>
          <w:fldChar w:fldCharType="end"/>
        </w:r>
      </w:hyperlink>
    </w:p>
    <w:p w14:paraId="2413D114"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35" w:history="1">
        <w:r w:rsidR="005B0D68" w:rsidRPr="00904240">
          <w:rPr>
            <w:rStyle w:val="Hyperlink"/>
            <w:noProof/>
          </w:rPr>
          <w:t>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Overview</w:t>
        </w:r>
        <w:r w:rsidR="005B0D68">
          <w:rPr>
            <w:noProof/>
            <w:webHidden/>
          </w:rPr>
          <w:tab/>
        </w:r>
        <w:r w:rsidR="005B0D68">
          <w:rPr>
            <w:noProof/>
            <w:webHidden/>
          </w:rPr>
          <w:fldChar w:fldCharType="begin"/>
        </w:r>
        <w:r w:rsidR="005B0D68">
          <w:rPr>
            <w:noProof/>
            <w:webHidden/>
          </w:rPr>
          <w:instrText xml:space="preserve"> PAGEREF _Toc413334735 \h </w:instrText>
        </w:r>
        <w:r w:rsidR="005B0D68">
          <w:rPr>
            <w:noProof/>
            <w:webHidden/>
          </w:rPr>
        </w:r>
        <w:r w:rsidR="005B0D68">
          <w:rPr>
            <w:noProof/>
            <w:webHidden/>
          </w:rPr>
          <w:fldChar w:fldCharType="separate"/>
        </w:r>
        <w:r w:rsidR="005B0D68">
          <w:rPr>
            <w:noProof/>
            <w:webHidden/>
          </w:rPr>
          <w:t>13</w:t>
        </w:r>
        <w:r w:rsidR="005B0D68">
          <w:rPr>
            <w:noProof/>
            <w:webHidden/>
          </w:rPr>
          <w:fldChar w:fldCharType="end"/>
        </w:r>
      </w:hyperlink>
    </w:p>
    <w:p w14:paraId="2748B09A"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6" w:history="1">
        <w:r w:rsidR="005B0D68" w:rsidRPr="00904240">
          <w:rPr>
            <w:rStyle w:val="Hyperlink"/>
            <w:noProof/>
            <w14:scene3d>
              <w14:camera w14:prst="orthographicFront"/>
              <w14:lightRig w14:rig="threePt" w14:dir="t">
                <w14:rot w14:lat="0" w14:lon="0" w14:rev="0"/>
              </w14:lightRig>
            </w14:scene3d>
          </w:rPr>
          <w:t>3.1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References and additional resources</w:t>
        </w:r>
        <w:r w:rsidR="005B0D68">
          <w:rPr>
            <w:noProof/>
            <w:webHidden/>
          </w:rPr>
          <w:tab/>
        </w:r>
        <w:r w:rsidR="005B0D68">
          <w:rPr>
            <w:noProof/>
            <w:webHidden/>
          </w:rPr>
          <w:fldChar w:fldCharType="begin"/>
        </w:r>
        <w:r w:rsidR="005B0D68">
          <w:rPr>
            <w:noProof/>
            <w:webHidden/>
          </w:rPr>
          <w:instrText xml:space="preserve"> PAGEREF _Toc413334736 \h </w:instrText>
        </w:r>
        <w:r w:rsidR="005B0D68">
          <w:rPr>
            <w:noProof/>
            <w:webHidden/>
          </w:rPr>
        </w:r>
        <w:r w:rsidR="005B0D68">
          <w:rPr>
            <w:noProof/>
            <w:webHidden/>
          </w:rPr>
          <w:fldChar w:fldCharType="separate"/>
        </w:r>
        <w:r w:rsidR="005B0D68">
          <w:rPr>
            <w:noProof/>
            <w:webHidden/>
          </w:rPr>
          <w:t>13</w:t>
        </w:r>
        <w:r w:rsidR="005B0D68">
          <w:rPr>
            <w:noProof/>
            <w:webHidden/>
          </w:rPr>
          <w:fldChar w:fldCharType="end"/>
        </w:r>
      </w:hyperlink>
    </w:p>
    <w:p w14:paraId="2AABD099"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7" w:history="1">
        <w:r w:rsidR="005B0D68" w:rsidRPr="00904240">
          <w:rPr>
            <w:rStyle w:val="Hyperlink"/>
            <w:noProof/>
            <w14:scene3d>
              <w14:camera w14:prst="orthographicFront"/>
              <w14:lightRig w14:rig="threePt" w14:dir="t">
                <w14:rot w14:lat="0" w14:lon="0" w14:rev="0"/>
              </w14:lightRig>
            </w14:scene3d>
          </w:rPr>
          <w:t>3.2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Terms and acronyms</w:t>
        </w:r>
        <w:r w:rsidR="005B0D68">
          <w:rPr>
            <w:noProof/>
            <w:webHidden/>
          </w:rPr>
          <w:tab/>
        </w:r>
        <w:r w:rsidR="005B0D68">
          <w:rPr>
            <w:noProof/>
            <w:webHidden/>
          </w:rPr>
          <w:fldChar w:fldCharType="begin"/>
        </w:r>
        <w:r w:rsidR="005B0D68">
          <w:rPr>
            <w:noProof/>
            <w:webHidden/>
          </w:rPr>
          <w:instrText xml:space="preserve"> PAGEREF _Toc413334737 \h </w:instrText>
        </w:r>
        <w:r w:rsidR="005B0D68">
          <w:rPr>
            <w:noProof/>
            <w:webHidden/>
          </w:rPr>
        </w:r>
        <w:r w:rsidR="005B0D68">
          <w:rPr>
            <w:noProof/>
            <w:webHidden/>
          </w:rPr>
          <w:fldChar w:fldCharType="separate"/>
        </w:r>
        <w:r w:rsidR="005B0D68">
          <w:rPr>
            <w:noProof/>
            <w:webHidden/>
          </w:rPr>
          <w:t>14</w:t>
        </w:r>
        <w:r w:rsidR="005B0D68">
          <w:rPr>
            <w:noProof/>
            <w:webHidden/>
          </w:rPr>
          <w:fldChar w:fldCharType="end"/>
        </w:r>
      </w:hyperlink>
    </w:p>
    <w:p w14:paraId="1C6E5075"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8" w:history="1">
        <w:r w:rsidR="005B0D68" w:rsidRPr="00904240">
          <w:rPr>
            <w:rStyle w:val="Hyperlink"/>
            <w:noProof/>
            <w14:scene3d>
              <w14:camera w14:prst="orthographicFront"/>
              <w14:lightRig w14:rig="threePt" w14:dir="t">
                <w14:rot w14:lat="0" w14:lon="0" w14:rev="0"/>
              </w14:lightRig>
            </w14:scene3d>
          </w:rPr>
          <w:t>3.3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Supported functional properties</w:t>
        </w:r>
        <w:r w:rsidR="005B0D68">
          <w:rPr>
            <w:noProof/>
            <w:webHidden/>
          </w:rPr>
          <w:tab/>
        </w:r>
        <w:r w:rsidR="005B0D68">
          <w:rPr>
            <w:noProof/>
            <w:webHidden/>
          </w:rPr>
          <w:fldChar w:fldCharType="begin"/>
        </w:r>
        <w:r w:rsidR="005B0D68">
          <w:rPr>
            <w:noProof/>
            <w:webHidden/>
          </w:rPr>
          <w:instrText xml:space="preserve"> PAGEREF _Toc413334738 \h </w:instrText>
        </w:r>
        <w:r w:rsidR="005B0D68">
          <w:rPr>
            <w:noProof/>
            <w:webHidden/>
          </w:rPr>
        </w:r>
        <w:r w:rsidR="005B0D68">
          <w:rPr>
            <w:noProof/>
            <w:webHidden/>
          </w:rPr>
          <w:fldChar w:fldCharType="separate"/>
        </w:r>
        <w:r w:rsidR="005B0D68">
          <w:rPr>
            <w:noProof/>
            <w:webHidden/>
          </w:rPr>
          <w:t>16</w:t>
        </w:r>
        <w:r w:rsidR="005B0D68">
          <w:rPr>
            <w:noProof/>
            <w:webHidden/>
          </w:rPr>
          <w:fldChar w:fldCharType="end"/>
        </w:r>
      </w:hyperlink>
    </w:p>
    <w:p w14:paraId="4F1147EF"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39" w:history="1">
        <w:r w:rsidR="005B0D68" w:rsidRPr="00904240">
          <w:rPr>
            <w:rStyle w:val="Hyperlink"/>
            <w:noProof/>
            <w14:scene3d>
              <w14:camera w14:prst="orthographicFront"/>
              <w14:lightRig w14:rig="threePt" w14:dir="t">
                <w14:rot w14:lat="0" w14:lon="0" w14:rev="0"/>
              </w14:lightRig>
            </w14:scene3d>
          </w:rPr>
          <w:t>3.4</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Component model</w:t>
        </w:r>
        <w:r w:rsidR="005B0D68">
          <w:rPr>
            <w:noProof/>
            <w:webHidden/>
          </w:rPr>
          <w:tab/>
        </w:r>
        <w:r w:rsidR="005B0D68">
          <w:rPr>
            <w:noProof/>
            <w:webHidden/>
          </w:rPr>
          <w:fldChar w:fldCharType="begin"/>
        </w:r>
        <w:r w:rsidR="005B0D68">
          <w:rPr>
            <w:noProof/>
            <w:webHidden/>
          </w:rPr>
          <w:instrText xml:space="preserve"> PAGEREF _Toc413334739 \h </w:instrText>
        </w:r>
        <w:r w:rsidR="005B0D68">
          <w:rPr>
            <w:noProof/>
            <w:webHidden/>
          </w:rPr>
        </w:r>
        <w:r w:rsidR="005B0D68">
          <w:rPr>
            <w:noProof/>
            <w:webHidden/>
          </w:rPr>
          <w:fldChar w:fldCharType="separate"/>
        </w:r>
        <w:r w:rsidR="005B0D68">
          <w:rPr>
            <w:noProof/>
            <w:webHidden/>
          </w:rPr>
          <w:t>18</w:t>
        </w:r>
        <w:r w:rsidR="005B0D68">
          <w:rPr>
            <w:noProof/>
            <w:webHidden/>
          </w:rPr>
          <w:fldChar w:fldCharType="end"/>
        </w:r>
      </w:hyperlink>
    </w:p>
    <w:p w14:paraId="650174D6"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0" w:history="1">
        <w:r w:rsidR="005B0D68" w:rsidRPr="00904240">
          <w:rPr>
            <w:rStyle w:val="Hyperlink"/>
            <w:noProof/>
            <w14:scene3d>
              <w14:camera w14:prst="orthographicFront"/>
              <w14:lightRig w14:rig="threePt" w14:dir="t">
                <w14:rot w14:lat="0" w14:lon="0" w14:rev="0"/>
              </w14:lightRig>
            </w14:scene3d>
          </w:rPr>
          <w:t>3.5</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JDigiDoc architecture</w:t>
        </w:r>
        <w:r w:rsidR="005B0D68">
          <w:rPr>
            <w:noProof/>
            <w:webHidden/>
          </w:rPr>
          <w:tab/>
        </w:r>
        <w:r w:rsidR="005B0D68">
          <w:rPr>
            <w:noProof/>
            <w:webHidden/>
          </w:rPr>
          <w:fldChar w:fldCharType="begin"/>
        </w:r>
        <w:r w:rsidR="005B0D68">
          <w:rPr>
            <w:noProof/>
            <w:webHidden/>
          </w:rPr>
          <w:instrText xml:space="preserve"> PAGEREF _Toc413334740 \h </w:instrText>
        </w:r>
        <w:r w:rsidR="005B0D68">
          <w:rPr>
            <w:noProof/>
            <w:webHidden/>
          </w:rPr>
        </w:r>
        <w:r w:rsidR="005B0D68">
          <w:rPr>
            <w:noProof/>
            <w:webHidden/>
          </w:rPr>
          <w:fldChar w:fldCharType="separate"/>
        </w:r>
        <w:r w:rsidR="005B0D68">
          <w:rPr>
            <w:noProof/>
            <w:webHidden/>
          </w:rPr>
          <w:t>19</w:t>
        </w:r>
        <w:r w:rsidR="005B0D68">
          <w:rPr>
            <w:noProof/>
            <w:webHidden/>
          </w:rPr>
          <w:fldChar w:fldCharType="end"/>
        </w:r>
      </w:hyperlink>
    </w:p>
    <w:p w14:paraId="03EC2DDB"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1" w:history="1">
        <w:r w:rsidR="005B0D68" w:rsidRPr="00904240">
          <w:rPr>
            <w:rStyle w:val="Hyperlink"/>
            <w:noProof/>
            <w14:scene3d>
              <w14:camera w14:prst="orthographicFront"/>
              <w14:lightRig w14:rig="threePt" w14:dir="t">
                <w14:rot w14:lat="0" w14:lon="0" w14:rev="0"/>
              </w14:lightRig>
            </w14:scene3d>
          </w:rPr>
          <w:t>3.6</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Dependencies</w:t>
        </w:r>
        <w:r w:rsidR="005B0D68">
          <w:rPr>
            <w:noProof/>
            <w:webHidden/>
          </w:rPr>
          <w:tab/>
        </w:r>
        <w:r w:rsidR="005B0D68">
          <w:rPr>
            <w:noProof/>
            <w:webHidden/>
          </w:rPr>
          <w:fldChar w:fldCharType="begin"/>
        </w:r>
        <w:r w:rsidR="005B0D68">
          <w:rPr>
            <w:noProof/>
            <w:webHidden/>
          </w:rPr>
          <w:instrText xml:space="preserve"> PAGEREF _Toc413334741 \h </w:instrText>
        </w:r>
        <w:r w:rsidR="005B0D68">
          <w:rPr>
            <w:noProof/>
            <w:webHidden/>
          </w:rPr>
        </w:r>
        <w:r w:rsidR="005B0D68">
          <w:rPr>
            <w:noProof/>
            <w:webHidden/>
          </w:rPr>
          <w:fldChar w:fldCharType="separate"/>
        </w:r>
        <w:r w:rsidR="005B0D68">
          <w:rPr>
            <w:noProof/>
            <w:webHidden/>
          </w:rPr>
          <w:t>20</w:t>
        </w:r>
        <w:r w:rsidR="005B0D68">
          <w:rPr>
            <w:noProof/>
            <w:webHidden/>
          </w:rPr>
          <w:fldChar w:fldCharType="end"/>
        </w:r>
      </w:hyperlink>
    </w:p>
    <w:p w14:paraId="16A7E48E"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2" w:history="1">
        <w:r w:rsidR="005B0D68" w:rsidRPr="00904240">
          <w:rPr>
            <w:rStyle w:val="Hyperlink"/>
            <w:noProof/>
            <w14:scene3d>
              <w14:camera w14:prst="orthographicFront"/>
              <w14:lightRig w14:rig="threePt" w14:dir="t">
                <w14:rot w14:lat="0" w14:lon="0" w14:rev="0"/>
              </w14:lightRig>
            </w14:scene3d>
          </w:rPr>
          <w:t>3.7</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Environment</w:t>
        </w:r>
        <w:r w:rsidR="005B0D68">
          <w:rPr>
            <w:noProof/>
            <w:webHidden/>
          </w:rPr>
          <w:tab/>
        </w:r>
        <w:r w:rsidR="005B0D68">
          <w:rPr>
            <w:noProof/>
            <w:webHidden/>
          </w:rPr>
          <w:fldChar w:fldCharType="begin"/>
        </w:r>
        <w:r w:rsidR="005B0D68">
          <w:rPr>
            <w:noProof/>
            <w:webHidden/>
          </w:rPr>
          <w:instrText xml:space="preserve"> PAGEREF _Toc413334742 \h </w:instrText>
        </w:r>
        <w:r w:rsidR="005B0D68">
          <w:rPr>
            <w:noProof/>
            <w:webHidden/>
          </w:rPr>
        </w:r>
        <w:r w:rsidR="005B0D68">
          <w:rPr>
            <w:noProof/>
            <w:webHidden/>
          </w:rPr>
          <w:fldChar w:fldCharType="separate"/>
        </w:r>
        <w:r w:rsidR="005B0D68">
          <w:rPr>
            <w:noProof/>
            <w:webHidden/>
          </w:rPr>
          <w:t>20</w:t>
        </w:r>
        <w:r w:rsidR="005B0D68">
          <w:rPr>
            <w:noProof/>
            <w:webHidden/>
          </w:rPr>
          <w:fldChar w:fldCharType="end"/>
        </w:r>
      </w:hyperlink>
    </w:p>
    <w:p w14:paraId="41F7E5B1"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43" w:history="1">
        <w:r w:rsidR="005B0D68" w:rsidRPr="00904240">
          <w:rPr>
            <w:rStyle w:val="Hyperlink"/>
            <w:noProof/>
          </w:rPr>
          <w:t>4.</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Configuring JDigiDoc</w:t>
        </w:r>
        <w:r w:rsidR="005B0D68">
          <w:rPr>
            <w:noProof/>
            <w:webHidden/>
          </w:rPr>
          <w:tab/>
        </w:r>
        <w:r w:rsidR="005B0D68">
          <w:rPr>
            <w:noProof/>
            <w:webHidden/>
          </w:rPr>
          <w:fldChar w:fldCharType="begin"/>
        </w:r>
        <w:r w:rsidR="005B0D68">
          <w:rPr>
            <w:noProof/>
            <w:webHidden/>
          </w:rPr>
          <w:instrText xml:space="preserve"> PAGEREF _Toc413334743 \h </w:instrText>
        </w:r>
        <w:r w:rsidR="005B0D68">
          <w:rPr>
            <w:noProof/>
            <w:webHidden/>
          </w:rPr>
        </w:r>
        <w:r w:rsidR="005B0D68">
          <w:rPr>
            <w:noProof/>
            <w:webHidden/>
          </w:rPr>
          <w:fldChar w:fldCharType="separate"/>
        </w:r>
        <w:r w:rsidR="005B0D68">
          <w:rPr>
            <w:noProof/>
            <w:webHidden/>
          </w:rPr>
          <w:t>23</w:t>
        </w:r>
        <w:r w:rsidR="005B0D68">
          <w:rPr>
            <w:noProof/>
            <w:webHidden/>
          </w:rPr>
          <w:fldChar w:fldCharType="end"/>
        </w:r>
      </w:hyperlink>
    </w:p>
    <w:p w14:paraId="5E33836D"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4" w:history="1">
        <w:r w:rsidR="005B0D68" w:rsidRPr="00904240">
          <w:rPr>
            <w:rStyle w:val="Hyperlink"/>
            <w:noProof/>
            <w14:scene3d>
              <w14:camera w14:prst="orthographicFront"/>
              <w14:lightRig w14:rig="threePt" w14:dir="t">
                <w14:rot w14:lat="0" w14:lon="0" w14:rev="0"/>
              </w14:lightRig>
            </w14:scene3d>
          </w:rPr>
          <w:t>4.1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Loading configuration settings</w:t>
        </w:r>
        <w:r w:rsidR="005B0D68">
          <w:rPr>
            <w:noProof/>
            <w:webHidden/>
          </w:rPr>
          <w:tab/>
        </w:r>
        <w:r w:rsidR="005B0D68">
          <w:rPr>
            <w:noProof/>
            <w:webHidden/>
          </w:rPr>
          <w:fldChar w:fldCharType="begin"/>
        </w:r>
        <w:r w:rsidR="005B0D68">
          <w:rPr>
            <w:noProof/>
            <w:webHidden/>
          </w:rPr>
          <w:instrText xml:space="preserve"> PAGEREF _Toc413334744 \h </w:instrText>
        </w:r>
        <w:r w:rsidR="005B0D68">
          <w:rPr>
            <w:noProof/>
            <w:webHidden/>
          </w:rPr>
        </w:r>
        <w:r w:rsidR="005B0D68">
          <w:rPr>
            <w:noProof/>
            <w:webHidden/>
          </w:rPr>
          <w:fldChar w:fldCharType="separate"/>
        </w:r>
        <w:r w:rsidR="005B0D68">
          <w:rPr>
            <w:noProof/>
            <w:webHidden/>
          </w:rPr>
          <w:t>23</w:t>
        </w:r>
        <w:r w:rsidR="005B0D68">
          <w:rPr>
            <w:noProof/>
            <w:webHidden/>
          </w:rPr>
          <w:fldChar w:fldCharType="end"/>
        </w:r>
      </w:hyperlink>
    </w:p>
    <w:p w14:paraId="7945DB6A"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5" w:history="1">
        <w:r w:rsidR="005B0D68" w:rsidRPr="00904240">
          <w:rPr>
            <w:rStyle w:val="Hyperlink"/>
            <w:noProof/>
            <w14:scene3d>
              <w14:camera w14:prst="orthographicFront"/>
              <w14:lightRig w14:rig="threePt" w14:dir="t">
                <w14:rot w14:lat="0" w14:lon="0" w14:rev="0"/>
              </w14:lightRig>
            </w14:scene3d>
          </w:rPr>
          <w:t>4.2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Configuration parameters</w:t>
        </w:r>
        <w:r w:rsidR="005B0D68">
          <w:rPr>
            <w:noProof/>
            <w:webHidden/>
          </w:rPr>
          <w:tab/>
        </w:r>
        <w:r w:rsidR="005B0D68">
          <w:rPr>
            <w:noProof/>
            <w:webHidden/>
          </w:rPr>
          <w:fldChar w:fldCharType="begin"/>
        </w:r>
        <w:r w:rsidR="005B0D68">
          <w:rPr>
            <w:noProof/>
            <w:webHidden/>
          </w:rPr>
          <w:instrText xml:space="preserve"> PAGEREF _Toc413334745 \h </w:instrText>
        </w:r>
        <w:r w:rsidR="005B0D68">
          <w:rPr>
            <w:noProof/>
            <w:webHidden/>
          </w:rPr>
        </w:r>
        <w:r w:rsidR="005B0D68">
          <w:rPr>
            <w:noProof/>
            <w:webHidden/>
          </w:rPr>
          <w:fldChar w:fldCharType="separate"/>
        </w:r>
        <w:r w:rsidR="005B0D68">
          <w:rPr>
            <w:noProof/>
            <w:webHidden/>
          </w:rPr>
          <w:t>23</w:t>
        </w:r>
        <w:r w:rsidR="005B0D68">
          <w:rPr>
            <w:noProof/>
            <w:webHidden/>
          </w:rPr>
          <w:fldChar w:fldCharType="end"/>
        </w:r>
      </w:hyperlink>
    </w:p>
    <w:p w14:paraId="07FF6427"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46" w:history="1">
        <w:r w:rsidR="005B0D68" w:rsidRPr="00904240">
          <w:rPr>
            <w:rStyle w:val="Hyperlink"/>
            <w:noProof/>
          </w:rPr>
          <w:t>5.</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Using JDigiDoc API</w:t>
        </w:r>
        <w:r w:rsidR="005B0D68">
          <w:rPr>
            <w:noProof/>
            <w:webHidden/>
          </w:rPr>
          <w:tab/>
        </w:r>
        <w:r w:rsidR="005B0D68">
          <w:rPr>
            <w:noProof/>
            <w:webHidden/>
          </w:rPr>
          <w:fldChar w:fldCharType="begin"/>
        </w:r>
        <w:r w:rsidR="005B0D68">
          <w:rPr>
            <w:noProof/>
            <w:webHidden/>
          </w:rPr>
          <w:instrText xml:space="preserve"> PAGEREF _Toc413334746 \h </w:instrText>
        </w:r>
        <w:r w:rsidR="005B0D68">
          <w:rPr>
            <w:noProof/>
            <w:webHidden/>
          </w:rPr>
        </w:r>
        <w:r w:rsidR="005B0D68">
          <w:rPr>
            <w:noProof/>
            <w:webHidden/>
          </w:rPr>
          <w:fldChar w:fldCharType="separate"/>
        </w:r>
        <w:r w:rsidR="005B0D68">
          <w:rPr>
            <w:noProof/>
            <w:webHidden/>
          </w:rPr>
          <w:t>32</w:t>
        </w:r>
        <w:r w:rsidR="005B0D68">
          <w:rPr>
            <w:noProof/>
            <w:webHidden/>
          </w:rPr>
          <w:fldChar w:fldCharType="end"/>
        </w:r>
      </w:hyperlink>
    </w:p>
    <w:p w14:paraId="6BB1DC58"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47" w:history="1">
        <w:r w:rsidR="005B0D68" w:rsidRPr="00904240">
          <w:rPr>
            <w:rStyle w:val="Hyperlink"/>
            <w:noProof/>
            <w14:scene3d>
              <w14:camera w14:prst="orthographicFront"/>
              <w14:lightRig w14:rig="threePt" w14:dir="t">
                <w14:rot w14:lat="0" w14:lon="0" w14:rev="0"/>
              </w14:lightRig>
            </w14:scene3d>
          </w:rPr>
          <w:t>5.1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Digital signing</w:t>
        </w:r>
        <w:r w:rsidR="005B0D68">
          <w:rPr>
            <w:noProof/>
            <w:webHidden/>
          </w:rPr>
          <w:tab/>
        </w:r>
        <w:r w:rsidR="005B0D68">
          <w:rPr>
            <w:noProof/>
            <w:webHidden/>
          </w:rPr>
          <w:fldChar w:fldCharType="begin"/>
        </w:r>
        <w:r w:rsidR="005B0D68">
          <w:rPr>
            <w:noProof/>
            <w:webHidden/>
          </w:rPr>
          <w:instrText xml:space="preserve"> PAGEREF _Toc413334747 \h </w:instrText>
        </w:r>
        <w:r w:rsidR="005B0D68">
          <w:rPr>
            <w:noProof/>
            <w:webHidden/>
          </w:rPr>
        </w:r>
        <w:r w:rsidR="005B0D68">
          <w:rPr>
            <w:noProof/>
            <w:webHidden/>
          </w:rPr>
          <w:fldChar w:fldCharType="separate"/>
        </w:r>
        <w:r w:rsidR="005B0D68">
          <w:rPr>
            <w:noProof/>
            <w:webHidden/>
          </w:rPr>
          <w:t>32</w:t>
        </w:r>
        <w:r w:rsidR="005B0D68">
          <w:rPr>
            <w:noProof/>
            <w:webHidden/>
          </w:rPr>
          <w:fldChar w:fldCharType="end"/>
        </w:r>
      </w:hyperlink>
    </w:p>
    <w:p w14:paraId="215F144E"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48" w:history="1">
        <w:r w:rsidR="005B0D68" w:rsidRPr="00904240">
          <w:rPr>
            <w:rStyle w:val="Hyperlink"/>
            <w:noProof/>
          </w:rPr>
          <w:t>5.1.1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Initialization</w:t>
        </w:r>
        <w:r w:rsidR="005B0D68">
          <w:rPr>
            <w:noProof/>
            <w:webHidden/>
          </w:rPr>
          <w:tab/>
        </w:r>
        <w:r w:rsidR="005B0D68">
          <w:rPr>
            <w:noProof/>
            <w:webHidden/>
          </w:rPr>
          <w:fldChar w:fldCharType="begin"/>
        </w:r>
        <w:r w:rsidR="005B0D68">
          <w:rPr>
            <w:noProof/>
            <w:webHidden/>
          </w:rPr>
          <w:instrText xml:space="preserve"> PAGEREF _Toc413334748 \h </w:instrText>
        </w:r>
        <w:r w:rsidR="005B0D68">
          <w:rPr>
            <w:noProof/>
            <w:webHidden/>
          </w:rPr>
        </w:r>
        <w:r w:rsidR="005B0D68">
          <w:rPr>
            <w:noProof/>
            <w:webHidden/>
          </w:rPr>
          <w:fldChar w:fldCharType="separate"/>
        </w:r>
        <w:r w:rsidR="005B0D68">
          <w:rPr>
            <w:noProof/>
            <w:webHidden/>
          </w:rPr>
          <w:t>32</w:t>
        </w:r>
        <w:r w:rsidR="005B0D68">
          <w:rPr>
            <w:noProof/>
            <w:webHidden/>
          </w:rPr>
          <w:fldChar w:fldCharType="end"/>
        </w:r>
      </w:hyperlink>
    </w:p>
    <w:p w14:paraId="579AC362"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49" w:history="1">
        <w:r w:rsidR="005B0D68" w:rsidRPr="00904240">
          <w:rPr>
            <w:rStyle w:val="Hyperlink"/>
            <w:noProof/>
          </w:rPr>
          <w:t>5.1.2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Creating a DigiDoc document</w:t>
        </w:r>
        <w:r w:rsidR="005B0D68">
          <w:rPr>
            <w:noProof/>
            <w:webHidden/>
          </w:rPr>
          <w:tab/>
        </w:r>
        <w:r w:rsidR="005B0D68">
          <w:rPr>
            <w:noProof/>
            <w:webHidden/>
          </w:rPr>
          <w:fldChar w:fldCharType="begin"/>
        </w:r>
        <w:r w:rsidR="005B0D68">
          <w:rPr>
            <w:noProof/>
            <w:webHidden/>
          </w:rPr>
          <w:instrText xml:space="preserve"> PAGEREF _Toc413334749 \h </w:instrText>
        </w:r>
        <w:r w:rsidR="005B0D68">
          <w:rPr>
            <w:noProof/>
            <w:webHidden/>
          </w:rPr>
        </w:r>
        <w:r w:rsidR="005B0D68">
          <w:rPr>
            <w:noProof/>
            <w:webHidden/>
          </w:rPr>
          <w:fldChar w:fldCharType="separate"/>
        </w:r>
        <w:r w:rsidR="005B0D68">
          <w:rPr>
            <w:noProof/>
            <w:webHidden/>
          </w:rPr>
          <w:t>32</w:t>
        </w:r>
        <w:r w:rsidR="005B0D68">
          <w:rPr>
            <w:noProof/>
            <w:webHidden/>
          </w:rPr>
          <w:fldChar w:fldCharType="end"/>
        </w:r>
      </w:hyperlink>
    </w:p>
    <w:p w14:paraId="674678A4"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0" w:history="1">
        <w:r w:rsidR="005B0D68" w:rsidRPr="00904240">
          <w:rPr>
            <w:rStyle w:val="Hyperlink"/>
            <w:noProof/>
          </w:rPr>
          <w:t>5.1.3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Adding data files</w:t>
        </w:r>
        <w:r w:rsidR="005B0D68">
          <w:rPr>
            <w:noProof/>
            <w:webHidden/>
          </w:rPr>
          <w:tab/>
        </w:r>
        <w:r w:rsidR="005B0D68">
          <w:rPr>
            <w:noProof/>
            <w:webHidden/>
          </w:rPr>
          <w:fldChar w:fldCharType="begin"/>
        </w:r>
        <w:r w:rsidR="005B0D68">
          <w:rPr>
            <w:noProof/>
            <w:webHidden/>
          </w:rPr>
          <w:instrText xml:space="preserve"> PAGEREF _Toc413334750 \h </w:instrText>
        </w:r>
        <w:r w:rsidR="005B0D68">
          <w:rPr>
            <w:noProof/>
            <w:webHidden/>
          </w:rPr>
        </w:r>
        <w:r w:rsidR="005B0D68">
          <w:rPr>
            <w:noProof/>
            <w:webHidden/>
          </w:rPr>
          <w:fldChar w:fldCharType="separate"/>
        </w:r>
        <w:r w:rsidR="005B0D68">
          <w:rPr>
            <w:noProof/>
            <w:webHidden/>
          </w:rPr>
          <w:t>32</w:t>
        </w:r>
        <w:r w:rsidR="005B0D68">
          <w:rPr>
            <w:noProof/>
            <w:webHidden/>
          </w:rPr>
          <w:fldChar w:fldCharType="end"/>
        </w:r>
      </w:hyperlink>
    </w:p>
    <w:p w14:paraId="158F16F4"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1" w:history="1">
        <w:r w:rsidR="005B0D68" w:rsidRPr="00904240">
          <w:rPr>
            <w:rStyle w:val="Hyperlink"/>
            <w:noProof/>
          </w:rPr>
          <w:t>5.1.4</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Adding signatures</w:t>
        </w:r>
        <w:r w:rsidR="005B0D68">
          <w:rPr>
            <w:noProof/>
            <w:webHidden/>
          </w:rPr>
          <w:tab/>
        </w:r>
        <w:r w:rsidR="005B0D68">
          <w:rPr>
            <w:noProof/>
            <w:webHidden/>
          </w:rPr>
          <w:fldChar w:fldCharType="begin"/>
        </w:r>
        <w:r w:rsidR="005B0D68">
          <w:rPr>
            <w:noProof/>
            <w:webHidden/>
          </w:rPr>
          <w:instrText xml:space="preserve"> PAGEREF _Toc413334751 \h </w:instrText>
        </w:r>
        <w:r w:rsidR="005B0D68">
          <w:rPr>
            <w:noProof/>
            <w:webHidden/>
          </w:rPr>
        </w:r>
        <w:r w:rsidR="005B0D68">
          <w:rPr>
            <w:noProof/>
            <w:webHidden/>
          </w:rPr>
          <w:fldChar w:fldCharType="separate"/>
        </w:r>
        <w:r w:rsidR="005B0D68">
          <w:rPr>
            <w:noProof/>
            <w:webHidden/>
          </w:rPr>
          <w:t>34</w:t>
        </w:r>
        <w:r w:rsidR="005B0D68">
          <w:rPr>
            <w:noProof/>
            <w:webHidden/>
          </w:rPr>
          <w:fldChar w:fldCharType="end"/>
        </w:r>
      </w:hyperlink>
    </w:p>
    <w:p w14:paraId="2D704D48"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2" w:history="1">
        <w:r w:rsidR="005B0D68" w:rsidRPr="00904240">
          <w:rPr>
            <w:rStyle w:val="Hyperlink"/>
            <w:noProof/>
          </w:rPr>
          <w:t>5.1.5</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Adding an OCSP confirmation</w:t>
        </w:r>
        <w:r w:rsidR="005B0D68">
          <w:rPr>
            <w:noProof/>
            <w:webHidden/>
          </w:rPr>
          <w:tab/>
        </w:r>
        <w:r w:rsidR="005B0D68">
          <w:rPr>
            <w:noProof/>
            <w:webHidden/>
          </w:rPr>
          <w:fldChar w:fldCharType="begin"/>
        </w:r>
        <w:r w:rsidR="005B0D68">
          <w:rPr>
            <w:noProof/>
            <w:webHidden/>
          </w:rPr>
          <w:instrText xml:space="preserve"> PAGEREF _Toc413334752 \h </w:instrText>
        </w:r>
        <w:r w:rsidR="005B0D68">
          <w:rPr>
            <w:noProof/>
            <w:webHidden/>
          </w:rPr>
        </w:r>
        <w:r w:rsidR="005B0D68">
          <w:rPr>
            <w:noProof/>
            <w:webHidden/>
          </w:rPr>
          <w:fldChar w:fldCharType="separate"/>
        </w:r>
        <w:r w:rsidR="005B0D68">
          <w:rPr>
            <w:noProof/>
            <w:webHidden/>
          </w:rPr>
          <w:t>35</w:t>
        </w:r>
        <w:r w:rsidR="005B0D68">
          <w:rPr>
            <w:noProof/>
            <w:webHidden/>
          </w:rPr>
          <w:fldChar w:fldCharType="end"/>
        </w:r>
      </w:hyperlink>
    </w:p>
    <w:p w14:paraId="4851974D"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3" w:history="1">
        <w:r w:rsidR="005B0D68" w:rsidRPr="00904240">
          <w:rPr>
            <w:rStyle w:val="Hyperlink"/>
            <w:noProof/>
          </w:rPr>
          <w:t>5.1.6</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Reading and writing digidoc documents</w:t>
        </w:r>
        <w:r w:rsidR="005B0D68">
          <w:rPr>
            <w:noProof/>
            <w:webHidden/>
          </w:rPr>
          <w:tab/>
        </w:r>
        <w:r w:rsidR="005B0D68">
          <w:rPr>
            <w:noProof/>
            <w:webHidden/>
          </w:rPr>
          <w:fldChar w:fldCharType="begin"/>
        </w:r>
        <w:r w:rsidR="005B0D68">
          <w:rPr>
            <w:noProof/>
            <w:webHidden/>
          </w:rPr>
          <w:instrText xml:space="preserve"> PAGEREF _Toc413334753 \h </w:instrText>
        </w:r>
        <w:r w:rsidR="005B0D68">
          <w:rPr>
            <w:noProof/>
            <w:webHidden/>
          </w:rPr>
        </w:r>
        <w:r w:rsidR="005B0D68">
          <w:rPr>
            <w:noProof/>
            <w:webHidden/>
          </w:rPr>
          <w:fldChar w:fldCharType="separate"/>
        </w:r>
        <w:r w:rsidR="005B0D68">
          <w:rPr>
            <w:noProof/>
            <w:webHidden/>
          </w:rPr>
          <w:t>36</w:t>
        </w:r>
        <w:r w:rsidR="005B0D68">
          <w:rPr>
            <w:noProof/>
            <w:webHidden/>
          </w:rPr>
          <w:fldChar w:fldCharType="end"/>
        </w:r>
      </w:hyperlink>
    </w:p>
    <w:p w14:paraId="7D263E22"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54" w:history="1">
        <w:r w:rsidR="005B0D68" w:rsidRPr="00904240">
          <w:rPr>
            <w:rStyle w:val="Hyperlink"/>
            <w:noProof/>
            <w14:scene3d>
              <w14:camera w14:prst="orthographicFront"/>
              <w14:lightRig w14:rig="threePt" w14:dir="t">
                <w14:rot w14:lat="0" w14:lon="0" w14:rev="0"/>
              </w14:lightRig>
            </w14:scene3d>
          </w:rPr>
          <w:t>5.2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Validating signed documents</w:t>
        </w:r>
        <w:r w:rsidR="005B0D68">
          <w:rPr>
            <w:noProof/>
            <w:webHidden/>
          </w:rPr>
          <w:tab/>
        </w:r>
        <w:r w:rsidR="005B0D68">
          <w:rPr>
            <w:noProof/>
            <w:webHidden/>
          </w:rPr>
          <w:fldChar w:fldCharType="begin"/>
        </w:r>
        <w:r w:rsidR="005B0D68">
          <w:rPr>
            <w:noProof/>
            <w:webHidden/>
          </w:rPr>
          <w:instrText xml:space="preserve"> PAGEREF _Toc413334754 \h </w:instrText>
        </w:r>
        <w:r w:rsidR="005B0D68">
          <w:rPr>
            <w:noProof/>
            <w:webHidden/>
          </w:rPr>
        </w:r>
        <w:r w:rsidR="005B0D68">
          <w:rPr>
            <w:noProof/>
            <w:webHidden/>
          </w:rPr>
          <w:fldChar w:fldCharType="separate"/>
        </w:r>
        <w:r w:rsidR="005B0D68">
          <w:rPr>
            <w:noProof/>
            <w:webHidden/>
          </w:rPr>
          <w:t>36</w:t>
        </w:r>
        <w:r w:rsidR="005B0D68">
          <w:rPr>
            <w:noProof/>
            <w:webHidden/>
          </w:rPr>
          <w:fldChar w:fldCharType="end"/>
        </w:r>
      </w:hyperlink>
    </w:p>
    <w:p w14:paraId="3F2AA466"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5" w:history="1">
        <w:r w:rsidR="005B0D68" w:rsidRPr="00904240">
          <w:rPr>
            <w:rStyle w:val="Hyperlink"/>
            <w:noProof/>
          </w:rPr>
          <w:t>5.2.1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Reading and parsing the DigiDoc document</w:t>
        </w:r>
        <w:r w:rsidR="005B0D68">
          <w:rPr>
            <w:noProof/>
            <w:webHidden/>
          </w:rPr>
          <w:tab/>
        </w:r>
        <w:r w:rsidR="005B0D68">
          <w:rPr>
            <w:noProof/>
            <w:webHidden/>
          </w:rPr>
          <w:fldChar w:fldCharType="begin"/>
        </w:r>
        <w:r w:rsidR="005B0D68">
          <w:rPr>
            <w:noProof/>
            <w:webHidden/>
          </w:rPr>
          <w:instrText xml:space="preserve"> PAGEREF _Toc413334755 \h </w:instrText>
        </w:r>
        <w:r w:rsidR="005B0D68">
          <w:rPr>
            <w:noProof/>
            <w:webHidden/>
          </w:rPr>
        </w:r>
        <w:r w:rsidR="005B0D68">
          <w:rPr>
            <w:noProof/>
            <w:webHidden/>
          </w:rPr>
          <w:fldChar w:fldCharType="separate"/>
        </w:r>
        <w:r w:rsidR="005B0D68">
          <w:rPr>
            <w:noProof/>
            <w:webHidden/>
          </w:rPr>
          <w:t>36</w:t>
        </w:r>
        <w:r w:rsidR="005B0D68">
          <w:rPr>
            <w:noProof/>
            <w:webHidden/>
          </w:rPr>
          <w:fldChar w:fldCharType="end"/>
        </w:r>
      </w:hyperlink>
    </w:p>
    <w:p w14:paraId="61F1B53E"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6" w:history="1">
        <w:r w:rsidR="005B0D68" w:rsidRPr="00904240">
          <w:rPr>
            <w:rStyle w:val="Hyperlink"/>
            <w:noProof/>
          </w:rPr>
          <w:t>5.2.2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Using the main validation method</w:t>
        </w:r>
        <w:r w:rsidR="005B0D68">
          <w:rPr>
            <w:noProof/>
            <w:webHidden/>
          </w:rPr>
          <w:tab/>
        </w:r>
        <w:r w:rsidR="005B0D68">
          <w:rPr>
            <w:noProof/>
            <w:webHidden/>
          </w:rPr>
          <w:fldChar w:fldCharType="begin"/>
        </w:r>
        <w:r w:rsidR="005B0D68">
          <w:rPr>
            <w:noProof/>
            <w:webHidden/>
          </w:rPr>
          <w:instrText xml:space="preserve"> PAGEREF _Toc413334756 \h </w:instrText>
        </w:r>
        <w:r w:rsidR="005B0D68">
          <w:rPr>
            <w:noProof/>
            <w:webHidden/>
          </w:rPr>
        </w:r>
        <w:r w:rsidR="005B0D68">
          <w:rPr>
            <w:noProof/>
            <w:webHidden/>
          </w:rPr>
          <w:fldChar w:fldCharType="separate"/>
        </w:r>
        <w:r w:rsidR="005B0D68">
          <w:rPr>
            <w:noProof/>
            <w:webHidden/>
          </w:rPr>
          <w:t>37</w:t>
        </w:r>
        <w:r w:rsidR="005B0D68">
          <w:rPr>
            <w:noProof/>
            <w:webHidden/>
          </w:rPr>
          <w:fldChar w:fldCharType="end"/>
        </w:r>
      </w:hyperlink>
    </w:p>
    <w:p w14:paraId="10C303B6"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7" w:history="1">
        <w:r w:rsidR="005B0D68" w:rsidRPr="00904240">
          <w:rPr>
            <w:rStyle w:val="Hyperlink"/>
            <w:noProof/>
            <w:lang w:val="en-GB"/>
          </w:rPr>
          <w:t>5.2.3</w:t>
        </w:r>
        <w:r w:rsidR="005B0D68">
          <w:rPr>
            <w:rFonts w:asciiTheme="minorHAnsi" w:eastAsiaTheme="minorEastAsia" w:hAnsiTheme="minorHAnsi" w:cstheme="minorBidi"/>
            <w:noProof/>
            <w:sz w:val="22"/>
            <w:szCs w:val="22"/>
            <w:lang w:val="et-EE" w:eastAsia="et-EE"/>
          </w:rPr>
          <w:tab/>
        </w:r>
        <w:r w:rsidR="005B0D68" w:rsidRPr="00904240">
          <w:rPr>
            <w:rStyle w:val="Hyperlink"/>
            <w:noProof/>
            <w:lang w:val="en-GB"/>
          </w:rPr>
          <w:t>Checking for additional errors/warnings</w:t>
        </w:r>
        <w:r w:rsidR="005B0D68">
          <w:rPr>
            <w:noProof/>
            <w:webHidden/>
          </w:rPr>
          <w:tab/>
        </w:r>
        <w:r w:rsidR="005B0D68">
          <w:rPr>
            <w:noProof/>
            <w:webHidden/>
          </w:rPr>
          <w:fldChar w:fldCharType="begin"/>
        </w:r>
        <w:r w:rsidR="005B0D68">
          <w:rPr>
            <w:noProof/>
            <w:webHidden/>
          </w:rPr>
          <w:instrText xml:space="preserve"> PAGEREF _Toc413334757 \h </w:instrText>
        </w:r>
        <w:r w:rsidR="005B0D68">
          <w:rPr>
            <w:noProof/>
            <w:webHidden/>
          </w:rPr>
        </w:r>
        <w:r w:rsidR="005B0D68">
          <w:rPr>
            <w:noProof/>
            <w:webHidden/>
          </w:rPr>
          <w:fldChar w:fldCharType="separate"/>
        </w:r>
        <w:r w:rsidR="005B0D68">
          <w:rPr>
            <w:noProof/>
            <w:webHidden/>
          </w:rPr>
          <w:t>37</w:t>
        </w:r>
        <w:r w:rsidR="005B0D68">
          <w:rPr>
            <w:noProof/>
            <w:webHidden/>
          </w:rPr>
          <w:fldChar w:fldCharType="end"/>
        </w:r>
      </w:hyperlink>
    </w:p>
    <w:p w14:paraId="24721E15"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8" w:history="1">
        <w:r w:rsidR="005B0D68" w:rsidRPr="00904240">
          <w:rPr>
            <w:rStyle w:val="Hyperlink"/>
            <w:noProof/>
            <w:lang w:val="en-GB"/>
          </w:rPr>
          <w:t>5.2.4</w:t>
        </w:r>
        <w:r w:rsidR="005B0D68">
          <w:rPr>
            <w:rFonts w:asciiTheme="minorHAnsi" w:eastAsiaTheme="minorEastAsia" w:hAnsiTheme="minorHAnsi" w:cstheme="minorBidi"/>
            <w:noProof/>
            <w:sz w:val="22"/>
            <w:szCs w:val="22"/>
            <w:lang w:val="et-EE" w:eastAsia="et-EE"/>
          </w:rPr>
          <w:tab/>
        </w:r>
        <w:r w:rsidR="005B0D68" w:rsidRPr="00904240">
          <w:rPr>
            <w:rStyle w:val="Hyperlink"/>
            <w:noProof/>
            <w:lang w:val="en-GB"/>
          </w:rPr>
          <w:t>Determining the validation status</w:t>
        </w:r>
        <w:r w:rsidR="005B0D68">
          <w:rPr>
            <w:noProof/>
            <w:webHidden/>
          </w:rPr>
          <w:tab/>
        </w:r>
        <w:r w:rsidR="005B0D68">
          <w:rPr>
            <w:noProof/>
            <w:webHidden/>
          </w:rPr>
          <w:fldChar w:fldCharType="begin"/>
        </w:r>
        <w:r w:rsidR="005B0D68">
          <w:rPr>
            <w:noProof/>
            <w:webHidden/>
          </w:rPr>
          <w:instrText xml:space="preserve"> PAGEREF _Toc413334758 \h </w:instrText>
        </w:r>
        <w:r w:rsidR="005B0D68">
          <w:rPr>
            <w:noProof/>
            <w:webHidden/>
          </w:rPr>
        </w:r>
        <w:r w:rsidR="005B0D68">
          <w:rPr>
            <w:noProof/>
            <w:webHidden/>
          </w:rPr>
          <w:fldChar w:fldCharType="separate"/>
        </w:r>
        <w:r w:rsidR="005B0D68">
          <w:rPr>
            <w:noProof/>
            <w:webHidden/>
          </w:rPr>
          <w:t>38</w:t>
        </w:r>
        <w:r w:rsidR="005B0D68">
          <w:rPr>
            <w:noProof/>
            <w:webHidden/>
          </w:rPr>
          <w:fldChar w:fldCharType="end"/>
        </w:r>
      </w:hyperlink>
    </w:p>
    <w:p w14:paraId="48F8D19D"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59" w:history="1">
        <w:r w:rsidR="005B0D68" w:rsidRPr="00904240">
          <w:rPr>
            <w:rStyle w:val="Hyperlink"/>
            <w:noProof/>
          </w:rPr>
          <w:t>5.2.5</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Additional information about validation</w:t>
        </w:r>
        <w:r w:rsidR="005B0D68">
          <w:rPr>
            <w:noProof/>
            <w:webHidden/>
          </w:rPr>
          <w:tab/>
        </w:r>
        <w:r w:rsidR="005B0D68">
          <w:rPr>
            <w:noProof/>
            <w:webHidden/>
          </w:rPr>
          <w:fldChar w:fldCharType="begin"/>
        </w:r>
        <w:r w:rsidR="005B0D68">
          <w:rPr>
            <w:noProof/>
            <w:webHidden/>
          </w:rPr>
          <w:instrText xml:space="preserve"> PAGEREF _Toc413334759 \h </w:instrText>
        </w:r>
        <w:r w:rsidR="005B0D68">
          <w:rPr>
            <w:noProof/>
            <w:webHidden/>
          </w:rPr>
        </w:r>
        <w:r w:rsidR="005B0D68">
          <w:rPr>
            <w:noProof/>
            <w:webHidden/>
          </w:rPr>
          <w:fldChar w:fldCharType="separate"/>
        </w:r>
        <w:r w:rsidR="005B0D68">
          <w:rPr>
            <w:noProof/>
            <w:webHidden/>
          </w:rPr>
          <w:t>41</w:t>
        </w:r>
        <w:r w:rsidR="005B0D68">
          <w:rPr>
            <w:noProof/>
            <w:webHidden/>
          </w:rPr>
          <w:fldChar w:fldCharType="end"/>
        </w:r>
      </w:hyperlink>
    </w:p>
    <w:p w14:paraId="0C8E408A"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0" w:history="1">
        <w:r w:rsidR="005B0D68" w:rsidRPr="00904240">
          <w:rPr>
            <w:rStyle w:val="Hyperlink"/>
            <w:noProof/>
            <w14:scene3d>
              <w14:camera w14:prst="orthographicFront"/>
              <w14:lightRig w14:rig="threePt" w14:dir="t">
                <w14:rot w14:lat="0" w14:lon="0" w14:rev="0"/>
              </w14:lightRig>
            </w14:scene3d>
          </w:rPr>
          <w:t>5.3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Encryption and decryption</w:t>
        </w:r>
        <w:r w:rsidR="005B0D68">
          <w:rPr>
            <w:noProof/>
            <w:webHidden/>
          </w:rPr>
          <w:tab/>
        </w:r>
        <w:r w:rsidR="005B0D68">
          <w:rPr>
            <w:noProof/>
            <w:webHidden/>
          </w:rPr>
          <w:fldChar w:fldCharType="begin"/>
        </w:r>
        <w:r w:rsidR="005B0D68">
          <w:rPr>
            <w:noProof/>
            <w:webHidden/>
          </w:rPr>
          <w:instrText xml:space="preserve"> PAGEREF _Toc413334760 \h </w:instrText>
        </w:r>
        <w:r w:rsidR="005B0D68">
          <w:rPr>
            <w:noProof/>
            <w:webHidden/>
          </w:rPr>
        </w:r>
        <w:r w:rsidR="005B0D68">
          <w:rPr>
            <w:noProof/>
            <w:webHidden/>
          </w:rPr>
          <w:fldChar w:fldCharType="separate"/>
        </w:r>
        <w:r w:rsidR="005B0D68">
          <w:rPr>
            <w:noProof/>
            <w:webHidden/>
          </w:rPr>
          <w:t>42</w:t>
        </w:r>
        <w:r w:rsidR="005B0D68">
          <w:rPr>
            <w:noProof/>
            <w:webHidden/>
          </w:rPr>
          <w:fldChar w:fldCharType="end"/>
        </w:r>
      </w:hyperlink>
    </w:p>
    <w:p w14:paraId="484EB311"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1" w:history="1">
        <w:r w:rsidR="005B0D68" w:rsidRPr="00904240">
          <w:rPr>
            <w:rStyle w:val="Hyperlink"/>
            <w:noProof/>
          </w:rPr>
          <w:t>5.3.1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Format of the encrypted file</w:t>
        </w:r>
        <w:r w:rsidR="005B0D68">
          <w:rPr>
            <w:noProof/>
            <w:webHidden/>
          </w:rPr>
          <w:tab/>
        </w:r>
        <w:r w:rsidR="005B0D68">
          <w:rPr>
            <w:noProof/>
            <w:webHidden/>
          </w:rPr>
          <w:fldChar w:fldCharType="begin"/>
        </w:r>
        <w:r w:rsidR="005B0D68">
          <w:rPr>
            <w:noProof/>
            <w:webHidden/>
          </w:rPr>
          <w:instrText xml:space="preserve"> PAGEREF _Toc413334761 \h </w:instrText>
        </w:r>
        <w:r w:rsidR="005B0D68">
          <w:rPr>
            <w:noProof/>
            <w:webHidden/>
          </w:rPr>
        </w:r>
        <w:r w:rsidR="005B0D68">
          <w:rPr>
            <w:noProof/>
            <w:webHidden/>
          </w:rPr>
          <w:fldChar w:fldCharType="separate"/>
        </w:r>
        <w:r w:rsidR="005B0D68">
          <w:rPr>
            <w:noProof/>
            <w:webHidden/>
          </w:rPr>
          <w:t>42</w:t>
        </w:r>
        <w:r w:rsidR="005B0D68">
          <w:rPr>
            <w:noProof/>
            <w:webHidden/>
          </w:rPr>
          <w:fldChar w:fldCharType="end"/>
        </w:r>
      </w:hyperlink>
    </w:p>
    <w:p w14:paraId="0E387137"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2" w:history="1">
        <w:r w:rsidR="005B0D68" w:rsidRPr="00904240">
          <w:rPr>
            <w:rStyle w:val="Hyperlink"/>
            <w:noProof/>
          </w:rPr>
          <w:t>5.3.2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Encryption</w:t>
        </w:r>
        <w:r w:rsidR="005B0D68">
          <w:rPr>
            <w:noProof/>
            <w:webHidden/>
          </w:rPr>
          <w:tab/>
        </w:r>
        <w:r w:rsidR="005B0D68">
          <w:rPr>
            <w:noProof/>
            <w:webHidden/>
          </w:rPr>
          <w:fldChar w:fldCharType="begin"/>
        </w:r>
        <w:r w:rsidR="005B0D68">
          <w:rPr>
            <w:noProof/>
            <w:webHidden/>
          </w:rPr>
          <w:instrText xml:space="preserve"> PAGEREF _Toc413334762 \h </w:instrText>
        </w:r>
        <w:r w:rsidR="005B0D68">
          <w:rPr>
            <w:noProof/>
            <w:webHidden/>
          </w:rPr>
        </w:r>
        <w:r w:rsidR="005B0D68">
          <w:rPr>
            <w:noProof/>
            <w:webHidden/>
          </w:rPr>
          <w:fldChar w:fldCharType="separate"/>
        </w:r>
        <w:r w:rsidR="005B0D68">
          <w:rPr>
            <w:noProof/>
            <w:webHidden/>
          </w:rPr>
          <w:t>42</w:t>
        </w:r>
        <w:r w:rsidR="005B0D68">
          <w:rPr>
            <w:noProof/>
            <w:webHidden/>
          </w:rPr>
          <w:fldChar w:fldCharType="end"/>
        </w:r>
      </w:hyperlink>
    </w:p>
    <w:p w14:paraId="265BFCE2"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3" w:history="1">
        <w:r w:rsidR="005B0D68" w:rsidRPr="00904240">
          <w:rPr>
            <w:rStyle w:val="Hyperlink"/>
            <w:noProof/>
          </w:rPr>
          <w:t>5.3.3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Parsing and decryption</w:t>
        </w:r>
        <w:r w:rsidR="005B0D68">
          <w:rPr>
            <w:noProof/>
            <w:webHidden/>
          </w:rPr>
          <w:tab/>
        </w:r>
        <w:r w:rsidR="005B0D68">
          <w:rPr>
            <w:noProof/>
            <w:webHidden/>
          </w:rPr>
          <w:fldChar w:fldCharType="begin"/>
        </w:r>
        <w:r w:rsidR="005B0D68">
          <w:rPr>
            <w:noProof/>
            <w:webHidden/>
          </w:rPr>
          <w:instrText xml:space="preserve"> PAGEREF _Toc413334763 \h </w:instrText>
        </w:r>
        <w:r w:rsidR="005B0D68">
          <w:rPr>
            <w:noProof/>
            <w:webHidden/>
          </w:rPr>
        </w:r>
        <w:r w:rsidR="005B0D68">
          <w:rPr>
            <w:noProof/>
            <w:webHidden/>
          </w:rPr>
          <w:fldChar w:fldCharType="separate"/>
        </w:r>
        <w:r w:rsidR="005B0D68">
          <w:rPr>
            <w:noProof/>
            <w:webHidden/>
          </w:rPr>
          <w:t>46</w:t>
        </w:r>
        <w:r w:rsidR="005B0D68">
          <w:rPr>
            <w:noProof/>
            <w:webHidden/>
          </w:rPr>
          <w:fldChar w:fldCharType="end"/>
        </w:r>
      </w:hyperlink>
    </w:p>
    <w:p w14:paraId="320142E5"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64" w:history="1">
        <w:r w:rsidR="005B0D68" w:rsidRPr="00904240">
          <w:rPr>
            <w:rStyle w:val="Hyperlink"/>
            <w:noProof/>
          </w:rPr>
          <w:t>6.</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JDigiDoc utility program</w:t>
        </w:r>
        <w:r w:rsidR="005B0D68">
          <w:rPr>
            <w:noProof/>
            <w:webHidden/>
          </w:rPr>
          <w:tab/>
        </w:r>
        <w:r w:rsidR="005B0D68">
          <w:rPr>
            <w:noProof/>
            <w:webHidden/>
          </w:rPr>
          <w:fldChar w:fldCharType="begin"/>
        </w:r>
        <w:r w:rsidR="005B0D68">
          <w:rPr>
            <w:noProof/>
            <w:webHidden/>
          </w:rPr>
          <w:instrText xml:space="preserve"> PAGEREF _Toc413334764 \h </w:instrText>
        </w:r>
        <w:r w:rsidR="005B0D68">
          <w:rPr>
            <w:noProof/>
            <w:webHidden/>
          </w:rPr>
        </w:r>
        <w:r w:rsidR="005B0D68">
          <w:rPr>
            <w:noProof/>
            <w:webHidden/>
          </w:rPr>
          <w:fldChar w:fldCharType="separate"/>
        </w:r>
        <w:r w:rsidR="005B0D68">
          <w:rPr>
            <w:noProof/>
            <w:webHidden/>
          </w:rPr>
          <w:t>49</w:t>
        </w:r>
        <w:r w:rsidR="005B0D68">
          <w:rPr>
            <w:noProof/>
            <w:webHidden/>
          </w:rPr>
          <w:fldChar w:fldCharType="end"/>
        </w:r>
      </w:hyperlink>
    </w:p>
    <w:p w14:paraId="75700808"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5" w:history="1">
        <w:r w:rsidR="005B0D68" w:rsidRPr="00904240">
          <w:rPr>
            <w:rStyle w:val="Hyperlink"/>
            <w:noProof/>
            <w14:scene3d>
              <w14:camera w14:prst="orthographicFront"/>
              <w14:lightRig w14:rig="threePt" w14:dir="t">
                <w14:rot w14:lat="0" w14:lon="0" w14:rev="0"/>
              </w14:lightRig>
            </w14:scene3d>
          </w:rPr>
          <w:t>6.1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General commands</w:t>
        </w:r>
        <w:r w:rsidR="005B0D68">
          <w:rPr>
            <w:noProof/>
            <w:webHidden/>
          </w:rPr>
          <w:tab/>
        </w:r>
        <w:r w:rsidR="005B0D68">
          <w:rPr>
            <w:noProof/>
            <w:webHidden/>
          </w:rPr>
          <w:fldChar w:fldCharType="begin"/>
        </w:r>
        <w:r w:rsidR="005B0D68">
          <w:rPr>
            <w:noProof/>
            <w:webHidden/>
          </w:rPr>
          <w:instrText xml:space="preserve"> PAGEREF _Toc413334765 \h </w:instrText>
        </w:r>
        <w:r w:rsidR="005B0D68">
          <w:rPr>
            <w:noProof/>
            <w:webHidden/>
          </w:rPr>
        </w:r>
        <w:r w:rsidR="005B0D68">
          <w:rPr>
            <w:noProof/>
            <w:webHidden/>
          </w:rPr>
          <w:fldChar w:fldCharType="separate"/>
        </w:r>
        <w:r w:rsidR="005B0D68">
          <w:rPr>
            <w:noProof/>
            <w:webHidden/>
          </w:rPr>
          <w:t>49</w:t>
        </w:r>
        <w:r w:rsidR="005B0D68">
          <w:rPr>
            <w:noProof/>
            <w:webHidden/>
          </w:rPr>
          <w:fldChar w:fldCharType="end"/>
        </w:r>
      </w:hyperlink>
    </w:p>
    <w:p w14:paraId="65F107A0"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6" w:history="1">
        <w:r w:rsidR="005B0D68" w:rsidRPr="00904240">
          <w:rPr>
            <w:rStyle w:val="Hyperlink"/>
            <w:noProof/>
            <w14:scene3d>
              <w14:camera w14:prst="orthographicFront"/>
              <w14:lightRig w14:rig="threePt" w14:dir="t">
                <w14:rot w14:lat="0" w14:lon="0" w14:rev="0"/>
              </w14:lightRig>
            </w14:scene3d>
          </w:rPr>
          <w:t>6.2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Digital signature commands</w:t>
        </w:r>
        <w:r w:rsidR="005B0D68">
          <w:rPr>
            <w:noProof/>
            <w:webHidden/>
          </w:rPr>
          <w:tab/>
        </w:r>
        <w:r w:rsidR="005B0D68">
          <w:rPr>
            <w:noProof/>
            <w:webHidden/>
          </w:rPr>
          <w:fldChar w:fldCharType="begin"/>
        </w:r>
        <w:r w:rsidR="005B0D68">
          <w:rPr>
            <w:noProof/>
            <w:webHidden/>
          </w:rPr>
          <w:instrText xml:space="preserve"> PAGEREF _Toc413334766 \h </w:instrText>
        </w:r>
        <w:r w:rsidR="005B0D68">
          <w:rPr>
            <w:noProof/>
            <w:webHidden/>
          </w:rPr>
        </w:r>
        <w:r w:rsidR="005B0D68">
          <w:rPr>
            <w:noProof/>
            <w:webHidden/>
          </w:rPr>
          <w:fldChar w:fldCharType="separate"/>
        </w:r>
        <w:r w:rsidR="005B0D68">
          <w:rPr>
            <w:noProof/>
            <w:webHidden/>
          </w:rPr>
          <w:t>50</w:t>
        </w:r>
        <w:r w:rsidR="005B0D68">
          <w:rPr>
            <w:noProof/>
            <w:webHidden/>
          </w:rPr>
          <w:fldChar w:fldCharType="end"/>
        </w:r>
      </w:hyperlink>
    </w:p>
    <w:p w14:paraId="6ABE748B"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7" w:history="1">
        <w:r w:rsidR="005B0D68" w:rsidRPr="00904240">
          <w:rPr>
            <w:rStyle w:val="Hyperlink"/>
            <w:noProof/>
          </w:rPr>
          <w:t>6.2.1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Creating new DigiDoc files and signing</w:t>
        </w:r>
        <w:r w:rsidR="005B0D68">
          <w:rPr>
            <w:noProof/>
            <w:webHidden/>
          </w:rPr>
          <w:tab/>
        </w:r>
        <w:r w:rsidR="005B0D68">
          <w:rPr>
            <w:noProof/>
            <w:webHidden/>
          </w:rPr>
          <w:fldChar w:fldCharType="begin"/>
        </w:r>
        <w:r w:rsidR="005B0D68">
          <w:rPr>
            <w:noProof/>
            <w:webHidden/>
          </w:rPr>
          <w:instrText xml:space="preserve"> PAGEREF _Toc413334767 \h </w:instrText>
        </w:r>
        <w:r w:rsidR="005B0D68">
          <w:rPr>
            <w:noProof/>
            <w:webHidden/>
          </w:rPr>
        </w:r>
        <w:r w:rsidR="005B0D68">
          <w:rPr>
            <w:noProof/>
            <w:webHidden/>
          </w:rPr>
          <w:fldChar w:fldCharType="separate"/>
        </w:r>
        <w:r w:rsidR="005B0D68">
          <w:rPr>
            <w:noProof/>
            <w:webHidden/>
          </w:rPr>
          <w:t>52</w:t>
        </w:r>
        <w:r w:rsidR="005B0D68">
          <w:rPr>
            <w:noProof/>
            <w:webHidden/>
          </w:rPr>
          <w:fldChar w:fldCharType="end"/>
        </w:r>
      </w:hyperlink>
    </w:p>
    <w:p w14:paraId="2789D629"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68" w:history="1">
        <w:r w:rsidR="005B0D68" w:rsidRPr="00904240">
          <w:rPr>
            <w:rStyle w:val="Hyperlink"/>
            <w:noProof/>
          </w:rPr>
          <w:t>6.2.2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Reading DigiDoc files and verifying signatures</w:t>
        </w:r>
        <w:r w:rsidR="005B0D68">
          <w:rPr>
            <w:noProof/>
            <w:webHidden/>
          </w:rPr>
          <w:tab/>
        </w:r>
        <w:r w:rsidR="005B0D68">
          <w:rPr>
            <w:noProof/>
            <w:webHidden/>
          </w:rPr>
          <w:fldChar w:fldCharType="begin"/>
        </w:r>
        <w:r w:rsidR="005B0D68">
          <w:rPr>
            <w:noProof/>
            <w:webHidden/>
          </w:rPr>
          <w:instrText xml:space="preserve"> PAGEREF _Toc413334768 \h </w:instrText>
        </w:r>
        <w:r w:rsidR="005B0D68">
          <w:rPr>
            <w:noProof/>
            <w:webHidden/>
          </w:rPr>
        </w:r>
        <w:r w:rsidR="005B0D68">
          <w:rPr>
            <w:noProof/>
            <w:webHidden/>
          </w:rPr>
          <w:fldChar w:fldCharType="separate"/>
        </w:r>
        <w:r w:rsidR="005B0D68">
          <w:rPr>
            <w:noProof/>
            <w:webHidden/>
          </w:rPr>
          <w:t>55</w:t>
        </w:r>
        <w:r w:rsidR="005B0D68">
          <w:rPr>
            <w:noProof/>
            <w:webHidden/>
          </w:rPr>
          <w:fldChar w:fldCharType="end"/>
        </w:r>
      </w:hyperlink>
    </w:p>
    <w:p w14:paraId="6DE99851"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69" w:history="1">
        <w:r w:rsidR="005B0D68" w:rsidRPr="00904240">
          <w:rPr>
            <w:rStyle w:val="Hyperlink"/>
            <w:noProof/>
            <w14:scene3d>
              <w14:camera w14:prst="orthographicFront"/>
              <w14:lightRig w14:rig="threePt" w14:dir="t">
                <w14:rot w14:lat="0" w14:lon="0" w14:rev="0"/>
              </w14:lightRig>
            </w14:scene3d>
          </w:rPr>
          <w:t>6.3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Encryption commands</w:t>
        </w:r>
        <w:r w:rsidR="005B0D68">
          <w:rPr>
            <w:noProof/>
            <w:webHidden/>
          </w:rPr>
          <w:tab/>
        </w:r>
        <w:r w:rsidR="005B0D68">
          <w:rPr>
            <w:noProof/>
            <w:webHidden/>
          </w:rPr>
          <w:fldChar w:fldCharType="begin"/>
        </w:r>
        <w:r w:rsidR="005B0D68">
          <w:rPr>
            <w:noProof/>
            <w:webHidden/>
          </w:rPr>
          <w:instrText xml:space="preserve"> PAGEREF _Toc413334769 \h </w:instrText>
        </w:r>
        <w:r w:rsidR="005B0D68">
          <w:rPr>
            <w:noProof/>
            <w:webHidden/>
          </w:rPr>
        </w:r>
        <w:r w:rsidR="005B0D68">
          <w:rPr>
            <w:noProof/>
            <w:webHidden/>
          </w:rPr>
          <w:fldChar w:fldCharType="separate"/>
        </w:r>
        <w:r w:rsidR="005B0D68">
          <w:rPr>
            <w:noProof/>
            <w:webHidden/>
          </w:rPr>
          <w:t>56</w:t>
        </w:r>
        <w:r w:rsidR="005B0D68">
          <w:rPr>
            <w:noProof/>
            <w:webHidden/>
          </w:rPr>
          <w:fldChar w:fldCharType="end"/>
        </w:r>
      </w:hyperlink>
    </w:p>
    <w:p w14:paraId="358548D2"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0" w:history="1">
        <w:r w:rsidR="005B0D68" w:rsidRPr="00904240">
          <w:rPr>
            <w:rStyle w:val="Hyperlink"/>
            <w:noProof/>
          </w:rPr>
          <w:t>6.3.1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Reading encrypted files</w:t>
        </w:r>
        <w:r w:rsidR="005B0D68">
          <w:rPr>
            <w:noProof/>
            <w:webHidden/>
          </w:rPr>
          <w:tab/>
        </w:r>
        <w:r w:rsidR="005B0D68">
          <w:rPr>
            <w:noProof/>
            <w:webHidden/>
          </w:rPr>
          <w:fldChar w:fldCharType="begin"/>
        </w:r>
        <w:r w:rsidR="005B0D68">
          <w:rPr>
            <w:noProof/>
            <w:webHidden/>
          </w:rPr>
          <w:instrText xml:space="preserve"> PAGEREF _Toc413334770 \h </w:instrText>
        </w:r>
        <w:r w:rsidR="005B0D68">
          <w:rPr>
            <w:noProof/>
            <w:webHidden/>
          </w:rPr>
        </w:r>
        <w:r w:rsidR="005B0D68">
          <w:rPr>
            <w:noProof/>
            <w:webHidden/>
          </w:rPr>
          <w:fldChar w:fldCharType="separate"/>
        </w:r>
        <w:r w:rsidR="005B0D68">
          <w:rPr>
            <w:noProof/>
            <w:webHidden/>
          </w:rPr>
          <w:t>57</w:t>
        </w:r>
        <w:r w:rsidR="005B0D68">
          <w:rPr>
            <w:noProof/>
            <w:webHidden/>
          </w:rPr>
          <w:fldChar w:fldCharType="end"/>
        </w:r>
      </w:hyperlink>
    </w:p>
    <w:p w14:paraId="5547819F"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1" w:history="1">
        <w:r w:rsidR="005B0D68" w:rsidRPr="00904240">
          <w:rPr>
            <w:rStyle w:val="Hyperlink"/>
            <w:noProof/>
          </w:rPr>
          <w:t>6.3.2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Encrypting files</w:t>
        </w:r>
        <w:r w:rsidR="005B0D68">
          <w:rPr>
            <w:noProof/>
            <w:webHidden/>
          </w:rPr>
          <w:tab/>
        </w:r>
        <w:r w:rsidR="005B0D68">
          <w:rPr>
            <w:noProof/>
            <w:webHidden/>
          </w:rPr>
          <w:fldChar w:fldCharType="begin"/>
        </w:r>
        <w:r w:rsidR="005B0D68">
          <w:rPr>
            <w:noProof/>
            <w:webHidden/>
          </w:rPr>
          <w:instrText xml:space="preserve"> PAGEREF _Toc413334771 \h </w:instrText>
        </w:r>
        <w:r w:rsidR="005B0D68">
          <w:rPr>
            <w:noProof/>
            <w:webHidden/>
          </w:rPr>
        </w:r>
        <w:r w:rsidR="005B0D68">
          <w:rPr>
            <w:noProof/>
            <w:webHidden/>
          </w:rPr>
          <w:fldChar w:fldCharType="separate"/>
        </w:r>
        <w:r w:rsidR="005B0D68">
          <w:rPr>
            <w:noProof/>
            <w:webHidden/>
          </w:rPr>
          <w:t>58</w:t>
        </w:r>
        <w:r w:rsidR="005B0D68">
          <w:rPr>
            <w:noProof/>
            <w:webHidden/>
          </w:rPr>
          <w:fldChar w:fldCharType="end"/>
        </w:r>
      </w:hyperlink>
    </w:p>
    <w:p w14:paraId="334488BB"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2" w:history="1">
        <w:r w:rsidR="005B0D68" w:rsidRPr="00904240">
          <w:rPr>
            <w:rStyle w:val="Hyperlink"/>
            <w:noProof/>
          </w:rPr>
          <w:t>6.3.3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Decrypting files</w:t>
        </w:r>
        <w:r w:rsidR="005B0D68">
          <w:rPr>
            <w:noProof/>
            <w:webHidden/>
          </w:rPr>
          <w:tab/>
        </w:r>
        <w:r w:rsidR="005B0D68">
          <w:rPr>
            <w:noProof/>
            <w:webHidden/>
          </w:rPr>
          <w:fldChar w:fldCharType="begin"/>
        </w:r>
        <w:r w:rsidR="005B0D68">
          <w:rPr>
            <w:noProof/>
            <w:webHidden/>
          </w:rPr>
          <w:instrText xml:space="preserve"> PAGEREF _Toc413334772 \h </w:instrText>
        </w:r>
        <w:r w:rsidR="005B0D68">
          <w:rPr>
            <w:noProof/>
            <w:webHidden/>
          </w:rPr>
        </w:r>
        <w:r w:rsidR="005B0D68">
          <w:rPr>
            <w:noProof/>
            <w:webHidden/>
          </w:rPr>
          <w:fldChar w:fldCharType="separate"/>
        </w:r>
        <w:r w:rsidR="005B0D68">
          <w:rPr>
            <w:noProof/>
            <w:webHidden/>
          </w:rPr>
          <w:t>61</w:t>
        </w:r>
        <w:r w:rsidR="005B0D68">
          <w:rPr>
            <w:noProof/>
            <w:webHidden/>
          </w:rPr>
          <w:fldChar w:fldCharType="end"/>
        </w:r>
      </w:hyperlink>
    </w:p>
    <w:p w14:paraId="673E2AD9"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73" w:history="1">
        <w:r w:rsidR="005B0D68" w:rsidRPr="00904240">
          <w:rPr>
            <w:rStyle w:val="Hyperlink"/>
            <w:noProof/>
          </w:rPr>
          <w:t>7.</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National and cross-border support</w:t>
        </w:r>
        <w:r w:rsidR="005B0D68">
          <w:rPr>
            <w:noProof/>
            <w:webHidden/>
          </w:rPr>
          <w:tab/>
        </w:r>
        <w:r w:rsidR="005B0D68">
          <w:rPr>
            <w:noProof/>
            <w:webHidden/>
          </w:rPr>
          <w:fldChar w:fldCharType="begin"/>
        </w:r>
        <w:r w:rsidR="005B0D68">
          <w:rPr>
            <w:noProof/>
            <w:webHidden/>
          </w:rPr>
          <w:instrText xml:space="preserve"> PAGEREF _Toc413334773 \h </w:instrText>
        </w:r>
        <w:r w:rsidR="005B0D68">
          <w:rPr>
            <w:noProof/>
            <w:webHidden/>
          </w:rPr>
        </w:r>
        <w:r w:rsidR="005B0D68">
          <w:rPr>
            <w:noProof/>
            <w:webHidden/>
          </w:rPr>
          <w:fldChar w:fldCharType="separate"/>
        </w:r>
        <w:r w:rsidR="005B0D68">
          <w:rPr>
            <w:noProof/>
            <w:webHidden/>
          </w:rPr>
          <w:t>64</w:t>
        </w:r>
        <w:r w:rsidR="005B0D68">
          <w:rPr>
            <w:noProof/>
            <w:webHidden/>
          </w:rPr>
          <w:fldChar w:fldCharType="end"/>
        </w:r>
      </w:hyperlink>
    </w:p>
    <w:p w14:paraId="56FEBA85"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4" w:history="1">
        <w:r w:rsidR="005B0D68" w:rsidRPr="00904240">
          <w:rPr>
            <w:rStyle w:val="Hyperlink"/>
            <w:noProof/>
            <w14:scene3d>
              <w14:camera w14:prst="orthographicFront"/>
              <w14:lightRig w14:rig="threePt" w14:dir="t">
                <w14:rot w14:lat="0" w14:lon="0" w14:rev="0"/>
              </w14:lightRig>
            </w14:scene3d>
          </w:rPr>
          <w:t>7.1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National PKI solutions and support</w:t>
        </w:r>
        <w:r w:rsidR="005B0D68">
          <w:rPr>
            <w:noProof/>
            <w:webHidden/>
          </w:rPr>
          <w:tab/>
        </w:r>
        <w:r w:rsidR="005B0D68">
          <w:rPr>
            <w:noProof/>
            <w:webHidden/>
          </w:rPr>
          <w:fldChar w:fldCharType="begin"/>
        </w:r>
        <w:r w:rsidR="005B0D68">
          <w:rPr>
            <w:noProof/>
            <w:webHidden/>
          </w:rPr>
          <w:instrText xml:space="preserve"> PAGEREF _Toc413334774 \h </w:instrText>
        </w:r>
        <w:r w:rsidR="005B0D68">
          <w:rPr>
            <w:noProof/>
            <w:webHidden/>
          </w:rPr>
        </w:r>
        <w:r w:rsidR="005B0D68">
          <w:rPr>
            <w:noProof/>
            <w:webHidden/>
          </w:rPr>
          <w:fldChar w:fldCharType="separate"/>
        </w:r>
        <w:r w:rsidR="005B0D68">
          <w:rPr>
            <w:noProof/>
            <w:webHidden/>
          </w:rPr>
          <w:t>64</w:t>
        </w:r>
        <w:r w:rsidR="005B0D68">
          <w:rPr>
            <w:noProof/>
            <w:webHidden/>
          </w:rPr>
          <w:fldChar w:fldCharType="end"/>
        </w:r>
      </w:hyperlink>
    </w:p>
    <w:p w14:paraId="05466B8B"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5" w:history="1">
        <w:r w:rsidR="005B0D68" w:rsidRPr="00904240">
          <w:rPr>
            <w:rStyle w:val="Hyperlink"/>
            <w:noProof/>
          </w:rPr>
          <w:t>7.1.1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Supported Estonian Identity tokens</w:t>
        </w:r>
        <w:r w:rsidR="005B0D68">
          <w:rPr>
            <w:noProof/>
            <w:webHidden/>
          </w:rPr>
          <w:tab/>
        </w:r>
        <w:r w:rsidR="005B0D68">
          <w:rPr>
            <w:noProof/>
            <w:webHidden/>
          </w:rPr>
          <w:fldChar w:fldCharType="begin"/>
        </w:r>
        <w:r w:rsidR="005B0D68">
          <w:rPr>
            <w:noProof/>
            <w:webHidden/>
          </w:rPr>
          <w:instrText xml:space="preserve"> PAGEREF _Toc413334775 \h </w:instrText>
        </w:r>
        <w:r w:rsidR="005B0D68">
          <w:rPr>
            <w:noProof/>
            <w:webHidden/>
          </w:rPr>
        </w:r>
        <w:r w:rsidR="005B0D68">
          <w:rPr>
            <w:noProof/>
            <w:webHidden/>
          </w:rPr>
          <w:fldChar w:fldCharType="separate"/>
        </w:r>
        <w:r w:rsidR="005B0D68">
          <w:rPr>
            <w:noProof/>
            <w:webHidden/>
          </w:rPr>
          <w:t>64</w:t>
        </w:r>
        <w:r w:rsidR="005B0D68">
          <w:rPr>
            <w:noProof/>
            <w:webHidden/>
          </w:rPr>
          <w:fldChar w:fldCharType="end"/>
        </w:r>
      </w:hyperlink>
    </w:p>
    <w:p w14:paraId="79986432"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6" w:history="1">
        <w:r w:rsidR="005B0D68" w:rsidRPr="00904240">
          <w:rPr>
            <w:rStyle w:val="Hyperlink"/>
            <w:noProof/>
          </w:rPr>
          <w:t>7.1.2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Trusted Estonian Certificate Authorities</w:t>
        </w:r>
        <w:r w:rsidR="005B0D68">
          <w:rPr>
            <w:noProof/>
            <w:webHidden/>
          </w:rPr>
          <w:tab/>
        </w:r>
        <w:r w:rsidR="005B0D68">
          <w:rPr>
            <w:noProof/>
            <w:webHidden/>
          </w:rPr>
          <w:fldChar w:fldCharType="begin"/>
        </w:r>
        <w:r w:rsidR="005B0D68">
          <w:rPr>
            <w:noProof/>
            <w:webHidden/>
          </w:rPr>
          <w:instrText xml:space="preserve"> PAGEREF _Toc413334776 \h </w:instrText>
        </w:r>
        <w:r w:rsidR="005B0D68">
          <w:rPr>
            <w:noProof/>
            <w:webHidden/>
          </w:rPr>
        </w:r>
        <w:r w:rsidR="005B0D68">
          <w:rPr>
            <w:noProof/>
            <w:webHidden/>
          </w:rPr>
          <w:fldChar w:fldCharType="separate"/>
        </w:r>
        <w:r w:rsidR="005B0D68">
          <w:rPr>
            <w:noProof/>
            <w:webHidden/>
          </w:rPr>
          <w:t>64</w:t>
        </w:r>
        <w:r w:rsidR="005B0D68">
          <w:rPr>
            <w:noProof/>
            <w:webHidden/>
          </w:rPr>
          <w:fldChar w:fldCharType="end"/>
        </w:r>
      </w:hyperlink>
    </w:p>
    <w:p w14:paraId="6648D4E9"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7" w:history="1">
        <w:r w:rsidR="005B0D68" w:rsidRPr="00904240">
          <w:rPr>
            <w:rStyle w:val="Hyperlink"/>
            <w:noProof/>
            <w14:scene3d>
              <w14:camera w14:prst="orthographicFront"/>
              <w14:lightRig w14:rig="threePt" w14:dir="t">
                <w14:rot w14:lat="0" w14:lon="0" w14:rev="0"/>
              </w14:lightRig>
            </w14:scene3d>
          </w:rPr>
          <w:t>7.2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Cross-border support</w:t>
        </w:r>
        <w:r w:rsidR="005B0D68">
          <w:rPr>
            <w:noProof/>
            <w:webHidden/>
          </w:rPr>
          <w:tab/>
        </w:r>
        <w:r w:rsidR="005B0D68">
          <w:rPr>
            <w:noProof/>
            <w:webHidden/>
          </w:rPr>
          <w:fldChar w:fldCharType="begin"/>
        </w:r>
        <w:r w:rsidR="005B0D68">
          <w:rPr>
            <w:noProof/>
            <w:webHidden/>
          </w:rPr>
          <w:instrText xml:space="preserve"> PAGEREF _Toc413334777 \h </w:instrText>
        </w:r>
        <w:r w:rsidR="005B0D68">
          <w:rPr>
            <w:noProof/>
            <w:webHidden/>
          </w:rPr>
        </w:r>
        <w:r w:rsidR="005B0D68">
          <w:rPr>
            <w:noProof/>
            <w:webHidden/>
          </w:rPr>
          <w:fldChar w:fldCharType="separate"/>
        </w:r>
        <w:r w:rsidR="005B0D68">
          <w:rPr>
            <w:noProof/>
            <w:webHidden/>
          </w:rPr>
          <w:t>66</w:t>
        </w:r>
        <w:r w:rsidR="005B0D68">
          <w:rPr>
            <w:noProof/>
            <w:webHidden/>
          </w:rPr>
          <w:fldChar w:fldCharType="end"/>
        </w:r>
      </w:hyperlink>
    </w:p>
    <w:p w14:paraId="131CED80"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78" w:history="1">
        <w:r w:rsidR="005B0D68" w:rsidRPr="00904240">
          <w:rPr>
            <w:rStyle w:val="Hyperlink"/>
            <w:noProof/>
          </w:rPr>
          <w:t>7.2.1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Trusted Service Provider Lists</w:t>
        </w:r>
        <w:r w:rsidR="005B0D68">
          <w:rPr>
            <w:noProof/>
            <w:webHidden/>
          </w:rPr>
          <w:tab/>
        </w:r>
        <w:r w:rsidR="005B0D68">
          <w:rPr>
            <w:noProof/>
            <w:webHidden/>
          </w:rPr>
          <w:fldChar w:fldCharType="begin"/>
        </w:r>
        <w:r w:rsidR="005B0D68">
          <w:rPr>
            <w:noProof/>
            <w:webHidden/>
          </w:rPr>
          <w:instrText xml:space="preserve"> PAGEREF _Toc413334778 \h </w:instrText>
        </w:r>
        <w:r w:rsidR="005B0D68">
          <w:rPr>
            <w:noProof/>
            <w:webHidden/>
          </w:rPr>
        </w:r>
        <w:r w:rsidR="005B0D68">
          <w:rPr>
            <w:noProof/>
            <w:webHidden/>
          </w:rPr>
          <w:fldChar w:fldCharType="separate"/>
        </w:r>
        <w:r w:rsidR="005B0D68">
          <w:rPr>
            <w:noProof/>
            <w:webHidden/>
          </w:rPr>
          <w:t>67</w:t>
        </w:r>
        <w:r w:rsidR="005B0D68">
          <w:rPr>
            <w:noProof/>
            <w:webHidden/>
          </w:rPr>
          <w:fldChar w:fldCharType="end"/>
        </w:r>
      </w:hyperlink>
    </w:p>
    <w:p w14:paraId="57D00ED5"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79" w:history="1">
        <w:r w:rsidR="005B0D68" w:rsidRPr="00904240">
          <w:rPr>
            <w:rStyle w:val="Hyperlink"/>
            <w:noProof/>
            <w14:scene3d>
              <w14:camera w14:prst="orthographicFront"/>
              <w14:lightRig w14:rig="threePt" w14:dir="t">
                <w14:rot w14:lat="0" w14:lon="0" w14:rev="0"/>
              </w14:lightRig>
            </w14:scene3d>
          </w:rPr>
          <w:t>7.3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Interoperability testing</w:t>
        </w:r>
        <w:r w:rsidR="005B0D68">
          <w:rPr>
            <w:noProof/>
            <w:webHidden/>
          </w:rPr>
          <w:tab/>
        </w:r>
        <w:r w:rsidR="005B0D68">
          <w:rPr>
            <w:noProof/>
            <w:webHidden/>
          </w:rPr>
          <w:fldChar w:fldCharType="begin"/>
        </w:r>
        <w:r w:rsidR="005B0D68">
          <w:rPr>
            <w:noProof/>
            <w:webHidden/>
          </w:rPr>
          <w:instrText xml:space="preserve"> PAGEREF _Toc413334779 \h </w:instrText>
        </w:r>
        <w:r w:rsidR="005B0D68">
          <w:rPr>
            <w:noProof/>
            <w:webHidden/>
          </w:rPr>
        </w:r>
        <w:r w:rsidR="005B0D68">
          <w:rPr>
            <w:noProof/>
            <w:webHidden/>
          </w:rPr>
          <w:fldChar w:fldCharType="separate"/>
        </w:r>
        <w:r w:rsidR="005B0D68">
          <w:rPr>
            <w:noProof/>
            <w:webHidden/>
          </w:rPr>
          <w:t>67</w:t>
        </w:r>
        <w:r w:rsidR="005B0D68">
          <w:rPr>
            <w:noProof/>
            <w:webHidden/>
          </w:rPr>
          <w:fldChar w:fldCharType="end"/>
        </w:r>
      </w:hyperlink>
    </w:p>
    <w:p w14:paraId="63D5D838"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0" w:history="1">
        <w:r w:rsidR="005B0D68" w:rsidRPr="00904240">
          <w:rPr>
            <w:rStyle w:val="Hyperlink"/>
            <w:noProof/>
          </w:rPr>
          <w:t>7.3.1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XAdES/CAdES Remote Plugtests</w:t>
        </w:r>
        <w:r w:rsidR="005B0D68">
          <w:rPr>
            <w:noProof/>
            <w:webHidden/>
          </w:rPr>
          <w:tab/>
        </w:r>
        <w:r w:rsidR="005B0D68">
          <w:rPr>
            <w:noProof/>
            <w:webHidden/>
          </w:rPr>
          <w:fldChar w:fldCharType="begin"/>
        </w:r>
        <w:r w:rsidR="005B0D68">
          <w:rPr>
            <w:noProof/>
            <w:webHidden/>
          </w:rPr>
          <w:instrText xml:space="preserve"> PAGEREF _Toc413334780 \h </w:instrText>
        </w:r>
        <w:r w:rsidR="005B0D68">
          <w:rPr>
            <w:noProof/>
            <w:webHidden/>
          </w:rPr>
        </w:r>
        <w:r w:rsidR="005B0D68">
          <w:rPr>
            <w:noProof/>
            <w:webHidden/>
          </w:rPr>
          <w:fldChar w:fldCharType="separate"/>
        </w:r>
        <w:r w:rsidR="005B0D68">
          <w:rPr>
            <w:noProof/>
            <w:webHidden/>
          </w:rPr>
          <w:t>67</w:t>
        </w:r>
        <w:r w:rsidR="005B0D68">
          <w:rPr>
            <w:noProof/>
            <w:webHidden/>
          </w:rPr>
          <w:fldChar w:fldCharType="end"/>
        </w:r>
      </w:hyperlink>
    </w:p>
    <w:p w14:paraId="1DD4CA31"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1" w:history="1">
        <w:r w:rsidR="005B0D68" w:rsidRPr="00904240">
          <w:rPr>
            <w:rStyle w:val="Hyperlink"/>
            <w:noProof/>
          </w:rPr>
          <w:t>7.3.2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ASiC Remote Plugtests</w:t>
        </w:r>
        <w:r w:rsidR="005B0D68">
          <w:rPr>
            <w:noProof/>
            <w:webHidden/>
          </w:rPr>
          <w:tab/>
        </w:r>
        <w:r w:rsidR="005B0D68">
          <w:rPr>
            <w:noProof/>
            <w:webHidden/>
          </w:rPr>
          <w:fldChar w:fldCharType="begin"/>
        </w:r>
        <w:r w:rsidR="005B0D68">
          <w:rPr>
            <w:noProof/>
            <w:webHidden/>
          </w:rPr>
          <w:instrText xml:space="preserve"> PAGEREF _Toc413334781 \h </w:instrText>
        </w:r>
        <w:r w:rsidR="005B0D68">
          <w:rPr>
            <w:noProof/>
            <w:webHidden/>
          </w:rPr>
        </w:r>
        <w:r w:rsidR="005B0D68">
          <w:rPr>
            <w:noProof/>
            <w:webHidden/>
          </w:rPr>
          <w:fldChar w:fldCharType="separate"/>
        </w:r>
        <w:r w:rsidR="005B0D68">
          <w:rPr>
            <w:noProof/>
            <w:webHidden/>
          </w:rPr>
          <w:t>68</w:t>
        </w:r>
        <w:r w:rsidR="005B0D68">
          <w:rPr>
            <w:noProof/>
            <w:webHidden/>
          </w:rPr>
          <w:fldChar w:fldCharType="end"/>
        </w:r>
      </w:hyperlink>
    </w:p>
    <w:p w14:paraId="075D7838"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2" w:history="1">
        <w:r w:rsidR="005B0D68" w:rsidRPr="00904240">
          <w:rPr>
            <w:rStyle w:val="Hyperlink"/>
            <w:noProof/>
          </w:rPr>
          <w:t>7.3.3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DigiDoc framework cross-usability tests</w:t>
        </w:r>
        <w:r w:rsidR="005B0D68">
          <w:rPr>
            <w:noProof/>
            <w:webHidden/>
          </w:rPr>
          <w:tab/>
        </w:r>
        <w:r w:rsidR="005B0D68">
          <w:rPr>
            <w:noProof/>
            <w:webHidden/>
          </w:rPr>
          <w:fldChar w:fldCharType="begin"/>
        </w:r>
        <w:r w:rsidR="005B0D68">
          <w:rPr>
            <w:noProof/>
            <w:webHidden/>
          </w:rPr>
          <w:instrText xml:space="preserve"> PAGEREF _Toc413334782 \h </w:instrText>
        </w:r>
        <w:r w:rsidR="005B0D68">
          <w:rPr>
            <w:noProof/>
            <w:webHidden/>
          </w:rPr>
        </w:r>
        <w:r w:rsidR="005B0D68">
          <w:rPr>
            <w:noProof/>
            <w:webHidden/>
          </w:rPr>
          <w:fldChar w:fldCharType="separate"/>
        </w:r>
        <w:r w:rsidR="005B0D68">
          <w:rPr>
            <w:noProof/>
            <w:webHidden/>
          </w:rPr>
          <w:t>68</w:t>
        </w:r>
        <w:r w:rsidR="005B0D68">
          <w:rPr>
            <w:noProof/>
            <w:webHidden/>
          </w:rPr>
          <w:fldChar w:fldCharType="end"/>
        </w:r>
      </w:hyperlink>
    </w:p>
    <w:p w14:paraId="27D9BB96" w14:textId="77777777" w:rsidR="005B0D68" w:rsidRDefault="00C04AB2">
      <w:pPr>
        <w:pStyle w:val="TOC3"/>
        <w:tabs>
          <w:tab w:val="left" w:pos="1200"/>
          <w:tab w:val="right" w:leader="dot" w:pos="8210"/>
        </w:tabs>
        <w:rPr>
          <w:rFonts w:asciiTheme="minorHAnsi" w:eastAsiaTheme="minorEastAsia" w:hAnsiTheme="minorHAnsi" w:cstheme="minorBidi"/>
          <w:noProof/>
          <w:sz w:val="22"/>
          <w:szCs w:val="22"/>
          <w:lang w:val="et-EE" w:eastAsia="et-EE"/>
        </w:rPr>
      </w:pPr>
      <w:hyperlink w:anchor="_Toc413334783" w:history="1">
        <w:r w:rsidR="005B0D68" w:rsidRPr="00904240">
          <w:rPr>
            <w:rStyle w:val="Hyperlink"/>
            <w:noProof/>
          </w:rPr>
          <w:t>7.3.4</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Testing JDigiDoc API in JDigiDoc utility program</w:t>
        </w:r>
        <w:r w:rsidR="005B0D68">
          <w:rPr>
            <w:noProof/>
            <w:webHidden/>
          </w:rPr>
          <w:tab/>
        </w:r>
        <w:r w:rsidR="005B0D68">
          <w:rPr>
            <w:noProof/>
            <w:webHidden/>
          </w:rPr>
          <w:fldChar w:fldCharType="begin"/>
        </w:r>
        <w:r w:rsidR="005B0D68">
          <w:rPr>
            <w:noProof/>
            <w:webHidden/>
          </w:rPr>
          <w:instrText xml:space="preserve"> PAGEREF _Toc413334783 \h </w:instrText>
        </w:r>
        <w:r w:rsidR="005B0D68">
          <w:rPr>
            <w:noProof/>
            <w:webHidden/>
          </w:rPr>
        </w:r>
        <w:r w:rsidR="005B0D68">
          <w:rPr>
            <w:noProof/>
            <w:webHidden/>
          </w:rPr>
          <w:fldChar w:fldCharType="separate"/>
        </w:r>
        <w:r w:rsidR="005B0D68">
          <w:rPr>
            <w:noProof/>
            <w:webHidden/>
          </w:rPr>
          <w:t>69</w:t>
        </w:r>
        <w:r w:rsidR="005B0D68">
          <w:rPr>
            <w:noProof/>
            <w:webHidden/>
          </w:rPr>
          <w:fldChar w:fldCharType="end"/>
        </w:r>
      </w:hyperlink>
    </w:p>
    <w:p w14:paraId="66FE28A8"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84" w:history="1">
        <w:r w:rsidR="005B0D68" w:rsidRPr="00904240">
          <w:rPr>
            <w:rStyle w:val="Hyperlink"/>
            <w:noProof/>
          </w:rPr>
          <w:t>8.</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JDigiDoc library’s implementation notes</w:t>
        </w:r>
        <w:r w:rsidR="005B0D68">
          <w:rPr>
            <w:noProof/>
            <w:webHidden/>
          </w:rPr>
          <w:tab/>
        </w:r>
        <w:r w:rsidR="005B0D68">
          <w:rPr>
            <w:noProof/>
            <w:webHidden/>
          </w:rPr>
          <w:fldChar w:fldCharType="begin"/>
        </w:r>
        <w:r w:rsidR="005B0D68">
          <w:rPr>
            <w:noProof/>
            <w:webHidden/>
          </w:rPr>
          <w:instrText xml:space="preserve"> PAGEREF _Toc413334784 \h </w:instrText>
        </w:r>
        <w:r w:rsidR="005B0D68">
          <w:rPr>
            <w:noProof/>
            <w:webHidden/>
          </w:rPr>
        </w:r>
        <w:r w:rsidR="005B0D68">
          <w:rPr>
            <w:noProof/>
            <w:webHidden/>
          </w:rPr>
          <w:fldChar w:fldCharType="separate"/>
        </w:r>
        <w:r w:rsidR="005B0D68">
          <w:rPr>
            <w:noProof/>
            <w:webHidden/>
          </w:rPr>
          <w:t>73</w:t>
        </w:r>
        <w:r w:rsidR="005B0D68">
          <w:rPr>
            <w:noProof/>
            <w:webHidden/>
          </w:rPr>
          <w:fldChar w:fldCharType="end"/>
        </w:r>
      </w:hyperlink>
    </w:p>
    <w:p w14:paraId="3F6A9397"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5" w:history="1">
        <w:r w:rsidR="005B0D68" w:rsidRPr="00904240">
          <w:rPr>
            <w:rStyle w:val="Hyperlink"/>
            <w:noProof/>
            <w14:scene3d>
              <w14:camera w14:prst="orthographicFront"/>
              <w14:lightRig w14:rig="threePt" w14:dir="t">
                <w14:rot w14:lat="0" w14:lon="0" w14:rev="0"/>
              </w14:lightRig>
            </w14:scene3d>
          </w:rPr>
          <w:t>8.1</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General implementation notes</w:t>
        </w:r>
        <w:r w:rsidR="005B0D68">
          <w:rPr>
            <w:noProof/>
            <w:webHidden/>
          </w:rPr>
          <w:tab/>
        </w:r>
        <w:r w:rsidR="005B0D68">
          <w:rPr>
            <w:noProof/>
            <w:webHidden/>
          </w:rPr>
          <w:fldChar w:fldCharType="begin"/>
        </w:r>
        <w:r w:rsidR="005B0D68">
          <w:rPr>
            <w:noProof/>
            <w:webHidden/>
          </w:rPr>
          <w:instrText xml:space="preserve"> PAGEREF _Toc413334785 \h </w:instrText>
        </w:r>
        <w:r w:rsidR="005B0D68">
          <w:rPr>
            <w:noProof/>
            <w:webHidden/>
          </w:rPr>
        </w:r>
        <w:r w:rsidR="005B0D68">
          <w:rPr>
            <w:noProof/>
            <w:webHidden/>
          </w:rPr>
          <w:fldChar w:fldCharType="separate"/>
        </w:r>
        <w:r w:rsidR="005B0D68">
          <w:rPr>
            <w:noProof/>
            <w:webHidden/>
          </w:rPr>
          <w:t>73</w:t>
        </w:r>
        <w:r w:rsidR="005B0D68">
          <w:rPr>
            <w:noProof/>
            <w:webHidden/>
          </w:rPr>
          <w:fldChar w:fldCharType="end"/>
        </w:r>
      </w:hyperlink>
    </w:p>
    <w:p w14:paraId="76ACEA88"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6" w:history="1">
        <w:r w:rsidR="005B0D68" w:rsidRPr="00904240">
          <w:rPr>
            <w:rStyle w:val="Hyperlink"/>
            <w:noProof/>
            <w14:scene3d>
              <w14:camera w14:prst="orthographicFront"/>
              <w14:lightRig w14:rig="threePt" w14:dir="t">
                <w14:rot w14:lat="0" w14:lon="0" w14:rev="0"/>
              </w14:lightRig>
            </w14:scene3d>
          </w:rPr>
          <w:t>8.2</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DIGIDOC-XML 1.3 specific implementation notes</w:t>
        </w:r>
        <w:r w:rsidR="005B0D68">
          <w:rPr>
            <w:noProof/>
            <w:webHidden/>
          </w:rPr>
          <w:tab/>
        </w:r>
        <w:r w:rsidR="005B0D68">
          <w:rPr>
            <w:noProof/>
            <w:webHidden/>
          </w:rPr>
          <w:fldChar w:fldCharType="begin"/>
        </w:r>
        <w:r w:rsidR="005B0D68">
          <w:rPr>
            <w:noProof/>
            <w:webHidden/>
          </w:rPr>
          <w:instrText xml:space="preserve"> PAGEREF _Toc413334786 \h </w:instrText>
        </w:r>
        <w:r w:rsidR="005B0D68">
          <w:rPr>
            <w:noProof/>
            <w:webHidden/>
          </w:rPr>
        </w:r>
        <w:r w:rsidR="005B0D68">
          <w:rPr>
            <w:noProof/>
            <w:webHidden/>
          </w:rPr>
          <w:fldChar w:fldCharType="separate"/>
        </w:r>
        <w:r w:rsidR="005B0D68">
          <w:rPr>
            <w:noProof/>
            <w:webHidden/>
          </w:rPr>
          <w:t>74</w:t>
        </w:r>
        <w:r w:rsidR="005B0D68">
          <w:rPr>
            <w:noProof/>
            <w:webHidden/>
          </w:rPr>
          <w:fldChar w:fldCharType="end"/>
        </w:r>
      </w:hyperlink>
    </w:p>
    <w:p w14:paraId="62AE6C13" w14:textId="77777777" w:rsidR="005B0D68" w:rsidRDefault="00C04AB2">
      <w:pPr>
        <w:pStyle w:val="TOC2"/>
        <w:tabs>
          <w:tab w:val="left" w:pos="800"/>
          <w:tab w:val="right" w:leader="dot" w:pos="8210"/>
        </w:tabs>
        <w:rPr>
          <w:rFonts w:asciiTheme="minorHAnsi" w:eastAsiaTheme="minorEastAsia" w:hAnsiTheme="minorHAnsi" w:cstheme="minorBidi"/>
          <w:noProof/>
          <w:sz w:val="22"/>
          <w:szCs w:val="22"/>
          <w:lang w:val="et-EE" w:eastAsia="et-EE"/>
        </w:rPr>
      </w:pPr>
      <w:hyperlink w:anchor="_Toc413334787" w:history="1">
        <w:r w:rsidR="005B0D68" w:rsidRPr="00904240">
          <w:rPr>
            <w:rStyle w:val="Hyperlink"/>
            <w:noProof/>
            <w14:scene3d>
              <w14:camera w14:prst="orthographicFront"/>
              <w14:lightRig w14:rig="threePt" w14:dir="t">
                <w14:rot w14:lat="0" w14:lon="0" w14:rev="0"/>
              </w14:lightRig>
            </w14:scene3d>
          </w:rPr>
          <w:t>8.3</w:t>
        </w:r>
        <w:r w:rsidR="005B0D68">
          <w:rPr>
            <w:rFonts w:asciiTheme="minorHAnsi" w:eastAsiaTheme="minorEastAsia" w:hAnsiTheme="minorHAnsi" w:cstheme="minorBidi"/>
            <w:noProof/>
            <w:sz w:val="22"/>
            <w:szCs w:val="22"/>
            <w:lang w:val="et-EE" w:eastAsia="et-EE"/>
          </w:rPr>
          <w:tab/>
        </w:r>
        <w:r w:rsidR="005B0D68" w:rsidRPr="00904240">
          <w:rPr>
            <w:rStyle w:val="Hyperlink"/>
            <w:noProof/>
          </w:rPr>
          <w:t>BDOC 2.1 specific implementation notes</w:t>
        </w:r>
        <w:r w:rsidR="005B0D68">
          <w:rPr>
            <w:noProof/>
            <w:webHidden/>
          </w:rPr>
          <w:tab/>
        </w:r>
        <w:r w:rsidR="005B0D68">
          <w:rPr>
            <w:noProof/>
            <w:webHidden/>
          </w:rPr>
          <w:fldChar w:fldCharType="begin"/>
        </w:r>
        <w:r w:rsidR="005B0D68">
          <w:rPr>
            <w:noProof/>
            <w:webHidden/>
          </w:rPr>
          <w:instrText xml:space="preserve"> PAGEREF _Toc413334787 \h </w:instrText>
        </w:r>
        <w:r w:rsidR="005B0D68">
          <w:rPr>
            <w:noProof/>
            <w:webHidden/>
          </w:rPr>
        </w:r>
        <w:r w:rsidR="005B0D68">
          <w:rPr>
            <w:noProof/>
            <w:webHidden/>
          </w:rPr>
          <w:fldChar w:fldCharType="separate"/>
        </w:r>
        <w:r w:rsidR="005B0D68">
          <w:rPr>
            <w:noProof/>
            <w:webHidden/>
          </w:rPr>
          <w:t>75</w:t>
        </w:r>
        <w:r w:rsidR="005B0D68">
          <w:rPr>
            <w:noProof/>
            <w:webHidden/>
          </w:rPr>
          <w:fldChar w:fldCharType="end"/>
        </w:r>
      </w:hyperlink>
    </w:p>
    <w:p w14:paraId="5874FABB"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88" w:history="1">
        <w:r w:rsidR="005B0D68" w:rsidRPr="00904240">
          <w:rPr>
            <w:rStyle w:val="Hyperlink"/>
            <w:noProof/>
          </w:rPr>
          <w:t>Appendix 1: JDigiDoc configuration file</w:t>
        </w:r>
        <w:r w:rsidR="005B0D68">
          <w:rPr>
            <w:noProof/>
            <w:webHidden/>
          </w:rPr>
          <w:tab/>
        </w:r>
        <w:r w:rsidR="005B0D68">
          <w:rPr>
            <w:noProof/>
            <w:webHidden/>
          </w:rPr>
          <w:fldChar w:fldCharType="begin"/>
        </w:r>
        <w:r w:rsidR="005B0D68">
          <w:rPr>
            <w:noProof/>
            <w:webHidden/>
          </w:rPr>
          <w:instrText xml:space="preserve"> PAGEREF _Toc413334788 \h </w:instrText>
        </w:r>
        <w:r w:rsidR="005B0D68">
          <w:rPr>
            <w:noProof/>
            <w:webHidden/>
          </w:rPr>
        </w:r>
        <w:r w:rsidR="005B0D68">
          <w:rPr>
            <w:noProof/>
            <w:webHidden/>
          </w:rPr>
          <w:fldChar w:fldCharType="separate"/>
        </w:r>
        <w:r w:rsidR="005B0D68">
          <w:rPr>
            <w:noProof/>
            <w:webHidden/>
          </w:rPr>
          <w:t>77</w:t>
        </w:r>
        <w:r w:rsidR="005B0D68">
          <w:rPr>
            <w:noProof/>
            <w:webHidden/>
          </w:rPr>
          <w:fldChar w:fldCharType="end"/>
        </w:r>
      </w:hyperlink>
    </w:p>
    <w:p w14:paraId="1AC3AC01" w14:textId="77777777" w:rsidR="005B0D68" w:rsidRDefault="00C04AB2">
      <w:pPr>
        <w:pStyle w:val="TOC1"/>
        <w:rPr>
          <w:rFonts w:asciiTheme="minorHAnsi" w:eastAsiaTheme="minorEastAsia" w:hAnsiTheme="minorHAnsi" w:cstheme="minorBidi"/>
          <w:noProof/>
          <w:sz w:val="22"/>
          <w:szCs w:val="22"/>
          <w:lang w:val="et-EE" w:eastAsia="et-EE"/>
        </w:rPr>
      </w:pPr>
      <w:hyperlink w:anchor="_Toc413334789" w:history="1">
        <w:r w:rsidR="005B0D68" w:rsidRPr="00904240">
          <w:rPr>
            <w:rStyle w:val="Hyperlink"/>
            <w:noProof/>
          </w:rPr>
          <w:t>Appendix 2: Signature types</w:t>
        </w:r>
        <w:r w:rsidR="005B0D68">
          <w:rPr>
            <w:noProof/>
            <w:webHidden/>
          </w:rPr>
          <w:tab/>
        </w:r>
        <w:r w:rsidR="005B0D68">
          <w:rPr>
            <w:noProof/>
            <w:webHidden/>
          </w:rPr>
          <w:fldChar w:fldCharType="begin"/>
        </w:r>
        <w:r w:rsidR="005B0D68">
          <w:rPr>
            <w:noProof/>
            <w:webHidden/>
          </w:rPr>
          <w:instrText xml:space="preserve"> PAGEREF _Toc413334789 \h </w:instrText>
        </w:r>
        <w:r w:rsidR="005B0D68">
          <w:rPr>
            <w:noProof/>
            <w:webHidden/>
          </w:rPr>
        </w:r>
        <w:r w:rsidR="005B0D68">
          <w:rPr>
            <w:noProof/>
            <w:webHidden/>
          </w:rPr>
          <w:fldChar w:fldCharType="separate"/>
        </w:r>
        <w:r w:rsidR="005B0D68">
          <w:rPr>
            <w:noProof/>
            <w:webHidden/>
          </w:rPr>
          <w:t>82</w:t>
        </w:r>
        <w:r w:rsidR="005B0D68">
          <w:rPr>
            <w:noProof/>
            <w:webHidden/>
          </w:rPr>
          <w:fldChar w:fldCharType="end"/>
        </w:r>
      </w:hyperlink>
    </w:p>
    <w:p w14:paraId="056CD457" w14:textId="77777777" w:rsidR="00B05AC0" w:rsidRPr="00A3153B" w:rsidRDefault="00EF7F75" w:rsidP="00B05AC0">
      <w:r w:rsidRPr="00A3153B">
        <w:fldChar w:fldCharType="end"/>
      </w:r>
    </w:p>
    <w:p w14:paraId="24F0BDD5" w14:textId="77777777" w:rsidR="004F2B96" w:rsidRDefault="004F2B96">
      <w:pPr>
        <w:spacing w:after="0"/>
        <w:jc w:val="left"/>
        <w:rPr>
          <w:rFonts w:cs="Arial"/>
          <w:bCs/>
          <w:kern w:val="32"/>
          <w:sz w:val="32"/>
          <w:szCs w:val="32"/>
        </w:rPr>
      </w:pPr>
      <w:bookmarkStart w:id="3" w:name="_Toc345343563"/>
      <w:r>
        <w:br w:type="page"/>
      </w:r>
    </w:p>
    <w:p w14:paraId="3B1AAE0D" w14:textId="0A316B5E" w:rsidR="00D3299C" w:rsidRPr="00A3153B" w:rsidRDefault="00D3299C" w:rsidP="00CE7C76">
      <w:pPr>
        <w:pStyle w:val="Heading1"/>
        <w:rPr>
          <w:lang w:val="en-US"/>
        </w:rPr>
      </w:pPr>
      <w:bookmarkStart w:id="4" w:name="_Toc413334728"/>
      <w:r w:rsidRPr="00A3153B">
        <w:rPr>
          <w:lang w:val="en-US"/>
        </w:rPr>
        <w:lastRenderedPageBreak/>
        <w:t>Introduction</w:t>
      </w:r>
      <w:bookmarkEnd w:id="3"/>
      <w:bookmarkEnd w:id="4"/>
    </w:p>
    <w:p w14:paraId="0993F527" w14:textId="13AD680C" w:rsidR="00CC0F7B" w:rsidRDefault="001D2886" w:rsidP="0083715B">
      <w:r w:rsidRPr="00A3153B">
        <w:t xml:space="preserve">This document describes </w:t>
      </w:r>
      <w:r w:rsidR="00B42CA5" w:rsidRPr="00A3153B">
        <w:t xml:space="preserve">JDigiDoc - </w:t>
      </w:r>
      <w:r w:rsidR="0083715B" w:rsidRPr="00A3153B">
        <w:t xml:space="preserve">the </w:t>
      </w:r>
      <w:r w:rsidRPr="00A3153B">
        <w:t xml:space="preserve">Java library for </w:t>
      </w:r>
      <w:r w:rsidR="00AD55D5" w:rsidRPr="00A3153B">
        <w:t>OpenXAdES/</w:t>
      </w:r>
      <w:r w:rsidRPr="00A3153B">
        <w:t xml:space="preserve">Digidoc </w:t>
      </w:r>
      <w:r w:rsidR="00B42CA5" w:rsidRPr="00A3153B">
        <w:t>system</w:t>
      </w:r>
      <w:r w:rsidRPr="00A3153B">
        <w:t>. It is a basic building</w:t>
      </w:r>
      <w:r w:rsidR="00A20FAE" w:rsidRPr="00A3153B">
        <w:t xml:space="preserve"> tool for creating applications </w:t>
      </w:r>
      <w:r w:rsidRPr="00A3153B">
        <w:t>handling digital signatures</w:t>
      </w:r>
      <w:r w:rsidR="00505B1C" w:rsidRPr="00A3153B">
        <w:t xml:space="preserve"> and</w:t>
      </w:r>
      <w:r w:rsidR="00A20FAE" w:rsidRPr="00A3153B">
        <w:t xml:space="preserve"> their verification</w:t>
      </w:r>
      <w:r w:rsidR="00505B1C" w:rsidRPr="00A3153B">
        <w:t>, encrypting and decrypting data.</w:t>
      </w:r>
      <w:r w:rsidRPr="00A3153B">
        <w:t xml:space="preserve"> </w:t>
      </w:r>
      <w:r w:rsidR="009F368B" w:rsidRPr="00A3153B">
        <w:t>The digitally signed files are created in „DigiDoc format“</w:t>
      </w:r>
      <w:r w:rsidR="006551F1" w:rsidRPr="00A3153B">
        <w:t xml:space="preserve"> </w:t>
      </w:r>
      <w:r w:rsidR="0012557D" w:rsidRPr="00A3153B">
        <w:t>(</w:t>
      </w:r>
      <w:r w:rsidR="002B57FB" w:rsidRPr="00A3153B">
        <w:t xml:space="preserve">with </w:t>
      </w:r>
      <w:r w:rsidR="0012557D" w:rsidRPr="00A3153B">
        <w:t>.ddoc</w:t>
      </w:r>
      <w:r w:rsidR="00C91C45" w:rsidRPr="00A3153B">
        <w:t xml:space="preserve"> or .bdoc</w:t>
      </w:r>
      <w:r w:rsidR="002B57FB" w:rsidRPr="00A3153B">
        <w:t xml:space="preserve"> file extensions</w:t>
      </w:r>
      <w:r w:rsidR="0012557D" w:rsidRPr="00A3153B">
        <w:t>)</w:t>
      </w:r>
      <w:r w:rsidR="0083715B" w:rsidRPr="00A3153B">
        <w:t>,</w:t>
      </w:r>
      <w:r w:rsidR="009F368B" w:rsidRPr="00A3153B">
        <w:t xml:space="preserve"> compliant to </w:t>
      </w:r>
      <w:r w:rsidR="00AD55D5" w:rsidRPr="00A3153B">
        <w:t>XML</w:t>
      </w:r>
      <w:r w:rsidR="002B57FB" w:rsidRPr="00A3153B">
        <w:t xml:space="preserve"> Advanced Electronic Signatures (XAdES)</w:t>
      </w:r>
      <w:r w:rsidR="00B92928" w:rsidRPr="00A3153B">
        <w:t xml:space="preserve"> </w:t>
      </w:r>
      <w:r w:rsidR="00B92928" w:rsidRPr="00A3153B">
        <w:fldChar w:fldCharType="begin"/>
      </w:r>
      <w:r w:rsidR="00B92928" w:rsidRPr="00A3153B">
        <w:instrText xml:space="preserve"> REF _Ref351561539 \r \h </w:instrText>
      </w:r>
      <w:r w:rsidR="00B92928" w:rsidRPr="00A3153B">
        <w:fldChar w:fldCharType="separate"/>
      </w:r>
      <w:r w:rsidR="005B0D68">
        <w:t>[4]</w:t>
      </w:r>
      <w:r w:rsidR="00B92928" w:rsidRPr="00A3153B">
        <w:fldChar w:fldCharType="end"/>
      </w:r>
      <w:r w:rsidR="00AD55D5" w:rsidRPr="00A3153B">
        <w:t xml:space="preserve">, technical standard published by </w:t>
      </w:r>
      <w:r w:rsidR="002B57FB" w:rsidRPr="00A3153B">
        <w:t xml:space="preserve">European Telecommunication Standards Institute </w:t>
      </w:r>
      <w:r w:rsidR="00AD55D5" w:rsidRPr="00A3153B">
        <w:t>(</w:t>
      </w:r>
      <w:r w:rsidR="002B57FB" w:rsidRPr="00A3153B">
        <w:t>ETSI</w:t>
      </w:r>
      <w:r w:rsidR="00AD55D5" w:rsidRPr="00A3153B">
        <w:t>)</w:t>
      </w:r>
      <w:r w:rsidR="00AD241C" w:rsidRPr="00A3153B">
        <w:t xml:space="preserve">. </w:t>
      </w:r>
      <w:r w:rsidR="002B57FB" w:rsidRPr="00A3153B">
        <w:t xml:space="preserve">JDigiDoc is also capable of encrypting/decrypting </w:t>
      </w:r>
      <w:r w:rsidR="0083715B" w:rsidRPr="00A3153B">
        <w:t>files (signed or unsigned)</w:t>
      </w:r>
      <w:r w:rsidR="002B57FB" w:rsidRPr="00A3153B">
        <w:t>,</w:t>
      </w:r>
      <w:r w:rsidR="0083715B" w:rsidRPr="00A3153B">
        <w:t xml:space="preserve"> according to W3C XML Encryption Recommendation</w:t>
      </w:r>
      <w:r w:rsidR="0012557D" w:rsidRPr="00A3153B">
        <w:t xml:space="preserve"> (XML-ENC)</w:t>
      </w:r>
      <w:r w:rsidR="0083715B" w:rsidRPr="00A3153B">
        <w:t>.</w:t>
      </w:r>
    </w:p>
    <w:p w14:paraId="06840E91" w14:textId="41DB3E62" w:rsidR="00537179" w:rsidRPr="00A3153B" w:rsidRDefault="00537179" w:rsidP="0083715B">
      <w:r>
        <w:t xml:space="preserve">Development of the library can be monitored in GitHub environment: </w:t>
      </w:r>
      <w:hyperlink r:id="rId8" w:history="1">
        <w:r w:rsidRPr="00947D56">
          <w:rPr>
            <w:rStyle w:val="Hyperlink"/>
          </w:rPr>
          <w:t>https://github.com/open-eid/jdigidoc</w:t>
        </w:r>
      </w:hyperlink>
      <w:r>
        <w:t xml:space="preserve">. </w:t>
      </w:r>
    </w:p>
    <w:p w14:paraId="0C309723" w14:textId="77777777" w:rsidR="004F19BB" w:rsidRPr="00A3153B" w:rsidRDefault="004F19BB" w:rsidP="0083715B">
      <w:r w:rsidRPr="00A3153B">
        <w:t xml:space="preserve">This document </w:t>
      </w:r>
      <w:r w:rsidR="00B42CA5" w:rsidRPr="00A3153B">
        <w:t>covers</w:t>
      </w:r>
      <w:r w:rsidRPr="00A3153B">
        <w:t xml:space="preserve"> the following information about JDigiDoc:</w:t>
      </w:r>
    </w:p>
    <w:p w14:paraId="3F22D582" w14:textId="77777777" w:rsidR="004F19BB" w:rsidRPr="00A3153B" w:rsidRDefault="00B36B97" w:rsidP="00D36317">
      <w:pPr>
        <w:pStyle w:val="ListParagraph"/>
        <w:numPr>
          <w:ilvl w:val="0"/>
          <w:numId w:val="18"/>
        </w:numPr>
      </w:pPr>
      <w:r w:rsidRPr="00A3153B">
        <w:t>Section 2 introduces the OpenXAdES/DigiDoc framework, it</w:t>
      </w:r>
      <w:r w:rsidR="006551F1" w:rsidRPr="00A3153B">
        <w:t xml:space="preserve">s general security model and formats </w:t>
      </w:r>
      <w:r w:rsidR="002B57FB" w:rsidRPr="00A3153B">
        <w:t>available</w:t>
      </w:r>
      <w:r w:rsidR="006551F1" w:rsidRPr="00A3153B">
        <w:t xml:space="preserve"> for</w:t>
      </w:r>
      <w:r w:rsidRPr="00A3153B">
        <w:t xml:space="preserve"> digitally signed file</w:t>
      </w:r>
      <w:r w:rsidR="006551F1" w:rsidRPr="00A3153B">
        <w:t>s</w:t>
      </w:r>
      <w:r w:rsidRPr="00A3153B">
        <w:t xml:space="preserve">. </w:t>
      </w:r>
    </w:p>
    <w:p w14:paraId="3665B41E" w14:textId="77777777" w:rsidR="004F19BB" w:rsidRPr="00A3153B" w:rsidRDefault="00B36B97" w:rsidP="00D36317">
      <w:pPr>
        <w:pStyle w:val="ListParagraph"/>
        <w:numPr>
          <w:ilvl w:val="0"/>
          <w:numId w:val="18"/>
        </w:numPr>
      </w:pPr>
      <w:r w:rsidRPr="00A3153B">
        <w:t xml:space="preserve">Section 3 gives an overview of the </w:t>
      </w:r>
      <w:r w:rsidR="00704452" w:rsidRPr="00A3153B">
        <w:t xml:space="preserve">functional properties supported by JDigiDoc library, describes the library’s architecture and </w:t>
      </w:r>
      <w:r w:rsidRPr="00A3153B">
        <w:t>sys</w:t>
      </w:r>
      <w:r w:rsidR="006551F1" w:rsidRPr="00A3153B">
        <w:t>tem requirements for</w:t>
      </w:r>
      <w:r w:rsidRPr="00A3153B">
        <w:t xml:space="preserve"> </w:t>
      </w:r>
      <w:r w:rsidR="00704452" w:rsidRPr="00A3153B">
        <w:t xml:space="preserve">using </w:t>
      </w:r>
      <w:r w:rsidRPr="00A3153B">
        <w:t>JDigiDoc.</w:t>
      </w:r>
    </w:p>
    <w:p w14:paraId="76BBBF35" w14:textId="77777777" w:rsidR="00704452" w:rsidRPr="00A3153B" w:rsidRDefault="00704452" w:rsidP="00D36317">
      <w:pPr>
        <w:pStyle w:val="ListParagraph"/>
        <w:numPr>
          <w:ilvl w:val="0"/>
          <w:numId w:val="18"/>
        </w:numPr>
      </w:pPr>
      <w:r w:rsidRPr="00A3153B">
        <w:t>Section 4 describes JDigiDoc library’s configuration possibilities.</w:t>
      </w:r>
    </w:p>
    <w:p w14:paraId="1BA34C11" w14:textId="77777777" w:rsidR="00704452" w:rsidRPr="00A3153B" w:rsidRDefault="009E7534" w:rsidP="00D36317">
      <w:pPr>
        <w:pStyle w:val="ListParagraph"/>
        <w:numPr>
          <w:ilvl w:val="0"/>
          <w:numId w:val="18"/>
        </w:numPr>
      </w:pPr>
      <w:r w:rsidRPr="00A3153B">
        <w:t xml:space="preserve">Section </w:t>
      </w:r>
      <w:r w:rsidR="00704452" w:rsidRPr="00A3153B">
        <w:t xml:space="preserve">5 </w:t>
      </w:r>
      <w:r w:rsidR="004466F3" w:rsidRPr="00A3153B">
        <w:t>explains</w:t>
      </w:r>
      <w:r w:rsidR="00704452" w:rsidRPr="00A3153B">
        <w:t xml:space="preserve"> the library’s API for some of the most commonly used document signing and encryption tasks. </w:t>
      </w:r>
    </w:p>
    <w:p w14:paraId="62A9ECBC" w14:textId="2833F80F" w:rsidR="004F19BB" w:rsidRPr="00A3153B" w:rsidRDefault="009E7B25" w:rsidP="00D36317">
      <w:pPr>
        <w:pStyle w:val="ListParagraph"/>
        <w:numPr>
          <w:ilvl w:val="0"/>
          <w:numId w:val="18"/>
        </w:numPr>
      </w:pPr>
      <w:r w:rsidRPr="00A3153B">
        <w:t xml:space="preserve">Section 6 </w:t>
      </w:r>
      <w:r w:rsidR="009E7534" w:rsidRPr="00A3153B">
        <w:t>explains</w:t>
      </w:r>
      <w:r w:rsidR="00B36B97" w:rsidRPr="00A3153B">
        <w:t xml:space="preserve"> </w:t>
      </w:r>
      <w:r w:rsidR="00B42CA5" w:rsidRPr="00A3153B">
        <w:t>using</w:t>
      </w:r>
      <w:r w:rsidR="00B36B97" w:rsidRPr="00A3153B">
        <w:t xml:space="preserve"> the command line utility pr</w:t>
      </w:r>
      <w:r w:rsidR="009E7534" w:rsidRPr="00A3153B">
        <w:t xml:space="preserve">ogram for JDigiDoc, </w:t>
      </w:r>
      <w:r w:rsidR="006551F1" w:rsidRPr="00A3153B">
        <w:t xml:space="preserve">including </w:t>
      </w:r>
      <w:r w:rsidR="00B36B97" w:rsidRPr="00A3153B">
        <w:t xml:space="preserve">sample use cases. </w:t>
      </w:r>
    </w:p>
    <w:p w14:paraId="2BEBC9DB" w14:textId="77777777" w:rsidR="004F19BB" w:rsidRPr="00A3153B" w:rsidRDefault="00B36B97" w:rsidP="00D36317">
      <w:pPr>
        <w:pStyle w:val="ListParagraph"/>
        <w:numPr>
          <w:ilvl w:val="0"/>
          <w:numId w:val="18"/>
        </w:numPr>
      </w:pPr>
      <w:r w:rsidRPr="00A3153B">
        <w:t xml:space="preserve">Section </w:t>
      </w:r>
      <w:r w:rsidR="004466F3" w:rsidRPr="00A3153B">
        <w:t xml:space="preserve">7 </w:t>
      </w:r>
      <w:r w:rsidRPr="00A3153B">
        <w:t xml:space="preserve">covers the </w:t>
      </w:r>
      <w:r w:rsidR="002B57FB" w:rsidRPr="00A3153B">
        <w:t xml:space="preserve">currently </w:t>
      </w:r>
      <w:r w:rsidRPr="00A3153B">
        <w:t>supported tokens and CA’s</w:t>
      </w:r>
      <w:r w:rsidR="002B57FB" w:rsidRPr="00A3153B">
        <w:t xml:space="preserve"> which have been tested with JDigiDo</w:t>
      </w:r>
      <w:r w:rsidR="004466F3" w:rsidRPr="00A3153B">
        <w:t>c,</w:t>
      </w:r>
      <w:r w:rsidRPr="00A3153B">
        <w:t xml:space="preserve"> the current status of cross-</w:t>
      </w:r>
      <w:r w:rsidR="00EA4E37" w:rsidRPr="00A3153B">
        <w:t>border support</w:t>
      </w:r>
      <w:r w:rsidRPr="00A3153B">
        <w:t xml:space="preserve"> for JDigiDoc</w:t>
      </w:r>
      <w:r w:rsidR="004466F3" w:rsidRPr="00A3153B">
        <w:t xml:space="preserve"> </w:t>
      </w:r>
      <w:r w:rsidR="00AF1E06" w:rsidRPr="00A3153B">
        <w:t>and interoperability testing of JDigiDoc library’s functionality</w:t>
      </w:r>
      <w:r w:rsidRPr="00A3153B">
        <w:t xml:space="preserve">. </w:t>
      </w:r>
    </w:p>
    <w:p w14:paraId="0FAB9D12" w14:textId="77777777" w:rsidR="00530DDD" w:rsidRPr="00A3153B" w:rsidRDefault="00530DDD" w:rsidP="00D36317">
      <w:pPr>
        <w:pStyle w:val="ListParagraph"/>
        <w:numPr>
          <w:ilvl w:val="0"/>
          <w:numId w:val="18"/>
        </w:numPr>
      </w:pPr>
      <w:r w:rsidRPr="00A3153B">
        <w:t xml:space="preserve">Section 8 gives an overview of JDigiDoc library’s implementation notes </w:t>
      </w:r>
      <w:r w:rsidR="00EC6D37" w:rsidRPr="00A3153B">
        <w:t>which provide information about specific features of digitally signed fi</w:t>
      </w:r>
      <w:r w:rsidR="00D204F3" w:rsidRPr="00A3153B">
        <w:t xml:space="preserve">les that are not defined in standards or </w:t>
      </w:r>
      <w:r w:rsidR="009A78B3" w:rsidRPr="00A3153B">
        <w:t>s</w:t>
      </w:r>
      <w:r w:rsidR="00EC6D37" w:rsidRPr="00A3153B">
        <w:t>pecification documents but are implemented in JDigiDoc library.</w:t>
      </w:r>
    </w:p>
    <w:p w14:paraId="45B56C18" w14:textId="77777777" w:rsidR="00B36B97" w:rsidRPr="00A3153B" w:rsidRDefault="009E7534" w:rsidP="00D36317">
      <w:pPr>
        <w:pStyle w:val="ListParagraph"/>
        <w:numPr>
          <w:ilvl w:val="0"/>
          <w:numId w:val="18"/>
        </w:numPr>
      </w:pPr>
      <w:r w:rsidRPr="00A3153B">
        <w:t>Appendix 1 provides</w:t>
      </w:r>
      <w:r w:rsidR="00EA4E37" w:rsidRPr="00A3153B">
        <w:t xml:space="preserve"> a sample JDigiDoc.cf</w:t>
      </w:r>
      <w:r w:rsidRPr="00A3153B">
        <w:t>g configuration file</w:t>
      </w:r>
      <w:r w:rsidR="00B36B97" w:rsidRPr="00A3153B">
        <w:t>.</w:t>
      </w:r>
    </w:p>
    <w:p w14:paraId="5C00A32B" w14:textId="77777777" w:rsidR="00C4311E" w:rsidRPr="00A3153B" w:rsidRDefault="00C4311E" w:rsidP="00D36317">
      <w:pPr>
        <w:pStyle w:val="ListParagraph"/>
        <w:numPr>
          <w:ilvl w:val="0"/>
          <w:numId w:val="18"/>
        </w:numPr>
      </w:pPr>
      <w:r w:rsidRPr="00A3153B">
        <w:t xml:space="preserve">Appendix 2 </w:t>
      </w:r>
      <w:r w:rsidR="00D746C0" w:rsidRPr="00A3153B">
        <w:t>describes different digital signature types that can be created with JDigiDoc library.</w:t>
      </w:r>
    </w:p>
    <w:p w14:paraId="1F808948" w14:textId="77777777" w:rsidR="004F19BB" w:rsidRPr="00A3153B" w:rsidRDefault="004F19BB">
      <w:pPr>
        <w:spacing w:after="0"/>
        <w:jc w:val="left"/>
        <w:rPr>
          <w:rFonts w:cs="Arial"/>
          <w:b/>
          <w:bCs/>
          <w:i/>
          <w:iCs/>
          <w:sz w:val="28"/>
          <w:szCs w:val="28"/>
        </w:rPr>
      </w:pPr>
      <w:r w:rsidRPr="00A3153B">
        <w:br w:type="page"/>
      </w:r>
    </w:p>
    <w:p w14:paraId="211F4EC6" w14:textId="77777777" w:rsidR="00CC0F7B" w:rsidRPr="00A3153B" w:rsidRDefault="00CC0F7B" w:rsidP="009752C8">
      <w:pPr>
        <w:pStyle w:val="Heading2"/>
        <w:rPr>
          <w:lang w:val="en-US"/>
        </w:rPr>
      </w:pPr>
      <w:bookmarkStart w:id="5" w:name="_Toc345343564"/>
      <w:bookmarkStart w:id="6" w:name="_Toc413334729"/>
      <w:r w:rsidRPr="00A3153B">
        <w:rPr>
          <w:lang w:val="en-US"/>
        </w:rPr>
        <w:lastRenderedPageBreak/>
        <w:t>About DigiDoc</w:t>
      </w:r>
      <w:bookmarkEnd w:id="5"/>
      <w:bookmarkEnd w:id="6"/>
    </w:p>
    <w:p w14:paraId="491DBD93" w14:textId="77777777" w:rsidR="00B844A3" w:rsidRPr="00A3153B" w:rsidRDefault="0083715B" w:rsidP="00EB419C">
      <w:r w:rsidRPr="00A3153B">
        <w:t xml:space="preserve">JDigiDoc library forms a part of the wider </w:t>
      </w:r>
      <w:r w:rsidR="00AD55D5" w:rsidRPr="00A3153B">
        <w:t>OpenXAdES/</w:t>
      </w:r>
      <w:r w:rsidR="00AD241C" w:rsidRPr="00A3153B">
        <w:t>DigiDoc system</w:t>
      </w:r>
      <w:r w:rsidR="00B422A6" w:rsidRPr="00A3153B">
        <w:t xml:space="preserve"> framework which offers a full-scale architecture for digital signature and documents</w:t>
      </w:r>
      <w:r w:rsidRPr="00A3153B">
        <w:t xml:space="preserve">, consisting of </w:t>
      </w:r>
      <w:r w:rsidR="00C0673E" w:rsidRPr="00A3153B">
        <w:t xml:space="preserve">software </w:t>
      </w:r>
      <w:r w:rsidRPr="00A3153B">
        <w:t>libraries</w:t>
      </w:r>
      <w:r w:rsidR="00FD1172" w:rsidRPr="00A3153B">
        <w:t xml:space="preserve"> (C</w:t>
      </w:r>
      <w:r w:rsidR="00E775A1" w:rsidRPr="00A3153B">
        <w:t>, C++</w:t>
      </w:r>
      <w:r w:rsidR="00FD1172" w:rsidRPr="00A3153B">
        <w:t xml:space="preserve"> </w:t>
      </w:r>
      <w:r w:rsidR="00C0673E" w:rsidRPr="00A3153B">
        <w:t>and Java)</w:t>
      </w:r>
      <w:r w:rsidR="001A7A45" w:rsidRPr="00A3153B">
        <w:t xml:space="preserve"> </w:t>
      </w:r>
      <w:r w:rsidR="001A7A45" w:rsidRPr="00A3153B">
        <w:fldChar w:fldCharType="begin"/>
      </w:r>
      <w:r w:rsidR="001A7A45" w:rsidRPr="00A3153B">
        <w:instrText xml:space="preserve"> REF _Ref361993983 \r \h </w:instrText>
      </w:r>
      <w:r w:rsidR="001A7A45" w:rsidRPr="00A3153B">
        <w:fldChar w:fldCharType="separate"/>
      </w:r>
      <w:r w:rsidR="005B0D68">
        <w:t>[20]</w:t>
      </w:r>
      <w:r w:rsidR="001A7A45" w:rsidRPr="00A3153B">
        <w:fldChar w:fldCharType="end"/>
      </w:r>
      <w:r w:rsidRPr="00A3153B">
        <w:t xml:space="preserve">, </w:t>
      </w:r>
      <w:r w:rsidR="003B6146" w:rsidRPr="00A3153B">
        <w:t>web service</w:t>
      </w:r>
      <w:r w:rsidR="001A7A45" w:rsidRPr="00A3153B">
        <w:t xml:space="preserve"> </w:t>
      </w:r>
      <w:r w:rsidR="001A7A45" w:rsidRPr="00A3153B">
        <w:fldChar w:fldCharType="begin"/>
      </w:r>
      <w:r w:rsidR="001A7A45" w:rsidRPr="00A3153B">
        <w:instrText xml:space="preserve"> REF _Ref361096764 \r \h </w:instrText>
      </w:r>
      <w:r w:rsidR="001A7A45" w:rsidRPr="00A3153B">
        <w:fldChar w:fldCharType="separate"/>
      </w:r>
      <w:r w:rsidR="005B0D68">
        <w:t>[15]</w:t>
      </w:r>
      <w:r w:rsidR="001A7A45" w:rsidRPr="00A3153B">
        <w:fldChar w:fldCharType="end"/>
      </w:r>
      <w:r w:rsidRPr="00A3153B">
        <w:t xml:space="preserve"> and end-user applications such as DigiDoc Portal and DigiDoc</w:t>
      </w:r>
      <w:r w:rsidR="00E775A1" w:rsidRPr="00A3153B">
        <w:t>3</w:t>
      </w:r>
      <w:r w:rsidRPr="00A3153B">
        <w:t xml:space="preserve"> Client according to the following figure:</w:t>
      </w:r>
    </w:p>
    <w:p w14:paraId="14FE7A5C" w14:textId="77777777" w:rsidR="00B844A3" w:rsidRPr="00A3153B" w:rsidRDefault="00505B1C" w:rsidP="00B844A3">
      <w:pPr>
        <w:keepNext/>
        <w:spacing w:line="276" w:lineRule="auto"/>
      </w:pPr>
      <w:r w:rsidRPr="00506C5B">
        <w:rPr>
          <w:noProof/>
          <w:lang w:val="et-EE" w:eastAsia="zh-TW"/>
        </w:rPr>
        <mc:AlternateContent>
          <mc:Choice Requires="wpc">
            <w:drawing>
              <wp:inline distT="0" distB="0" distL="0" distR="0" wp14:anchorId="7D7C51D2" wp14:editId="255BE199">
                <wp:extent cx="4943475" cy="3409950"/>
                <wp:effectExtent l="0" t="0" r="28575" b="19050"/>
                <wp:docPr id="203" name="Canvas 23"/>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softEdge rad="63500"/>
                        </a:effectLst>
                      </wpc:bg>
                      <wpc:whole>
                        <a:ln w="9525" cap="rnd" cmpd="sng" algn="ctr">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tileRect/>
                          </a:gradFill>
                          <a:prstDash val="solid"/>
                          <a:round/>
                          <a:headEnd type="none" w="med" len="med"/>
                          <a:tailEnd type="none" w="med" len="med"/>
                        </a:ln>
                      </wpc:whole>
                      <wps:wsp>
                        <wps:cNvPr id="144" name="Flowchart: Magnetic Disk 144"/>
                        <wps:cNvSpPr/>
                        <wps:spPr>
                          <a:xfrm>
                            <a:off x="1742483" y="2072935"/>
                            <a:ext cx="690159" cy="491311"/>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5E6416B6" w14:textId="77777777" w:rsidR="00C04AB2" w:rsidRDefault="00C04AB2" w:rsidP="00505B1C">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25"/>
                        <wps:cNvCnPr/>
                        <wps:spPr>
                          <a:xfrm rot="5400000">
                            <a:off x="2142353" y="1774011"/>
                            <a:ext cx="244135" cy="3537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Rounded Rectangle 147"/>
                        <wps:cNvSpPr/>
                        <wps:spPr>
                          <a:xfrm>
                            <a:off x="1147313" y="1321998"/>
                            <a:ext cx="2587925" cy="506802"/>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57BC36FA" w14:textId="77777777" w:rsidR="00C04AB2" w:rsidRDefault="00C04AB2" w:rsidP="00505B1C">
                              <w:pPr>
                                <w:jc w:val="center"/>
                              </w:pPr>
                              <w:r>
                                <w:t xml:space="preserve">DigiDoc libraries </w:t>
                              </w:r>
                            </w:p>
                            <w:p w14:paraId="6A95FDB8" w14:textId="77777777" w:rsidR="00C04AB2" w:rsidRDefault="00C04AB2" w:rsidP="00505B1C">
                              <w:pPr>
                                <w:jc w:val="center"/>
                              </w:pPr>
                              <w:r>
                                <w:t>(C, C++, 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ounded Rectangle 148"/>
                        <wps:cNvSpPr/>
                        <wps:spPr>
                          <a:xfrm>
                            <a:off x="1452340" y="884289"/>
                            <a:ext cx="1052195"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91FD897" w14:textId="77777777" w:rsidR="00C04AB2" w:rsidRDefault="00C04AB2"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ounded Rectangle 149"/>
                        <wps:cNvSpPr/>
                        <wps:spPr>
                          <a:xfrm>
                            <a:off x="194131" y="1572132"/>
                            <a:ext cx="734423" cy="41275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2DAB3ED7" w14:textId="77777777" w:rsidR="00C04AB2" w:rsidRDefault="00C04AB2"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2537417" y="332558"/>
                            <a:ext cx="759124" cy="954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337885CC" w14:textId="77777777" w:rsidR="00C04AB2" w:rsidRDefault="00C04AB2" w:rsidP="00505B1C">
                              <w:pPr>
                                <w:jc w:val="center"/>
                              </w:pPr>
                              <w:r>
                                <w:t>DigiDoc3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726660" y="330081"/>
                            <a:ext cx="758825" cy="52578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0865E214" w14:textId="77777777" w:rsidR="00C04AB2" w:rsidRDefault="00C04AB2" w:rsidP="00505B1C">
                              <w:r>
                                <w:t>DigiDoc portal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Double Bracket 164"/>
                        <wps:cNvSpPr/>
                        <wps:spPr>
                          <a:xfrm>
                            <a:off x="92022" y="217011"/>
                            <a:ext cx="948690" cy="327660"/>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30557B64" w14:textId="77777777" w:rsidR="00C04AB2" w:rsidRDefault="00C04AB2"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Double Bracket 165"/>
                        <wps:cNvSpPr/>
                        <wps:spPr>
                          <a:xfrm>
                            <a:off x="3664772" y="209164"/>
                            <a:ext cx="948055" cy="327025"/>
                          </a:xfrm>
                          <a:prstGeom prst="bracketPair">
                            <a:avLst/>
                          </a:prstGeom>
                        </wps:spPr>
                        <wps:style>
                          <a:lnRef idx="3">
                            <a:schemeClr val="accent1"/>
                          </a:lnRef>
                          <a:fillRef idx="0">
                            <a:schemeClr val="accent1"/>
                          </a:fillRef>
                          <a:effectRef idx="2">
                            <a:schemeClr val="accent1"/>
                          </a:effectRef>
                          <a:fontRef idx="minor">
                            <a:schemeClr val="tx1"/>
                          </a:fontRef>
                        </wps:style>
                        <wps:txbx>
                          <w:txbxContent>
                            <w:p w14:paraId="65238ADE" w14:textId="77777777" w:rsidR="00C04AB2" w:rsidRDefault="00C04AB2"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Straight Arrow Connector 36"/>
                        <wps:cNvCnPr/>
                        <wps:spPr>
                          <a:xfrm rot="16200000" flipH="1">
                            <a:off x="736357" y="374680"/>
                            <a:ext cx="545993" cy="885973"/>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4" name="Straight Arrow Connector 37"/>
                        <wps:cNvCnPr/>
                        <wps:spPr>
                          <a:xfrm rot="5400000">
                            <a:off x="3417414" y="854013"/>
                            <a:ext cx="1039210" cy="403562"/>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5" name="Rounded Rectangle 185"/>
                        <wps:cNvSpPr/>
                        <wps:spPr>
                          <a:xfrm>
                            <a:off x="3483437" y="1708492"/>
                            <a:ext cx="1202863" cy="90936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14:paraId="70F537DF"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C04AB2" w:rsidRDefault="00C04AB2" w:rsidP="00505B1C">
                              <w:pPr>
                                <w:pStyle w:val="NormalWeb"/>
                                <w:spacing w:before="0" w:beforeAutospacing="0" w:after="0" w:afterAutospacing="0"/>
                                <w:jc w:val="both"/>
                              </w:pPr>
                              <w:r>
                                <w:rPr>
                                  <w:rFonts w:ascii="Helvetica 45" w:eastAsia="Times New Roman" w:hAnsi="Helvetica 45"/>
                                  <w:sz w:val="20"/>
                                  <w:szCs w:val="20"/>
                                  <w:lang w:val="et-EE"/>
                                </w:rPr>
                                <w:t>PKCS#12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Straight Arrow Connector 38"/>
                        <wps:cNvCnPr/>
                        <wps:spPr>
                          <a:xfrm rot="5400000" flipH="1" flipV="1">
                            <a:off x="766107" y="885900"/>
                            <a:ext cx="481468" cy="890997"/>
                          </a:xfrm>
                          <a:prstGeom prst="bentConnector2">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187" name="Folded Corner 187"/>
                        <wps:cNvSpPr/>
                        <wps:spPr>
                          <a:xfrm>
                            <a:off x="2673758" y="2063497"/>
                            <a:ext cx="474320" cy="301924"/>
                          </a:xfrm>
                          <a:prstGeom prst="foldedCorner">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F224E0F" w14:textId="77777777" w:rsidR="00C04AB2" w:rsidRDefault="00C04AB2" w:rsidP="00505B1C">
                              <w:pPr>
                                <w:jc w:val="center"/>
                              </w:pPr>
                              <w:r>
                                <w:t>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Straight Connector 188"/>
                        <wps:cNvCnPr/>
                        <wps:spPr>
                          <a:xfrm>
                            <a:off x="2441276" y="1828800"/>
                            <a:ext cx="469642" cy="2346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561343" y="1984882"/>
                            <a:ext cx="2984" cy="380539"/>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190" name="Picture 190"/>
                          <pic:cNvPicPr>
                            <a:picLocks noChangeAspect="1"/>
                          </pic:cNvPicPr>
                        </pic:nvPicPr>
                        <pic:blipFill>
                          <a:blip r:embed="rId9"/>
                          <a:stretch>
                            <a:fillRect/>
                          </a:stretch>
                        </pic:blipFill>
                        <pic:spPr>
                          <a:xfrm>
                            <a:off x="269616" y="2365421"/>
                            <a:ext cx="589421" cy="589156"/>
                          </a:xfrm>
                          <a:prstGeom prst="rect">
                            <a:avLst/>
                          </a:prstGeom>
                        </pic:spPr>
                      </pic:pic>
                      <pic:pic xmlns:pic="http://schemas.openxmlformats.org/drawingml/2006/picture">
                        <pic:nvPicPr>
                          <pic:cNvPr id="191" name="Picture 191"/>
                          <pic:cNvPicPr>
                            <a:picLocks noChangeAspect="1"/>
                          </pic:cNvPicPr>
                        </pic:nvPicPr>
                        <pic:blipFill>
                          <a:blip r:embed="rId10"/>
                          <a:stretch>
                            <a:fillRect/>
                          </a:stretch>
                        </pic:blipFill>
                        <pic:spPr>
                          <a:xfrm>
                            <a:off x="3469148" y="2665477"/>
                            <a:ext cx="1060392" cy="718339"/>
                          </a:xfrm>
                          <a:prstGeom prst="rect">
                            <a:avLst/>
                          </a:prstGeom>
                        </pic:spPr>
                      </pic:pic>
                      <wps:wsp>
                        <wps:cNvPr id="192" name="Text Box 192"/>
                        <wps:cNvSpPr txBox="1"/>
                        <wps:spPr>
                          <a:xfrm>
                            <a:off x="4186425" y="3027027"/>
                            <a:ext cx="719139" cy="261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B4AEAD" w14:textId="77777777" w:rsidR="00C04AB2" w:rsidRDefault="00C04AB2" w:rsidP="00505B1C">
                              <w:r>
                                <w:t>ID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50"/>
                        <wps:cNvSpPr txBox="1"/>
                        <wps:spPr>
                          <a:xfrm>
                            <a:off x="613992" y="2832505"/>
                            <a:ext cx="967277"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CEE68" w14:textId="77777777" w:rsidR="00C04AB2" w:rsidRPr="00280275" w:rsidRDefault="00C04AB2"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D7C51D2" id="Canvas 23" o:spid="_x0000_s1026" editas="canvas" style="width:389.25pt;height:268.5pt;mso-position-horizontal-relative:char;mso-position-vertical-relative:line" coordsize="49434,34099"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34;height:34099;visibility:visible;mso-wrap-style:square" stroked="t">
                  <v:fill o:detectmouseclick="t"/>
                  <v:stroke joinstyle="round" endcap="round"/>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4" o:spid="_x0000_s1028" type="#_x0000_t132" style="position:absolute;left:17424;top:20729;width:6902;height:4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LTMMA&#10;AADcAAAADwAAAGRycy9kb3ducmV2LnhtbERPTWsCMRC9F/ofwhS8SM1apJatUaxQUJCCW3ufbsbN&#10;tpvJNoka/31TKHibx/uc2SLZTpzIh9axgvGoAEFcO91yo2D//nr/BCJEZI2dY1JwoQCL+e3NDEvt&#10;zryjUxUbkUM4lKjAxNiXUobakMUwcj1x5g7OW4wZ+kZqj+ccbjv5UBSP0mLLucFgTytD9Xd1tAq2&#10;0izHXx/74cZ/vlQ/h2l6Ww2TUoO7tHwGESnFq/jfvdZ5/mQCf8/k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kLTMMAAADc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14:paraId="5E6416B6" w14:textId="77777777" w:rsidR="00C04AB2" w:rsidRDefault="00C04AB2" w:rsidP="00505B1C">
                        <w:pPr>
                          <w:jc w:val="center"/>
                        </w:pPr>
                        <w:r>
                          <w:t>OCSP</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9" type="#_x0000_t34" style="position:absolute;left:21423;top:17740;width:2441;height:353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MyksIAAADcAAAADwAAAGRycy9kb3ducmV2LnhtbERPS4vCMBC+L/gfwgheFk2VXdFqFBGE&#10;dffiC7wOzdgGm0ltoq3/3iws7G0+vufMl60txYNqbxwrGA4SEMSZ04ZzBafjpj8B4QOyxtIxKXiS&#10;h+Wi8zbHVLuG9/Q4hFzEEPYpKihCqFIpfVaQRT9wFXHkLq62GCKsc6lrbGK4LeUoScbSouHYUGBF&#10;64Ky6+FuFdy2P2E35E01bbafd41n8/5t1kr1uu1qBiJQG/7Ff+4vHed/jOH3mXi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7MyksIAAADcAAAADwAAAAAAAAAAAAAA&#10;AAChAgAAZHJzL2Rvd25yZXYueG1sUEsFBgAAAAAEAAQA+QAAAJADAAAAAA==&#10;" strokecolor="#4579b8 [3044]">
                  <v:stroke endarrow="open"/>
                </v:shape>
                <v:roundrect id="Rounded Rectangle 147" o:spid="_x0000_s1030" style="position:absolute;left:11473;top:13219;width:25879;height:50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SXcIA&#10;AADcAAAADwAAAGRycy9kb3ducmV2LnhtbERP32vCMBB+H+x/CCf4NlPr2KQ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q9Jd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57BC36FA" w14:textId="77777777" w:rsidR="00C04AB2" w:rsidRDefault="00C04AB2" w:rsidP="00505B1C">
                        <w:pPr>
                          <w:jc w:val="center"/>
                        </w:pPr>
                        <w:r>
                          <w:t xml:space="preserve">DigiDoc libraries </w:t>
                        </w:r>
                      </w:p>
                      <w:p w14:paraId="6A95FDB8" w14:textId="77777777" w:rsidR="00C04AB2" w:rsidRDefault="00C04AB2" w:rsidP="00505B1C">
                        <w:pPr>
                          <w:jc w:val="center"/>
                        </w:pPr>
                        <w:r>
                          <w:t>(C, C++, Java)</w:t>
                        </w:r>
                      </w:p>
                    </w:txbxContent>
                  </v:textbox>
                </v:roundrect>
                <v:roundrect id="Rounded Rectangle 148" o:spid="_x0000_s1031" style="position:absolute;left:14523;top:8842;width:10522;height:412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GL8UA&#10;AADcAAAADwAAAGRycy9kb3ducmV2LnhtbESPQUsDMRCF70L/QxjBm826ipRt02ILgopgty30Omym&#10;m8XNZEnSdv33zkHwNsN78943i9Xoe3WhmLrABh6mBSjiJtiOWwOH/ev9DFTKyBb7wGTghxKslpOb&#10;BVY2XLmmyy63SkI4VWjA5TxUWqfGkcc0DQOxaKcQPWZZY6ttxKuE+16XRfGsPXYsDQ4H2jhqvndn&#10;b+Ar1h/19r3cHh8xb8q1m2Fz/jTm7nZ8mYPKNOZ/89/1mxX8J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EYv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291FD897" w14:textId="77777777" w:rsidR="00C04AB2" w:rsidRDefault="00C04AB2" w:rsidP="00505B1C">
                        <w:pPr>
                          <w:pStyle w:val="NormalWeb"/>
                          <w:spacing w:before="0" w:beforeAutospacing="0" w:after="120" w:afterAutospacing="0"/>
                          <w:jc w:val="both"/>
                        </w:pPr>
                        <w:r>
                          <w:rPr>
                            <w:rFonts w:ascii="Helvetica 45" w:eastAsia="Times New Roman" w:hAnsi="Helvetica 45"/>
                            <w:sz w:val="20"/>
                            <w:szCs w:val="20"/>
                            <w:lang w:val="et-EE"/>
                          </w:rPr>
                          <w:t>WebService</w:t>
                        </w:r>
                      </w:p>
                    </w:txbxContent>
                  </v:textbox>
                </v:roundrect>
                <v:roundrect id="Rounded Rectangle 149" o:spid="_x0000_s1032" style="position:absolute;left:1941;top:15721;width:7344;height:4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jjtMIA&#10;AADcAAAADwAAAGRycy9kb3ducmV2LnhtbERP32vCMBB+H+x/CCf4NlPrGK4aZRMGKoNZFXw9mltT&#10;1lxKErX7781g4Nt9fD9vvuxtKy7kQ+NYwXiUgSCunG64VnA8fDxNQYSIrLF1TAp+KcBy8fgwx0K7&#10;K5d02cdapBAOBSowMXaFlKEyZDGMXEecuG/nLcYEfS21x2sKt63Ms+xFWmw4NRjsaGWo+tmfrYIv&#10;X27L3SbfnSYYV/m7mWJ1/lRqOOjfZiAi9fEu/nevdZr//Ap/z6QL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eOO0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DAB3ED7" w14:textId="77777777" w:rsidR="00C04AB2" w:rsidRDefault="00C04AB2" w:rsidP="00505B1C">
                        <w:pPr>
                          <w:pStyle w:val="NormalWeb"/>
                          <w:spacing w:before="0" w:beforeAutospacing="0" w:after="120" w:afterAutospacing="0"/>
                          <w:jc w:val="both"/>
                        </w:pPr>
                        <w:r>
                          <w:rPr>
                            <w:rFonts w:ascii="Helvetica 45" w:eastAsia="Times New Roman" w:hAnsi="Helvetica 45"/>
                            <w:sz w:val="20"/>
                            <w:szCs w:val="20"/>
                            <w:lang w:val="et-EE"/>
                          </w:rPr>
                          <w:t> MSSP</w:t>
                        </w:r>
                      </w:p>
                    </w:txbxContent>
                  </v:textbox>
                </v:roundrect>
                <v:rect id="Rectangle 150" o:spid="_x0000_s1033" style="position:absolute;left:25374;top:3325;width:7591;height: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v08cA&#10;AADcAAAADwAAAGRycy9kb3ducmV2LnhtbESPQWvCQBCF70L/wzKFXkrdtGArqavUQKHqQWr7A6bZ&#10;MQnNzobsJib+eucgeJvhvXnvm8VqcLXqqQ2VZwPP0wQUce5txYWB35/PpzmoEJEt1p7JwEgBVsu7&#10;yQJT60/8Tf0hFkpCOKRooIyxSbUOeUkOw9Q3xKIdfeswytoW2rZ4knBX65ckedUOK5aGEhvKSsr/&#10;D50zsN10fbeuj7sxW2d/53H+9rjXO2Me7oePd1CRhngzX6+/rODPBF+ekQn0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bPr9P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337885CC" w14:textId="77777777" w:rsidR="00C04AB2" w:rsidRDefault="00C04AB2" w:rsidP="00505B1C">
                        <w:pPr>
                          <w:jc w:val="center"/>
                        </w:pPr>
                        <w:r>
                          <w:t>DigiDoc3 Client</w:t>
                        </w:r>
                      </w:p>
                    </w:txbxContent>
                  </v:textbox>
                </v:rect>
                <v:rect id="Rectangle 151" o:spid="_x0000_s1034" style="position:absolute;left:17266;top:3300;width:7588;height:5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KSMQA&#10;AADcAAAADwAAAGRycy9kb3ducmV2LnhtbERPzWrCQBC+C77DMkIvpW4saCV1FQ0IrR6k1gcYs2MS&#10;mp0N2U1MfHpXKHibj+93FqvOlKKl2hWWFUzGEQji1OqCMwWn3+3bHITzyBpLy6SgJwer5XCwwFjb&#10;K/9Qe/SZCCHsYlSQe1/FUro0J4NubCviwF1sbdAHWGdS13gN4aaU71E0kwYLDg05VpTklP4dG6Ng&#10;9920zaa87Ptkk5xv/fzj9SD3Sr2MuvUnCE+df4r/3V86zJ9O4PFMu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CkjEAAAA3A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14:paraId="0865E214" w14:textId="77777777" w:rsidR="00C04AB2" w:rsidRDefault="00C04AB2" w:rsidP="00505B1C">
                        <w:r>
                          <w:t>DigiDoc portal</w:t>
                        </w:r>
                      </w:p>
                    </w:txbxContent>
                  </v:textbox>
                </v:re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4" o:spid="_x0000_s1035" type="#_x0000_t185" style="position:absolute;left:920;top:2170;width:9487;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f8EA&#10;AADcAAAADwAAAGRycy9kb3ducmV2LnhtbERPTWvCQBC9F/wPywi91Y2NFYmuYouF4qFgWu9DdswG&#10;szMhu2r677tCobd5vM9ZbQbfqiv1oRE2MJ1koIgrsQ3XBr6/3p8WoEJEttgKk4EfCrBZjx5WWFi5&#10;8YGuZaxVCuFQoAEXY1doHSpHHsNEOuLEnaT3GBPsa217vKVw3+rnLJtrjw2nBocdvTmqzuXFG9jJ&#10;bPeS5YtGjqV1kr9e9nn+aczjeNguQUUa4r/4z/1h0/z5DO7PpAv0+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5In/BAAAA3AAAAA8AAAAAAAAAAAAAAAAAmAIAAGRycy9kb3du&#10;cmV2LnhtbFBLBQYAAAAABAAEAPUAAACGAwAAAAA=&#10;" strokecolor="#4f81bd [3204]" strokeweight="3pt">
                  <v:shadow on="t" color="black" opacity="22937f" origin=",.5" offset="0,.63889mm"/>
                  <v:textbox>
                    <w:txbxContent>
                      <w:p w14:paraId="30557B64" w14:textId="77777777" w:rsidR="00C04AB2" w:rsidRDefault="00C04AB2"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 id="Double Bracket 165" o:spid="_x0000_s1036" type="#_x0000_t185" style="position:absolute;left:36647;top:2091;width:9481;height:3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H5MEA&#10;AADcAAAADwAAAGRycy9kb3ducmV2LnhtbERPTWvCQBC9F/oflil4q5s2KhJdpRWF4qFgWu9DdpoN&#10;zc6E7Krx33cFobd5vM9ZrgffqjP1oRE28DLOQBFXYhuuDXx/7Z7noEJEttgKk4ErBVivHh+WWFi5&#10;8IHOZaxVCuFQoAEXY1doHSpHHsNYOuLE/UjvMSbY19r2eEnhvtWvWTbTHhtODQ472jiqfsuTN7CV&#10;yXaa5fNGjqV1kr+f9nn+aczoaXhbgIo0xH/x3f1h0/zZFG7PpAv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1h+TBAAAA3AAAAA8AAAAAAAAAAAAAAAAAmAIAAGRycy9kb3du&#10;cmV2LnhtbFBLBQYAAAAABAAEAPUAAACGAwAAAAA=&#10;" strokecolor="#4f81bd [3204]" strokeweight="3pt">
                  <v:shadow on="t" color="black" opacity="22937f" origin=",.5" offset="0,.63889mm"/>
                  <v:textbox>
                    <w:txbxContent>
                      <w:p w14:paraId="65238ADE" w14:textId="77777777" w:rsidR="00C04AB2" w:rsidRDefault="00C04AB2" w:rsidP="00505B1C">
                        <w:pPr>
                          <w:pStyle w:val="NormalWeb"/>
                          <w:spacing w:before="0" w:beforeAutospacing="0" w:after="120" w:afterAutospacing="0"/>
                          <w:jc w:val="center"/>
                        </w:pPr>
                        <w:r>
                          <w:rPr>
                            <w:rFonts w:ascii="Helvetica 45" w:eastAsia="Times New Roman" w:hAnsi="Helvetica 45"/>
                            <w:sz w:val="20"/>
                            <w:szCs w:val="20"/>
                            <w:lang w:val="et-EE"/>
                          </w:rPr>
                          <w:t>Application</w:t>
                        </w:r>
                      </w:p>
                    </w:txbxContent>
                  </v:textbox>
                </v:shape>
                <v:shapetype id="_x0000_t33" coordsize="21600,21600" o:spt="33" o:oned="t" path="m,l21600,r,21600e" filled="f">
                  <v:stroke joinstyle="miter"/>
                  <v:path arrowok="t" fillok="f" o:connecttype="none"/>
                  <o:lock v:ext="edit" shapetype="t"/>
                </v:shapetype>
                <v:shape id="Straight Arrow Connector 36" o:spid="_x0000_s1037" type="#_x0000_t33" style="position:absolute;left:7363;top:3746;width:5460;height:8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rWsMAAADcAAAADwAAAGRycy9kb3ducmV2LnhtbERPTWsCMRC9F/ofwgjeatYWqqxGsQWh&#10;Qi26Cl6HzbhZ3UyWTdS0v74pFLzN433OdB5tI67U+dqxguEgA0FcOl1zpWC/Wz6NQfiArLFxTAq+&#10;ycN89vgwxVy7G2/pWoRKpBD2OSowIbS5lL40ZNEPXEucuKPrLIYEu0rqDm8p3DbyOctepcWaU4PB&#10;lt4NlefiYhUcVuuv8LN8adefl2JcRm9Om/imVL8XFxMQgWK4i//dHzrNH43g75l0gZ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61rDAAAA3AAAAA8AAAAAAAAAAAAA&#10;AAAAoQIAAGRycy9kb3ducmV2LnhtbFBLBQYAAAAABAAEAPkAAACRAwAAAAA=&#10;" strokecolor="#4f81bd [3204]" strokeweight="2pt">
                  <v:stroke startarrow="open" endarrow="open"/>
                  <v:shadow on="t" color="black" opacity="24903f" origin=",.5" offset="0,.55556mm"/>
                </v:shape>
                <v:shape id="Straight Arrow Connector 37" o:spid="_x0000_s1038" type="#_x0000_t33" style="position:absolute;left:34174;top:8539;width:10392;height:403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R6MIAAADcAAAADwAAAGRycy9kb3ducmV2LnhtbERP24rCMBB9F/Yfwgj7ImuqiGi3qSyC&#10;YH0QvHzAbDPbFptJaVJb/34jCL7N4Vwn2QymFndqXWVZwWwagSDOra64UHC97L5WIJxH1lhbJgUP&#10;crBJP0YJxtr2fKL72RcihLCLUUHpfRNL6fKSDLqpbYgD92dbgz7AtpC6xT6Em1rOo2gpDVYcGkps&#10;aFtSfjt3RsH2UKzX16yzv1nT7/QlmzyO806pz/Hw8w3C0+Df4pd7r8P81QKez4QL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R6MIAAADcAAAADwAAAAAAAAAAAAAA&#10;AAChAgAAZHJzL2Rvd25yZXYueG1sUEsFBgAAAAAEAAQA+QAAAJADAAAAAA==&#10;" strokecolor="#4f81bd [3204]" strokeweight="2pt">
                  <v:stroke startarrow="open" endarrow="open"/>
                  <v:shadow on="t" color="black" opacity="24903f" origin=",.5" offset="0,.55556mm"/>
                </v:shape>
                <v:roundrect id="Rounded Rectangle 185" o:spid="_x0000_s1039" style="position:absolute;left:34834;top:17084;width:12029;height:90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TK8IA&#10;AADcAAAADwAAAGRycy9kb3ducmV2LnhtbERP32vCMBB+H/g/hBN8m6kVR+mMMoXBJoNZJ/h6NLem&#10;rLmUJGr33y+CsLf7+H7ecj3YTlzIh9axgtk0A0FcO91yo+D49fpYgAgRWWPnmBT8UoD1avSwxFK7&#10;K1d0OcRGpBAOJSowMfallKE2ZDFMXU+cuG/nLcYEfSO1x2sKt53Ms+xJWmw5NRjsaWuo/jmcrYJP&#10;X+2q/Xu+P80xbvONKbA+fyg1GQ8vzyAiDfFffHe/6TS/WMDtmXSB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jFMr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0F537DF"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CAPI/CSP</w:t>
                        </w:r>
                      </w:p>
                      <w:p w14:paraId="0A6D4E17"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CNG/Minidriver</w:t>
                        </w:r>
                      </w:p>
                      <w:p w14:paraId="1E59875F" w14:textId="77777777" w:rsidR="00C04AB2" w:rsidRDefault="00C04AB2" w:rsidP="00505B1C">
                        <w:pPr>
                          <w:pStyle w:val="NormalWeb"/>
                          <w:spacing w:before="0" w:beforeAutospacing="0" w:after="0" w:afterAutospacing="0"/>
                          <w:jc w:val="both"/>
                          <w:rPr>
                            <w:rFonts w:ascii="Helvetica 45" w:eastAsia="Times New Roman" w:hAnsi="Helvetica 45"/>
                            <w:sz w:val="20"/>
                            <w:szCs w:val="20"/>
                            <w:lang w:val="et-EE"/>
                          </w:rPr>
                        </w:pPr>
                        <w:r>
                          <w:rPr>
                            <w:rFonts w:ascii="Helvetica 45" w:eastAsia="Times New Roman" w:hAnsi="Helvetica 45"/>
                            <w:sz w:val="20"/>
                            <w:szCs w:val="20"/>
                            <w:lang w:val="et-EE"/>
                          </w:rPr>
                          <w:t>PKCS#11</w:t>
                        </w:r>
                      </w:p>
                      <w:p w14:paraId="6BAB1822" w14:textId="77777777" w:rsidR="00C04AB2" w:rsidRDefault="00C04AB2" w:rsidP="00505B1C">
                        <w:pPr>
                          <w:pStyle w:val="NormalWeb"/>
                          <w:spacing w:before="0" w:beforeAutospacing="0" w:after="0" w:afterAutospacing="0"/>
                          <w:jc w:val="both"/>
                        </w:pPr>
                        <w:r>
                          <w:rPr>
                            <w:rFonts w:ascii="Helvetica 45" w:eastAsia="Times New Roman" w:hAnsi="Helvetica 45"/>
                            <w:sz w:val="20"/>
                            <w:szCs w:val="20"/>
                            <w:lang w:val="et-EE"/>
                          </w:rPr>
                          <w:t>PKCS#12</w:t>
                        </w:r>
                      </w:p>
                    </w:txbxContent>
                  </v:textbox>
                </v:roundrect>
                <v:shape id="Straight Arrow Connector 38" o:spid="_x0000_s1040" type="#_x0000_t33" style="position:absolute;left:7660;top:8859;width:4815;height:891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8cJsEAAADcAAAADwAAAGRycy9kb3ducmV2LnhtbERPTYvCMBC9C/6HMMLeNFVYKV1TWQXB&#10;04JVEW9DM7ahzaQ0We3++40geJvH+5zVerCtuFPvjWMF81kCgrh02nCl4HTcTVMQPiBrbB2Tgj/y&#10;sM7HoxVm2j34QPciVCKGsM9QQR1Cl0npy5os+pnriCN3c73FEGFfSd3jI4bbVi6SZCktGo4NNXa0&#10;ralsil+roLh9Gldcrtc0UHreLTbb/U9jlPqYDN9fIAIN4S1+ufc6zk+X8HwmXi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wmwQAAANwAAAAPAAAAAAAAAAAAAAAA&#10;AKECAABkcnMvZG93bnJldi54bWxQSwUGAAAAAAQABAD5AAAAjwMAAAAA&#10;" strokecolor="#4f81bd [3204]" strokeweight="2pt">
                  <v:stroke startarrow="open" endarrow="open"/>
                  <v:shadow on="t" color="black" opacity="24903f" origin=",.5" offset="0,.55556mm"/>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87" o:spid="_x0000_s1041" type="#_x0000_t65" style="position:absolute;left:26737;top:20634;width:4743;height:3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XOCcEA&#10;AADcAAAADwAAAGRycy9kb3ducmV2LnhtbERPTYvCMBC9L/gfwgheFk310JVqFCkKXoTd6sXb0IxN&#10;sZmUJmr992ZB8DaP9znLdW8bcafO144VTCcJCOLS6ZorBafjbjwH4QOyxsYxKXiSh/Vq8LXETLsH&#10;/9G9CJWIIewzVGBCaDMpfWnIop+4ljhyF9dZDBF2ldQdPmK4beQsSVJpsebYYLCl3FB5LW5WQWro&#10;kN+anTxtQ1v0v2l+/T4XSo2G/WYBIlAfPuK3e6/j/PkP/D8TL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FzgnBAAAA3AAAAA8AAAAAAAAAAAAAAAAAmAIAAGRycy9kb3du&#10;cmV2LnhtbFBLBQYAAAAABAAEAPUAAACGAwAAAAA=&#10;" adj="18000" fillcolor="#4bacc6 [3208]" strokecolor="#205867 [1608]" strokeweight="2pt">
                  <v:textbox>
                    <w:txbxContent>
                      <w:p w14:paraId="5F224E0F" w14:textId="77777777" w:rsidR="00C04AB2" w:rsidRDefault="00C04AB2" w:rsidP="00505B1C">
                        <w:pPr>
                          <w:jc w:val="center"/>
                        </w:pPr>
                        <w:r>
                          <w:t>XML</w:t>
                        </w:r>
                      </w:p>
                    </w:txbxContent>
                  </v:textbox>
                </v:shape>
                <v:line id="Straight Connector 188" o:spid="_x0000_s1042" style="position:absolute;visibility:visible;mso-wrap-style:square" from="24412,18288" to="29109,20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OjLsUAAADcAAAADwAAAGRycy9kb3ducmV2LnhtbESPwU7DQAxE70j8w8pIvdENrahC6Laq&#10;kJCqwoXCB5isSaJmvWHXbVO+Hh+QuNma8czzcj2G3pwo5S6yg7tpAYa4jr7jxsHH+/NtCSYLssc+&#10;Mjm4UIb16vpqiZWPZ36j014aoyGcK3TQigyVtbluKWCexoFYta+YAoquqbE+4VnDQ29nRbGwATvW&#10;hhYHemqpPuyPwcH3y+s2Xz77mSzuf3aHtCkfZJ6dm9yMm0cwQqP8m/+ut17xS6XVZ3QCu/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OjLsUAAADcAAAADwAAAAAAAAAA&#10;AAAAAAChAgAAZHJzL2Rvd25yZXYueG1sUEsFBgAAAAAEAAQA+QAAAJMDAAAAAA==&#10;" strokecolor="#4579b8 [3044]"/>
                <v:shapetype id="_x0000_t32" coordsize="21600,21600" o:spt="32" o:oned="t" path="m,l21600,21600e" filled="f">
                  <v:path arrowok="t" fillok="f" o:connecttype="none"/>
                  <o:lock v:ext="edit" shapetype="t"/>
                </v:shapetype>
                <v:shape id="Straight Arrow Connector 189" o:spid="_x0000_s1043" type="#_x0000_t32" style="position:absolute;left:5613;top:19848;width:30;height:38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H248MAAADcAAAADwAAAGRycy9kb3ducmV2LnhtbERP32vCMBB+F/Y/hBv4IppOQbpqlDHY&#10;GCKCdaCPR3M2dc2lNJl2++uNIPh2H9/Pmy87W4sztb5yrOBllIAgLpyuuFTwvfsYpiB8QNZYOyYF&#10;f+RhuXjqzTHT7sJbOuehFDGEfYYKTAhNJqUvDFn0I9cQR+7oWoshwraUusVLDLe1HCfJVFqsODYY&#10;bOjdUPGT/1oFh/+07LaHyWm/WZv1Z34kv6KBUv3n7m0GIlAXHuK7+0vH+e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R9uPDAAAA3AAAAA8AAAAAAAAAAAAA&#10;AAAAoQIAAGRycy9kb3ducmV2LnhtbFBLBQYAAAAABAAEAPkAAACRAwAAAAA=&#10;" strokecolor="#4f81bd [3204]" strokeweight="2pt">
                  <v:stroke startarrow="open" endarrow="open"/>
                  <v:shadow on="t" color="black" opacity="24903f" origin=",.5" offset="0,.55556mm"/>
                </v:shape>
                <v:shape id="Picture 190" o:spid="_x0000_s1044" type="#_x0000_t75" style="position:absolute;left:2696;top:23654;width:5894;height:5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AKN7EAAAA3AAAAA8AAABkcnMvZG93bnJldi54bWxEj0FrwkAQhe+F/odlhN6ajR7ERleRQkHI&#10;pbW5eBuy0ySanQ3Z1az/vnMQvM3w3rz3zWaXXK9uNIbOs4F5loMirr3tuDFQ/X69r0CFiGyx90wG&#10;7hRgt3192WBh/cQ/dDvGRkkIhwINtDEOhdahbslhyPxALNqfHx1GWcdG2xEnCXe9XuT5UjvsWBpa&#10;HOizpfpyvDoDq9M+XVKg6btaVu56P5fluS+NeZul/RpUpBSf5sf1wQr+h+DLMzKB3v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kAKN7EAAAA3AAAAA8AAAAAAAAAAAAAAAAA&#10;nwIAAGRycy9kb3ducmV2LnhtbFBLBQYAAAAABAAEAPcAAACQAwAAAAA=&#10;">
                  <v:imagedata r:id="rId11" o:title=""/>
                  <v:path arrowok="t"/>
                </v:shape>
                <v:shape id="Picture 191" o:spid="_x0000_s1045" type="#_x0000_t75" style="position:absolute;left:34691;top:26654;width:10604;height:71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3eBu/AAAA3AAAAA8AAABkcnMvZG93bnJldi54bWxET0trAjEQvgv9D2EEb5poRepqlCIIvRUf&#10;hx6HzbhZ3UyWJOr67xtB8DYf33OW68414kYh1p41jEcKBHHpTc2VhuNhO/wCEROywcYzaXhQhPXq&#10;o7fEwvg77+i2T5XIIRwL1GBTagspY2nJYRz5ljhzJx8cpgxDJU3Aew53jZwoNZMOa84NFlvaWCov&#10;+6vTUIXyYKcXnKjz1X+6v1+eK8taD/rd9wJEoi69xS/3j8nz52N4PpMvkKt/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d3gbvwAAANwAAAAPAAAAAAAAAAAAAAAAAJ8CAABk&#10;cnMvZG93bnJldi54bWxQSwUGAAAAAAQABAD3AAAAiwMAAAAA&#10;">
                  <v:imagedata r:id="rId12" o:title=""/>
                  <v:path arrowok="t"/>
                </v:shape>
                <v:shapetype id="_x0000_t202" coordsize="21600,21600" o:spt="202" path="m,l,21600r21600,l21600,xe">
                  <v:stroke joinstyle="miter"/>
                  <v:path gradientshapeok="t" o:connecttype="rect"/>
                </v:shapetype>
                <v:shape id="Text Box 192" o:spid="_x0000_s1046" type="#_x0000_t202" style="position:absolute;left:41864;top:30270;width:7191;height:2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kaMQA&#10;AADcAAAADwAAAGRycy9kb3ducmV2LnhtbERPTWvCQBC9F/wPywi9NRsDFY2uEgKhpbQHNZfeptkx&#10;CWZnY3arqb++Wyh4m8f7nPV2NJ240OBaywpmUQyCuLK65VpBeSieFiCcR9bYWSYFP+Rgu5k8rDHV&#10;9so7uux9LUIIuxQVNN73qZSuasigi2xPHLijHQz6AIda6gGvIdx0MonjuTTYcmhosKe8oeq0/zYK&#10;3vLiA3dfiVncuvzl/Zj15/LzWanH6ZitQHga/V38737VYf4ygb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ApGjEAAAA3AAAAA8AAAAAAAAAAAAAAAAAmAIAAGRycy9k&#10;b3ducmV2LnhtbFBLBQYAAAAABAAEAPUAAACJAwAAAAA=&#10;" filled="f" stroked="f" strokeweight=".5pt">
                  <v:textbox>
                    <w:txbxContent>
                      <w:p w14:paraId="68B4AEAD" w14:textId="77777777" w:rsidR="00C04AB2" w:rsidRDefault="00C04AB2" w:rsidP="00505B1C">
                        <w:r>
                          <w:t>ID card</w:t>
                        </w:r>
                      </w:p>
                    </w:txbxContent>
                  </v:textbox>
                </v:shape>
                <v:shape id="Text Box 50" o:spid="_x0000_s1047" type="#_x0000_t202" style="position:absolute;left:6139;top:28325;width:967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2A0CEE68" w14:textId="77777777" w:rsidR="00C04AB2" w:rsidRPr="00280275" w:rsidRDefault="00C04AB2" w:rsidP="00505B1C">
                        <w:pPr>
                          <w:pStyle w:val="NormalWeb"/>
                          <w:spacing w:before="0" w:beforeAutospacing="0" w:after="120" w:afterAutospacing="0"/>
                          <w:jc w:val="both"/>
                          <w:rPr>
                            <w:lang w:val="en-GB"/>
                          </w:rPr>
                        </w:pPr>
                        <w:r w:rsidRPr="00280275">
                          <w:rPr>
                            <w:rFonts w:ascii="Helvetica 45" w:eastAsia="Times New Roman" w:hAnsi="Helvetica 45"/>
                            <w:sz w:val="20"/>
                            <w:szCs w:val="20"/>
                            <w:lang w:val="en-GB"/>
                          </w:rPr>
                          <w:t>Mobile phone</w:t>
                        </w:r>
                      </w:p>
                    </w:txbxContent>
                  </v:textbox>
                </v:shape>
                <w10:anchorlock/>
              </v:group>
            </w:pict>
          </mc:Fallback>
        </mc:AlternateContent>
      </w:r>
    </w:p>
    <w:p w14:paraId="01A8D99E" w14:textId="77777777" w:rsidR="00C7672F" w:rsidRPr="00A3153B" w:rsidRDefault="00C04AB2" w:rsidP="00B844A3">
      <w:pPr>
        <w:pStyle w:val="Caption"/>
      </w:pPr>
      <w:r>
        <w:fldChar w:fldCharType="begin"/>
      </w:r>
      <w:r>
        <w:instrText xml:space="preserve"> SEQ Joonis \* ARABIC </w:instrText>
      </w:r>
      <w:r>
        <w:fldChar w:fldCharType="separate"/>
      </w:r>
      <w:r w:rsidR="005B0D68">
        <w:rPr>
          <w:noProof/>
        </w:rPr>
        <w:t>1</w:t>
      </w:r>
      <w:r>
        <w:rPr>
          <w:noProof/>
        </w:rPr>
        <w:fldChar w:fldCharType="end"/>
      </w:r>
      <w:r w:rsidR="00505B1C" w:rsidRPr="00A3153B">
        <w:rPr>
          <w:noProof/>
        </w:rPr>
        <w:t>.</w:t>
      </w:r>
      <w:r w:rsidR="00B844A3" w:rsidRPr="00A3153B">
        <w:t xml:space="preserve"> DigiDoc framework</w:t>
      </w:r>
    </w:p>
    <w:p w14:paraId="45B12CBC" w14:textId="23B5EDB3" w:rsidR="00C0673E" w:rsidRPr="00A3153B" w:rsidRDefault="00C0673E" w:rsidP="00654204">
      <w:pPr>
        <w:spacing w:line="276" w:lineRule="auto"/>
      </w:pPr>
      <w:r w:rsidRPr="00A3153B">
        <w:t xml:space="preserve">It is easy to integrate DigiDoc components </w:t>
      </w:r>
      <w:r w:rsidR="00613597" w:rsidRPr="00A3153B">
        <w:t>in</w:t>
      </w:r>
      <w:r w:rsidRPr="00A3153B">
        <w:t>to existing applications in order to allow for creation, handling, forwarding and verification of digital signatures and support file</w:t>
      </w:r>
      <w:r w:rsidR="00AD55D5" w:rsidRPr="00A3153B">
        <w:t xml:space="preserve"> encryption/decryption. All </w:t>
      </w:r>
      <w:r w:rsidR="00654204" w:rsidRPr="00A3153B">
        <w:t>applications share a common</w:t>
      </w:r>
      <w:r w:rsidRPr="00A3153B">
        <w:t xml:space="preserve"> digitally si</w:t>
      </w:r>
      <w:r w:rsidR="00654204" w:rsidRPr="00A3153B">
        <w:t>gned file format</w:t>
      </w:r>
      <w:r w:rsidR="00E775A1" w:rsidRPr="00A3153B">
        <w:t>s</w:t>
      </w:r>
      <w:r w:rsidR="00654204" w:rsidRPr="00A3153B">
        <w:t xml:space="preserve"> (</w:t>
      </w:r>
      <w:r w:rsidR="00505B1C" w:rsidRPr="00A3153B">
        <w:t>current versions are DIGIDOC-XML 1.</w:t>
      </w:r>
      <w:r w:rsidR="003279AD" w:rsidRPr="00A3153B">
        <w:t xml:space="preserve">3 </w:t>
      </w:r>
      <w:r w:rsidR="001A7A45" w:rsidRPr="00A3153B">
        <w:fldChar w:fldCharType="begin"/>
      </w:r>
      <w:r w:rsidR="001A7A45" w:rsidRPr="00A3153B">
        <w:instrText xml:space="preserve"> REF _Ref361994067 \r \h </w:instrText>
      </w:r>
      <w:r w:rsidR="001A7A45" w:rsidRPr="00A3153B">
        <w:fldChar w:fldCharType="separate"/>
      </w:r>
      <w:r w:rsidR="005B0D68">
        <w:t>[1]</w:t>
      </w:r>
      <w:r w:rsidR="001A7A45" w:rsidRPr="00A3153B">
        <w:fldChar w:fldCharType="end"/>
      </w:r>
      <w:r w:rsidR="001A7A45" w:rsidRPr="00A3153B">
        <w:t xml:space="preserve"> </w:t>
      </w:r>
      <w:r w:rsidR="003279AD" w:rsidRPr="00A3153B">
        <w:t>and BDOC 2.</w:t>
      </w:r>
      <w:r w:rsidR="008A5DD6" w:rsidRPr="00A3153B">
        <w:t>1</w:t>
      </w:r>
      <w:r w:rsidR="001A7A45" w:rsidRPr="00A3153B">
        <w:t xml:space="preserve"> </w:t>
      </w:r>
      <w:r w:rsidR="001A7A45" w:rsidRPr="00A3153B">
        <w:fldChar w:fldCharType="begin"/>
      </w:r>
      <w:r w:rsidR="001A7A45" w:rsidRPr="00A3153B">
        <w:instrText xml:space="preserve"> REF _Ref351561196 \r \h </w:instrText>
      </w:r>
      <w:r w:rsidR="001A7A45" w:rsidRPr="00A3153B">
        <w:fldChar w:fldCharType="separate"/>
      </w:r>
      <w:r w:rsidR="005B0D68">
        <w:t>[2]</w:t>
      </w:r>
      <w:r w:rsidR="001A7A45" w:rsidRPr="00A3153B">
        <w:fldChar w:fldCharType="end"/>
      </w:r>
      <w:r w:rsidRPr="00A3153B">
        <w:t>)</w:t>
      </w:r>
      <w:r w:rsidR="00AD55D5" w:rsidRPr="00A3153B">
        <w:t>.</w:t>
      </w:r>
    </w:p>
    <w:p w14:paraId="390DF3D4" w14:textId="77777777" w:rsidR="00AB547D" w:rsidRPr="00A3153B" w:rsidRDefault="00AB547D" w:rsidP="009752C8">
      <w:pPr>
        <w:pStyle w:val="Heading2"/>
        <w:rPr>
          <w:lang w:val="en-US"/>
        </w:rPr>
      </w:pPr>
      <w:bookmarkStart w:id="7" w:name="_Toc345343565"/>
      <w:bookmarkStart w:id="8" w:name="_Toc413334730"/>
      <w:r w:rsidRPr="00A3153B">
        <w:rPr>
          <w:lang w:val="en-US"/>
        </w:rPr>
        <w:t>DigiDoc security model</w:t>
      </w:r>
      <w:bookmarkEnd w:id="7"/>
      <w:bookmarkEnd w:id="8"/>
    </w:p>
    <w:p w14:paraId="674FCE8D" w14:textId="30409B06" w:rsidR="0080784E" w:rsidRPr="00A3153B" w:rsidRDefault="0083715B" w:rsidP="009374E8">
      <w:r w:rsidRPr="00A3153B">
        <w:t xml:space="preserve">The </w:t>
      </w:r>
      <w:r w:rsidR="00CC0F7B" w:rsidRPr="00A3153B">
        <w:t xml:space="preserve">general </w:t>
      </w:r>
      <w:r w:rsidRPr="00A3153B">
        <w:t>security model</w:t>
      </w:r>
      <w:r w:rsidR="00CC0F7B" w:rsidRPr="00A3153B">
        <w:t xml:space="preserve"> of</w:t>
      </w:r>
      <w:r w:rsidRPr="00A3153B">
        <w:t xml:space="preserve"> </w:t>
      </w:r>
      <w:r w:rsidR="00CC0F7B" w:rsidRPr="00A3153B">
        <w:t>t</w:t>
      </w:r>
      <w:r w:rsidRPr="00A3153B">
        <w:t>he DigiDoc and Open</w:t>
      </w:r>
      <w:r w:rsidR="00FD6F04" w:rsidRPr="00A3153B">
        <w:t>XAdES</w:t>
      </w:r>
      <w:r w:rsidRPr="00A3153B">
        <w:t xml:space="preserve"> ideology</w:t>
      </w:r>
      <w:r w:rsidR="00CC0F7B" w:rsidRPr="00A3153B">
        <w:t xml:space="preserve"> </w:t>
      </w:r>
      <w:r w:rsidRPr="00A3153B">
        <w:t xml:space="preserve">works </w:t>
      </w:r>
      <w:r w:rsidR="00CC0F7B" w:rsidRPr="00A3153B">
        <w:t>by obtaining</w:t>
      </w:r>
      <w:r w:rsidR="00654204" w:rsidRPr="00A3153B">
        <w:t xml:space="preserve"> </w:t>
      </w:r>
      <w:r w:rsidRPr="00A3153B">
        <w:t>proof of validity of the signer’</w:t>
      </w:r>
      <w:r w:rsidR="006E3238" w:rsidRPr="00A3153B">
        <w:t xml:space="preserve">s </w:t>
      </w:r>
      <w:r w:rsidR="003150F4" w:rsidRPr="00A3153B">
        <w:t xml:space="preserve">X.509 </w:t>
      </w:r>
      <w:r w:rsidR="00C40938" w:rsidRPr="00A3153B">
        <w:t xml:space="preserve">digital </w:t>
      </w:r>
      <w:r w:rsidR="006E3238" w:rsidRPr="00A3153B">
        <w:t>certificate</w:t>
      </w:r>
      <w:r w:rsidRPr="00A3153B">
        <w:t xml:space="preserve"> </w:t>
      </w:r>
      <w:r w:rsidR="00C40938" w:rsidRPr="00A3153B">
        <w:t xml:space="preserve">issued by a certificate authority (CA) </w:t>
      </w:r>
      <w:r w:rsidRPr="00A3153B">
        <w:t>at</w:t>
      </w:r>
      <w:r w:rsidR="00CC0F7B" w:rsidRPr="00A3153B">
        <w:t xml:space="preserve"> the time of signature creation</w:t>
      </w:r>
      <w:r w:rsidR="00B92928" w:rsidRPr="00A3153B">
        <w:t>.</w:t>
      </w:r>
      <w:r w:rsidR="005F75AF" w:rsidRPr="00A3153B">
        <w:t xml:space="preserve"> </w:t>
      </w:r>
    </w:p>
    <w:p w14:paraId="1DB091ED" w14:textId="0907CEDC" w:rsidR="001C4816" w:rsidRPr="00A3153B" w:rsidRDefault="0083715B" w:rsidP="009374E8">
      <w:r w:rsidRPr="00A3153B">
        <w:t>This proof</w:t>
      </w:r>
      <w:r w:rsidR="005F75AF" w:rsidRPr="00A3153B">
        <w:t xml:space="preserve"> (also named as “time-mark”)</w:t>
      </w:r>
      <w:r w:rsidRPr="00A3153B">
        <w:t xml:space="preserve"> is obtained in the</w:t>
      </w:r>
      <w:r w:rsidR="00CC0F7B" w:rsidRPr="00A3153B">
        <w:t xml:space="preserve"> </w:t>
      </w:r>
      <w:r w:rsidRPr="00A3153B">
        <w:t xml:space="preserve">format of </w:t>
      </w:r>
      <w:r w:rsidR="00C40938" w:rsidRPr="00A3153B">
        <w:t>Online Certificate Status Protocol (</w:t>
      </w:r>
      <w:r w:rsidRPr="00A3153B">
        <w:t>OCSP</w:t>
      </w:r>
      <w:r w:rsidR="00B92928" w:rsidRPr="00A3153B">
        <w:t xml:space="preserve">, </w:t>
      </w:r>
      <w:r w:rsidR="00B92928" w:rsidRPr="00A3153B">
        <w:fldChar w:fldCharType="begin"/>
      </w:r>
      <w:r w:rsidR="00B92928" w:rsidRPr="00A3153B">
        <w:instrText xml:space="preserve"> REF _Ref373866621 \r \h </w:instrText>
      </w:r>
      <w:r w:rsidR="00B92928" w:rsidRPr="00A3153B">
        <w:fldChar w:fldCharType="separate"/>
      </w:r>
      <w:r w:rsidR="005B0D68">
        <w:t>[7]</w:t>
      </w:r>
      <w:r w:rsidR="00B92928" w:rsidRPr="00A3153B">
        <w:fldChar w:fldCharType="end"/>
      </w:r>
      <w:r w:rsidR="00C40938" w:rsidRPr="00A3153B">
        <w:t>)</w:t>
      </w:r>
      <w:r w:rsidRPr="00A3153B">
        <w:t xml:space="preserve"> response</w:t>
      </w:r>
      <w:r w:rsidR="001C4816" w:rsidRPr="00A3153B">
        <w:t xml:space="preserve">. </w:t>
      </w:r>
      <w:r w:rsidR="00A923FA" w:rsidRPr="00A3153B">
        <w:t>Also, the h</w:t>
      </w:r>
      <w:r w:rsidRPr="00A3153B">
        <w:t>ash of the created signature is sent within</w:t>
      </w:r>
      <w:r w:rsidR="00CC0F7B" w:rsidRPr="00A3153B">
        <w:t xml:space="preserve"> </w:t>
      </w:r>
      <w:r w:rsidRPr="00A3153B">
        <w:t>the OCSP request and received back within the response. This</w:t>
      </w:r>
      <w:r w:rsidR="00CC0F7B" w:rsidRPr="00A3153B">
        <w:t xml:space="preserve"> </w:t>
      </w:r>
      <w:r w:rsidRPr="00A3153B">
        <w:t>allows interpreting of the positive OCSP response as “at the</w:t>
      </w:r>
      <w:r w:rsidR="00CC0F7B" w:rsidRPr="00A3153B">
        <w:t xml:space="preserve"> </w:t>
      </w:r>
      <w:r w:rsidRPr="00A3153B">
        <w:t>time I saw this digitally signed file, corresponding</w:t>
      </w:r>
      <w:r w:rsidR="00CC0F7B" w:rsidRPr="00A3153B">
        <w:t xml:space="preserve"> </w:t>
      </w:r>
      <w:r w:rsidRPr="00A3153B">
        <w:t>certificate was valid”</w:t>
      </w:r>
      <w:r w:rsidR="00C940DE" w:rsidRPr="00A3153B">
        <w:t xml:space="preserve">, meaning that the OCSP response gives proof for the signer certificate’s validity and </w:t>
      </w:r>
      <w:r w:rsidR="00484CDC" w:rsidRPr="00A3153B">
        <w:t xml:space="preserve">also proof of </w:t>
      </w:r>
      <w:r w:rsidR="00C940DE" w:rsidRPr="00A3153B">
        <w:t xml:space="preserve">the time when the signature existed. Thus, the time of issuing the OCSP response is interpreted as </w:t>
      </w:r>
      <w:r w:rsidR="00781019" w:rsidRPr="00A3153B">
        <w:t xml:space="preserve">trusted </w:t>
      </w:r>
      <w:r w:rsidR="00C940DE" w:rsidRPr="00A3153B">
        <w:t xml:space="preserve">signature creation time. </w:t>
      </w:r>
    </w:p>
    <w:p w14:paraId="7BB3DC73" w14:textId="0B977843" w:rsidR="00CC0F7B" w:rsidRPr="00A3153B" w:rsidRDefault="001C4816" w:rsidP="009374E8">
      <w:r w:rsidRPr="00A3153B">
        <w:t>The OCSP response is stored within the signed document. This allows the signing time and signer certificate’s validity to be validated later on, even after the signer’s certificate has become invalid.</w:t>
      </w:r>
    </w:p>
    <w:p w14:paraId="3E1D10D4" w14:textId="77777777" w:rsidR="00CC0F7B" w:rsidRPr="00A3153B" w:rsidRDefault="00CC0F7B" w:rsidP="009374E8">
      <w:r w:rsidRPr="00A3153B">
        <w:lastRenderedPageBreak/>
        <w:t>The OCSP service is acting as a digital e-notary confirming signatures created</w:t>
      </w:r>
      <w:r w:rsidR="006E3238" w:rsidRPr="00A3153B">
        <w:t xml:space="preserve"> </w:t>
      </w:r>
      <w:r w:rsidRPr="00A3153B">
        <w:t xml:space="preserve">locally with </w:t>
      </w:r>
      <w:r w:rsidR="00613597" w:rsidRPr="00A3153B">
        <w:t xml:space="preserve">a </w:t>
      </w:r>
      <w:r w:rsidRPr="00A3153B">
        <w:t>smart</w:t>
      </w:r>
      <w:r w:rsidR="0080784E" w:rsidRPr="00A3153B">
        <w:t xml:space="preserve"> </w:t>
      </w:r>
      <w:r w:rsidRPr="00A3153B">
        <w:t xml:space="preserve">card. From infrastructure side, this security model requires a standard </w:t>
      </w:r>
      <w:r w:rsidR="004E2C76" w:rsidRPr="00A3153B">
        <w:t>OCSP</w:t>
      </w:r>
      <w:r w:rsidRPr="00A3153B">
        <w:t xml:space="preserve"> responder. Hash of the signature is placed on the “nonce” field of the OCSP request structure. In order to achieve the freshest certificate validity information, it is recommended to run the OCSP responder in “real-time” mode meaning that:</w:t>
      </w:r>
    </w:p>
    <w:p w14:paraId="7C1B61F7" w14:textId="77777777" w:rsidR="00CC0F7B" w:rsidRPr="00A3153B" w:rsidRDefault="00CC0F7B" w:rsidP="00D36317">
      <w:pPr>
        <w:pStyle w:val="ListParagraph"/>
        <w:numPr>
          <w:ilvl w:val="0"/>
          <w:numId w:val="8"/>
        </w:numPr>
      </w:pPr>
      <w:r w:rsidRPr="00A3153B">
        <w:t>certificate validity information is obtained from live database rather than from CRL (</w:t>
      </w:r>
      <w:r w:rsidR="003B6146" w:rsidRPr="00A3153B">
        <w:t>Certificate Revocation</w:t>
      </w:r>
      <w:r w:rsidRPr="00A3153B">
        <w:t xml:space="preserve"> List)</w:t>
      </w:r>
    </w:p>
    <w:p w14:paraId="418A2F7A" w14:textId="77777777" w:rsidR="00CC0F7B" w:rsidRPr="00A3153B" w:rsidRDefault="00CC0F7B" w:rsidP="00D36317">
      <w:pPr>
        <w:pStyle w:val="ListParagraph"/>
        <w:numPr>
          <w:ilvl w:val="0"/>
          <w:numId w:val="8"/>
        </w:numPr>
      </w:pPr>
      <w:r w:rsidRPr="00A3153B">
        <w:t>the time value in the OCSP response is actual (as precise as possible)</w:t>
      </w:r>
    </w:p>
    <w:p w14:paraId="6D4C20C7" w14:textId="77777777" w:rsidR="00CC0F7B" w:rsidRPr="00A3153B" w:rsidRDefault="00CC0F7B" w:rsidP="009374E8">
      <w:r w:rsidRPr="00A3153B">
        <w:t>To achieve long-time validity of digital signatures, a secure log system is employed within the model. All OCSP responses and changes in certificate validity are securely logged to preserve digital signature validity even after private key compromise of CA or OCSP responder. It is important to notice that additional time-stamps are not necessary when employing the security model described:</w:t>
      </w:r>
    </w:p>
    <w:p w14:paraId="1C925ABF" w14:textId="77777777" w:rsidR="00CC0F7B" w:rsidRPr="00A3153B" w:rsidRDefault="00CC0F7B" w:rsidP="00D36317">
      <w:pPr>
        <w:pStyle w:val="ListParagraph"/>
        <w:numPr>
          <w:ilvl w:val="0"/>
          <w:numId w:val="9"/>
        </w:numPr>
      </w:pPr>
      <w:r w:rsidRPr="00A3153B">
        <w:t>time of signing and time of obtaining validity information is indicated in the OCSP response</w:t>
      </w:r>
    </w:p>
    <w:p w14:paraId="35B00CF5" w14:textId="77777777" w:rsidR="00BA7383" w:rsidRPr="00A3153B" w:rsidRDefault="00CC0F7B" w:rsidP="00D36317">
      <w:pPr>
        <w:pStyle w:val="ListParagraph"/>
        <w:numPr>
          <w:ilvl w:val="0"/>
          <w:numId w:val="9"/>
        </w:numPr>
      </w:pPr>
      <w:r w:rsidRPr="00A3153B">
        <w:t>the secure log provides for long-time validity without need for archival timestamps</w:t>
      </w:r>
    </w:p>
    <w:p w14:paraId="3DEDD5FE" w14:textId="77777777" w:rsidR="0035039E" w:rsidRPr="00A3153B" w:rsidRDefault="00883A13" w:rsidP="0035039E">
      <w:pPr>
        <w:keepNext/>
      </w:pPr>
      <w:r w:rsidRPr="00506C5B">
        <w:rPr>
          <w:noProof/>
          <w:lang w:val="et-EE" w:eastAsia="zh-TW"/>
        </w:rPr>
        <mc:AlternateContent>
          <mc:Choice Requires="wpc">
            <w:drawing>
              <wp:inline distT="0" distB="0" distL="0" distR="0" wp14:anchorId="50EA6B3F" wp14:editId="4C21205C">
                <wp:extent cx="4986020" cy="3079750"/>
                <wp:effectExtent l="0" t="0" r="24130" b="25400"/>
                <wp:docPr id="28" name="Canvas 46115"/>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s:wsp>
                        <wps:cNvPr id="75" name="Flowchart: Magnetic Disk 75"/>
                        <wps:cNvSpPr/>
                        <wps:spPr>
                          <a:xfrm>
                            <a:off x="2818671" y="1141329"/>
                            <a:ext cx="862642" cy="72298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4D8DE4EB" w14:textId="77777777" w:rsidR="00C04AB2" w:rsidRDefault="00C04AB2" w:rsidP="00BA7383">
                              <w:pPr>
                                <w:jc w:val="center"/>
                              </w:pPr>
                              <w:r>
                                <w:t>OCSP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6" name="Picture 76"/>
                          <pic:cNvPicPr>
                            <a:picLocks noChangeAspect="1"/>
                          </pic:cNvPicPr>
                        </pic:nvPicPr>
                        <pic:blipFill>
                          <a:blip r:embed="rId13"/>
                          <a:stretch>
                            <a:fillRect/>
                          </a:stretch>
                        </pic:blipFill>
                        <pic:spPr>
                          <a:xfrm>
                            <a:off x="484145" y="2048757"/>
                            <a:ext cx="638356" cy="638356"/>
                          </a:xfrm>
                          <a:prstGeom prst="rect">
                            <a:avLst/>
                          </a:prstGeom>
                        </pic:spPr>
                      </pic:pic>
                      <pic:pic xmlns:pic="http://schemas.openxmlformats.org/drawingml/2006/picture">
                        <pic:nvPicPr>
                          <pic:cNvPr id="77" name="Picture 77"/>
                          <pic:cNvPicPr>
                            <a:picLocks noChangeAspect="1"/>
                          </pic:cNvPicPr>
                        </pic:nvPicPr>
                        <pic:blipFill>
                          <a:blip r:embed="rId14"/>
                          <a:stretch>
                            <a:fillRect/>
                          </a:stretch>
                        </pic:blipFill>
                        <pic:spPr>
                          <a:xfrm>
                            <a:off x="333272" y="1000490"/>
                            <a:ext cx="791218" cy="791218"/>
                          </a:xfrm>
                          <a:prstGeom prst="rect">
                            <a:avLst/>
                          </a:prstGeom>
                        </pic:spPr>
                      </pic:pic>
                      <pic:pic xmlns:pic="http://schemas.openxmlformats.org/drawingml/2006/picture">
                        <pic:nvPicPr>
                          <pic:cNvPr id="78" name="Picture 78"/>
                          <pic:cNvPicPr>
                            <a:picLocks noChangeAspect="1"/>
                          </pic:cNvPicPr>
                        </pic:nvPicPr>
                        <pic:blipFill>
                          <a:blip r:embed="rId15"/>
                          <a:stretch>
                            <a:fillRect/>
                          </a:stretch>
                        </pic:blipFill>
                        <pic:spPr>
                          <a:xfrm>
                            <a:off x="2870521" y="219002"/>
                            <a:ext cx="750202" cy="750136"/>
                          </a:xfrm>
                          <a:prstGeom prst="rect">
                            <a:avLst/>
                          </a:prstGeom>
                        </pic:spPr>
                      </pic:pic>
                      <wps:wsp>
                        <wps:cNvPr id="79" name="Flowchart: Magnetic Disk 79"/>
                        <wps:cNvSpPr/>
                        <wps:spPr>
                          <a:xfrm>
                            <a:off x="3943403" y="1105552"/>
                            <a:ext cx="862330" cy="722531"/>
                          </a:xfrm>
                          <a:prstGeom prst="flowChartMagneticDisk">
                            <a:avLst/>
                          </a:prstGeom>
                        </wps:spPr>
                        <wps:style>
                          <a:lnRef idx="1">
                            <a:schemeClr val="accent1"/>
                          </a:lnRef>
                          <a:fillRef idx="2">
                            <a:schemeClr val="accent1"/>
                          </a:fillRef>
                          <a:effectRef idx="1">
                            <a:schemeClr val="accent1"/>
                          </a:effectRef>
                          <a:fontRef idx="minor">
                            <a:schemeClr val="dk1"/>
                          </a:fontRef>
                        </wps:style>
                        <wps:txbx>
                          <w:txbxContent>
                            <w:p w14:paraId="5FE9D8FF" w14:textId="77777777" w:rsidR="00C04AB2" w:rsidRDefault="00C04AB2"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a:stCxn id="113" idx="2"/>
                          <a:endCxn id="75" idx="2"/>
                        </wps:cNvCnPr>
                        <wps:spPr>
                          <a:xfrm>
                            <a:off x="877312" y="1014273"/>
                            <a:ext cx="1941359" cy="48854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a:stCxn id="75" idx="2"/>
                          <a:endCxn id="76" idx="3"/>
                        </wps:cNvCnPr>
                        <wps:spPr>
                          <a:xfrm flipH="1">
                            <a:off x="1122501" y="1502819"/>
                            <a:ext cx="1696170" cy="8651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5" idx="1"/>
                          <a:endCxn id="78" idx="2"/>
                        </wps:cNvCnPr>
                        <wps:spPr>
                          <a:xfrm flipH="1" flipV="1">
                            <a:off x="3245622" y="969138"/>
                            <a:ext cx="4370" cy="1721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Folded Corner 113"/>
                        <wps:cNvSpPr/>
                        <wps:spPr>
                          <a:xfrm>
                            <a:off x="596690" y="315763"/>
                            <a:ext cx="561244" cy="698510"/>
                          </a:xfrm>
                          <a:prstGeom prst="foldedCorner">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6117" name="Group 46117"/>
                        <wpg:cNvGrpSpPr/>
                        <wpg:grpSpPr>
                          <a:xfrm>
                            <a:off x="3077163" y="2242604"/>
                            <a:ext cx="1766658" cy="530681"/>
                            <a:chOff x="3104465" y="2242604"/>
                            <a:chExt cx="1766658" cy="530681"/>
                          </a:xfrm>
                        </wpg:grpSpPr>
                        <wpg:grpSp>
                          <wpg:cNvPr id="46116" name="Group 46116"/>
                          <wpg:cNvGrpSpPr/>
                          <wpg:grpSpPr>
                            <a:xfrm>
                              <a:off x="3104465" y="2475348"/>
                              <a:ext cx="1758316" cy="297937"/>
                              <a:chOff x="3104465" y="2423589"/>
                              <a:chExt cx="1758316" cy="297937"/>
                            </a:xfrm>
                          </wpg:grpSpPr>
                          <wps:wsp>
                            <wps:cNvPr id="74" name="Rounded Rectangle 74"/>
                            <wps:cNvSpPr/>
                            <wps:spPr>
                              <a:xfrm>
                                <a:off x="3104465" y="2423589"/>
                                <a:ext cx="1758316" cy="297937"/>
                              </a:xfrm>
                              <a:prstGeom prst="roundRect">
                                <a:avLst/>
                              </a:prstGeom>
                              <a:ln w="9525"/>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6" name="Group 116"/>
                            <wpg:cNvGrpSpPr>
                              <a:grpSpLocks noChangeAspect="1"/>
                            </wpg:cNvGrpSpPr>
                            <wpg:grpSpPr bwMode="auto">
                              <a:xfrm>
                                <a:off x="3182110" y="2540895"/>
                                <a:ext cx="1628170" cy="83946"/>
                                <a:chOff x="286" y="308"/>
                                <a:chExt cx="5768" cy="311"/>
                              </a:xfrm>
                            </wpg:grpSpPr>
                            <wps:wsp>
                              <wps:cNvPr id="117" name="Oval 117"/>
                              <wps:cNvSpPr>
                                <a:spLocks noChangeArrowheads="1"/>
                              </wps:cNvSpPr>
                              <wps:spPr bwMode="auto">
                                <a:xfrm>
                                  <a:off x="286" y="463"/>
                                  <a:ext cx="150" cy="154"/>
                                </a:xfrm>
                                <a:prstGeom prst="ellipse">
                                  <a:avLst/>
                                </a:prstGeom>
                                <a:solidFill>
                                  <a:srgbClr val="00FFFF"/>
                                </a:solidFill>
                                <a:ln w="9525">
                                  <a:solidFill>
                                    <a:srgbClr val="000000"/>
                                  </a:solidFill>
                                  <a:round/>
                                  <a:headEnd/>
                                  <a:tailEnd/>
                                </a:ln>
                              </wps:spPr>
                              <wps:txbx>
                                <w:txbxContent>
                                  <w:p w14:paraId="2BA007AF" w14:textId="77777777" w:rsidR="00C04AB2" w:rsidRDefault="00C04AB2" w:rsidP="00D1445F"/>
                                </w:txbxContent>
                              </wps:txbx>
                              <wps:bodyPr/>
                            </wps:wsp>
                            <wps:wsp>
                              <wps:cNvPr id="118" name="Oval 118"/>
                              <wps:cNvSpPr>
                                <a:spLocks noChangeArrowheads="1"/>
                              </wps:cNvSpPr>
                              <wps:spPr bwMode="auto">
                                <a:xfrm>
                                  <a:off x="736" y="463"/>
                                  <a:ext cx="150" cy="154"/>
                                </a:xfrm>
                                <a:prstGeom prst="ellipse">
                                  <a:avLst/>
                                </a:prstGeom>
                                <a:solidFill>
                                  <a:srgbClr val="00FFFF"/>
                                </a:solidFill>
                                <a:ln w="9525">
                                  <a:solidFill>
                                    <a:srgbClr val="000000"/>
                                  </a:solidFill>
                                  <a:round/>
                                  <a:headEnd/>
                                  <a:tailEnd/>
                                </a:ln>
                              </wps:spPr>
                              <wps:txbx>
                                <w:txbxContent>
                                  <w:p w14:paraId="624D6D0F" w14:textId="77777777" w:rsidR="00C04AB2" w:rsidRDefault="00C04AB2" w:rsidP="00D1445F"/>
                                </w:txbxContent>
                              </wps:txbx>
                              <wps:bodyPr/>
                            </wps:wsp>
                            <wps:wsp>
                              <wps:cNvPr id="119" name="Arc 23"/>
                              <wps:cNvSpPr>
                                <a:spLocks/>
                              </wps:cNvSpPr>
                              <wps:spPr bwMode="auto">
                                <a:xfrm rot="13494383" flipV="1">
                                  <a:off x="434" y="309"/>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6A6611" w14:textId="77777777" w:rsidR="00C04AB2" w:rsidRDefault="00C04AB2" w:rsidP="00D1445F"/>
                                </w:txbxContent>
                              </wps:txbx>
                              <wps:bodyPr/>
                            </wps:wsp>
                            <wps:wsp>
                              <wps:cNvPr id="121" name="Oval 121"/>
                              <wps:cNvSpPr>
                                <a:spLocks noChangeArrowheads="1"/>
                              </wps:cNvSpPr>
                              <wps:spPr bwMode="auto">
                                <a:xfrm>
                                  <a:off x="1188" y="463"/>
                                  <a:ext cx="150" cy="154"/>
                                </a:xfrm>
                                <a:prstGeom prst="ellipse">
                                  <a:avLst/>
                                </a:prstGeom>
                                <a:solidFill>
                                  <a:srgbClr val="00FFFF"/>
                                </a:solidFill>
                                <a:ln w="9525">
                                  <a:solidFill>
                                    <a:srgbClr val="000000"/>
                                  </a:solidFill>
                                  <a:round/>
                                  <a:headEnd/>
                                  <a:tailEnd/>
                                </a:ln>
                              </wps:spPr>
                              <wps:txbx>
                                <w:txbxContent>
                                  <w:p w14:paraId="6FD54CCB" w14:textId="77777777" w:rsidR="00C04AB2" w:rsidRDefault="00C04AB2" w:rsidP="00D1445F"/>
                                </w:txbxContent>
                              </wps:txbx>
                              <wps:bodyPr/>
                            </wps:wsp>
                            <wps:wsp>
                              <wps:cNvPr id="122" name="Arc 25"/>
                              <wps:cNvSpPr>
                                <a:spLocks/>
                              </wps:cNvSpPr>
                              <wps:spPr bwMode="auto">
                                <a:xfrm rot="13494383" flipV="1">
                                  <a:off x="886"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7BE4367" w14:textId="77777777" w:rsidR="00C04AB2" w:rsidRDefault="00C04AB2" w:rsidP="00D1445F"/>
                                </w:txbxContent>
                              </wps:txbx>
                              <wps:bodyPr/>
                            </wps:wsp>
                            <wps:wsp>
                              <wps:cNvPr id="123" name="Oval 123"/>
                              <wps:cNvSpPr>
                                <a:spLocks noChangeArrowheads="1"/>
                              </wps:cNvSpPr>
                              <wps:spPr bwMode="auto">
                                <a:xfrm>
                                  <a:off x="1639" y="464"/>
                                  <a:ext cx="150" cy="154"/>
                                </a:xfrm>
                                <a:prstGeom prst="ellipse">
                                  <a:avLst/>
                                </a:prstGeom>
                                <a:solidFill>
                                  <a:srgbClr val="00FFFF"/>
                                </a:solidFill>
                                <a:ln w="9525">
                                  <a:solidFill>
                                    <a:srgbClr val="000000"/>
                                  </a:solidFill>
                                  <a:round/>
                                  <a:headEnd/>
                                  <a:tailEnd/>
                                </a:ln>
                              </wps:spPr>
                              <wps:txbx>
                                <w:txbxContent>
                                  <w:p w14:paraId="10FB6AEB" w14:textId="77777777" w:rsidR="00C04AB2" w:rsidRDefault="00C04AB2" w:rsidP="00D1445F"/>
                                </w:txbxContent>
                              </wps:txbx>
                              <wps:bodyPr/>
                            </wps:wsp>
                            <wps:wsp>
                              <wps:cNvPr id="124" name="Arc 27"/>
                              <wps:cNvSpPr>
                                <a:spLocks/>
                              </wps:cNvSpPr>
                              <wps:spPr bwMode="auto">
                                <a:xfrm rot="13494383" flipV="1">
                                  <a:off x="1338" y="309"/>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163EDB9" w14:textId="77777777" w:rsidR="00C04AB2" w:rsidRDefault="00C04AB2" w:rsidP="00D1445F"/>
                                </w:txbxContent>
                              </wps:txbx>
                              <wps:bodyPr/>
                            </wps:wsp>
                            <wps:wsp>
                              <wps:cNvPr id="125" name="Oval 125"/>
                              <wps:cNvSpPr>
                                <a:spLocks noChangeArrowheads="1"/>
                              </wps:cNvSpPr>
                              <wps:spPr bwMode="auto">
                                <a:xfrm>
                                  <a:off x="2091" y="465"/>
                                  <a:ext cx="150" cy="154"/>
                                </a:xfrm>
                                <a:prstGeom prst="ellipse">
                                  <a:avLst/>
                                </a:prstGeom>
                                <a:solidFill>
                                  <a:srgbClr val="99CC00"/>
                                </a:solidFill>
                                <a:ln w="9525">
                                  <a:solidFill>
                                    <a:srgbClr val="000000"/>
                                  </a:solidFill>
                                  <a:round/>
                                  <a:headEnd/>
                                  <a:tailEnd/>
                                </a:ln>
                              </wps:spPr>
                              <wps:txbx>
                                <w:txbxContent>
                                  <w:p w14:paraId="49607B57" w14:textId="77777777" w:rsidR="00C04AB2" w:rsidRDefault="00C04AB2" w:rsidP="00D1445F"/>
                                </w:txbxContent>
                              </wps:txbx>
                              <wps:bodyPr/>
                            </wps:wsp>
                            <wps:wsp>
                              <wps:cNvPr id="126" name="Arc 29"/>
                              <wps:cNvSpPr>
                                <a:spLocks/>
                              </wps:cNvSpPr>
                              <wps:spPr bwMode="auto">
                                <a:xfrm rot="13494383" flipV="1">
                                  <a:off x="178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6922C16F" w14:textId="77777777" w:rsidR="00C04AB2" w:rsidRDefault="00C04AB2" w:rsidP="00D1445F"/>
                                </w:txbxContent>
                              </wps:txbx>
                              <wps:bodyPr/>
                            </wps:wsp>
                            <wps:wsp>
                              <wps:cNvPr id="127" name="Oval 127"/>
                              <wps:cNvSpPr>
                                <a:spLocks noChangeArrowheads="1"/>
                              </wps:cNvSpPr>
                              <wps:spPr bwMode="auto">
                                <a:xfrm>
                                  <a:off x="2593" y="463"/>
                                  <a:ext cx="150" cy="154"/>
                                </a:xfrm>
                                <a:prstGeom prst="ellipse">
                                  <a:avLst/>
                                </a:prstGeom>
                                <a:solidFill>
                                  <a:srgbClr val="99CC00"/>
                                </a:solidFill>
                                <a:ln w="9525">
                                  <a:solidFill>
                                    <a:srgbClr val="000000"/>
                                  </a:solidFill>
                                  <a:round/>
                                  <a:headEnd/>
                                  <a:tailEnd/>
                                </a:ln>
                              </wps:spPr>
                              <wps:txbx>
                                <w:txbxContent>
                                  <w:p w14:paraId="0EA9105D" w14:textId="77777777" w:rsidR="00C04AB2" w:rsidRDefault="00C04AB2" w:rsidP="00D1445F"/>
                                </w:txbxContent>
                              </wps:txbx>
                              <wps:bodyPr/>
                            </wps:wsp>
                            <wps:wsp>
                              <wps:cNvPr id="46080" name="Arc 31"/>
                              <wps:cNvSpPr>
                                <a:spLocks/>
                              </wps:cNvSpPr>
                              <wps:spPr bwMode="auto">
                                <a:xfrm rot="13494383" flipV="1">
                                  <a:off x="2291" y="308"/>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E8BC018" w14:textId="77777777" w:rsidR="00C04AB2" w:rsidRDefault="00C04AB2" w:rsidP="00D1445F"/>
                                </w:txbxContent>
                              </wps:txbx>
                              <wps:bodyPr/>
                            </wps:wsp>
                            <wps:wsp>
                              <wps:cNvPr id="46081" name="Oval 46081"/>
                              <wps:cNvSpPr>
                                <a:spLocks noChangeArrowheads="1"/>
                              </wps:cNvSpPr>
                              <wps:spPr bwMode="auto">
                                <a:xfrm>
                                  <a:off x="3094" y="463"/>
                                  <a:ext cx="150" cy="154"/>
                                </a:xfrm>
                                <a:prstGeom prst="ellipse">
                                  <a:avLst/>
                                </a:prstGeom>
                                <a:solidFill>
                                  <a:srgbClr val="00FFFF"/>
                                </a:solidFill>
                                <a:ln w="9525">
                                  <a:solidFill>
                                    <a:srgbClr val="000000"/>
                                  </a:solidFill>
                                  <a:round/>
                                  <a:headEnd/>
                                  <a:tailEnd/>
                                </a:ln>
                              </wps:spPr>
                              <wps:txbx>
                                <w:txbxContent>
                                  <w:p w14:paraId="596A6AA8" w14:textId="77777777" w:rsidR="00C04AB2" w:rsidRDefault="00C04AB2" w:rsidP="00D1445F"/>
                                </w:txbxContent>
                              </wps:txbx>
                              <wps:bodyPr/>
                            </wps:wsp>
                            <wps:wsp>
                              <wps:cNvPr id="46082" name="Arc 33"/>
                              <wps:cNvSpPr>
                                <a:spLocks/>
                              </wps:cNvSpPr>
                              <wps:spPr bwMode="auto">
                                <a:xfrm rot="13494383" flipV="1">
                                  <a:off x="2793" y="308"/>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6D16EC5" w14:textId="77777777" w:rsidR="00C04AB2" w:rsidRDefault="00C04AB2" w:rsidP="00D1445F"/>
                                </w:txbxContent>
                              </wps:txbx>
                              <wps:bodyPr/>
                            </wps:wsp>
                            <wps:wsp>
                              <wps:cNvPr id="46083" name="Oval 46083"/>
                              <wps:cNvSpPr>
                                <a:spLocks noChangeArrowheads="1"/>
                              </wps:cNvSpPr>
                              <wps:spPr bwMode="auto">
                                <a:xfrm>
                                  <a:off x="3546" y="465"/>
                                  <a:ext cx="150" cy="154"/>
                                </a:xfrm>
                                <a:prstGeom prst="ellipse">
                                  <a:avLst/>
                                </a:prstGeom>
                                <a:solidFill>
                                  <a:srgbClr val="00FFFF"/>
                                </a:solidFill>
                                <a:ln w="9525">
                                  <a:solidFill>
                                    <a:srgbClr val="000000"/>
                                  </a:solidFill>
                                  <a:round/>
                                  <a:headEnd/>
                                  <a:tailEnd/>
                                </a:ln>
                              </wps:spPr>
                              <wps:txbx>
                                <w:txbxContent>
                                  <w:p w14:paraId="405CB037" w14:textId="77777777" w:rsidR="00C04AB2" w:rsidRDefault="00C04AB2" w:rsidP="00D1445F"/>
                                </w:txbxContent>
                              </wps:txbx>
                              <wps:bodyPr/>
                            </wps:wsp>
                            <wps:wsp>
                              <wps:cNvPr id="46085" name="Arc 35"/>
                              <wps:cNvSpPr>
                                <a:spLocks/>
                              </wps:cNvSpPr>
                              <wps:spPr bwMode="auto">
                                <a:xfrm rot="13494383" flipV="1">
                                  <a:off x="3244" y="311"/>
                                  <a:ext cx="302" cy="308"/>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9D076A4" w14:textId="77777777" w:rsidR="00C04AB2" w:rsidRDefault="00C04AB2" w:rsidP="00D1445F"/>
                                </w:txbxContent>
                              </wps:txbx>
                              <wps:bodyPr/>
                            </wps:wsp>
                            <wps:wsp>
                              <wps:cNvPr id="46098" name="Oval 46098"/>
                              <wps:cNvSpPr>
                                <a:spLocks noChangeArrowheads="1"/>
                              </wps:cNvSpPr>
                              <wps:spPr bwMode="auto">
                                <a:xfrm>
                                  <a:off x="3998" y="465"/>
                                  <a:ext cx="150" cy="154"/>
                                </a:xfrm>
                                <a:prstGeom prst="ellipse">
                                  <a:avLst/>
                                </a:prstGeom>
                                <a:solidFill>
                                  <a:srgbClr val="99CC00"/>
                                </a:solidFill>
                                <a:ln w="9525">
                                  <a:solidFill>
                                    <a:srgbClr val="000000"/>
                                  </a:solidFill>
                                  <a:round/>
                                  <a:headEnd/>
                                  <a:tailEnd/>
                                </a:ln>
                              </wps:spPr>
                              <wps:txbx>
                                <w:txbxContent>
                                  <w:p w14:paraId="7DE46010" w14:textId="77777777" w:rsidR="00C04AB2" w:rsidRDefault="00C04AB2" w:rsidP="00D1445F"/>
                                </w:txbxContent>
                              </wps:txbx>
                              <wps:bodyPr/>
                            </wps:wsp>
                            <wps:wsp>
                              <wps:cNvPr id="46099" name="Arc 37"/>
                              <wps:cNvSpPr>
                                <a:spLocks/>
                              </wps:cNvSpPr>
                              <wps:spPr bwMode="auto">
                                <a:xfrm rot="13494383" flipV="1">
                                  <a:off x="3696"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AF904C9" w14:textId="77777777" w:rsidR="00C04AB2" w:rsidRDefault="00C04AB2" w:rsidP="00D1445F"/>
                                </w:txbxContent>
                              </wps:txbx>
                              <wps:bodyPr/>
                            </wps:wsp>
                            <wps:wsp>
                              <wps:cNvPr id="46100" name="Oval 46100"/>
                              <wps:cNvSpPr>
                                <a:spLocks noChangeArrowheads="1"/>
                              </wps:cNvSpPr>
                              <wps:spPr bwMode="auto">
                                <a:xfrm>
                                  <a:off x="4449" y="465"/>
                                  <a:ext cx="150" cy="154"/>
                                </a:xfrm>
                                <a:prstGeom prst="ellipse">
                                  <a:avLst/>
                                </a:prstGeom>
                                <a:solidFill>
                                  <a:srgbClr val="00FFFF"/>
                                </a:solidFill>
                                <a:ln w="9525">
                                  <a:solidFill>
                                    <a:srgbClr val="000000"/>
                                  </a:solidFill>
                                  <a:round/>
                                  <a:headEnd/>
                                  <a:tailEnd/>
                                </a:ln>
                              </wps:spPr>
                              <wps:txbx>
                                <w:txbxContent>
                                  <w:p w14:paraId="0B90AB6B" w14:textId="77777777" w:rsidR="00C04AB2" w:rsidRDefault="00C04AB2" w:rsidP="00D1445F"/>
                                </w:txbxContent>
                              </wps:txbx>
                              <wps:bodyPr/>
                            </wps:wsp>
                            <wps:wsp>
                              <wps:cNvPr id="46101" name="Arc 39"/>
                              <wps:cNvSpPr>
                                <a:spLocks/>
                              </wps:cNvSpPr>
                              <wps:spPr bwMode="auto">
                                <a:xfrm rot="13494383" flipV="1">
                                  <a:off x="4148"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2F4222C6" w14:textId="77777777" w:rsidR="00C04AB2" w:rsidRDefault="00C04AB2" w:rsidP="00D1445F"/>
                                </w:txbxContent>
                              </wps:txbx>
                              <wps:bodyPr/>
                            </wps:wsp>
                            <wps:wsp>
                              <wps:cNvPr id="46102" name="Oval 46102"/>
                              <wps:cNvSpPr>
                                <a:spLocks noChangeArrowheads="1"/>
                              </wps:cNvSpPr>
                              <wps:spPr bwMode="auto">
                                <a:xfrm>
                                  <a:off x="4901" y="465"/>
                                  <a:ext cx="150" cy="154"/>
                                </a:xfrm>
                                <a:prstGeom prst="ellipse">
                                  <a:avLst/>
                                </a:prstGeom>
                                <a:solidFill>
                                  <a:srgbClr val="00FFFF"/>
                                </a:solidFill>
                                <a:ln w="9525">
                                  <a:solidFill>
                                    <a:srgbClr val="000000"/>
                                  </a:solidFill>
                                  <a:round/>
                                  <a:headEnd/>
                                  <a:tailEnd/>
                                </a:ln>
                              </wps:spPr>
                              <wps:txbx>
                                <w:txbxContent>
                                  <w:p w14:paraId="140589E4" w14:textId="77777777" w:rsidR="00C04AB2" w:rsidRDefault="00C04AB2" w:rsidP="00D1445F"/>
                                </w:txbxContent>
                              </wps:txbx>
                              <wps:bodyPr/>
                            </wps:wsp>
                            <wps:wsp>
                              <wps:cNvPr id="46103" name="Arc 41"/>
                              <wps:cNvSpPr>
                                <a:spLocks/>
                              </wps:cNvSpPr>
                              <wps:spPr bwMode="auto">
                                <a:xfrm rot="13494383" flipV="1">
                                  <a:off x="4599"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757C99E9" w14:textId="77777777" w:rsidR="00C04AB2" w:rsidRDefault="00C04AB2" w:rsidP="00D1445F"/>
                                </w:txbxContent>
                              </wps:txbx>
                              <wps:bodyPr/>
                            </wps:wsp>
                            <wps:wsp>
                              <wps:cNvPr id="46104" name="Oval 46104"/>
                              <wps:cNvSpPr>
                                <a:spLocks noChangeArrowheads="1"/>
                              </wps:cNvSpPr>
                              <wps:spPr bwMode="auto">
                                <a:xfrm>
                                  <a:off x="5403" y="465"/>
                                  <a:ext cx="150" cy="154"/>
                                </a:xfrm>
                                <a:prstGeom prst="ellipse">
                                  <a:avLst/>
                                </a:prstGeom>
                                <a:solidFill>
                                  <a:srgbClr val="99CC00"/>
                                </a:solidFill>
                                <a:ln w="9525">
                                  <a:solidFill>
                                    <a:srgbClr val="000000"/>
                                  </a:solidFill>
                                  <a:round/>
                                  <a:headEnd/>
                                  <a:tailEnd/>
                                </a:ln>
                              </wps:spPr>
                              <wps:txbx>
                                <w:txbxContent>
                                  <w:p w14:paraId="799C2ADA" w14:textId="77777777" w:rsidR="00C04AB2" w:rsidRDefault="00C04AB2" w:rsidP="00D1445F"/>
                                </w:txbxContent>
                              </wps:txbx>
                              <wps:bodyPr/>
                            </wps:wsp>
                            <wps:wsp>
                              <wps:cNvPr id="46105" name="Arc 43"/>
                              <wps:cNvSpPr>
                                <a:spLocks/>
                              </wps:cNvSpPr>
                              <wps:spPr bwMode="auto">
                                <a:xfrm rot="13494383" flipV="1">
                                  <a:off x="5101" y="310"/>
                                  <a:ext cx="302"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5CA06BCD" w14:textId="77777777" w:rsidR="00C04AB2" w:rsidRDefault="00C04AB2" w:rsidP="00D1445F"/>
                                </w:txbxContent>
                              </wps:txbx>
                              <wps:bodyPr/>
                            </wps:wsp>
                            <wps:wsp>
                              <wps:cNvPr id="46106" name="Oval 46106"/>
                              <wps:cNvSpPr>
                                <a:spLocks noChangeArrowheads="1"/>
                              </wps:cNvSpPr>
                              <wps:spPr bwMode="auto">
                                <a:xfrm>
                                  <a:off x="5904" y="465"/>
                                  <a:ext cx="150" cy="154"/>
                                </a:xfrm>
                                <a:prstGeom prst="ellipse">
                                  <a:avLst/>
                                </a:prstGeom>
                                <a:solidFill>
                                  <a:srgbClr val="00FFFF"/>
                                </a:solidFill>
                                <a:ln w="9525">
                                  <a:solidFill>
                                    <a:srgbClr val="000000"/>
                                  </a:solidFill>
                                  <a:round/>
                                  <a:headEnd/>
                                  <a:tailEnd/>
                                </a:ln>
                              </wps:spPr>
                              <wps:txbx>
                                <w:txbxContent>
                                  <w:p w14:paraId="70D94CBB" w14:textId="77777777" w:rsidR="00C04AB2" w:rsidRDefault="00C04AB2" w:rsidP="00D1445F"/>
                                </w:txbxContent>
                              </wps:txbx>
                              <wps:bodyPr/>
                            </wps:wsp>
                            <wps:wsp>
                              <wps:cNvPr id="46107" name="Arc 45"/>
                              <wps:cNvSpPr>
                                <a:spLocks/>
                              </wps:cNvSpPr>
                              <wps:spPr bwMode="auto">
                                <a:xfrm rot="13494383" flipV="1">
                                  <a:off x="5603" y="310"/>
                                  <a:ext cx="301" cy="3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9525">
                                  <a:solidFill>
                                    <a:srgbClr val="000000"/>
                                  </a:solidFill>
                                  <a:round/>
                                  <a:headEnd type="triangle" w="med" len="med"/>
                                  <a:tailEnd/>
                                </a:ln>
                                <a:extLst>
                                  <a:ext uri="{909E8E84-426E-40DD-AFC4-6F175D3DCCD1}">
                                    <a14:hiddenFill xmlns:a14="http://schemas.microsoft.com/office/drawing/2010/main">
                                      <a:solidFill>
                                        <a:srgbClr val="FFFFFF"/>
                                      </a:solidFill>
                                    </a14:hiddenFill>
                                  </a:ext>
                                </a:extLst>
                              </wps:spPr>
                              <wps:txbx>
                                <w:txbxContent>
                                  <w:p w14:paraId="48DE49C2" w14:textId="77777777" w:rsidR="00C04AB2" w:rsidRDefault="00C04AB2" w:rsidP="00D1445F"/>
                                </w:txbxContent>
                              </wps:txbx>
                              <wps:bodyPr/>
                            </wps:wsp>
                          </wpg:grpSp>
                        </wpg:grpSp>
                        <wps:wsp>
                          <wps:cNvPr id="46108" name="Text Box 46108"/>
                          <wps:cNvSpPr txBox="1"/>
                          <wps:spPr>
                            <a:xfrm>
                              <a:off x="4000174" y="2242604"/>
                              <a:ext cx="870949" cy="2327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BC571A" w14:textId="77777777" w:rsidR="00C04AB2" w:rsidRPr="00D1445F" w:rsidRDefault="00C04AB2">
                                <w:pPr>
                                  <w:rPr>
                                    <w:sz w:val="18"/>
                                    <w:szCs w:val="18"/>
                                  </w:rPr>
                                </w:pPr>
                                <w:r w:rsidRPr="00D1445F">
                                  <w:rPr>
                                    <w:sz w:val="18"/>
                                    <w:szCs w:val="18"/>
                                  </w:rPr>
                                  <w:t>Secure 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46109" name="Text Box 67"/>
                        <wps:cNvSpPr txBox="1"/>
                        <wps:spPr>
                          <a:xfrm>
                            <a:off x="1172391" y="319276"/>
                            <a:ext cx="1060361" cy="5204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05B91" w14:textId="77777777" w:rsidR="00C04AB2" w:rsidRPr="00B32891" w:rsidRDefault="00C04AB2"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0" name="Text Box 67"/>
                        <wps:cNvSpPr txBox="1"/>
                        <wps:spPr>
                          <a:xfrm>
                            <a:off x="1266933" y="2311951"/>
                            <a:ext cx="1305054" cy="621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B63D3" w14:textId="77777777" w:rsidR="00C04AB2" w:rsidRPr="00B32891" w:rsidRDefault="00C04AB2"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111" name="Straight Arrow Connector 46111"/>
                        <wps:cNvCnPr>
                          <a:stCxn id="75" idx="3"/>
                          <a:endCxn id="74" idx="0"/>
                        </wps:cNvCnPr>
                        <wps:spPr>
                          <a:xfrm>
                            <a:off x="3249992" y="1864309"/>
                            <a:ext cx="706329" cy="611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2" name="Straight Arrow Connector 46112"/>
                        <wps:cNvCnPr>
                          <a:stCxn id="79" idx="3"/>
                          <a:endCxn id="74" idx="0"/>
                        </wps:cNvCnPr>
                        <wps:spPr>
                          <a:xfrm flipH="1">
                            <a:off x="3956321" y="1828083"/>
                            <a:ext cx="418247" cy="647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13" name="Text Box 46113"/>
                        <wps:cNvSpPr txBox="1"/>
                        <wps:spPr>
                          <a:xfrm rot="775801">
                            <a:off x="1608090" y="1081051"/>
                            <a:ext cx="707370" cy="269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A711F" w14:textId="77777777" w:rsidR="00C04AB2" w:rsidRPr="00B32891" w:rsidRDefault="00C04AB2">
                              <w:pPr>
                                <w:rPr>
                                  <w:sz w:val="18"/>
                                  <w:szCs w:val="18"/>
                                </w:rPr>
                              </w:pPr>
                              <w:r w:rsidRPr="00B32891">
                                <w:rPr>
                                  <w:sz w:val="18"/>
                                  <w:szCs w:val="18"/>
                                </w:rPr>
                                <w:t>Doc, Cert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14" name="Text Box 71"/>
                        <wps:cNvSpPr txBox="1"/>
                        <wps:spPr>
                          <a:xfrm rot="19908501">
                            <a:off x="1391190" y="1691893"/>
                            <a:ext cx="125501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97626" w14:textId="77777777" w:rsidR="00C04AB2" w:rsidRDefault="00C04AB2"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EA6B3F" id="Canvas 46115" o:spid="_x0000_s1048" editas="canvas" style="width:392.6pt;height:242.5pt;mso-position-horizontal-relative:char;mso-position-vertical-relative:line" coordsize="49860,307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">
                <v:shape id="_x0000_s1049" type="#_x0000_t75" style="position:absolute;width:49860;height:30797;visibility:visible;mso-wrap-style:square" stroked="t">
                  <v:fill o:detectmouseclick="t"/>
                  <v:path o:connecttype="none"/>
                </v:shape>
                <v:shape id="Flowchart: Magnetic Disk 75" o:spid="_x0000_s1050" type="#_x0000_t132" style="position:absolute;left:28186;top:11413;width:8627;height:7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lM2sUA&#10;AADbAAAADwAAAGRycy9kb3ducmV2LnhtbESPQWsCMRSE74X+h/AKXqRmFVrLahQrFCyUglu9PzfP&#10;zdrNyzaJmv77plDocZiZb5j5MtlOXMiH1rGC8agAQVw73XKjYPfxcv8EIkRkjZ1jUvBNAZaL25s5&#10;ltpdeUuXKjYiQziUqMDE2JdShtqQxTByPXH2js5bjFn6RmqP1wy3nZwUxaO02HJeMNjT2lD9WZ2t&#10;gjdpVuPTfjd89Yfn6us4Te/rYVJqcJdWMxCRUvwP/7U3WsH0AX6/5B8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UzaxQAAANsAAAAPAAAAAAAAAAAAAAAAAJgCAABkcnMv&#10;ZG93bnJldi54bWxQSwUGAAAAAAQABAD1AAAAigMAAAAA&#10;" fillcolor="#a5d5e2 [1624]" strokecolor="#40a7c2 [3048]">
                  <v:fill color2="#e4f2f6 [504]" rotate="t" angle="180" colors="0 #9eeaff;22938f #bbefff;1 #e4f9ff" focus="100%" type="gradient"/>
                  <v:shadow on="t" color="black" opacity="24903f" origin=",.5" offset="0,.55556mm"/>
                  <v:textbox>
                    <w:txbxContent>
                      <w:p w14:paraId="4D8DE4EB" w14:textId="77777777" w:rsidR="00C04AB2" w:rsidRDefault="00C04AB2" w:rsidP="00BA7383">
                        <w:pPr>
                          <w:jc w:val="center"/>
                        </w:pPr>
                        <w:r>
                          <w:t>OCSP</w:t>
                        </w:r>
                      </w:p>
                    </w:txbxContent>
                  </v:textbox>
                </v:shape>
                <v:shape id="Picture 76" o:spid="_x0000_s1051" type="#_x0000_t75" style="position:absolute;left:4841;top:20487;width:6384;height: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lR4LEAAAA2wAAAA8AAABkcnMvZG93bnJldi54bWxEj09rAjEUxO8Fv0N4grea1YOtq1G0UpBS&#10;D/65eHtsnpvFzcuSRHf10zeFQo/DzPyGmS87W4s7+VA5VjAaZiCIC6crLhWcjp+v7yBCRNZYOyYF&#10;DwqwXPRe5phr1/Ke7odYigThkKMCE2OTSxkKQxbD0DXEybs4bzEm6UupPbYJbms5zrKJtFhxWjDY&#10;0Ieh4nq4WQXFbpyZ6Ya+zu365vG5a783l5VSg363moGI1MX/8F97qxW8TeD3S/o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llR4LEAAAA2wAAAA8AAAAAAAAAAAAAAAAA&#10;nwIAAGRycy9kb3ducmV2LnhtbFBLBQYAAAAABAAEAPcAAACQAwAAAAA=&#10;">
                  <v:imagedata r:id="rId16" o:title=""/>
                  <v:path arrowok="t"/>
                </v:shape>
                <v:shape id="Picture 77" o:spid="_x0000_s1052" type="#_x0000_t75" style="position:absolute;left:3332;top:10004;width:7912;height:79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no//TDAAAA2wAAAA8AAABkcnMvZG93bnJldi54bWxEj0FrAjEUhO+C/yE8oTfN7kKrrkaRtkLp&#10;rVbx+tg8N4ublzVJ3e2/bwqFHoeZ+YZZbwfbijv50DhWkM8yEMSV0w3XCo6f++kCRIjIGlvHpOCb&#10;Amw349EaS+16/qD7IdYiQTiUqMDE2JVShsqQxTBzHXHyLs5bjEn6WmqPfYLbVhZZ9iQtNpwWDHb0&#10;bKi6Hr6sghd/Wryer6Zf5o/YFca8731/U+phMuxWICIN8T/8137TCuZz+P2SfoDc/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ej/9MMAAADbAAAADwAAAAAAAAAAAAAAAACf&#10;AgAAZHJzL2Rvd25yZXYueG1sUEsFBgAAAAAEAAQA9wAAAI8DAAAAAA==&#10;">
                  <v:imagedata r:id="rId17" o:title=""/>
                  <v:path arrowok="t"/>
                </v:shape>
                <v:shape id="Picture 78" o:spid="_x0000_s1053" type="#_x0000_t75" style="position:absolute;left:28705;top:2190;width:7502;height:75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saXbAAAAA2wAAAA8AAABkcnMvZG93bnJldi54bWxET91qwjAUvh/4DuEMvJvp6pjSGUWUgheD&#10;suoDHJtjU9aclCat9e3NxWCXH9//ZjfZVozU+8axgvdFAoK4crrhWsHlnL+tQfiArLF1TAoe5GG3&#10;nb1sMNPuzj80lqEWMYR9hgpMCF0mpa8MWfQL1xFH7uZ6iyHCvpa6x3sMt61Mk+RTWmw4Nhjs6GCo&#10;+i0Hq+BYpN+Fv12XuTmem2mouRs/WKn567T/AhFoCv/iP/dJK1jFsfFL/AFy+wQ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qxpdsAAAADbAAAADwAAAAAAAAAAAAAAAACfAgAA&#10;ZHJzL2Rvd25yZXYueG1sUEsFBgAAAAAEAAQA9wAAAIwDAAAAAA==&#10;">
                  <v:imagedata r:id="rId18" o:title=""/>
                  <v:path arrowok="t"/>
                </v:shape>
                <v:shape id="Flowchart: Magnetic Disk 79" o:spid="_x0000_s1054" type="#_x0000_t132" style="position:absolute;left:39434;top:11055;width:8623;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qYMMA&#10;AADbAAAADwAAAGRycy9kb3ducmV2LnhtbESPQWvCQBSE7wX/w/KE3ppNPdQ2ZpUi1FYPBaMHj4/s&#10;MxvMvo3ZbRL/vVso9DjMzDdMvhptI3rqfO1YwXOSgiAuna65UnA8fDy9gvABWWPjmBTcyMNqOXnI&#10;MdNu4D31RahEhLDPUIEJoc2k9KUhiz5xLXH0zq6zGKLsKqk7HCLcNnKWpi/SYs1xwWBLa0Plpfix&#10;kbIxmxlh1fjddf99Yvu53ZWs1ON0fF+ACDSG//Bf+0srmL/B75f4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ZqY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E9D8FF" w14:textId="77777777" w:rsidR="00C04AB2" w:rsidRDefault="00C04AB2" w:rsidP="00BA7383">
                        <w:pPr>
                          <w:pStyle w:val="NormalWeb"/>
                          <w:spacing w:before="0" w:beforeAutospacing="0" w:after="120" w:afterAutospacing="0"/>
                          <w:jc w:val="center"/>
                        </w:pPr>
                        <w:r>
                          <w:rPr>
                            <w:rFonts w:ascii="Helvetica 45" w:eastAsia="Times New Roman" w:hAnsi="Helvetica 45"/>
                            <w:sz w:val="20"/>
                            <w:szCs w:val="20"/>
                            <w:lang w:val="et-EE"/>
                          </w:rPr>
                          <w:t>CA database</w:t>
                        </w:r>
                      </w:p>
                    </w:txbxContent>
                  </v:textbox>
                </v:shape>
                <v:shape id="Straight Arrow Connector 80" o:spid="_x0000_s1055" type="#_x0000_t32" style="position:absolute;left:8773;top:10142;width:19413;height:48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LXUb8AAADbAAAADwAAAGRycy9kb3ducmV2LnhtbERPy4rCMBTdD/gP4Q6403SUSumYighF&#10;t75Ad9fm9sE0N6VJtf79ZDEwy8N5rzejacWTetdYVvA1j0AQF1Y3XCm4nPNZAsJ5ZI2tZVLwJgeb&#10;bPKxxlTbFx/pefKVCCHsUlRQe9+lUrqiJoNubjviwJW2N+gD7Cupe3yFcNPKRRStpMGGQ0ONHe1q&#10;Kn5Og1GwLB/jPvFbmeQ3uxuGOI6v+V2p6ee4/QbhafT/4j/3QStIwvrwJfwAmf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lLXUb8AAADbAAAADwAAAAAAAAAAAAAAAACh&#10;AgAAZHJzL2Rvd25yZXYueG1sUEsFBgAAAAAEAAQA+QAAAI0DAAAAAA==&#10;" strokecolor="#4579b8 [3044]">
                  <v:stroke endarrow="open"/>
                </v:shape>
                <v:shape id="Straight Arrow Connector 81" o:spid="_x0000_s1056" type="#_x0000_t32" style="position:absolute;left:11225;top:15028;width:16961;height:86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BFxMQAAADbAAAADwAAAGRycy9kb3ducmV2LnhtbESPX2vCMBTF3wd+h3AF32bqcEOqUcQx&#10;2BAcVUF8uzbXttjclCTa7tsvguDj4fz5cWaLztTiRs5XlhWMhgkI4tzqigsF+93X6wSED8gaa8uk&#10;4I88LOa9lxmm2rac0W0bChFH2KeooAyhSaX0eUkG/dA2xNE7W2cwROkKqR22cdzU8i1JPqTBiiOh&#10;xIZWJeWX7dVEyOc4e18f1qcxZcvf9vRz3AR3VGrQ75ZTEIG68Aw/2t9awWQE9y/xB8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EXExAAAANsAAAAPAAAAAAAAAAAA&#10;AAAAAKECAABkcnMvZG93bnJldi54bWxQSwUGAAAAAAQABAD5AAAAkgMAAAAA&#10;" strokecolor="#4579b8 [3044]">
                  <v:stroke endarrow="open"/>
                </v:shape>
                <v:line id="Straight Connector 112" o:spid="_x0000_s1057" style="position:absolute;flip:x y;visibility:visible;mso-wrap-style:square" from="32456,9691" to="32499,11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xh5MIAAADcAAAADwAAAGRycy9kb3ducmV2LnhtbERPS4vCMBC+L/gfwgje1lTRRapRdFHR&#10;0+Lj4m1oxrbYTGqSrXV//UZY2Nt8fM+ZLVpTiYacLy0rGPQTEMSZ1SXnCs6nzfsEhA/IGivLpOBJ&#10;HhbzztsMU20ffKDmGHIRQ9inqKAIoU6l9FlBBn3f1sSRu1pnMETocqkdPmK4qeQwST6kwZJjQ4E1&#10;fRaU3Y7fRoFe/2yb6p7djNw/V+uv0Rjd6qJUr9supyACteFf/Ofe6Th/MITXM/ECO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xh5MIAAADcAAAADwAAAAAAAAAAAAAA&#10;AAChAgAAZHJzL2Rvd25yZXYueG1sUEsFBgAAAAAEAAQA+QAAAJADAAAAAA==&#10;" strokecolor="#4579b8 [3044]"/>
                <v:shape id="Folded Corner 113" o:spid="_x0000_s1058" type="#_x0000_t65" style="position:absolute;left:5966;top:3157;width:5613;height:69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YXVcIA&#10;AADcAAAADwAAAGRycy9kb3ducmV2LnhtbERPTWvCQBC9F/wPywhegm6SQpXoJkghYI+1Kh6H7JgE&#10;s7Mhu41pf323UOhtHu9zdsVkOjHS4FrLCpJVDIK4srrlWsHpo1xuQDiPrLGzTAq+yEGRz552mGn7&#10;4Hcaj74WIYRdhgoa7/tMSlc1ZNCtbE8cuJsdDPoAh1rqAR8h3HQyjeMXabDl0NBgT68NVffjp1Fw&#10;Nmuduu8yiuJNqu3bJbomfaTUYj7ttyA8Tf5f/Oc+6DA/eYbfZ8IF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hdVwgAAANw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shape>
                <v:group id="Group 46117" o:spid="_x0000_s1059" style="position:absolute;left:30771;top:22426;width:17667;height:5306" coordorigin="31044,22426" coordsize="17666,53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FX3M8cAAADe&#10;AAAADwAAAAAAAAAAAAAAAACqAgAAZHJzL2Rvd25yZXYueG1sUEsFBgAAAAAEAAQA+gAAAJ4DAAAA&#10;AA==&#10;">
                  <v:group id="Group 46116" o:spid="_x0000_s1060" style="position:absolute;left:31044;top:24753;width:17583;height:2979" coordorigin="31044,24235" coordsize="17583,2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xlSqMcAAADe&#10;AAAADwAAAAAAAAAAAAAAAACqAgAAZHJzL2Rvd25yZXYueG1sUEsFBgAAAAAEAAQA+gAAAJ4DAAAA&#10;AA==&#10;">
                    <v:roundrect id="Rounded Rectangle 74" o:spid="_x0000_s1061" style="position:absolute;left:31044;top:24235;width:17583;height:29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mDsMA&#10;AADbAAAADwAAAGRycy9kb3ducmV2LnhtbESPS4vCQBCE74L/YWjBm04UUTfrKOILwZOPwx6bTJtk&#10;zfTEzKjZ/fWOIHgsquorajKrTSHuVLncsoJeNwJBnFidc6rgdFx3xiCcR9ZYWCYFf+RgNm02Jhhr&#10;++A93Q8+FQHCLkYFmfdlLKVLMjLourYkDt7ZVgZ9kFUqdYWPADeF7EfRUBrMOSxkWNIio+RyuBkF&#10;58E12qAbrm7L3s9XUux+tc7/lWq36vk3CE+1/4Tf7a1WMBrA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mDsMAAADbAAAADwAAAAAAAAAAAAAAAACYAgAAZHJzL2Rv&#10;d25yZXYueG1sUEsFBgAAAAAEAAQA9QAAAIgDAAAAAA==&#10;" fillcolor="white [3201]" strokecolor="#4f81bd [3204]"/>
                    <v:group id="Group 116" o:spid="_x0000_s1062" style="position:absolute;left:31821;top:25408;width:16281;height:840" coordorigin="286,308" coordsize="5768,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o:lock v:ext="edit" aspectratio="t"/>
                      <v:oval id="Oval 117" o:spid="_x0000_s1063" style="position:absolute;left:28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qncAA&#10;AADcAAAADwAAAGRycy9kb3ducmV2LnhtbERPzYrCMBC+C75DGGFvmrqwrlSjiCB0T0vVBxibaVJs&#10;JrXJavftN4Kwt/n4fme9HVwr7tSHxrOC+SwDQVx53bBRcD4dpksQISJrbD2Tgl8KsN2MR2vMtX9w&#10;SfdjNCKFcMhRgY2xy6UMlSWHYeY74sTVvncYE+yN1D0+Urhr5XuWLaTDhlODxY72lqrr8ccpKG76&#10;cjl8GfNdtr44fSykLetaqbfJsFuBiDTEf/HLXeg0f/4Jz2fS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NqncAAAADcAAAADwAAAAAAAAAAAAAAAACYAgAAZHJzL2Rvd25y&#10;ZXYueG1sUEsFBgAAAAAEAAQA9QAAAIUDAAAAAA==&#10;" fillcolor="aqua">
                        <v:textbox>
                          <w:txbxContent>
                            <w:p w14:paraId="2BA007AF" w14:textId="77777777" w:rsidR="00C04AB2" w:rsidRDefault="00C04AB2" w:rsidP="00D1445F"/>
                          </w:txbxContent>
                        </v:textbox>
                      </v:oval>
                      <v:oval id="Oval 118" o:spid="_x0000_s1064" style="position:absolute;left:736;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78MA&#10;AADcAAAADwAAAGRycy9kb3ducmV2LnhtbESPQWvDMAyF74P+B6PCbqvTwcpI65ZSKGSnkXY/QI0V&#10;OzSW09hrs38/HQa7Sbyn9z5tdlPo1Z3G1EU2sFwUoIibaDt2Br7Ox5d3UCkjW+wjk4EfSrDbzp42&#10;WNr44Jrup+yUhHAq0YDPeSi1To2ngGkRB2LR2jgGzLKOTtsRHxIeev1aFCsdsGNp8DjQwVNzPX0H&#10;A9XNXi7HD+c+6z5W57eV9nXbGvM8n/ZrUJmm/G/+u66s4C+FVp6RC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z+78MAAADcAAAADwAAAAAAAAAAAAAAAACYAgAAZHJzL2Rv&#10;d25yZXYueG1sUEsFBgAAAAAEAAQA9QAAAIgDAAAAAA==&#10;" fillcolor="aqua">
                        <v:textbox>
                          <w:txbxContent>
                            <w:p w14:paraId="624D6D0F" w14:textId="77777777" w:rsidR="00C04AB2" w:rsidRDefault="00C04AB2" w:rsidP="00D1445F"/>
                          </w:txbxContent>
                        </v:textbox>
                      </v:oval>
                      <v:shape id="Arc 23" o:spid="_x0000_s1065" style="position:absolute;left:434;top:309;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SVb8MA&#10;AADcAAAADwAAAGRycy9kb3ducmV2LnhtbERPyWrDMBC9B/oPYgq5NXJ6yOJaNk4hTQ49ZKO9DtZ4&#10;odbItZTE+fsqUMhtHm+dJBtMKy7Uu8aygukkAkFcWN1wpeB0XL8sQDiPrLG1TApu5CBLn0YJxtpe&#10;eU+Xg69ECGEXo4La+y6W0hU1GXQT2xEHrrS9QR9gX0nd4zWEm1a+RtFMGmw4NNTY0XtNxc/hbBT8&#10;+q/VabPDz2j1vcvnZX5b5x+NUuPnIX8D4WnwD/G/e6vD/OkS7s+EC2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SVb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C6A6611" w14:textId="77777777" w:rsidR="00C04AB2" w:rsidRDefault="00C04AB2" w:rsidP="00D1445F"/>
                          </w:txbxContent>
                        </v:textbox>
                      </v:shape>
                      <v:oval id="Oval 121" o:spid="_x0000_s1066" style="position:absolute;left:1188;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qdz8AA&#10;AADcAAAADwAAAGRycy9kb3ducmV2LnhtbERPzYrCMBC+C75DGGFvmiqsSDXKIgjdk1R9gLGZJmWb&#10;SW2yWt/eCAt7m4/vdza7wbXiTn1oPCuYzzIQxJXXDRsFl/NhugIRIrLG1jMpeFKA3XY82mCu/YNL&#10;up+iESmEQ44KbIxdLmWoLDkMM98RJ672vcOYYG+k7vGRwl0rF1m2lA4bTg0WO9pbqn5Ov05BcdPX&#10;6+HbmGPZ+uL8uZS2rGulPibD1xpEpCH+i//chU7zF3N4P5MukN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qdz8AAAADcAAAADwAAAAAAAAAAAAAAAACYAgAAZHJzL2Rvd25y&#10;ZXYueG1sUEsFBgAAAAAEAAQA9QAAAIUDAAAAAA==&#10;" fillcolor="aqua">
                        <v:textbox>
                          <w:txbxContent>
                            <w:p w14:paraId="6FD54CCB" w14:textId="77777777" w:rsidR="00C04AB2" w:rsidRDefault="00C04AB2" w:rsidP="00D1445F"/>
                          </w:txbxContent>
                        </v:textbox>
                      </v:oval>
                      <v:shape id="Arc 25" o:spid="_x0000_s1067" style="position:absolute;left:886;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No8MA&#10;AADcAAAADwAAAGRycy9kb3ducmV2LnhtbERPTWvCQBC9C/0PyxS8mU1zsCXNGmLB6sGDVWmvQ3ZM&#10;QrOzaXaN8d93BcHbPN7nZPloWjFQ7xrLCl6iGARxaXXDlYLjYTV7A+E8ssbWMim4koN88TTJMNX2&#10;wl807H0lQgi7FBXU3neplK6syaCLbEccuJPtDfoA+0rqHi8h3LQyieO5NNhwaKixo4+ayt/92Sj4&#10;89/L43qH23j5syteT8V1VXw2Sk2fx+IdhKfRP8R390aH+UkCt2fCB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No8MAAADcAAAADwAAAAAAAAAAAAAAAACYAgAAZHJzL2Rv&#10;d25yZXYueG1sUEsFBgAAAAAEAAQA9QAAAIgDA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7BE4367" w14:textId="77777777" w:rsidR="00C04AB2" w:rsidRDefault="00C04AB2" w:rsidP="00D1445F"/>
                          </w:txbxContent>
                        </v:textbox>
                      </v:shape>
                      <v:oval id="Oval 123" o:spid="_x0000_s1068" style="position:absolute;left:1639;top:464;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mI8EA&#10;AADcAAAADwAAAGRycy9kb3ducmV2LnhtbERP3WrCMBS+H/gO4Qx2t6ZzTKQaRQShu5KqD3BsTpNi&#10;c1KbqN3bm8Fgd+fj+z3L9eg6cachtJ4VfGQ5COLa65aNgtNx9z4HESKyxs4zKfihAOvV5GWJhfYP&#10;ruh+iEakEA4FKrAx9oWUobbkMGS+J05c4weHMcHBSD3gI4W7Tk7zfCYdtpwaLPa0tVRfDjenoLzq&#10;83n3bcy+6nx5/JpJWzWNUm+v42YBItIY/8V/7lKn+dNP+H0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UpiPBAAAA3AAAAA8AAAAAAAAAAAAAAAAAmAIAAGRycy9kb3du&#10;cmV2LnhtbFBLBQYAAAAABAAEAPUAAACGAwAAAAA=&#10;" fillcolor="aqua">
                        <v:textbox>
                          <w:txbxContent>
                            <w:p w14:paraId="10FB6AEB" w14:textId="77777777" w:rsidR="00C04AB2" w:rsidRDefault="00C04AB2" w:rsidP="00D1445F"/>
                          </w:txbxContent>
                        </v:textbox>
                      </v:oval>
                      <v:shape id="Arc 27" o:spid="_x0000_s1069" style="position:absolute;left:1338;top:309;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nwTMQA&#10;AADcAAAADwAAAGRycy9kb3ducmV2LnhtbERPS2vCQBC+F/wPywjemo0iraSuEgVrDx58hPY6ZMck&#10;NDubZleT/Hu3UOhtPr7nLNe9qcWdWldZVjCNYhDEudUVFwqyy+55AcJ5ZI21ZVIwkIP1avS0xETb&#10;jk90P/tChBB2CSoovW8SKV1ekkEX2YY4cFfbGvQBtoXULXYh3NRyFscv0mDFoaHEhrYl5d/nm1Hw&#10;4z832f6Ih3jzdUxfr+mwS98rpSbjPn0D4an3/+I/94cO82dz+H0mX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8Ez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163EDB9" w14:textId="77777777" w:rsidR="00C04AB2" w:rsidRDefault="00C04AB2" w:rsidP="00D1445F"/>
                          </w:txbxContent>
                        </v:textbox>
                      </v:shape>
                      <v:oval id="Oval 125" o:spid="_x0000_s1070" style="position:absolute;left:209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3y8IA&#10;AADcAAAADwAAAGRycy9kb3ducmV2LnhtbERPS4vCMBC+C/sfwix401RhRapRdgWp4skHC3sbm7Ep&#10;NpNuE7X+eyMI3ubje8503tpKXKnxpWMFg34Cgjh3uuRCwWG/7I1B+ICssXJMCu7kYT776Ewx1e7G&#10;W7ruQiFiCPsUFZgQ6lRKnxuy6PuuJo7cyTUWQ4RNIXWDtxhuKzlMkpG0WHJsMFjTwlB+3l2sgt/s&#10;mGVZdVnbxWZZ/P1vzGrgfpTqfrbfExCB2vAWv9wrHecPv+D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LfLwgAAANwAAAAPAAAAAAAAAAAAAAAAAJgCAABkcnMvZG93&#10;bnJldi54bWxQSwUGAAAAAAQABAD1AAAAhwMAAAAA&#10;" fillcolor="#9c0">
                        <v:textbox>
                          <w:txbxContent>
                            <w:p w14:paraId="49607B57" w14:textId="77777777" w:rsidR="00C04AB2" w:rsidRDefault="00C04AB2" w:rsidP="00D1445F"/>
                          </w:txbxContent>
                        </v:textbox>
                      </v:oval>
                      <v:shape id="Arc 29" o:spid="_x0000_s1071" style="position:absolute;left:178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LoMQA&#10;AADcAAAADwAAAGRycy9kb3ducmV2LnhtbERPS2vCQBC+F/wPywi91U09pJJmlSjY9tBDtNJeh+zk&#10;QbOzMbs1yb/vCoK3+fiek25G04oL9a6xrOB5EYEgLqxuuFJw+to/rUA4j6yxtUwKJnKwWc8eUky0&#10;HfhAl6OvRAhhl6CC2vsukdIVNRl0C9sRB660vUEfYF9J3eMQwk0rl1EUS4MNh4YaO9rVVPwe/4yC&#10;s//ent5z/Iy2P3n2UmbTPntrlHqcj9krCE+jv4tv7g8d5i9juD4TL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Xy6DEAAAA3AAAAA8AAAAAAAAAAAAAAAAAmAIAAGRycy9k&#10;b3ducmV2LnhtbFBLBQYAAAAABAAEAPUAAACJAw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6922C16F" w14:textId="77777777" w:rsidR="00C04AB2" w:rsidRDefault="00C04AB2" w:rsidP="00D1445F"/>
                          </w:txbxContent>
                        </v:textbox>
                      </v:shape>
                      <v:oval id="Oval 127" o:spid="_x0000_s1072" style="position:absolute;left:2593;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MJ8IA&#10;AADcAAAADwAAAGRycy9kb3ducmV2LnhtbERPS4vCMBC+C/sfwix401QPq1Sj7ApSxZMPFvY2NmNT&#10;bCbdJmr990YQvM3H95zpvLWVuFLjS8cKBv0EBHHudMmFgsN+2RuD8AFZY+WYFNzJw3z20Zliqt2N&#10;t3TdhULEEPYpKjAh1KmUPjdk0fddTRy5k2sshgibQuoGbzHcVnKYJF/SYsmxwWBNC0P5eXexCn6z&#10;Y5Zl1WVtF5tl8fe/MauB+1Gq+9l+T0AEasNb/HKvdJw/HMHzmXi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KownwgAAANwAAAAPAAAAAAAAAAAAAAAAAJgCAABkcnMvZG93&#10;bnJldi54bWxQSwUGAAAAAAQABAD1AAAAhwMAAAAA&#10;" fillcolor="#9c0">
                        <v:textbox>
                          <w:txbxContent>
                            <w:p w14:paraId="0EA9105D" w14:textId="77777777" w:rsidR="00C04AB2" w:rsidRDefault="00C04AB2" w:rsidP="00D1445F"/>
                          </w:txbxContent>
                        </v:textbox>
                      </v:oval>
                      <v:shape id="Arc 31" o:spid="_x0000_s1073" style="position:absolute;left:2291;top:308;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pp8UA&#10;AADeAAAADwAAAGRycy9kb3ducmV2LnhtbESPy4rCMBSG98K8QzgD7jQZEUeqUeqAl4ULxxHdHppj&#10;W2xOahO1vr1ZDLj8+W9803lrK3GnxpeONXz1FQjizJmScw2Hv2VvDMIHZIOVY9LwJA/z2Udniolx&#10;D/6l+z7kIo6wT1BDEUKdSOmzgiz6vquJo3d2jcUQZZNL0+AjjttKDpQaSYslx4cCa/opKLvsb1bD&#10;NRwXh/UOt2px2qXf5/S5TFel1t3PNp2ACNSGd/i/vTEahiM1jgARJ6K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GmnxQAAAN4AAAAPAAAAAAAAAAAAAAAAAJgCAABkcnMv&#10;ZG93bnJldi54bWxQSwUGAAAAAAQABAD1AAAAig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2E8BC018" w14:textId="77777777" w:rsidR="00C04AB2" w:rsidRDefault="00C04AB2" w:rsidP="00D1445F"/>
                          </w:txbxContent>
                        </v:textbox>
                      </v:shape>
                      <v:oval id="Oval 46081" o:spid="_x0000_s1074" style="position:absolute;left:3094;top:463;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jarsUA&#10;AADeAAAADwAAAGRycy9kb3ducmV2LnhtbESPUWvCMBSF34X9h3AHvmnqmEU6o8hA6J5GdT/g2twm&#10;xeamazKt/34RBB8P55zvcNbb0XXiQkNoPStYzDMQxLXXLRsFP8f9bAUiRGSNnWdScKMA283LZI2F&#10;9leu6HKIRiQIhwIV2Bj7QspQW3IY5r4nTl7jB4cxycFIPeA1wV0n37Islw5bTgsWe/q0VJ8Pf05B&#10;+atPp/2XMd9V58vjMpe2ahqlpq/j7gNEpDE+w492qRW859lqAfc76Qr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qNquxQAAAN4AAAAPAAAAAAAAAAAAAAAAAJgCAABkcnMv&#10;ZG93bnJldi54bWxQSwUGAAAAAAQABAD1AAAAigMAAAAA&#10;" fillcolor="aqua">
                        <v:textbox>
                          <w:txbxContent>
                            <w:p w14:paraId="596A6AA8" w14:textId="77777777" w:rsidR="00C04AB2" w:rsidRDefault="00C04AB2" w:rsidP="00D1445F"/>
                          </w:txbxContent>
                        </v:textbox>
                      </v:oval>
                      <v:shape id="Arc 33" o:spid="_x0000_s1075" style="position:absolute;left:2793;top:308;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5SS8YA&#10;AADeAAAADwAAAGRycy9kb3ducmV2LnhtbESPQWsCMRSE74X+h/AEbzVRxMpqlLWg9uDBWtHrY/Pc&#10;Xdy8rJuo679vhILHYWa+Yabz1lbiRo0vHWvo9xQI4syZknMN+9/lxxiED8gGK8ek4UEe5rP3tykm&#10;xt35h267kIsIYZ+ghiKEOpHSZwVZ9D1XE0fv5BqLIcoml6bBe4TbSg6UGkmLJceFAmv6Kig7765W&#10;wyUcFvv1Fjdqcdymn6f0sUxXpdbdTptOQARqwyv83/42GoYjNR7A8068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5SS8YAAADeAAAADwAAAAAAAAAAAAAAAACYAgAAZHJz&#10;L2Rvd25yZXYueG1sUEsFBgAAAAAEAAQA9QAAAIsDA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76D16EC5" w14:textId="77777777" w:rsidR="00C04AB2" w:rsidRDefault="00C04AB2" w:rsidP="00D1445F"/>
                          </w:txbxContent>
                        </v:textbox>
                      </v:shape>
                      <v:oval id="Oval 46083" o:spid="_x0000_s1076" style="position:absolute;left:3546;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hQsUA&#10;AADeAAAADwAAAGRycy9kb3ducmV2LnhtbESPzWrDMBCE74G+g9hCbomc/pjgRAmlEHBPxXEeYGOt&#10;JRNr5Vpq4rx9VSj0OMzMN8x2P7leXGkMnWcFq2UGgrjxumOj4FQfFmsQISJr7D2TgjsF2O8eZlss&#10;tL9xRddjNCJBOBSowMY4FFKGxpLDsPQDcfJaPzqMSY5G6hFvCe56+ZRluXTYcVqwONC7peZy/HYK&#10;yi99Ph8+jPmsel/Wr7m0VdsqNX+c3jYgIk3xP/zXLrWClzxbP8PvnXQF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NuFCxQAAAN4AAAAPAAAAAAAAAAAAAAAAAJgCAABkcnMv&#10;ZG93bnJldi54bWxQSwUGAAAAAAQABAD1AAAAigMAAAAA&#10;" fillcolor="aqua">
                        <v:textbox>
                          <w:txbxContent>
                            <w:p w14:paraId="405CB037" w14:textId="77777777" w:rsidR="00C04AB2" w:rsidRDefault="00C04AB2" w:rsidP="00D1445F"/>
                          </w:txbxContent>
                        </v:textbox>
                      </v:oval>
                      <v:shape id="Arc 35" o:spid="_x0000_s1077" style="position:absolute;left:3244;top:311;width:302;height:308;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fKP8cA&#10;AADeAAAADwAAAGRycy9kb3ducmV2LnhtbESPS2/CMBCE70j9D9ZW4lZsqvJQwKBQiZZDD7wE11W8&#10;JBHxOo0NhH9fV0LiOJqZbzTTeWsrcaXGl4419HsKBHHmTMm5hv1u+TYG4QOywcoxabiTh/nspTPF&#10;xLgbb+i6DbmIEPYJaihCqBMpfVaQRd9zNXH0Tq6xGKJscmkavEW4reS7UkNpseS4UGBNnwVl5+3F&#10;avgNh8X+e40/anFcp6NTel+mX6XW3dc2nYAI1IZn+NFeGQ0fQzUewP+deAXk7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nyj/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2,308;0,308" o:connectangles="0,0,0" textboxrect="0,0,21600,21600"/>
                        <v:textbox>
                          <w:txbxContent>
                            <w:p w14:paraId="59D076A4" w14:textId="77777777" w:rsidR="00C04AB2" w:rsidRDefault="00C04AB2" w:rsidP="00D1445F"/>
                          </w:txbxContent>
                        </v:textbox>
                      </v:shape>
                      <v:oval id="Oval 46098" o:spid="_x0000_s1078" style="position:absolute;left:3998;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dMUA&#10;AADeAAAADwAAAGRycy9kb3ducmV2LnhtbERPz2vCMBS+D/Y/hDfwNlNFxNWmZROkiifdGOz2bN6a&#10;sualNrHW/345DHb8+H5nxWhbMVDvG8cKZtMEBHHldMO1go/37fMKhA/IGlvHpOBOHor88SHDVLsb&#10;H2k4hVrEEPYpKjAhdKmUvjJk0U9dRxy5b9dbDBH2tdQ93mK4beU8SZbSYsOxwWBHG0PVz+lqFXyW&#10;57Is2+vebg7b+utyMLuZe1Nq8jS+rkEEGsO/+M+90woWy+Ql7o134hW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J2J0xQAAAN4AAAAPAAAAAAAAAAAAAAAAAJgCAABkcnMv&#10;ZG93bnJldi54bWxQSwUGAAAAAAQABAD1AAAAigMAAAAA&#10;" fillcolor="#9c0">
                        <v:textbox>
                          <w:txbxContent>
                            <w:p w14:paraId="7DE46010" w14:textId="77777777" w:rsidR="00C04AB2" w:rsidRDefault="00C04AB2" w:rsidP="00D1445F"/>
                          </w:txbxContent>
                        </v:textbox>
                      </v:oval>
                      <v:shape id="Arc 37" o:spid="_x0000_s1079" style="position:absolute;left:3696;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NW58gA&#10;AADeAAAADwAAAGRycy9kb3ducmV2LnhtbESPT2sCMRTE70K/Q3iF3mpSKVbXjbIWbD30oFbq9bF5&#10;+4duXtZNquu3NwXB4zAzv2HSRW8bcaLO1441vAwVCOLcmZpLDfvv1fMEhA/IBhvHpOFCHhbzh0GK&#10;iXFn3tJpF0oRIewT1FCF0CZS+rwii37oWuLoFa6zGKLsSmk6PEe4beRIqbG0WHNcqLCl94ry392f&#10;1XAMP8v95wa/1PKwyd6K7LLKPmqtnx77bAYiUB/u4Vt7bTS8jtV0Cv9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81bn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4AF904C9" w14:textId="77777777" w:rsidR="00C04AB2" w:rsidRDefault="00C04AB2" w:rsidP="00D1445F"/>
                          </w:txbxContent>
                        </v:textbox>
                      </v:shape>
                      <v:oval id="Oval 46100" o:spid="_x0000_s1080" style="position:absolute;left:4449;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z8sMA&#10;AADeAAAADwAAAGRycy9kb3ducmV2LnhtbESP32rCMBTG7wXfIRzBO00dWkY1igyE7mpU9wDH5jQp&#10;Nie1ybR7++Vi4OXH94/f7jC6TjxoCK1nBatlBoK49rplo+D7clq8gwgRWWPnmRT8UoDDfjrZYaH9&#10;kyt6nKMRaYRDgQpsjH0hZagtOQxL3xMnr/GDw5jkYKQe8JnGXSffsiyXDltODxZ7+rBU384/TkF5&#10;19fr6dOYr6rz5WWTS1s1jVLz2Xjcgog0xlf4v11qBet8lSWAhJNQ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Zz8sMAAADeAAAADwAAAAAAAAAAAAAAAACYAgAAZHJzL2Rv&#10;d25yZXYueG1sUEsFBgAAAAAEAAQA9QAAAIgDAAAAAA==&#10;" fillcolor="aqua">
                        <v:textbox>
                          <w:txbxContent>
                            <w:p w14:paraId="0B90AB6B" w14:textId="77777777" w:rsidR="00C04AB2" w:rsidRDefault="00C04AB2" w:rsidP="00D1445F"/>
                          </w:txbxContent>
                        </v:textbox>
                      </v:oval>
                      <v:shape id="Arc 39" o:spid="_x0000_s1081" style="position:absolute;left:4148;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A+8cA&#10;AADeAAAADwAAAGRycy9kb3ducmV2LnhtbESPT2vCQBTE7wW/w/IKveluSrESXSUKVg8e/IdeH9ln&#10;Epp9m2a3Gr+9WxB6HGbmN8xk1tlaXKn1lWMNyUCBIM6dqbjQcDws+yMQPiAbrB2Thjt5mE17LxNM&#10;jbvxjq77UIgIYZ+ihjKEJpXS5yVZ9APXEEfv4lqLIcq2kKbFW4TbWr4rNZQWK44LJTa0KCn/3v9a&#10;DT/hND+utrhR8/M2+7xk92X2VWn99tplYxCBuvAffrbXRsPHMFEJ/N2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uwPv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2F4222C6" w14:textId="77777777" w:rsidR="00C04AB2" w:rsidRDefault="00C04AB2" w:rsidP="00D1445F"/>
                          </w:txbxContent>
                        </v:textbox>
                      </v:shape>
                      <v:oval id="Oval 46102" o:spid="_x0000_s1082" style="position:absolute;left:4901;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IHsUA&#10;AADeAAAADwAAAGRycy9kb3ducmV2LnhtbESPUWvCMBSF34X9h3AF3zRVZhmdUWQgdE+juh9wbW6T&#10;suamazKt/34RBB8P55zvcDa70XXiQkNoPStYLjIQxLXXLRsF36fD/A1EiMgaO8+k4EYBdtuXyQYL&#10;7a9c0eUYjUgQDgUqsDH2hZShtuQwLHxPnLzGDw5jkoOResBrgrtOrrIslw5bTgsWe/qwVP8c/5yC&#10;8lefz4dPY76qzpendS5t1TRKzabj/h1EpDE+w492qRW85stsBfc76Qr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gexQAAAN4AAAAPAAAAAAAAAAAAAAAAAJgCAABkcnMv&#10;ZG93bnJldi54bWxQSwUGAAAAAAQABAD1AAAAigMAAAAA&#10;" fillcolor="aqua">
                        <v:textbox>
                          <w:txbxContent>
                            <w:p w14:paraId="140589E4" w14:textId="77777777" w:rsidR="00C04AB2" w:rsidRDefault="00C04AB2" w:rsidP="00D1445F"/>
                          </w:txbxContent>
                        </v:textbox>
                      </v:oval>
                      <v:shape id="Arc 41" o:spid="_x0000_s1083" style="position:absolute;left:4599;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D7F8gA&#10;AADeAAAADwAAAGRycy9kb3ducmV2LnhtbESPQWvCQBSE74X+h+UVequ7WrESXSUppPXQg1XR6yP7&#10;TILZtzG71fjvuwWhx2FmvmHmy9424kKdrx1rGA4UCOLCmZpLDbtt/jIF4QOywcYxabiRh+Xi8WGO&#10;iXFX/qbLJpQiQtgnqKEKoU2k9EVFFv3AtcTRO7rOYoiyK6Xp8BrhtpEjpSbSYs1xocKW3isqTpsf&#10;q+Ec9tnuc41fKjus07djesvTj1rr56c+nYEI1If/8L29MhrGk6F6hb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8PsX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757C99E9" w14:textId="77777777" w:rsidR="00C04AB2" w:rsidRDefault="00C04AB2" w:rsidP="00D1445F"/>
                          </w:txbxContent>
                        </v:textbox>
                      </v:shape>
                      <v:oval id="Oval 46104" o:spid="_x0000_s1084" style="position:absolute;left:5403;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ya8YA&#10;AADeAAAADwAAAGRycy9kb3ducmV2LnhtbESPQWvCQBSE74X+h+UVvOkmIiLRVawgUTyppeDtmX1m&#10;g9m3aXbV+O/dQqHHYWa+YWaLztbiTq2vHCtIBwkI4sLpiksFX8d1fwLCB2SNtWNS8CQPi/n72wwz&#10;7R68p/shlCJC2GeowITQZFL6wpBFP3ANcfQurrUYomxLqVt8RLit5TBJxtJixXHBYEMrQ8X1cLMK&#10;vvNznuf1bWtXu3V5+tmZTeo+lep9dMspiEBd+A//tTdawWicJiP4vROv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Hya8YAAADeAAAADwAAAAAAAAAAAAAAAACYAgAAZHJz&#10;L2Rvd25yZXYueG1sUEsFBgAAAAAEAAQA9QAAAIsDAAAAAA==&#10;" fillcolor="#9c0">
                        <v:textbox>
                          <w:txbxContent>
                            <w:p w14:paraId="799C2ADA" w14:textId="77777777" w:rsidR="00C04AB2" w:rsidRDefault="00C04AB2" w:rsidP="00D1445F"/>
                          </w:txbxContent>
                        </v:textbox>
                      </v:oval>
                      <v:shape id="Arc 43" o:spid="_x0000_s1085" style="position:absolute;left:5101;top:310;width:302;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XG+MgA&#10;AADeAAAADwAAAGRycy9kb3ducmV2LnhtbESPQWvCQBSE74X+h+UVequ7SrUSXSUppPXQg1XR6yP7&#10;TILZtzG71fjvuwWhx2FmvmHmy9424kKdrx1rGA4UCOLCmZpLDbtt/jIF4QOywcYxabiRh+Xi8WGO&#10;iXFX/qbLJpQiQtgnqKEKoU2k9EVFFv3AtcTRO7rOYoiyK6Xp8BrhtpEjpSbSYs1xocKW3isqTpsf&#10;q+Ec9tnuc41fKjus07djesvTj1rr56c+nYEI1If/8L29MhpeJ0M1hr878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cb4yAAAAN4AAAAPAAAAAAAAAAAAAAAAAJgCAABk&#10;cnMvZG93bnJldi54bWxQSwUGAAAAAAQABAD1AAAAjQMAAAAA&#10;" adj="-11796480,,5400" path="m,nfc11929,,21600,9670,21600,21600em,nsc11929,,21600,9670,21600,21600l,21600,,xe" filled="f">
                        <v:stroke startarrow="block" joinstyle="round"/>
                        <v:formulas/>
                        <v:path arrowok="t" o:extrusionok="f" o:connecttype="custom" o:connectlocs="0,0;302,309;0,309" o:connectangles="0,0,0" textboxrect="0,0,21600,21600"/>
                        <v:textbox>
                          <w:txbxContent>
                            <w:p w14:paraId="5CA06BCD" w14:textId="77777777" w:rsidR="00C04AB2" w:rsidRDefault="00C04AB2" w:rsidP="00D1445F"/>
                          </w:txbxContent>
                        </v:textbox>
                      </v:shape>
                      <v:oval id="Oval 46106" o:spid="_x0000_s1086" style="position:absolute;left:5904;top:465;width:15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OHcQA&#10;AADeAAAADwAAAGRycy9kb3ducmV2LnhtbESPUWvCMBSF34X9h3AHvmmqbGV0RpGB0D2Nqj/g2twm&#10;xeama6LWf78MBB8P55zvcFab0XXiSkNoPStYzDMQxLXXLRsFx8Nu9gEiRGSNnWdScKcAm/XLZIWF&#10;9jeu6LqPRiQIhwIV2Bj7QspQW3IY5r4nTl7jB4cxycFIPeAtwV0nl1mWS4ctpwWLPX1Zqs/7i1NQ&#10;/urTafdtzE/V+fLwnktbNY1S09dx+wki0hif4Ue71Are8kWWw/+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zTh3EAAAA3gAAAA8AAAAAAAAAAAAAAAAAmAIAAGRycy9k&#10;b3ducmV2LnhtbFBLBQYAAAAABAAEAPUAAACJAwAAAAA=&#10;" fillcolor="aqua">
                        <v:textbox>
                          <w:txbxContent>
                            <w:p w14:paraId="70D94CBB" w14:textId="77777777" w:rsidR="00C04AB2" w:rsidRDefault="00C04AB2" w:rsidP="00D1445F"/>
                          </w:txbxContent>
                        </v:textbox>
                      </v:oval>
                      <v:shape id="Arc 45" o:spid="_x0000_s1087" style="position:absolute;left:5603;top:310;width:301;height:309;rotation:8853495fd;flip:y;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9FMcA&#10;AADeAAAADwAAAGRycy9kb3ducmV2LnhtbESPzWsCMRTE74X+D+EVetNEKSrrRlkF2x48+EV7fWze&#10;fuDmZbtJdf3vG0HocZiZ3zDpsreNuFDna8caRkMFgjh3puZSw+m4GcxA+IBssHFMGm7kYbl4fkox&#10;Me7Ke7ocQikihH2CGqoQ2kRKn1dk0Q9dSxy9wnUWQ5RdKU2H1wi3jRwrNZEWa44LFba0rig/H36t&#10;hp/wtTp97HCrVt+7bFpkt032Xmv9+tJncxCB+vAffrQ/jYa3yUhN4X4nX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L/RTHAAAA3gAAAA8AAAAAAAAAAAAAAAAAmAIAAGRy&#10;cy9kb3ducmV2LnhtbFBLBQYAAAAABAAEAPUAAACMAwAAAAA=&#10;" adj="-11796480,,5400" path="m,nfc11929,,21600,9670,21600,21600em,nsc11929,,21600,9670,21600,21600l,21600,,xe" filled="f">
                        <v:stroke startarrow="block" joinstyle="round"/>
                        <v:formulas/>
                        <v:path arrowok="t" o:extrusionok="f" o:connecttype="custom" o:connectlocs="0,0;301,309;0,309" o:connectangles="0,0,0" textboxrect="0,0,21600,21600"/>
                        <v:textbox>
                          <w:txbxContent>
                            <w:p w14:paraId="48DE49C2" w14:textId="77777777" w:rsidR="00C04AB2" w:rsidRDefault="00C04AB2" w:rsidP="00D1445F"/>
                          </w:txbxContent>
                        </v:textbox>
                      </v:shape>
                    </v:group>
                  </v:group>
                  <v:shape id="Text Box 46108" o:spid="_x0000_s1088" type="#_x0000_t202" style="position:absolute;left:40001;top:22426;width:8710;height:2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ssUMQA&#10;AADeAAAADwAAAGRycy9kb3ducmV2LnhtbERPy4rCMBTdD/gP4QqzG1NlFOmYihREGXThY+Pu2tw+&#10;mOamNlE7fr1ZCC4P5z2bd6YWN2pdZVnBcBCBIM6srrhQcDwsv6YgnEfWWFsmBf/kYJ70PmYYa3vn&#10;Hd32vhAhhF2MCkrvm1hKl5Vk0A1sQxy43LYGfYBtIXWL9xBuajmKook0WHFoKLGhtKTsb381Cn7T&#10;5RZ355GZPup0tckXzeV4Giv12e8WPyA8df4tfrnXWsH3ZBiFveFOuAIy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bLFDEAAAA3gAAAA8AAAAAAAAAAAAAAAAAmAIAAGRycy9k&#10;b3ducmV2LnhtbFBLBQYAAAAABAAEAPUAAACJAwAAAAA=&#10;" filled="f" stroked="f" strokeweight=".5pt">
                    <v:textbox>
                      <w:txbxContent>
                        <w:p w14:paraId="7CBC571A" w14:textId="77777777" w:rsidR="00C04AB2" w:rsidRPr="00D1445F" w:rsidRDefault="00C04AB2">
                          <w:pPr>
                            <w:rPr>
                              <w:sz w:val="18"/>
                              <w:szCs w:val="18"/>
                            </w:rPr>
                          </w:pPr>
                          <w:r w:rsidRPr="00D1445F">
                            <w:rPr>
                              <w:sz w:val="18"/>
                              <w:szCs w:val="18"/>
                            </w:rPr>
                            <w:t>Secure log</w:t>
                          </w:r>
                        </w:p>
                      </w:txbxContent>
                    </v:textbox>
                  </v:shape>
                </v:group>
                <v:shape id="Text Box 67" o:spid="_x0000_s1089" type="#_x0000_t202" style="position:absolute;left:11723;top:3192;width:10604;height:52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eJy8cA&#10;AADeAAAADwAAAGRycy9kb3ducmV2LnhtbESPQYvCMBSE78L+h/AWvGmqqLhdo0hBFNGDrhdvz+bZ&#10;lm1eahO1u7/eCILHYWa+YSazxpTiRrUrLCvodSMQxKnVBWcKDj+LzhiE88gaS8uk4I8czKYfrQnG&#10;2t55R7e9z0SAsItRQe59FUvp0pwMuq6tiIN3trVBH2SdSV3jPcBNKftRNJIGCw4LOVaU5JT+7q9G&#10;wTpZbHF36pvxf5ksN+d5dTkch0q1P5v5NwhPjX+HX+2VVjAY9aIveN4JV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XicvHAAAA3gAAAA8AAAAAAAAAAAAAAAAAmAIAAGRy&#10;cy9kb3ducmV2LnhtbFBLBQYAAAAABAAEAPUAAACMAwAAAAA=&#10;" filled="f" stroked="f" strokeweight=".5pt">
                  <v:textbox>
                    <w:txbxContent>
                      <w:p w14:paraId="56905B91" w14:textId="77777777" w:rsidR="00C04AB2" w:rsidRPr="00B32891" w:rsidRDefault="00C04AB2" w:rsidP="00D1445F">
                        <w:pPr>
                          <w:pStyle w:val="NormalWeb"/>
                          <w:spacing w:before="0" w:beforeAutospacing="0" w:after="120" w:afterAutospacing="0"/>
                          <w:jc w:val="both"/>
                          <w:rPr>
                            <w:i/>
                            <w:sz w:val="18"/>
                            <w:szCs w:val="18"/>
                          </w:rPr>
                        </w:pPr>
                        <w:r w:rsidRPr="00B32891">
                          <w:rPr>
                            <w:rFonts w:ascii="Helvetica 45" w:eastAsia="Times New Roman" w:hAnsi="Helvetica 45"/>
                            <w:i/>
                            <w:sz w:val="18"/>
                            <w:szCs w:val="18"/>
                            <w:lang w:val="et-EE"/>
                          </w:rPr>
                          <w:t>’I just signed the document using this certificate’</w:t>
                        </w:r>
                      </w:p>
                    </w:txbxContent>
                  </v:textbox>
                </v:shape>
                <v:shape id="Text Box 67" o:spid="_x0000_s1090" type="#_x0000_t202" style="position:absolute;left:12669;top:23119;width:1305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2i8UA&#10;AADeAAAADwAAAGRycy9kb3ducmV2LnhtbESPzYrCMBSF94LvEK7gTtOKI1KNIgVRZFzouHF3ba5t&#10;sbmpTdQ6Tz9ZCLM8nD+++bI1lXhS40rLCuJhBII4s7rkXMHpZz2YgnAeWWNlmRS8ycFy0e3MMdH2&#10;xQd6Hn0uwgi7BBUU3teJlC4ryKAb2po4eFfbGPRBNrnUDb7CuKnkKIom0mDJ4aHAmtKCstvxYRTs&#10;0vUeD5eRmf5W6eb7uqrvp/OXUv1eu5qB8NT6//CnvdUKxpM4DgABJ6C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LaLxQAAAN4AAAAPAAAAAAAAAAAAAAAAAJgCAABkcnMv&#10;ZG93bnJldi54bWxQSwUGAAAAAAQABAD1AAAAigMAAAAA&#10;" filled="f" stroked="f" strokeweight=".5pt">
                  <v:textbox>
                    <w:txbxContent>
                      <w:p w14:paraId="094B63D3" w14:textId="77777777" w:rsidR="00C04AB2" w:rsidRPr="00B32891" w:rsidRDefault="00C04AB2" w:rsidP="00B32891">
                        <w:pPr>
                          <w:pStyle w:val="NormalWeb"/>
                          <w:spacing w:before="0" w:beforeAutospacing="0" w:after="120" w:afterAutospacing="0"/>
                          <w:jc w:val="both"/>
                          <w:rPr>
                            <w:i/>
                          </w:rPr>
                        </w:pPr>
                        <w:r w:rsidRPr="00B32891">
                          <w:rPr>
                            <w:rFonts w:ascii="Helvetica 45" w:eastAsia="Times New Roman" w:hAnsi="Helvetica 45"/>
                            <w:i/>
                            <w:sz w:val="18"/>
                            <w:szCs w:val="18"/>
                            <w:lang w:val="et-EE"/>
                          </w:rPr>
                          <w:t xml:space="preserve">’When I saw this signed </w:t>
                        </w:r>
                        <w:r>
                          <w:rPr>
                            <w:rFonts w:ascii="Helvetica 45" w:eastAsia="Times New Roman" w:hAnsi="Helvetica 45"/>
                            <w:i/>
                            <w:sz w:val="18"/>
                            <w:szCs w:val="18"/>
                            <w:lang w:val="et-EE"/>
                          </w:rPr>
                          <w:t>document, the corresponding certifi</w:t>
                        </w:r>
                        <w:r w:rsidRPr="00B32891">
                          <w:rPr>
                            <w:rFonts w:ascii="Helvetica 45" w:eastAsia="Times New Roman" w:hAnsi="Helvetica 45"/>
                            <w:i/>
                            <w:sz w:val="18"/>
                            <w:szCs w:val="18"/>
                            <w:lang w:val="et-EE"/>
                          </w:rPr>
                          <w:t>c</w:t>
                        </w:r>
                        <w:r>
                          <w:rPr>
                            <w:rFonts w:ascii="Helvetica 45" w:eastAsia="Times New Roman" w:hAnsi="Helvetica 45"/>
                            <w:i/>
                            <w:sz w:val="18"/>
                            <w:szCs w:val="18"/>
                            <w:lang w:val="et-EE"/>
                          </w:rPr>
                          <w:t>a</w:t>
                        </w:r>
                        <w:r w:rsidRPr="00B32891">
                          <w:rPr>
                            <w:rFonts w:ascii="Helvetica 45" w:eastAsia="Times New Roman" w:hAnsi="Helvetica 45"/>
                            <w:i/>
                            <w:sz w:val="18"/>
                            <w:szCs w:val="18"/>
                            <w:lang w:val="et-EE"/>
                          </w:rPr>
                          <w:t>te was valid’</w:t>
                        </w:r>
                      </w:p>
                    </w:txbxContent>
                  </v:textbox>
                </v:shape>
                <v:shape id="Straight Arrow Connector 46111" o:spid="_x0000_s1091" type="#_x0000_t32" style="position:absolute;left:32499;top:18643;width:7064;height:61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8UAAADeAAAADwAAAGRycy9kb3ducmV2LnhtbESPQWvCQBSE7wX/w/IEb3UTbSREVxEh&#10;6LW2Bb09s88kmH0bshtN/31XEHocZuYbZrUZTCPu1LnasoJ4GoEgLqyuuVTw/ZW/pyCcR9bYWCYF&#10;v+Rgsx69rTDT9sGfdD/6UgQIuwwVVN63mZSuqMigm9qWOHhX2xn0QXal1B0+Atw0chZFC2mw5rBQ&#10;YUu7iorbsTcK5tfLsE/9Vqb5ye76PkmSn/ys1GQ8bJcgPA3+P/xqH7SCj0Ucx/C8E66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8UAAADeAAAADwAAAAAAAAAA&#10;AAAAAAChAgAAZHJzL2Rvd25yZXYueG1sUEsFBgAAAAAEAAQA+QAAAJMDAAAAAA==&#10;" strokecolor="#4579b8 [3044]">
                  <v:stroke endarrow="open"/>
                </v:shape>
                <v:shape id="Straight Arrow Connector 46112" o:spid="_x0000_s1092" type="#_x0000_t32" style="position:absolute;left:39563;top:18280;width:4182;height:64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9N7McAAADeAAAADwAAAGRycy9kb3ducmV2LnhtbESPX2vCMBTF3wf7DuEOfJtppROpRpEN&#10;wSFs1A3Et2tz15Y1NyWJtn57Mxj4eDh/fpzFajCtuJDzjWUF6TgBQVxa3XCl4Ptr8zwD4QOyxtYy&#10;KbiSh9Xy8WGBubY9F3TZh0rEEfY5KqhD6HIpfVmTQT+2HXH0fqwzGKJ0ldQO+zhuWjlJkqk02HAk&#10;1NjRa03l7/5sIuQtK152h90po2L92Z/ejx/BHZUaPQ3rOYhAQ7iH/9tbrSCbpukE/u7EKyCX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03sxwAAAN4AAAAPAAAAAAAA&#10;AAAAAAAAAKECAABkcnMvZG93bnJldi54bWxQSwUGAAAAAAQABAD5AAAAlQMAAAAA&#10;" strokecolor="#4579b8 [3044]">
                  <v:stroke endarrow="open"/>
                </v:shape>
                <v:shape id="Text Box 46113" o:spid="_x0000_s1093" type="#_x0000_t202" style="position:absolute;left:16080;top:10810;width:7074;height:2691;rotation:847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3xt8gA&#10;AADeAAAADwAAAGRycy9kb3ducmV2LnhtbESPQWvCQBSE74L/YXlCb7pJU6SkriKGlh68RFPPz+xr&#10;Esy+TbMbTfvru4WCx2FmvmFWm9G04kq9aywriBcRCOLS6oYrBcXxdf4Mwnlkja1lUvBNDjbr6WSF&#10;qbY3zul68JUIEHYpKqi971IpXVmTQbewHXHwPm1v0AfZV1L3eAtw08rHKFpKgw2HhRo72tVUXg6D&#10;UXA6535vx7fLvvpI2qwYsq/i+KPUw2zcvoDwNPp7+L/9rhU8LeM4gb874Qr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gbfG3yAAAAN4AAAAPAAAAAAAAAAAAAAAAAJgCAABk&#10;cnMvZG93bnJldi54bWxQSwUGAAAAAAQABAD1AAAAjQMAAAAA&#10;" filled="f" stroked="f" strokeweight=".5pt">
                  <v:textbox>
                    <w:txbxContent>
                      <w:p w14:paraId="61AA711F" w14:textId="77777777" w:rsidR="00C04AB2" w:rsidRPr="00B32891" w:rsidRDefault="00C04AB2">
                        <w:pPr>
                          <w:rPr>
                            <w:sz w:val="18"/>
                            <w:szCs w:val="18"/>
                          </w:rPr>
                        </w:pPr>
                        <w:r w:rsidRPr="00B32891">
                          <w:rPr>
                            <w:sz w:val="18"/>
                            <w:szCs w:val="18"/>
                          </w:rPr>
                          <w:t>Doc, Cert</w:t>
                        </w:r>
                      </w:p>
                    </w:txbxContent>
                  </v:textbox>
                </v:shape>
                <v:shape id="Text Box 71" o:spid="_x0000_s1094" type="#_x0000_t202" style="position:absolute;left:13911;top:16918;width:12551;height:2686;rotation:-184756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9XfskA&#10;AADeAAAADwAAAGRycy9kb3ducmV2LnhtbESPX0vDQBDE3wW/w7GCL9JeIqWWtNdSxIIP/sFaKH1b&#10;ctvk2txeyK1N/PaeIPg4zMxvmMVq8I26UBddYAP5OANFXAbruDKw+9yMZqCiIFtsApOBb4qwWl5f&#10;LbCwoecPumylUgnCsUADtUhbaB3LmjzGcWiJk3cMnUdJsqu07bBPcN/o+yybao+O00KNLT3WVJ63&#10;X97A5oWdPDy1e31wvbye1nf5+f3NmNubYT0HJTTIf/iv/WwNTKZ5PoHfO+kK6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f9XfskAAADeAAAADwAAAAAAAAAAAAAAAACYAgAA&#10;ZHJzL2Rvd25yZXYueG1sUEsFBgAAAAAEAAQA9QAAAI4DAAAAAA==&#10;" filled="f" stroked="f" strokeweight=".5pt">
                  <v:textbox>
                    <w:txbxContent>
                      <w:p w14:paraId="5F097626" w14:textId="77777777" w:rsidR="00C04AB2" w:rsidRDefault="00C04AB2" w:rsidP="00B32891">
                        <w:pPr>
                          <w:pStyle w:val="NormalWeb"/>
                          <w:spacing w:before="0" w:beforeAutospacing="0" w:after="120" w:afterAutospacing="0"/>
                          <w:jc w:val="both"/>
                        </w:pPr>
                        <w:r>
                          <w:rPr>
                            <w:rFonts w:ascii="Helvetica 45" w:eastAsia="Times New Roman" w:hAnsi="Helvetica 45"/>
                            <w:sz w:val="18"/>
                            <w:szCs w:val="18"/>
                            <w:lang w:val="et-EE"/>
                          </w:rPr>
                          <w:t>(Doc,Cert,time)ok</w:t>
                        </w:r>
                      </w:p>
                    </w:txbxContent>
                  </v:textbox>
                </v:shape>
                <w10:anchorlock/>
              </v:group>
            </w:pict>
          </mc:Fallback>
        </mc:AlternateContent>
      </w:r>
    </w:p>
    <w:p w14:paraId="68373395" w14:textId="77777777" w:rsidR="00BA7383" w:rsidRPr="00A3153B" w:rsidRDefault="00C04AB2" w:rsidP="0035039E">
      <w:pPr>
        <w:pStyle w:val="Caption"/>
      </w:pPr>
      <w:r>
        <w:fldChar w:fldCharType="begin"/>
      </w:r>
      <w:r>
        <w:instrText xml:space="preserve"> SEQ Joonis \* ARABIC </w:instrText>
      </w:r>
      <w:r>
        <w:fldChar w:fldCharType="separate"/>
      </w:r>
      <w:r w:rsidR="005B0D68">
        <w:rPr>
          <w:noProof/>
        </w:rPr>
        <w:t>2</w:t>
      </w:r>
      <w:r>
        <w:rPr>
          <w:noProof/>
        </w:rPr>
        <w:fldChar w:fldCharType="end"/>
      </w:r>
      <w:r w:rsidR="00505B1C" w:rsidRPr="00A3153B">
        <w:rPr>
          <w:noProof/>
        </w:rPr>
        <w:t>.</w:t>
      </w:r>
      <w:r w:rsidR="0035039E" w:rsidRPr="00A3153B">
        <w:t xml:space="preserve"> DigiDoc security model</w:t>
      </w:r>
    </w:p>
    <w:p w14:paraId="28C2D1D1" w14:textId="77777777" w:rsidR="00AB547D" w:rsidRPr="00A3153B" w:rsidRDefault="00AB547D" w:rsidP="009752C8">
      <w:pPr>
        <w:pStyle w:val="Heading2"/>
        <w:rPr>
          <w:lang w:val="en-US"/>
        </w:rPr>
      </w:pPr>
      <w:bookmarkStart w:id="9" w:name="_Toc345343566"/>
      <w:bookmarkStart w:id="10" w:name="_Toc413334731"/>
      <w:r w:rsidRPr="00A3153B">
        <w:rPr>
          <w:lang w:val="en-US"/>
        </w:rPr>
        <w:t>Format of digitally signed file</w:t>
      </w:r>
      <w:bookmarkEnd w:id="9"/>
      <w:bookmarkEnd w:id="10"/>
    </w:p>
    <w:p w14:paraId="54F80DF9" w14:textId="77777777" w:rsidR="00386930" w:rsidRPr="00A3153B" w:rsidRDefault="00E35022" w:rsidP="00E35022">
      <w:r w:rsidRPr="00A3153B">
        <w:t>Actively used digitally signed file formats in DigiDoc system are</w:t>
      </w:r>
      <w:r w:rsidR="00386930" w:rsidRPr="00A3153B">
        <w:t>:</w:t>
      </w:r>
    </w:p>
    <w:p w14:paraId="0452C5DB" w14:textId="4B871A0C" w:rsidR="00357139" w:rsidRPr="00930550" w:rsidRDefault="00357139" w:rsidP="00930550">
      <w:pPr>
        <w:pStyle w:val="ListParagraph"/>
        <w:numPr>
          <w:ilvl w:val="0"/>
          <w:numId w:val="58"/>
        </w:numPr>
      </w:pPr>
      <w:r w:rsidRPr="00A3153B">
        <w:rPr>
          <w:b/>
        </w:rPr>
        <w:t>BDOC 2.1</w:t>
      </w:r>
      <w:r w:rsidRPr="00A3153B">
        <w:t xml:space="preserve"> </w:t>
      </w:r>
      <w:r>
        <w:t>–</w:t>
      </w:r>
      <w:r w:rsidRPr="00A3153B">
        <w:t xml:space="preserve"> </w:t>
      </w:r>
      <w:r>
        <w:t xml:space="preserve">new format, recommended for new signatures, </w:t>
      </w:r>
      <w:r w:rsidRPr="00A3153B">
        <w:t xml:space="preserve">described in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w:t>
      </w:r>
    </w:p>
    <w:p w14:paraId="4B3CFB7F" w14:textId="01BFCCA8" w:rsidR="00386930" w:rsidRPr="00A3153B" w:rsidRDefault="003279AD" w:rsidP="00D36317">
      <w:pPr>
        <w:pStyle w:val="ListParagraph"/>
        <w:numPr>
          <w:ilvl w:val="0"/>
          <w:numId w:val="58"/>
        </w:numPr>
      </w:pPr>
      <w:r w:rsidRPr="00A3153B">
        <w:rPr>
          <w:b/>
        </w:rPr>
        <w:t>DIGIDOC-XML 1.3</w:t>
      </w:r>
      <w:r w:rsidR="00E35022" w:rsidRPr="00A3153B">
        <w:rPr>
          <w:b/>
        </w:rPr>
        <w:t xml:space="preserve"> </w:t>
      </w:r>
      <w:r w:rsidR="00386930" w:rsidRPr="00A3153B">
        <w:t xml:space="preserve">- </w:t>
      </w:r>
      <w:r w:rsidR="00B42FB2" w:rsidRPr="00A3153B">
        <w:t xml:space="preserve">described in </w:t>
      </w:r>
      <w:r w:rsidR="00B42FB2" w:rsidRPr="00A3153B">
        <w:fldChar w:fldCharType="begin"/>
      </w:r>
      <w:r w:rsidR="00B42FB2" w:rsidRPr="00A3153B">
        <w:instrText xml:space="preserve"> REF _Ref361994067 \r \h </w:instrText>
      </w:r>
      <w:r w:rsidR="00B42FB2" w:rsidRPr="00A3153B">
        <w:fldChar w:fldCharType="separate"/>
      </w:r>
      <w:r w:rsidR="005B0D68">
        <w:t>[1]</w:t>
      </w:r>
      <w:r w:rsidR="00B42FB2" w:rsidRPr="00A3153B">
        <w:fldChar w:fldCharType="end"/>
      </w:r>
      <w:r w:rsidR="00B42FB2" w:rsidRPr="00A3153B">
        <w:t>;</w:t>
      </w:r>
    </w:p>
    <w:p w14:paraId="6961B4BD" w14:textId="657B1A58" w:rsidR="00085C91" w:rsidRPr="00A3153B" w:rsidRDefault="00085C91" w:rsidP="00A3153B">
      <w:r w:rsidRPr="00A3153B">
        <w:t xml:space="preserve">More information of the life cycle of digitally signed file formats can be found from </w:t>
      </w:r>
      <w:hyperlink r:id="rId19" w:history="1">
        <w:r w:rsidRPr="00FC5733">
          <w:rPr>
            <w:rStyle w:val="Hyperlink"/>
          </w:rPr>
          <w:t>http://www.id.ee/?lang=en&amp;id=36161</w:t>
        </w:r>
      </w:hyperlink>
      <w:r w:rsidRPr="00FC5733">
        <w:t xml:space="preserve">. </w:t>
      </w:r>
      <w:r w:rsidR="00A1391E" w:rsidRPr="00FC5733">
        <w:t xml:space="preserve">Transformation to BDOC 2.1 format is described in </w:t>
      </w:r>
      <w:hyperlink r:id="rId20" w:history="1">
        <w:r w:rsidR="00A1391E" w:rsidRPr="00FC5733">
          <w:rPr>
            <w:rStyle w:val="Hyperlink"/>
          </w:rPr>
          <w:t>http://www.id.ee/?id=34336</w:t>
        </w:r>
      </w:hyperlink>
      <w:r w:rsidR="00A1391E" w:rsidRPr="00FC5733">
        <w:t>.</w:t>
      </w:r>
    </w:p>
    <w:p w14:paraId="10FDBA3C" w14:textId="77777777" w:rsidR="00B4424F" w:rsidRPr="00A3153B" w:rsidRDefault="00B4424F" w:rsidP="00CE7C76">
      <w:pPr>
        <w:rPr>
          <w:rFonts w:cs="Arial"/>
        </w:rPr>
      </w:pPr>
      <w:r w:rsidRPr="00A3153B">
        <w:t xml:space="preserve">DigiDoc system uses file extension </w:t>
      </w:r>
      <w:r w:rsidRPr="00A3153B">
        <w:rPr>
          <w:b/>
        </w:rPr>
        <w:t xml:space="preserve">.bdoc </w:t>
      </w:r>
      <w:r w:rsidRPr="00A3153B">
        <w:t xml:space="preserve">or </w:t>
      </w:r>
      <w:r w:rsidRPr="00A3153B">
        <w:rPr>
          <w:b/>
        </w:rPr>
        <w:t>.ddoc</w:t>
      </w:r>
      <w:r w:rsidRPr="00A3153B">
        <w:t xml:space="preserve"> to distinguish digitally signed files according to the described file formats. </w:t>
      </w:r>
      <w:r w:rsidRPr="00A3153B">
        <w:rPr>
          <w:rFonts w:cs="Arial"/>
        </w:rPr>
        <w:tab/>
      </w:r>
    </w:p>
    <w:p w14:paraId="70DE3D93" w14:textId="77777777" w:rsidR="00E35022" w:rsidRPr="00A3153B" w:rsidRDefault="00E35022" w:rsidP="00386930">
      <w:r w:rsidRPr="00A3153B">
        <w:lastRenderedPageBreak/>
        <w:t xml:space="preserve">Other historical formats that were used previously are SK-XML, DIGIDOC-XML 1.1, DIGIDOC-XML 1.2 and BDOC 1.0. </w:t>
      </w:r>
    </w:p>
    <w:p w14:paraId="18ED2FEF" w14:textId="51D3DC27" w:rsidR="00386930" w:rsidRPr="00A3153B" w:rsidRDefault="00386930" w:rsidP="00386930">
      <w:r w:rsidRPr="00A3153B">
        <w:t xml:space="preserve">The format of the digitally signed file is based on </w:t>
      </w:r>
      <w:r w:rsidRPr="00A3153B">
        <w:rPr>
          <w:b/>
        </w:rPr>
        <w:t>ETSI TS 101 903</w:t>
      </w:r>
      <w:r w:rsidRPr="00A3153B">
        <w:t xml:space="preserve"> standard called </w:t>
      </w:r>
      <w:r w:rsidRPr="00A3153B">
        <w:rPr>
          <w:b/>
        </w:rPr>
        <w:t xml:space="preserve">XML Advanced Electronic Signatures (XAdES) </w:t>
      </w:r>
      <w:r w:rsidRPr="00A3153B">
        <w:fldChar w:fldCharType="begin"/>
      </w:r>
      <w:r w:rsidRPr="00A3153B">
        <w:instrText xml:space="preserve"> REF _Ref351561539 \r \h  \* MERGEFORMAT </w:instrText>
      </w:r>
      <w:r w:rsidRPr="00A3153B">
        <w:fldChar w:fldCharType="separate"/>
      </w:r>
      <w:r w:rsidR="005B0D68">
        <w:t>[4]</w:t>
      </w:r>
      <w:r w:rsidRPr="00A3153B">
        <w:fldChar w:fldCharType="end"/>
      </w:r>
      <w:r w:rsidRPr="00A3153B">
        <w:t>.</w:t>
      </w:r>
      <w:r w:rsidRPr="00A3153B">
        <w:rPr>
          <w:b/>
        </w:rPr>
        <w:t xml:space="preserve"> </w:t>
      </w:r>
      <w:r w:rsidR="002A60C4" w:rsidRPr="00A3153B">
        <w:t xml:space="preserve">The XAdES standard defines formats for advanced electronic signatures that remain valid over long periods and incorporate additional useful information in common use cases (like indication of the role </w:t>
      </w:r>
      <w:r w:rsidR="00896428" w:rsidRPr="00A3153B">
        <w:t>or resolution of the signatory).</w:t>
      </w:r>
      <w:r w:rsidR="002A60C4" w:rsidRPr="00A3153B">
        <w:t xml:space="preserve"> </w:t>
      </w:r>
      <w:r w:rsidR="00342EF1" w:rsidRPr="00A3153B">
        <w:t xml:space="preserve">DIGIDOC-XML 1.3 and BDOC </w:t>
      </w:r>
      <w:r w:rsidR="008A5DD6" w:rsidRPr="00A3153B">
        <w:t>2.1</w:t>
      </w:r>
      <w:r w:rsidR="00342EF1" w:rsidRPr="00A3153B">
        <w:t xml:space="preserve"> file formats </w:t>
      </w:r>
      <w:r w:rsidR="00C114BC" w:rsidRPr="00A3153B">
        <w:t>define</w:t>
      </w:r>
      <w:r w:rsidR="00342EF1" w:rsidRPr="00A3153B">
        <w:t xml:space="preserve"> a subset of this standard.</w:t>
      </w:r>
    </w:p>
    <w:p w14:paraId="5E549D4B" w14:textId="77777777" w:rsidR="00386930" w:rsidRPr="00A3153B" w:rsidRDefault="00386930" w:rsidP="00386930">
      <w:r w:rsidRPr="00A3153B">
        <w:t xml:space="preserve">In order to comply with the security model described </w:t>
      </w:r>
      <w:r w:rsidR="00F90665" w:rsidRPr="00A3153B">
        <w:t>in the previous section</w:t>
      </w:r>
      <w:r w:rsidRPr="00A3153B">
        <w:t>,</w:t>
      </w:r>
      <w:r w:rsidR="00D126F9" w:rsidRPr="00A3153B">
        <w:t xml:space="preserve"> it is necessary to verify whether the signer’s certificate was valid at the (claimed) time of signing. In </w:t>
      </w:r>
      <w:r w:rsidRPr="00A3153B">
        <w:t>DigiDoc system</w:t>
      </w:r>
      <w:r w:rsidR="00D126F9" w:rsidRPr="00A3153B">
        <w:t>,</w:t>
      </w:r>
      <w:r w:rsidRPr="00A3153B">
        <w:t xml:space="preserve"> “</w:t>
      </w:r>
      <w:r w:rsidRPr="00A3153B">
        <w:rPr>
          <w:b/>
        </w:rPr>
        <w:t>time-marks</w:t>
      </w:r>
      <w:r w:rsidRPr="00A3153B">
        <w:t>” are used instead of “time-stamps” – signing (and certificate validation) time comes with OCSP response.</w:t>
      </w:r>
    </w:p>
    <w:p w14:paraId="6F232C4C" w14:textId="77777777" w:rsidR="00386930" w:rsidRPr="00A3153B" w:rsidRDefault="00386930" w:rsidP="00386930">
      <w:r w:rsidRPr="00A3153B">
        <w:t>This profile:</w:t>
      </w:r>
    </w:p>
    <w:p w14:paraId="33674896" w14:textId="77777777" w:rsidR="00386930" w:rsidRPr="00A3153B" w:rsidRDefault="00386930" w:rsidP="00D36317">
      <w:pPr>
        <w:pStyle w:val="ListParagraph"/>
        <w:numPr>
          <w:ilvl w:val="0"/>
          <w:numId w:val="9"/>
        </w:numPr>
      </w:pPr>
      <w:r w:rsidRPr="00A3153B">
        <w:t>allows for incorporating following signed properties</w:t>
      </w:r>
    </w:p>
    <w:p w14:paraId="1C586867" w14:textId="77777777" w:rsidR="00386930" w:rsidRPr="00A3153B" w:rsidRDefault="00386930" w:rsidP="00D36317">
      <w:pPr>
        <w:pStyle w:val="ListParagraph"/>
        <w:numPr>
          <w:ilvl w:val="1"/>
          <w:numId w:val="9"/>
        </w:numPr>
      </w:pPr>
      <w:r w:rsidRPr="00A3153B">
        <w:t>Certificate used for signing</w:t>
      </w:r>
      <w:r w:rsidR="0093480B" w:rsidRPr="00A3153B">
        <w:t>,</w:t>
      </w:r>
    </w:p>
    <w:p w14:paraId="06A9FCF5" w14:textId="354B7BE3" w:rsidR="00386930" w:rsidRPr="00A3153B" w:rsidRDefault="0034053F" w:rsidP="00D36317">
      <w:pPr>
        <w:pStyle w:val="ListParagraph"/>
        <w:numPr>
          <w:ilvl w:val="1"/>
          <w:numId w:val="9"/>
        </w:numPr>
      </w:pPr>
      <w:r w:rsidRPr="00A3153B">
        <w:t>Claimed s</w:t>
      </w:r>
      <w:r w:rsidR="00386930" w:rsidRPr="00A3153B">
        <w:t>igning time</w:t>
      </w:r>
      <w:r w:rsidR="00FD38BE" w:rsidRPr="00A3153B">
        <w:t xml:space="preserve"> (the signer’s computer time)</w:t>
      </w:r>
      <w:r w:rsidR="0093480B" w:rsidRPr="00A3153B">
        <w:t>,</w:t>
      </w:r>
    </w:p>
    <w:p w14:paraId="4259E5B2" w14:textId="77777777" w:rsidR="00386930" w:rsidRPr="00A3153B" w:rsidRDefault="00386930" w:rsidP="00D36317">
      <w:pPr>
        <w:pStyle w:val="ListParagraph"/>
        <w:numPr>
          <w:ilvl w:val="1"/>
          <w:numId w:val="9"/>
        </w:numPr>
      </w:pPr>
      <w:r w:rsidRPr="00A3153B">
        <w:t>Signature production place</w:t>
      </w:r>
      <w:r w:rsidR="00990B68" w:rsidRPr="00A3153B">
        <w:t xml:space="preserve"> (optional)</w:t>
      </w:r>
      <w:r w:rsidR="0093480B" w:rsidRPr="00A3153B">
        <w:t>,</w:t>
      </w:r>
    </w:p>
    <w:p w14:paraId="0DCDBB54" w14:textId="77777777" w:rsidR="00386930" w:rsidRPr="00A3153B" w:rsidRDefault="00386930" w:rsidP="00D36317">
      <w:pPr>
        <w:pStyle w:val="ListParagraph"/>
        <w:numPr>
          <w:ilvl w:val="1"/>
          <w:numId w:val="9"/>
        </w:numPr>
      </w:pPr>
      <w:r w:rsidRPr="00A3153B">
        <w:t>Signer role or resolution</w:t>
      </w:r>
      <w:r w:rsidR="00990B68" w:rsidRPr="00A3153B">
        <w:t xml:space="preserve"> (optional)</w:t>
      </w:r>
      <w:r w:rsidR="0093480B" w:rsidRPr="00A3153B">
        <w:t>.</w:t>
      </w:r>
    </w:p>
    <w:p w14:paraId="28983AF1" w14:textId="77777777" w:rsidR="00386930" w:rsidRPr="00A3153B" w:rsidRDefault="00386930" w:rsidP="00D36317">
      <w:pPr>
        <w:pStyle w:val="ListParagraph"/>
        <w:numPr>
          <w:ilvl w:val="0"/>
          <w:numId w:val="9"/>
        </w:numPr>
      </w:pPr>
      <w:r w:rsidRPr="00A3153B">
        <w:t xml:space="preserve">incorporates full </w:t>
      </w:r>
      <w:r w:rsidR="00495366" w:rsidRPr="00A3153B">
        <w:t xml:space="preserve">signer </w:t>
      </w:r>
      <w:r w:rsidRPr="00A3153B">
        <w:t>certificate</w:t>
      </w:r>
      <w:r w:rsidR="00495366" w:rsidRPr="00A3153B">
        <w:t>’s</w:t>
      </w:r>
      <w:r w:rsidRPr="00A3153B">
        <w:t xml:space="preserve"> validity information within the signature</w:t>
      </w:r>
    </w:p>
    <w:p w14:paraId="7319F694" w14:textId="77777777" w:rsidR="00386930" w:rsidRPr="00A3153B" w:rsidRDefault="00386930" w:rsidP="00D36317">
      <w:pPr>
        <w:pStyle w:val="ListParagraph"/>
        <w:numPr>
          <w:ilvl w:val="1"/>
          <w:numId w:val="9"/>
        </w:numPr>
      </w:pPr>
      <w:r w:rsidRPr="00A3153B">
        <w:t>OCSP response</w:t>
      </w:r>
      <w:r w:rsidR="0093480B" w:rsidRPr="00A3153B">
        <w:t xml:space="preserve"> (providing trusted signing time and signer certificate’s validity confirmation),</w:t>
      </w:r>
    </w:p>
    <w:p w14:paraId="46159376" w14:textId="77777777" w:rsidR="00386930" w:rsidRPr="00A3153B" w:rsidRDefault="00386930" w:rsidP="00D36317">
      <w:pPr>
        <w:pStyle w:val="ListParagraph"/>
        <w:numPr>
          <w:ilvl w:val="1"/>
          <w:numId w:val="9"/>
        </w:numPr>
      </w:pPr>
      <w:r w:rsidRPr="00A3153B">
        <w:t>OCSP responder certificate</w:t>
      </w:r>
      <w:r w:rsidR="00B26236" w:rsidRPr="00A3153B">
        <w:t>.</w:t>
      </w:r>
    </w:p>
    <w:p w14:paraId="44C6EDE8" w14:textId="77777777" w:rsidR="007A3B8D" w:rsidRPr="00A3153B" w:rsidRDefault="00386930" w:rsidP="00F96D69">
      <w:r w:rsidRPr="00A3153B">
        <w:t xml:space="preserve">As a result, it is possible to verify signature validity without any additional external information – the verifier should trust the issuer of signer’s certificate and the OCSP responder’s certificate. </w:t>
      </w:r>
    </w:p>
    <w:p w14:paraId="627D2B32" w14:textId="77777777" w:rsidR="0016674D" w:rsidRPr="00FC5733" w:rsidRDefault="0016674D" w:rsidP="0016674D">
      <w:pPr>
        <w:pStyle w:val="Heading3"/>
      </w:pPr>
      <w:bookmarkStart w:id="11" w:name="_Toc413334732"/>
      <w:r w:rsidRPr="00506C5B">
        <w:t>BDOC 2.1</w:t>
      </w:r>
      <w:r w:rsidRPr="00FC5733">
        <w:t xml:space="preserve"> file format</w:t>
      </w:r>
      <w:bookmarkEnd w:id="11"/>
    </w:p>
    <w:p w14:paraId="76EF157F" w14:textId="77777777" w:rsidR="0016674D" w:rsidRPr="00A3153B" w:rsidRDefault="0016674D" w:rsidP="0016674D">
      <w:r w:rsidRPr="00A3153B">
        <w:t xml:space="preserve">The format of the BDOC 2.1 digitally signed file is in compliance with the ETSI standard TS 103 171 </w:t>
      </w:r>
      <w:r w:rsidRPr="00A3153B">
        <w:rPr>
          <w:highlight w:val="yellow"/>
        </w:rPr>
        <w:fldChar w:fldCharType="begin"/>
      </w:r>
      <w:r w:rsidRPr="00A3153B">
        <w:instrText xml:space="preserve"> REF _Ref351561893 \r \h </w:instrText>
      </w:r>
      <w:r w:rsidRPr="00A3153B">
        <w:rPr>
          <w:highlight w:val="yellow"/>
        </w:rPr>
      </w:r>
      <w:r w:rsidRPr="00A3153B">
        <w:rPr>
          <w:highlight w:val="yellow"/>
        </w:rPr>
        <w:fldChar w:fldCharType="separate"/>
      </w:r>
      <w:r w:rsidR="005B0D68">
        <w:t>[8]</w:t>
      </w:r>
      <w:r w:rsidRPr="00A3153B">
        <w:rPr>
          <w:highlight w:val="yellow"/>
        </w:rPr>
        <w:fldChar w:fldCharType="end"/>
      </w:r>
      <w:r w:rsidRPr="00A3153B">
        <w:t xml:space="preserve"> which further profiles the XAdES signature by putting limitations on choices. </w:t>
      </w:r>
    </w:p>
    <w:p w14:paraId="4D189E66" w14:textId="77777777" w:rsidR="0016674D" w:rsidRPr="00A3153B" w:rsidRDefault="0016674D" w:rsidP="0016674D">
      <w:r w:rsidRPr="00A3153B">
        <w:t xml:space="preserve">The </w:t>
      </w:r>
      <w:r w:rsidRPr="00A3153B">
        <w:rPr>
          <w:b/>
        </w:rPr>
        <w:t>BDOC Basic Profile (EPES profile)</w:t>
      </w:r>
      <w:r w:rsidRPr="00A3153B">
        <w:t xml:space="preserve"> is an XML structure containing a single cryptographic signature over the well-defined set of data. It does not contain any validation data for full signature validation such as timestamps or certificate validity confirmations. The profile is based on XAdES-EPES (Explicit Policy based Electronic Signature, see </w:t>
      </w:r>
      <w:r w:rsidRPr="00A3153B">
        <w:fldChar w:fldCharType="begin"/>
      </w:r>
      <w:r w:rsidRPr="00A3153B">
        <w:instrText xml:space="preserve"> REF _Ref351561539 \r \h </w:instrText>
      </w:r>
      <w:r w:rsidRPr="00A3153B">
        <w:fldChar w:fldCharType="separate"/>
      </w:r>
      <w:r w:rsidR="005B0D68">
        <w:t>[4]</w:t>
      </w:r>
      <w:r w:rsidRPr="00A3153B">
        <w:fldChar w:fldCharType="end"/>
      </w:r>
      <w:r w:rsidRPr="00A3153B">
        <w:t>).</w:t>
      </w:r>
    </w:p>
    <w:p w14:paraId="4481933C" w14:textId="77777777" w:rsidR="0016674D" w:rsidRPr="00A3153B" w:rsidRDefault="0016674D" w:rsidP="0016674D">
      <w:r w:rsidRPr="00A3153B">
        <w:t xml:space="preserve">In case of </w:t>
      </w:r>
      <w:r w:rsidRPr="00A3153B">
        <w:rPr>
          <w:b/>
        </w:rPr>
        <w:t>BDOC with time-marks (TM profile)</w:t>
      </w:r>
      <w:r w:rsidRPr="00A3153B">
        <w:t>, the proof of validity of the signer’s certificate is added to the signature, the validity confirmation is obtained by using OCSP protocol. The BDOC TM profile is compliant to XAdES LT-Level requirements. The OCSP request’s “nonce” field is a DER-encoding of the following ASN.1 data structure:</w:t>
      </w:r>
      <w:r w:rsidRPr="00A3153B">
        <w:rPr>
          <w:rStyle w:val="FootnoteReference"/>
        </w:rPr>
        <w:footnoteReference w:id="1"/>
      </w:r>
    </w:p>
    <w:p w14:paraId="39FA3904" w14:textId="77777777" w:rsidR="0016674D" w:rsidRPr="00A3153B" w:rsidRDefault="0016674D" w:rsidP="0016674D">
      <w:pPr>
        <w:spacing w:after="0"/>
        <w:ind w:firstLine="720"/>
        <w:rPr>
          <w:rFonts w:ascii="Courier New" w:hAnsi="Courier New" w:cs="Courier New"/>
          <w:sz w:val="18"/>
        </w:rPr>
      </w:pPr>
      <w:r w:rsidRPr="00A3153B">
        <w:rPr>
          <w:rFonts w:ascii="Courier New" w:hAnsi="Courier New" w:cs="Courier New"/>
          <w:sz w:val="18"/>
        </w:rPr>
        <w:t>TBSDocumentDigest ::= SEQUENCE {</w:t>
      </w:r>
    </w:p>
    <w:p w14:paraId="4F6A2E96"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algorithm AlgorithmIdentifier,</w:t>
      </w:r>
    </w:p>
    <w:p w14:paraId="378A0C0E" w14:textId="77777777" w:rsidR="0016674D" w:rsidRPr="00A3153B" w:rsidRDefault="0016674D" w:rsidP="0016674D">
      <w:pPr>
        <w:spacing w:after="0"/>
        <w:ind w:left="720" w:firstLine="720"/>
        <w:rPr>
          <w:rFonts w:ascii="Courier New" w:hAnsi="Courier New" w:cs="Courier New"/>
          <w:sz w:val="18"/>
        </w:rPr>
      </w:pPr>
      <w:r w:rsidRPr="00A3153B">
        <w:rPr>
          <w:rFonts w:ascii="Courier New" w:hAnsi="Courier New" w:cs="Courier New"/>
          <w:sz w:val="18"/>
        </w:rPr>
        <w:t>digest OCTET STRING</w:t>
      </w:r>
    </w:p>
    <w:p w14:paraId="45FD4D94" w14:textId="77777777" w:rsidR="0016674D" w:rsidRPr="00A3153B" w:rsidRDefault="0016674D" w:rsidP="0016674D">
      <w:pPr>
        <w:ind w:firstLine="720"/>
        <w:rPr>
          <w:rFonts w:ascii="Courier New" w:hAnsi="Courier New" w:cs="Courier New"/>
          <w:sz w:val="18"/>
        </w:rPr>
      </w:pPr>
      <w:r w:rsidRPr="00A3153B">
        <w:rPr>
          <w:rFonts w:ascii="Courier New" w:hAnsi="Courier New" w:cs="Courier New"/>
          <w:sz w:val="18"/>
        </w:rPr>
        <w:t>}</w:t>
      </w:r>
    </w:p>
    <w:p w14:paraId="2195EE19" w14:textId="77777777" w:rsidR="0016674D" w:rsidRDefault="0016674D" w:rsidP="0016674D">
      <w:r>
        <w:t xml:space="preserve">The element </w:t>
      </w:r>
      <w:r w:rsidRPr="00A3153B">
        <w:rPr>
          <w:rFonts w:ascii="Courier New" w:hAnsi="Courier New" w:cs="Courier New"/>
        </w:rPr>
        <w:t>digest</w:t>
      </w:r>
      <w:r>
        <w:t xml:space="preserve"> is a hash value of the binary value of the signature and the element </w:t>
      </w:r>
      <w:r w:rsidRPr="00A3153B">
        <w:rPr>
          <w:rFonts w:ascii="Courier New" w:hAnsi="Courier New" w:cs="Courier New"/>
        </w:rPr>
        <w:t>algorithm</w:t>
      </w:r>
      <w:r>
        <w:t xml:space="preserve"> determines used hash algorithm defined in RFC 5280 (</w:t>
      </w:r>
      <w:r>
        <w:fldChar w:fldCharType="begin"/>
      </w:r>
      <w:r>
        <w:instrText xml:space="preserve"> REF _Ref373916568 \r \h </w:instrText>
      </w:r>
      <w:r>
        <w:fldChar w:fldCharType="separate"/>
      </w:r>
      <w:r w:rsidR="005B0D68">
        <w:t>[14]</w:t>
      </w:r>
      <w:r>
        <w:fldChar w:fldCharType="end"/>
      </w:r>
      <w:r>
        <w:t xml:space="preserve">) clause 4.1.1.2. </w:t>
      </w:r>
    </w:p>
    <w:p w14:paraId="0FDC0BED" w14:textId="77777777" w:rsidR="0016674D" w:rsidRPr="00A3153B" w:rsidRDefault="0016674D" w:rsidP="0016674D">
      <w:r w:rsidRPr="00A3153B">
        <w:t xml:space="preserve">In case of BDOC 2.1 file format, the original data files (which were signed) along with the signatures are encapsulated within a ZIP container which is based on ETSI standard TS </w:t>
      </w:r>
      <w:r w:rsidRPr="00A3153B">
        <w:lastRenderedPageBreak/>
        <w:t xml:space="preserve">102 918 </w:t>
      </w:r>
      <w:r w:rsidRPr="00A3153B">
        <w:fldChar w:fldCharType="begin"/>
      </w:r>
      <w:r w:rsidRPr="00A3153B">
        <w:instrText xml:space="preserve"> REF _Ref351561958 \r \h </w:instrText>
      </w:r>
      <w:r w:rsidRPr="00A3153B">
        <w:fldChar w:fldCharType="separate"/>
      </w:r>
      <w:r w:rsidR="005B0D68">
        <w:t>[6]</w:t>
      </w:r>
      <w:r w:rsidRPr="00A3153B">
        <w:fldChar w:fldCharType="end"/>
      </w:r>
      <w:r w:rsidRPr="00A3153B">
        <w:t xml:space="preserve"> called </w:t>
      </w:r>
      <w:r w:rsidRPr="00A3153B">
        <w:rPr>
          <w:b/>
        </w:rPr>
        <w:t>Associated Signature Containers (ASiC)</w:t>
      </w:r>
      <w:r w:rsidRPr="00A3153B">
        <w:t xml:space="preserve">. The ETSI TS 103 174 </w:t>
      </w:r>
      <w:r w:rsidRPr="00A3153B">
        <w:fldChar w:fldCharType="begin"/>
      </w:r>
      <w:r w:rsidRPr="00A3153B">
        <w:instrText xml:space="preserve"> REF _Ref351562049 \r \h </w:instrText>
      </w:r>
      <w:r w:rsidRPr="00A3153B">
        <w:fldChar w:fldCharType="separate"/>
      </w:r>
      <w:r w:rsidR="005B0D68">
        <w:t>[9]</w:t>
      </w:r>
      <w:r w:rsidRPr="00A3153B">
        <w:fldChar w:fldCharType="end"/>
      </w:r>
      <w:r w:rsidRPr="00A3153B">
        <w:t xml:space="preserve"> profiles in further on. The container type used in case of BDOC 2.1 documents is </w:t>
      </w:r>
      <w:r w:rsidRPr="00A3153B">
        <w:rPr>
          <w:b/>
        </w:rPr>
        <w:t>Associated Signature Extended form (ASiC-E)</w:t>
      </w:r>
      <w:r w:rsidRPr="00A3153B">
        <w:t>.</w:t>
      </w:r>
    </w:p>
    <w:p w14:paraId="07C24A95" w14:textId="77777777" w:rsidR="0016674D" w:rsidRPr="00A3153B" w:rsidRDefault="0016674D" w:rsidP="0016674D">
      <w:r w:rsidRPr="00A3153B">
        <w:t>ASiC-E container is a ZIP file consisting of the following objects:</w:t>
      </w:r>
    </w:p>
    <w:p w14:paraId="43B3F48B" w14:textId="77777777" w:rsidR="0016674D" w:rsidRPr="00A3153B" w:rsidRDefault="0016674D" w:rsidP="0016674D">
      <w:pPr>
        <w:pStyle w:val="ListParagraph"/>
        <w:numPr>
          <w:ilvl w:val="0"/>
          <w:numId w:val="9"/>
        </w:numPr>
      </w:pPr>
      <w:r w:rsidRPr="00A3153B">
        <w:t>a file named “</w:t>
      </w:r>
      <w:r w:rsidRPr="00A3153B">
        <w:rPr>
          <w:b/>
        </w:rPr>
        <w:t>mimetype</w:t>
      </w:r>
      <w:r w:rsidRPr="00A3153B">
        <w:t xml:space="preserve">”, containing only the following value: application/vnd.etsi.asic-e+zip  </w:t>
      </w:r>
    </w:p>
    <w:p w14:paraId="69B95E19" w14:textId="77777777" w:rsidR="0016674D" w:rsidRPr="00A3153B" w:rsidRDefault="0016674D" w:rsidP="0016674D">
      <w:pPr>
        <w:pStyle w:val="ListParagraph"/>
        <w:numPr>
          <w:ilvl w:val="0"/>
          <w:numId w:val="9"/>
        </w:numPr>
      </w:pPr>
      <w:r w:rsidRPr="00A3153B">
        <w:rPr>
          <w:b/>
        </w:rPr>
        <w:t>data files</w:t>
      </w:r>
      <w:r w:rsidRPr="00A3153B">
        <w:t xml:space="preserve"> in original format.</w:t>
      </w:r>
    </w:p>
    <w:p w14:paraId="075BCA9D" w14:textId="77777777" w:rsidR="0016674D" w:rsidRPr="00A3153B" w:rsidRDefault="0016674D" w:rsidP="0016674D">
      <w:pPr>
        <w:pStyle w:val="ListParagraph"/>
        <w:numPr>
          <w:ilvl w:val="0"/>
          <w:numId w:val="9"/>
        </w:numPr>
      </w:pPr>
      <w:r w:rsidRPr="00A3153B">
        <w:rPr>
          <w:b/>
        </w:rPr>
        <w:t>META-INF</w:t>
      </w:r>
      <w:r w:rsidRPr="00A3153B">
        <w:t xml:space="preserve"> subdirectory, consisting of:</w:t>
      </w:r>
    </w:p>
    <w:p w14:paraId="6778A13B" w14:textId="77777777" w:rsidR="0016674D" w:rsidRPr="00A3153B" w:rsidRDefault="0016674D" w:rsidP="0016674D">
      <w:pPr>
        <w:pStyle w:val="ListParagraph"/>
        <w:numPr>
          <w:ilvl w:val="1"/>
          <w:numId w:val="9"/>
        </w:numPr>
      </w:pPr>
      <w:r w:rsidRPr="00A3153B">
        <w:rPr>
          <w:b/>
        </w:rPr>
        <w:t>manifest.xml</w:t>
      </w:r>
      <w:r w:rsidRPr="00A3153B">
        <w:t xml:space="preserve"> – a file containing list of all folders and files in the container. The list does not contain the “mimetype” file and files in META-INF subdirectory.</w:t>
      </w:r>
    </w:p>
    <w:p w14:paraId="19CE371E" w14:textId="77777777" w:rsidR="0016674D" w:rsidRDefault="0016674D" w:rsidP="0016674D">
      <w:pPr>
        <w:pStyle w:val="ListParagraph"/>
        <w:numPr>
          <w:ilvl w:val="1"/>
          <w:numId w:val="9"/>
        </w:numPr>
      </w:pPr>
      <w:r w:rsidRPr="00A3153B">
        <w:rPr>
          <w:b/>
        </w:rPr>
        <w:t>signatures*.xml</w:t>
      </w:r>
      <w:r w:rsidRPr="00A3153B">
        <w:t xml:space="preserve"> – one file for each signature, ‘*’ in the file’s name denotes the sequence number of a signature (counting starts from zero). The signatures*.xml file also incorporates certificates, validity confirmation and meta-data about the signer.</w:t>
      </w:r>
    </w:p>
    <w:p w14:paraId="172535D8" w14:textId="77777777" w:rsidR="0016674D" w:rsidRPr="00D068E0" w:rsidRDefault="0016674D" w:rsidP="0016674D">
      <w:r w:rsidRPr="00D068E0">
        <w:t xml:space="preserve">When BDOC 2.1 container is signed then all files in the container are signed, except of the mimetype file and files in META-INF subdirectory. </w:t>
      </w:r>
    </w:p>
    <w:p w14:paraId="098F5EF0" w14:textId="77777777" w:rsidR="0016674D" w:rsidRPr="00A3153B" w:rsidRDefault="0016674D" w:rsidP="0016674D"/>
    <w:p w14:paraId="5C39CAE4" w14:textId="77777777" w:rsidR="0016674D" w:rsidRPr="00A3153B" w:rsidRDefault="0016674D" w:rsidP="0016674D">
      <w:pPr>
        <w:jc w:val="left"/>
      </w:pPr>
      <w:r w:rsidRPr="00506C5B">
        <w:rPr>
          <w:noProof/>
          <w:lang w:val="et-EE" w:eastAsia="zh-TW"/>
        </w:rPr>
        <mc:AlternateContent>
          <mc:Choice Requires="wpg">
            <w:drawing>
              <wp:anchor distT="0" distB="0" distL="114300" distR="114300" simplePos="0" relativeHeight="251661312" behindDoc="0" locked="0" layoutInCell="1" allowOverlap="1" wp14:anchorId="43EF0AC5" wp14:editId="447CFF4F">
                <wp:simplePos x="0" y="0"/>
                <wp:positionH relativeFrom="column">
                  <wp:posOffset>-29845</wp:posOffset>
                </wp:positionH>
                <wp:positionV relativeFrom="paragraph">
                  <wp:posOffset>227330</wp:posOffset>
                </wp:positionV>
                <wp:extent cx="4053205" cy="2961005"/>
                <wp:effectExtent l="0" t="0" r="23495" b="48895"/>
                <wp:wrapTopAndBottom/>
                <wp:docPr id="4" name="Group 4"/>
                <wp:cNvGraphicFramePr/>
                <a:graphic xmlns:a="http://schemas.openxmlformats.org/drawingml/2006/main">
                  <a:graphicData uri="http://schemas.microsoft.com/office/word/2010/wordprocessingGroup">
                    <wpg:wgp>
                      <wpg:cNvGrpSpPr/>
                      <wpg:grpSpPr>
                        <a:xfrm>
                          <a:off x="0" y="0"/>
                          <a:ext cx="4053205" cy="2961005"/>
                          <a:chOff x="0" y="0"/>
                          <a:chExt cx="4154170" cy="3143250"/>
                        </a:xfrm>
                      </wpg:grpSpPr>
                      <wpg:grpSp>
                        <wpg:cNvPr id="11" name="Group 11"/>
                        <wpg:cNvGrpSpPr/>
                        <wpg:grpSpPr>
                          <a:xfrm>
                            <a:off x="0" y="0"/>
                            <a:ext cx="4154170" cy="3143250"/>
                            <a:chOff x="0" y="0"/>
                            <a:chExt cx="4154170" cy="3143250"/>
                          </a:xfrm>
                        </wpg:grpSpPr>
                        <wpg:grpSp>
                          <wpg:cNvPr id="12" name="Group 12"/>
                          <wpg:cNvGrpSpPr/>
                          <wpg:grpSpPr>
                            <a:xfrm>
                              <a:off x="0" y="0"/>
                              <a:ext cx="4154170" cy="3143250"/>
                              <a:chOff x="0" y="0"/>
                              <a:chExt cx="4154170" cy="3143250"/>
                            </a:xfrm>
                          </wpg:grpSpPr>
                          <wps:wsp>
                            <wps:cNvPr id="14" name="Rounded Rectangle 14"/>
                            <wps:cNvSpPr/>
                            <wps:spPr>
                              <a:xfrm>
                                <a:off x="0" y="0"/>
                                <a:ext cx="4154170" cy="3143250"/>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4EC83979" w14:textId="77777777" w:rsidR="00C04AB2" w:rsidRPr="009300F0" w:rsidRDefault="00C04AB2"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428625" y="654050"/>
                                <a:ext cx="3324225" cy="2184400"/>
                                <a:chOff x="0" y="6350"/>
                                <a:chExt cx="3324225" cy="2184400"/>
                              </a:xfrm>
                            </wpg:grpSpPr>
                            <wps:wsp>
                              <wps:cNvPr id="22" name="Double Brace 22"/>
                              <wps:cNvSpPr/>
                              <wps:spPr>
                                <a:xfrm>
                                  <a:off x="0" y="1009650"/>
                                  <a:ext cx="3324225" cy="1181100"/>
                                </a:xfrm>
                                <a:prstGeom prst="bracePair">
                                  <a:avLst/>
                                </a:prstGeom>
                              </wps:spPr>
                              <wps:style>
                                <a:lnRef idx="3">
                                  <a:schemeClr val="accent1"/>
                                </a:lnRef>
                                <a:fillRef idx="0">
                                  <a:schemeClr val="accent1"/>
                                </a:fillRef>
                                <a:effectRef idx="2">
                                  <a:schemeClr val="accent1"/>
                                </a:effectRef>
                                <a:fontRef idx="minor">
                                  <a:schemeClr val="tx1"/>
                                </a:fontRef>
                              </wps:style>
                              <wps:txbx>
                                <w:txbxContent>
                                  <w:p w14:paraId="41EA1FF0" w14:textId="77777777" w:rsidR="00C04AB2" w:rsidRPr="005039A3" w:rsidRDefault="00C04AB2" w:rsidP="0016674D">
                                    <w:pPr>
                                      <w:spacing w:after="0"/>
                                      <w:jc w:val="left"/>
                                      <w:rPr>
                                        <w:rFonts w:cs="Arial"/>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Multidocument 23"/>
                              <wps:cNvSpPr/>
                              <wps:spPr>
                                <a:xfrm>
                                  <a:off x="1809750" y="9525"/>
                                  <a:ext cx="1267460" cy="720725"/>
                                </a:xfrm>
                                <a:prstGeom prst="flowChartMulti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0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76039C86" w14:textId="77777777" w:rsidR="00C04AB2" w:rsidRPr="00FE5E7E" w:rsidRDefault="00C04AB2" w:rsidP="0016674D">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lowchart: Document 24"/>
                              <wps:cNvSpPr/>
                              <wps:spPr>
                                <a:xfrm>
                                  <a:off x="200025" y="6350"/>
                                  <a:ext cx="1181735" cy="666750"/>
                                </a:xfrm>
                                <a:prstGeom prst="flowChartDocument">
                                  <a:avLst/>
                                </a:prstGeom>
                                <a:solidFill>
                                  <a:schemeClr val="accent1">
                                    <a:lumMod val="20000"/>
                                    <a:lumOff val="80000"/>
                                  </a:schemeClr>
                                </a:solidFill>
                                <a:ln w="3175">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11EDE0BD" w14:textId="77777777" w:rsidR="00C04AB2" w:rsidRPr="00967A1D" w:rsidRDefault="00C04AB2" w:rsidP="0016674D">
                                    <w:pPr>
                                      <w:spacing w:before="240"/>
                                      <w:jc w:val="center"/>
                                      <w:rPr>
                                        <w:rFonts w:cs="Arial"/>
                                        <w:sz w:val="24"/>
                                        <w:lang w:val="et-EE"/>
                                      </w:rPr>
                                    </w:pPr>
                                    <w:r w:rsidRPr="00967A1D">
                                      <w:rPr>
                                        <w:rFonts w:cs="Arial"/>
                                        <w:sz w:val="24"/>
                                        <w:lang w:val="et-EE"/>
                                      </w:rPr>
                                      <w:t>mimetype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 name="Folded Corner 25"/>
                          <wps:cNvSpPr/>
                          <wps:spPr>
                            <a:xfrm>
                              <a:off x="752475" y="2152650"/>
                              <a:ext cx="1152525" cy="514350"/>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60B78D42" w14:textId="77777777" w:rsidR="00C04AB2" w:rsidRPr="009B1D01" w:rsidRDefault="00C04AB2"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Folded Corner 26"/>
                          <wps:cNvSpPr/>
                          <wps:spPr>
                            <a:xfrm>
                              <a:off x="2238375" y="2028825"/>
                              <a:ext cx="1171575" cy="542925"/>
                            </a:xfrm>
                            <a:prstGeom prst="foldedCorner">
                              <a:avLst/>
                            </a:prstGeom>
                          </wps:spPr>
                          <wps:style>
                            <a:lnRef idx="1">
                              <a:schemeClr val="accent1"/>
                            </a:lnRef>
                            <a:fillRef idx="2">
                              <a:schemeClr val="accent1"/>
                            </a:fillRef>
                            <a:effectRef idx="1">
                              <a:schemeClr val="accent1"/>
                            </a:effectRef>
                            <a:fontRef idx="minor">
                              <a:schemeClr val="dk1"/>
                            </a:fontRef>
                          </wps:style>
                          <wps:txbx>
                            <w:txbxContent>
                              <w:p w14:paraId="7AAD6AD5" w14:textId="77777777" w:rsidR="00C04AB2" w:rsidRPr="009B1D01" w:rsidRDefault="00C04AB2" w:rsidP="0016674D">
                                <w:pPr>
                                  <w:pStyle w:val="NormalWeb"/>
                                  <w:spacing w:before="0" w:beforeAutospacing="0" w:after="120" w:afterAutospacing="0"/>
                                  <w:jc w:val="center"/>
                                  <w:rPr>
                                    <w:sz w:val="20"/>
                                    <w:szCs w:val="20"/>
                                    <w:lang w:val="en-GB"/>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Folded Corner 27"/>
                          <wps:cNvSpPr/>
                          <wps:spPr>
                            <a:xfrm>
                              <a:off x="2143125" y="2124075"/>
                              <a:ext cx="1171575" cy="542925"/>
                            </a:xfrm>
                            <a:prstGeom prst="foldedCorner">
                              <a:avLst/>
                            </a:prstGeom>
                            <a:solidFill>
                              <a:schemeClr val="accent1">
                                <a:lumMod val="20000"/>
                                <a:lumOff val="80000"/>
                              </a:schemeClr>
                            </a:solidFill>
                            <a:effectLst>
                              <a:outerShdw blurRad="40000" dist="20000" dir="5400000" rotWithShape="0">
                                <a:srgbClr val="000000">
                                  <a:alpha val="38000"/>
                                </a:srgbClr>
                              </a:outerShdw>
                              <a:reflection blurRad="6350" stA="52000" endA="300" endPos="35000" dir="5400000" sy="-100000" algn="bl" rotWithShape="0"/>
                            </a:effectLst>
                          </wps:spPr>
                          <wps:style>
                            <a:lnRef idx="1">
                              <a:schemeClr val="accent1"/>
                            </a:lnRef>
                            <a:fillRef idx="2">
                              <a:schemeClr val="accent1"/>
                            </a:fillRef>
                            <a:effectRef idx="1">
                              <a:schemeClr val="accent1"/>
                            </a:effectRef>
                            <a:fontRef idx="minor">
                              <a:schemeClr val="dk1"/>
                            </a:fontRef>
                          </wps:style>
                          <wps:txbx>
                            <w:txbxContent>
                              <w:p w14:paraId="153F3930" w14:textId="77777777" w:rsidR="00C04AB2" w:rsidRPr="00B33BF9" w:rsidRDefault="00C04AB2"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29" name="Text Box 29"/>
                        <wps:cNvSpPr txBox="1"/>
                        <wps:spPr>
                          <a:xfrm>
                            <a:off x="676275" y="1724025"/>
                            <a:ext cx="1793579"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86FA53" w14:textId="77777777" w:rsidR="00C04AB2" w:rsidRPr="00225E5B" w:rsidRDefault="00C04AB2"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EF0AC5" id="Group 4" o:spid="_x0000_s1095" style="position:absolute;margin-left:-2.35pt;margin-top:17.9pt;width:319.15pt;height:233.15pt;z-index:251661312;mso-position-horizontal-relative:text;mso-position-vertical-relative:text;mso-width-relative:margin;mso-height-relative:margin" coordsize="41541,31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">
                <v:group id="Group 11" o:spid="_x0000_s1096"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2" o:spid="_x0000_s1097" style="position:absolute;width:41541;height:31432" coordsize="41541,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oundrect id="Rounded Rectangle 14" o:spid="_x0000_s1098" style="position:absolute;width:41541;height:3143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hrcAA&#10;AADbAAAADwAAAGRycy9kb3ducmV2LnhtbERPTYvCMBC9L/gfwgje1lTRRapRRBCVvbjqxdvQTJti&#10;MylNqvXfmwXB2zze5yxWna3EnRpfOlYwGiYgiDOnSy4UXM7b7xkIH5A1Vo5JwZM8rJa9rwWm2j34&#10;j+6nUIgYwj5FBSaEOpXSZ4Ys+qGriSOXu8ZiiLAppG7wEcNtJcdJ8iMtlhwbDNa0MZTdTq1VMG3D&#10;5PdwNW12vG13x3U+HeeHq1KDfreegwjUhY/47d7rOH8C/7/E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hrcAAAADbAAAADwAAAAAAAAAAAAAAAACYAgAAZHJzL2Rvd25y&#10;ZXYueG1sUEsFBgAAAAAEAAQA9QAAAIUDAAAAAA==&#10;" fillcolor="white [3201]" strokecolor="#4bacc6 [3208]" strokeweight="2pt">
                      <v:textbox>
                        <w:txbxContent>
                          <w:p w14:paraId="4EC83979" w14:textId="77777777" w:rsidR="00C04AB2" w:rsidRPr="009300F0" w:rsidRDefault="00C04AB2" w:rsidP="0016674D">
                            <w:pPr>
                              <w:jc w:val="center"/>
                              <w:rPr>
                                <w:rFonts w:cs="Arial"/>
                                <w:sz w:val="22"/>
                                <w:szCs w:val="22"/>
                                <w:lang w:val="en-GB"/>
                              </w:rPr>
                            </w:pPr>
                            <w:r>
                              <w:rPr>
                                <w:rFonts w:cs="Arial"/>
                                <w:sz w:val="22"/>
                                <w:szCs w:val="22"/>
                                <w:lang w:val="en-GB"/>
                              </w:rPr>
                              <w:t>BDOC 2.1 c</w:t>
                            </w:r>
                            <w:r w:rsidRPr="009300F0">
                              <w:rPr>
                                <w:rFonts w:cs="Arial"/>
                                <w:sz w:val="22"/>
                                <w:szCs w:val="22"/>
                                <w:lang w:val="en-GB"/>
                              </w:rPr>
                              <w:t>ontainer (ASiC-E)</w:t>
                            </w:r>
                          </w:p>
                        </w:txbxContent>
                      </v:textbox>
                    </v:roundrect>
                    <v:group id="Group 21" o:spid="_x0000_s1099" style="position:absolute;left:4286;top:6540;width:33242;height:21844" coordorigin=",63" coordsize="33242,21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2" o:spid="_x0000_s1100" type="#_x0000_t186" style="position:absolute;top:10096;width:33242;height:11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Yj+8UA&#10;AADbAAAADwAAAGRycy9kb3ducmV2LnhtbESPQWsCMRSE74X+h/AKXoomLkXqapRSFCp46VZBb8/N&#10;62bp5mXZRN3++0YoeBxm5htmvuxdIy7UhdqzhvFIgSAuvam50rD7Wg9fQYSIbLDxTBp+KcBy8fgw&#10;x9z4K3/SpYiVSBAOOWqwMba5lKG05DCMfEucvG/fOYxJdpU0HV4T3DUyU2oiHdacFiy29G6p/CnO&#10;TsNmv5KFUqfx5uUwaY7OTv3z1mg9eOrfZiAi9fEe/m9/GA1ZBrcv6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FiP7xQAAANsAAAAPAAAAAAAAAAAAAAAAAJgCAABkcnMv&#10;ZG93bnJldi54bWxQSwUGAAAAAAQABAD1AAAAigMAAAAA&#10;" strokecolor="#4f81bd [3204]" strokeweight="3pt">
                        <v:shadow on="t" color="black" opacity="22937f" origin=",.5" offset="0,.63889mm"/>
                        <v:textbox>
                          <w:txbxContent>
                            <w:p w14:paraId="41EA1FF0" w14:textId="77777777" w:rsidR="00C04AB2" w:rsidRPr="005039A3" w:rsidRDefault="00C04AB2" w:rsidP="0016674D">
                              <w:pPr>
                                <w:spacing w:after="0"/>
                                <w:jc w:val="left"/>
                                <w:rPr>
                                  <w:rFonts w:cs="Arial"/>
                                  <w:szCs w:val="18"/>
                                  <w:lang w:val="en-GB"/>
                                </w:rPr>
                              </w:pP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3" o:spid="_x0000_s1101" type="#_x0000_t115" style="position:absolute;left:18097;top:95;width:12675;height:7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6CsAA&#10;AADbAAAADwAAAGRycy9kb3ducmV2LnhtbESPT4vCMBTE78J+h/AWvNlUF6RUo4iwi3v0z8HjI3lt&#10;SpuX0kTtfvuNIHgcZuY3zHo7uk7caQiNZwXzLAdBrL1puFZwOX/PChAhIhvsPJOCPwqw3XxM1lga&#10;/+Aj3U+xFgnCoUQFNsa+lDJoSw5D5nvi5FV+cBiTHGppBnwkuOvkIs+X0mHDacFiT3tLuj3dnILa&#10;6LbSh5Zv9sfJ4lpp/WsKpaaf424FItIY3+FX+2AULL7g+SX9A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Y6CsAAAADbAAAADwAAAAAAAAAAAAAAAACYAgAAZHJzL2Rvd25y&#10;ZXYueG1sUEsFBgAAAAAEAAQA9QAAAIUDAAAAAA==&#10;" fillcolor="#dbe5f1 [660]" strokecolor="#bfbfbf [2412]" strokeweight=".25pt">
                        <v:shadow on="t" color="black" opacity="24903f" origin=",.5" offset="0,.55556mm"/>
                        <v:textbox>
                          <w:txbxContent>
                            <w:p w14:paraId="76039C86" w14:textId="77777777" w:rsidR="00C04AB2" w:rsidRPr="00FE5E7E" w:rsidRDefault="00C04AB2" w:rsidP="0016674D">
                              <w:pPr>
                                <w:jc w:val="center"/>
                                <w:rPr>
                                  <w:sz w:val="24"/>
                                </w:rPr>
                              </w:pPr>
                              <w:r w:rsidRPr="00FE5E7E">
                                <w:rPr>
                                  <w:sz w:val="24"/>
                                </w:rPr>
                                <w:t>Data files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4" o:spid="_x0000_s1102" type="#_x0000_t114" style="position:absolute;left:2000;top:63;width:118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Usi8UA&#10;AADbAAAADwAAAGRycy9kb3ducmV2LnhtbESPQWsCMRSE7wX/Q3iCt5rtorVsjVIKiu6p2l56e928&#10;bpZuXtYk6ra/3ghCj8PMfMPMl71txYl8aBwreBhnIIgrpxuuFXy8r+6fQISIrLF1TAp+KcByMbib&#10;Y6HdmXd02sdaJAiHAhWYGLtCylAZshjGriNO3rfzFmOSvpba4znBbSvzLHuUFhtOCwY7ejVU/eyP&#10;VsHsz+Bs63emzOuvavq5Lsu36UGp0bB/eQYRqY//4Vt7oxXkE7h+ST9AL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FSyLxQAAANsAAAAPAAAAAAAAAAAAAAAAAJgCAABkcnMv&#10;ZG93bnJldi54bWxQSwUGAAAAAAQABAD1AAAAigMAAAAA&#10;" fillcolor="#dbe5f1 [660]" strokecolor="#bfbfbf [2412]" strokeweight=".25pt">
                        <v:shadow on="t" color="black" opacity="24903f" origin=",.5" offset="0,.55556mm"/>
                        <v:textbox>
                          <w:txbxContent>
                            <w:p w14:paraId="11EDE0BD" w14:textId="77777777" w:rsidR="00C04AB2" w:rsidRPr="00967A1D" w:rsidRDefault="00C04AB2" w:rsidP="0016674D">
                              <w:pPr>
                                <w:spacing w:before="240"/>
                                <w:jc w:val="center"/>
                                <w:rPr>
                                  <w:rFonts w:cs="Arial"/>
                                  <w:sz w:val="24"/>
                                  <w:lang w:val="et-EE"/>
                                </w:rPr>
                              </w:pPr>
                              <w:r w:rsidRPr="00967A1D">
                                <w:rPr>
                                  <w:rFonts w:cs="Arial"/>
                                  <w:sz w:val="24"/>
                                  <w:lang w:val="et-EE"/>
                                </w:rPr>
                                <w:t>mimetype</w:t>
                              </w:r>
                            </w:p>
                          </w:txbxContent>
                        </v:textbox>
                      </v:shape>
                    </v:group>
                  </v:group>
                  <v:shape id="Folded Corner 25" o:spid="_x0000_s1103" type="#_x0000_t65" style="position:absolute;left:7524;top:21526;width:1152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T9xcIA&#10;AADbAAAADwAAAGRycy9kb3ducmV2LnhtbESPT4vCMBTE74LfITzBm6aKilSjqLDsgiz47+Lt2Tzb&#10;YvNSkli7336zsOBxmJnfMMt1ayrRkPOlZQWjYQKCOLO65FzB5fwxmIPwAVljZZkU/JCH9arbWWKq&#10;7YuP1JxCLiKEfYoKihDqVEqfFWTQD21NHL27dQZDlC6X2uErwk0lx0kykwZLjgsF1rQrKHucnkbB&#10;nptt/SzN7XidH/CT3fekcVqpfq/dLEAEasM7/N/+0grGU/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xP3FwgAAANsAAAAPAAAAAAAAAAAAAAAAAJgCAABkcnMvZG93&#10;bnJldi54bWxQSwUGAAAAAAQABAD1AAAAhwMAAAAA&#10;" adj="18000" fillcolor="#dbe5f1 [660]" strokecolor="#4579b8 [3044]">
                    <v:shadow on="t" color="black" opacity="24903f" origin=",.5" offset="0,.55556mm"/>
                    <v:textbox>
                      <w:txbxContent>
                        <w:p w14:paraId="60B78D42" w14:textId="77777777" w:rsidR="00C04AB2" w:rsidRPr="009B1D01" w:rsidRDefault="00C04AB2" w:rsidP="0016674D">
                          <w:pPr>
                            <w:pStyle w:val="NormalWeb"/>
                            <w:spacing w:before="240" w:beforeAutospacing="0" w:after="120" w:afterAutospacing="0"/>
                            <w:jc w:val="center"/>
                            <w:rPr>
                              <w:sz w:val="20"/>
                              <w:szCs w:val="20"/>
                              <w:lang w:val="et-EE"/>
                            </w:rPr>
                          </w:pPr>
                          <w:r w:rsidRPr="009B1D01">
                            <w:rPr>
                              <w:rFonts w:ascii="Arial" w:eastAsia="Times New Roman" w:hAnsi="Arial" w:cs="Arial"/>
                              <w:sz w:val="20"/>
                              <w:szCs w:val="20"/>
                              <w:lang w:val="et-EE"/>
                            </w:rPr>
                            <w:t>manifest.xml</w:t>
                          </w:r>
                        </w:p>
                      </w:txbxContent>
                    </v:textbox>
                  </v:shape>
                  <v:shape id="Folded Corner 26" o:spid="_x0000_s1104" type="#_x0000_t65" style="position:absolute;left:22383;top:20288;width:1171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8ccIA&#10;AADbAAAADwAAAGRycy9kb3ducmV2LnhtbESPQYvCMBSE7wv+h/AEL0VTe3ClmhYRBD2qu4vHR/Ns&#10;i81LaaJWf70RhD0OM/MNs8x704gbda62rGA6iUEQF1bXXCr4OW7GcxDOI2tsLJOCBznIs8HXElNt&#10;77yn28GXIkDYpaig8r5NpXRFRQbdxLbEwTvbzqAPsiul7vAe4KaRSRzPpMGaw0KFLa0rKi6Hq1Hw&#10;a7514p6bKIrniba7v+g0bSOlRsN+tQDhqff/4U97qxUkM3h/CT9AZ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DxxwgAAANsAAAAPAAAAAAAAAAAAAAAAAJgCAABkcnMvZG93&#10;bnJldi54bWxQSwUGAAAAAAQABAD1AAAAhwMAAAAA&#10;" adj="18000" fillcolor="#a7bfde [1620]" strokecolor="#4579b8 [3044]">
                    <v:fill color2="#e4ecf5 [500]" rotate="t" angle="180" colors="0 #a3c4ff;22938f #bfd5ff;1 #e5eeff" focus="100%" type="gradient"/>
                    <v:shadow on="t" color="black" opacity="24903f" origin=",.5" offset="0,.55556mm"/>
                    <v:textbox>
                      <w:txbxContent>
                        <w:p w14:paraId="7AAD6AD5" w14:textId="77777777" w:rsidR="00C04AB2" w:rsidRPr="009B1D01" w:rsidRDefault="00C04AB2" w:rsidP="0016674D">
                          <w:pPr>
                            <w:pStyle w:val="NormalWeb"/>
                            <w:spacing w:before="0" w:beforeAutospacing="0" w:after="120" w:afterAutospacing="0"/>
                            <w:jc w:val="center"/>
                            <w:rPr>
                              <w:sz w:val="20"/>
                              <w:szCs w:val="20"/>
                              <w:lang w:val="en-GB"/>
                            </w:rPr>
                          </w:pPr>
                        </w:p>
                      </w:txbxContent>
                    </v:textbox>
                  </v:shape>
                  <v:shape id="Folded Corner 27" o:spid="_x0000_s1105" type="#_x0000_t65" style="position:absolute;left:21431;top:21240;width:1171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rGKcIA&#10;AADbAAAADwAAAGRycy9kb3ducmV2LnhtbESPT4vCMBTE74LfITzBm6aKqFSjqLDsgiz47+Lt2Tzb&#10;YvNSkli7336zsOBxmJnfMMt1ayrRkPOlZQWjYQKCOLO65FzB5fwxmIPwAVljZZkU/JCH9arbWWKq&#10;7YuP1JxCLiKEfYoKihDqVEqfFWTQD21NHL27dQZDlC6X2uErwk0lx0kylQZLjgsF1rQrKHucnkbB&#10;nptt/SzN7XidH/CT3fekcVqpfq/dLEAEasM7/N/+0grGM/j7En+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YpwgAAANsAAAAPAAAAAAAAAAAAAAAAAJgCAABkcnMvZG93&#10;bnJldi54bWxQSwUGAAAAAAQABAD1AAAAhwMAAAAA&#10;" adj="18000" fillcolor="#dbe5f1 [660]" strokecolor="#4579b8 [3044]">
                    <v:shadow on="t" color="black" opacity="24903f" origin=",.5" offset="0,.55556mm"/>
                    <v:textbox>
                      <w:txbxContent>
                        <w:p w14:paraId="153F3930" w14:textId="77777777" w:rsidR="00C04AB2" w:rsidRPr="00B33BF9" w:rsidRDefault="00C04AB2" w:rsidP="0016674D">
                          <w:pPr>
                            <w:pStyle w:val="NormalWeb"/>
                            <w:spacing w:before="240" w:beforeAutospacing="0" w:after="120" w:afterAutospacing="0"/>
                            <w:jc w:val="center"/>
                            <w:rPr>
                              <w:rFonts w:ascii="Arial" w:hAnsi="Arial" w:cs="Arial"/>
                              <w:sz w:val="20"/>
                              <w:szCs w:val="20"/>
                              <w:lang w:val="en-GB"/>
                            </w:rPr>
                          </w:pPr>
                          <w:r w:rsidRPr="00B33BF9">
                            <w:rPr>
                              <w:rFonts w:ascii="Arial" w:hAnsi="Arial" w:cs="Arial"/>
                              <w:sz w:val="20"/>
                              <w:szCs w:val="20"/>
                              <w:lang w:val="en-GB"/>
                            </w:rPr>
                            <w:t>signatures*.xml</w:t>
                          </w:r>
                        </w:p>
                      </w:txbxContent>
                    </v:textbox>
                  </v:shape>
                </v:group>
                <v:shape id="Text Box 29" o:spid="_x0000_s1106" type="#_x0000_t202" style="position:absolute;left:6762;top:17240;width:1793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4A86FA53" w14:textId="77777777" w:rsidR="00C04AB2" w:rsidRPr="00225E5B" w:rsidRDefault="00C04AB2" w:rsidP="0016674D">
                        <w:pPr>
                          <w:rPr>
                            <w:rFonts w:cs="Arial"/>
                            <w:lang w:val="et-EE"/>
                          </w:rPr>
                        </w:pPr>
                        <w:r w:rsidRPr="00225E5B">
                          <w:rPr>
                            <w:rFonts w:cs="Arial"/>
                            <w:lang w:val="et-EE"/>
                          </w:rPr>
                          <w:t>META-INF</w:t>
                        </w:r>
                        <w:r>
                          <w:rPr>
                            <w:rFonts w:cs="Arial"/>
                            <w:lang w:val="en-GB"/>
                          </w:rPr>
                          <w:t xml:space="preserve"> </w:t>
                        </w:r>
                        <w:r w:rsidRPr="00225E5B">
                          <w:rPr>
                            <w:rFonts w:cs="Arial"/>
                            <w:lang w:val="en-GB"/>
                          </w:rPr>
                          <w:t>subdirectory</w:t>
                        </w:r>
                      </w:p>
                    </w:txbxContent>
                  </v:textbox>
                </v:shape>
                <w10:wrap type="topAndBottom"/>
              </v:group>
            </w:pict>
          </mc:Fallback>
        </mc:AlternateContent>
      </w:r>
    </w:p>
    <w:p w14:paraId="30298564" w14:textId="77777777" w:rsidR="0016674D" w:rsidRPr="00A3153B" w:rsidRDefault="00C04AB2" w:rsidP="0016674D">
      <w:pPr>
        <w:pStyle w:val="Caption"/>
        <w:ind w:firstLine="720"/>
      </w:pPr>
      <w:r>
        <w:fldChar w:fldCharType="begin"/>
      </w:r>
      <w:r>
        <w:instrText xml:space="preserve"> SEQ Joonis \* ARABIC </w:instrText>
      </w:r>
      <w:r>
        <w:fldChar w:fldCharType="separate"/>
      </w:r>
      <w:r w:rsidR="005B0D68">
        <w:rPr>
          <w:noProof/>
        </w:rPr>
        <w:t>3</w:t>
      </w:r>
      <w:r>
        <w:rPr>
          <w:noProof/>
        </w:rPr>
        <w:fldChar w:fldCharType="end"/>
      </w:r>
      <w:r w:rsidR="0016674D" w:rsidRPr="00A3153B">
        <w:t>. BDOC 2.1 container’s contents</w:t>
      </w:r>
    </w:p>
    <w:p w14:paraId="7D64AD6B" w14:textId="77777777" w:rsidR="00140BA3" w:rsidRDefault="00140BA3">
      <w:pPr>
        <w:spacing w:after="0"/>
        <w:jc w:val="left"/>
        <w:rPr>
          <w:rFonts w:cs="Arial"/>
          <w:bCs/>
          <w:sz w:val="24"/>
        </w:rPr>
      </w:pPr>
      <w:r>
        <w:br w:type="page"/>
      </w:r>
    </w:p>
    <w:p w14:paraId="1EA1C788" w14:textId="6E563CBA" w:rsidR="006216AB" w:rsidRPr="00FC5733" w:rsidRDefault="006216AB" w:rsidP="00CE7C76">
      <w:pPr>
        <w:pStyle w:val="Heading3"/>
      </w:pPr>
      <w:bookmarkStart w:id="12" w:name="_Toc413334733"/>
      <w:r w:rsidRPr="00506C5B">
        <w:lastRenderedPageBreak/>
        <w:t xml:space="preserve">DIGIDOC-XML 1.3 </w:t>
      </w:r>
      <w:r w:rsidR="003977EC" w:rsidRPr="00506C5B">
        <w:t xml:space="preserve">file </w:t>
      </w:r>
      <w:r w:rsidRPr="00FC5733">
        <w:t>format</w:t>
      </w:r>
      <w:bookmarkEnd w:id="12"/>
    </w:p>
    <w:p w14:paraId="3F70759D" w14:textId="77777777" w:rsidR="003A6131" w:rsidRPr="00A3153B" w:rsidRDefault="004C3D4F" w:rsidP="00E775A1">
      <w:r w:rsidRPr="00A3153B">
        <w:t>In case of DIGIDOC-XML 1.3 file format, the o</w:t>
      </w:r>
      <w:r w:rsidR="00AB547D" w:rsidRPr="00A3153B">
        <w:t xml:space="preserve">riginal </w:t>
      </w:r>
      <w:r w:rsidR="004E5D8C" w:rsidRPr="00A3153B">
        <w:t xml:space="preserve">data </w:t>
      </w:r>
      <w:r w:rsidR="00AB547D" w:rsidRPr="00A3153B">
        <w:t>files (which were signed) along</w:t>
      </w:r>
      <w:r w:rsidR="0080784E" w:rsidRPr="00A3153B">
        <w:t xml:space="preserve"> </w:t>
      </w:r>
      <w:r w:rsidR="00AB547D" w:rsidRPr="00A3153B">
        <w:t>with the signature(s), validation</w:t>
      </w:r>
      <w:r w:rsidR="0080784E" w:rsidRPr="00A3153B">
        <w:t xml:space="preserve"> </w:t>
      </w:r>
      <w:r w:rsidR="00AB547D" w:rsidRPr="00A3153B">
        <w:t>confirmation(s) and certificates are</w:t>
      </w:r>
      <w:r w:rsidR="0080784E" w:rsidRPr="00A3153B">
        <w:t xml:space="preserve"> </w:t>
      </w:r>
      <w:r w:rsidR="00AB547D" w:rsidRPr="00A3153B">
        <w:t xml:space="preserve">encapsulated within </w:t>
      </w:r>
      <w:r w:rsidR="004E5D8C" w:rsidRPr="00A3153B">
        <w:t>a single</w:t>
      </w:r>
      <w:r w:rsidR="004322C1" w:rsidRPr="00A3153B">
        <w:t xml:space="preserve"> XML </w:t>
      </w:r>
      <w:r w:rsidR="00AB547D" w:rsidRPr="00A3153B">
        <w:t>container with</w:t>
      </w:r>
      <w:r w:rsidR="0080784E" w:rsidRPr="00A3153B">
        <w:t xml:space="preserve"> </w:t>
      </w:r>
      <w:r w:rsidR="004322C1" w:rsidRPr="00A3153B">
        <w:t>&lt;</w:t>
      </w:r>
      <w:r w:rsidR="0080784E" w:rsidRPr="00A3153B">
        <w:t>SignedDoc</w:t>
      </w:r>
      <w:r w:rsidR="004322C1" w:rsidRPr="00A3153B">
        <w:t>&gt;</w:t>
      </w:r>
      <w:r w:rsidR="00AB547D" w:rsidRPr="00A3153B">
        <w:t xml:space="preserve"> as a root element.</w:t>
      </w:r>
    </w:p>
    <w:p w14:paraId="585CCD45" w14:textId="77777777" w:rsidR="004E5D8C" w:rsidRPr="00A3153B" w:rsidRDefault="004E5D8C" w:rsidP="00E775A1"/>
    <w:p w14:paraId="7B3BA39C" w14:textId="77777777" w:rsidR="00FE5E7E" w:rsidRPr="00A3153B" w:rsidRDefault="00883A13" w:rsidP="00E775A1">
      <w:pPr>
        <w:keepNext/>
      </w:pPr>
      <w:r w:rsidRPr="00506C5B">
        <w:rPr>
          <w:noProof/>
          <w:lang w:val="et-EE" w:eastAsia="zh-TW"/>
        </w:rPr>
        <mc:AlternateContent>
          <mc:Choice Requires="wpg">
            <w:drawing>
              <wp:inline distT="0" distB="0" distL="0" distR="0" wp14:anchorId="2DE34669" wp14:editId="0310ED96">
                <wp:extent cx="3162300" cy="2788920"/>
                <wp:effectExtent l="0" t="0" r="19050" b="1143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2300" cy="2788920"/>
                          <a:chOff x="-101843" y="327535"/>
                          <a:chExt cx="2990471" cy="2769231"/>
                        </a:xfrm>
                      </wpg:grpSpPr>
                      <wps:wsp>
                        <wps:cNvPr id="5" name="Rounded Rectangle 5"/>
                        <wps:cNvSpPr/>
                        <wps:spPr>
                          <a:xfrm>
                            <a:off x="-101843" y="327535"/>
                            <a:ext cx="2990471" cy="2769231"/>
                          </a:xfrm>
                          <a:prstGeom prst="roundRect">
                            <a:avLst/>
                          </a:prstGeom>
                          <a:ln/>
                        </wps:spPr>
                        <wps:style>
                          <a:lnRef idx="2">
                            <a:schemeClr val="accent5"/>
                          </a:lnRef>
                          <a:fillRef idx="1">
                            <a:schemeClr val="lt1"/>
                          </a:fillRef>
                          <a:effectRef idx="0">
                            <a:schemeClr val="accent5"/>
                          </a:effectRef>
                          <a:fontRef idx="minor">
                            <a:schemeClr val="dk1"/>
                          </a:fontRef>
                        </wps:style>
                        <wps:txbx>
                          <w:txbxContent>
                            <w:p w14:paraId="55A27587" w14:textId="77777777" w:rsidR="00C04AB2" w:rsidRPr="0091709C" w:rsidRDefault="00C04AB2" w:rsidP="00D74A75">
                              <w:pPr>
                                <w:jc w:val="center"/>
                                <w:rPr>
                                  <w:sz w:val="24"/>
                                </w:rPr>
                              </w:pPr>
                              <w:r w:rsidRPr="0091709C">
                                <w:rPr>
                                  <w:sz w:val="24"/>
                                </w:rPr>
                                <w:t>SignedDoc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138324" y="787739"/>
                            <a:ext cx="2303599" cy="2091038"/>
                            <a:chOff x="-137722" y="261528"/>
                            <a:chExt cx="2303599" cy="2091038"/>
                          </a:xfrm>
                        </wpg:grpSpPr>
                        <wpg:grpSp>
                          <wpg:cNvPr id="16" name="Group 16"/>
                          <wpg:cNvGrpSpPr/>
                          <wpg:grpSpPr>
                            <a:xfrm>
                              <a:off x="-65607" y="261528"/>
                              <a:ext cx="2231224" cy="1539286"/>
                              <a:chOff x="-169124" y="261528"/>
                              <a:chExt cx="2231224" cy="1539286"/>
                            </a:xfrm>
                          </wpg:grpSpPr>
                          <wpg:grpSp>
                            <wpg:cNvPr id="15" name="Group 15"/>
                            <wpg:cNvGrpSpPr/>
                            <wpg:grpSpPr>
                              <a:xfrm>
                                <a:off x="-169124" y="261528"/>
                                <a:ext cx="1804594" cy="1444056"/>
                                <a:chOff x="-169124" y="261528"/>
                                <a:chExt cx="1804594" cy="1444056"/>
                              </a:xfrm>
                            </wpg:grpSpPr>
                            <wps:wsp>
                              <wps:cNvPr id="6" name="Flowchart: Multidocument 6"/>
                              <wps:cNvSpPr/>
                              <wps:spPr>
                                <a:xfrm>
                                  <a:off x="436590" y="261528"/>
                                  <a:ext cx="1198880" cy="715645"/>
                                </a:xfrm>
                                <a:prstGeom prst="flowChartMultidocument">
                                  <a:avLst/>
                                </a:prstGeom>
                                <a:solidFill>
                                  <a:schemeClr val="bg1">
                                    <a:lumMod val="95000"/>
                                  </a:schemeClr>
                                </a:solidFill>
                                <a:ln>
                                  <a:solidFill>
                                    <a:schemeClr val="bg1">
                                      <a:lumMod val="75000"/>
                                    </a:schemeClr>
                                  </a:solidFill>
                                </a:ln>
                                <a:effectLst>
                                  <a:outerShdw blurRad="40000" dist="20000" dir="5400000" rotWithShape="0">
                                    <a:srgbClr val="000000">
                                      <a:alpha val="38000"/>
                                    </a:srgbClr>
                                  </a:outerShdw>
                                  <a:reflection blurRad="6350" stA="52000" endA="300" endPos="35000" dir="5400000" sy="-100000" algn="bl" rotWithShape="0"/>
                                </a:effectLst>
                                <a:scene3d>
                                  <a:camera prst="orthographicFront"/>
                                  <a:lightRig rig="threePt" dir="t"/>
                                </a:scene3d>
                                <a:sp3d>
                                  <a:bevelT/>
                                </a:sp3d>
                              </wps:spPr>
                              <wps:style>
                                <a:lnRef idx="1">
                                  <a:schemeClr val="dk1"/>
                                </a:lnRef>
                                <a:fillRef idx="2">
                                  <a:schemeClr val="dk1"/>
                                </a:fillRef>
                                <a:effectRef idx="1">
                                  <a:schemeClr val="dk1"/>
                                </a:effectRef>
                                <a:fontRef idx="minor">
                                  <a:schemeClr val="dk1"/>
                                </a:fontRef>
                              </wps:style>
                              <wps:txbx>
                                <w:txbxContent>
                                  <w:p w14:paraId="57814C1E" w14:textId="77777777" w:rsidR="00C04AB2" w:rsidRPr="00FE5E7E" w:rsidRDefault="00C04AB2" w:rsidP="00D74A75">
                                    <w:pPr>
                                      <w:jc w:val="center"/>
                                      <w:rPr>
                                        <w:sz w:val="24"/>
                                      </w:rPr>
                                    </w:pPr>
                                    <w:r w:rsidRPr="00FE5E7E">
                                      <w:rPr>
                                        <w:sz w:val="24"/>
                                      </w:rPr>
                                      <w:t>Data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uble Bracket 7"/>
                              <wps:cNvSpPr/>
                              <wps:spPr>
                                <a:xfrm>
                                  <a:off x="-169124" y="1247250"/>
                                  <a:ext cx="920897" cy="458334"/>
                                </a:xfrm>
                                <a:prstGeom prst="bracketPair">
                                  <a:avLst/>
                                </a:prstGeom>
                              </wps:spPr>
                              <wps:style>
                                <a:lnRef idx="3">
                                  <a:schemeClr val="accent5"/>
                                </a:lnRef>
                                <a:fillRef idx="0">
                                  <a:schemeClr val="accent5"/>
                                </a:fillRef>
                                <a:effectRef idx="2">
                                  <a:schemeClr val="accent5"/>
                                </a:effectRef>
                                <a:fontRef idx="minor">
                                  <a:schemeClr val="tx1"/>
                                </a:fontRef>
                              </wps:style>
                              <wps:txbx>
                                <w:txbxContent>
                                  <w:p w14:paraId="61D90050" w14:textId="77777777" w:rsidR="00C04AB2" w:rsidRPr="0024468B" w:rsidRDefault="00C04AB2" w:rsidP="00D74A75">
                                    <w:pPr>
                                      <w:jc w:val="center"/>
                                      <w:rPr>
                                        <w:szCs w:val="18"/>
                                      </w:rPr>
                                    </w:pPr>
                                    <w:r w:rsidRPr="0024468B">
                                      <w:rPr>
                                        <w:szCs w:val="18"/>
                                      </w:rPr>
                                      <w:t>Signature</w:t>
                                    </w:r>
                                    <w:r>
                                      <w:rPr>
                                        <w:szCs w:val="18"/>
                                      </w:rPr>
                                      <w:t xml:space="preserv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Horizontal Scroll 8"/>
                            <wps:cNvSpPr/>
                            <wps:spPr>
                              <a:xfrm>
                                <a:off x="1031599" y="1244441"/>
                                <a:ext cx="1030501" cy="556373"/>
                              </a:xfrm>
                              <a:prstGeom prst="horizontalScroll">
                                <a:avLst/>
                              </a:prstGeom>
                            </wps:spPr>
                            <wps:style>
                              <a:lnRef idx="0">
                                <a:schemeClr val="accent5"/>
                              </a:lnRef>
                              <a:fillRef idx="3">
                                <a:schemeClr val="accent5"/>
                              </a:fillRef>
                              <a:effectRef idx="3">
                                <a:schemeClr val="accent5"/>
                              </a:effectRef>
                              <a:fontRef idx="minor">
                                <a:schemeClr val="lt1"/>
                              </a:fontRef>
                            </wps:style>
                            <wps:txbx>
                              <w:txbxContent>
                                <w:p w14:paraId="2D3D17DD" w14:textId="77777777" w:rsidR="00C04AB2" w:rsidRPr="00E84075" w:rsidRDefault="00C04AB2" w:rsidP="00274B1A">
                                  <w:pPr>
                                    <w:jc w:val="center"/>
                                    <w:rPr>
                                      <w:sz w:val="18"/>
                                      <w:szCs w:val="18"/>
                                    </w:rPr>
                                  </w:pPr>
                                  <w:r w:rsidRPr="00E84075">
                                    <w:rPr>
                                      <w:sz w:val="18"/>
                                      <w:szCs w:val="18"/>
                                    </w:rPr>
                                    <w:t>Certificate of signer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137722" y="1800814"/>
                              <a:ext cx="2303599" cy="551752"/>
                              <a:chOff x="-137722" y="273938"/>
                              <a:chExt cx="2303599" cy="551752"/>
                            </a:xfrm>
                          </wpg:grpSpPr>
                          <wps:wsp>
                            <wps:cNvPr id="9" name="Double Brace 9"/>
                            <wps:cNvSpPr/>
                            <wps:spPr>
                              <a:xfrm>
                                <a:off x="-137722" y="273938"/>
                                <a:ext cx="1077232" cy="450772"/>
                              </a:xfrm>
                              <a:prstGeom prst="bracePair">
                                <a:avLst/>
                              </a:prstGeom>
                              <a:ln>
                                <a:solidFill>
                                  <a:srgbClr val="386294"/>
                                </a:solidFill>
                              </a:ln>
                            </wps:spPr>
                            <wps:style>
                              <a:lnRef idx="3">
                                <a:schemeClr val="accent1"/>
                              </a:lnRef>
                              <a:fillRef idx="0">
                                <a:schemeClr val="accent1"/>
                              </a:fillRef>
                              <a:effectRef idx="2">
                                <a:schemeClr val="accent1"/>
                              </a:effectRef>
                              <a:fontRef idx="minor">
                                <a:schemeClr val="tx1"/>
                              </a:fontRef>
                            </wps:style>
                            <wps:txbx>
                              <w:txbxContent>
                                <w:p w14:paraId="1530882E" w14:textId="77777777" w:rsidR="00C04AB2" w:rsidRPr="00E84075" w:rsidRDefault="00C04AB2" w:rsidP="00274B1A">
                                  <w:pPr>
                                    <w:jc w:val="center"/>
                                    <w:rPr>
                                      <w:sz w:val="18"/>
                                      <w:szCs w:val="18"/>
                                    </w:rPr>
                                  </w:pPr>
                                  <w:r w:rsidRPr="00E84075">
                                    <w:rPr>
                                      <w:sz w:val="18"/>
                                      <w:szCs w:val="18"/>
                                    </w:rPr>
                                    <w:t>Validity confirm</w:t>
                                  </w:r>
                                  <w:r w:rsidRPr="0024468B">
                                    <w:rPr>
                                      <w:szCs w:val="20"/>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Horizontal Scroll 10"/>
                            <wps:cNvSpPr/>
                            <wps:spPr>
                              <a:xfrm>
                                <a:off x="1135276" y="274036"/>
                                <a:ext cx="1030601" cy="551654"/>
                              </a:xfrm>
                              <a:prstGeom prst="horizontalScroll">
                                <a:avLst/>
                              </a:prstGeom>
                            </wps:spPr>
                            <wps:style>
                              <a:lnRef idx="0">
                                <a:schemeClr val="accent1"/>
                              </a:lnRef>
                              <a:fillRef idx="3">
                                <a:schemeClr val="accent1"/>
                              </a:fillRef>
                              <a:effectRef idx="3">
                                <a:schemeClr val="accent1"/>
                              </a:effectRef>
                              <a:fontRef idx="minor">
                                <a:schemeClr val="lt1"/>
                              </a:fontRef>
                            </wps:style>
                            <wps:txbx>
                              <w:txbxContent>
                                <w:p w14:paraId="4A7B7524" w14:textId="77777777" w:rsidR="00C04AB2" w:rsidRPr="00E84075" w:rsidRDefault="00C04AB2" w:rsidP="00274B1A">
                                  <w:pPr>
                                    <w:jc w:val="center"/>
                                    <w:rPr>
                                      <w:sz w:val="18"/>
                                      <w:szCs w:val="18"/>
                                    </w:rPr>
                                  </w:pPr>
                                  <w:r w:rsidRPr="00E84075">
                                    <w:rPr>
                                      <w:sz w:val="18"/>
                                      <w:szCs w:val="18"/>
                                    </w:rPr>
                                    <w:t>Certificate of responder</w:t>
                                  </w:r>
                                </w:p>
                                <w:p w14:paraId="7D49CEC0" w14:textId="77777777" w:rsidR="00C04AB2" w:rsidRDefault="00C04A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inline>
            </w:drawing>
          </mc:Choice>
          <mc:Fallback>
            <w:pict>
              <v:group w14:anchorId="2DE34669" id="Group 19" o:spid="_x0000_s1107" style="width:249pt;height:219.6pt;mso-position-horizontal-relative:char;mso-position-vertical-relative:line" coordorigin="-1018,3275" coordsize="29904,2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">
                <v:roundrect id="Rounded Rectangle 5" o:spid="_x0000_s1108" style="position:absolute;left:-1018;top:3275;width:29904;height:276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PRRsIA&#10;AADaAAAADwAAAGRycy9kb3ducmV2LnhtbESPQYvCMBSE7wv7H8IT9ramyipSjSILsitetHrx9mhe&#10;m2LzUppU6783guBxmPlmmMWqt7W4UusrxwpGwwQEce50xaWC03HzPQPhA7LG2jEpuJOH1fLzY4Gp&#10;djc+0DULpYgl7FNUYEJoUil9bsiiH7qGOHqFay2GKNtS6hZvsdzWcpwkU2mx4rhgsKFfQ/kl66yC&#10;SRd+dtuz6fL9ZfO3XxeTcbE9K/U16NdzEIH68A6/6H8dOXhei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89FGwgAAANoAAAAPAAAAAAAAAAAAAAAAAJgCAABkcnMvZG93&#10;bnJldi54bWxQSwUGAAAAAAQABAD1AAAAhwMAAAAA&#10;" fillcolor="white [3201]" strokecolor="#4bacc6 [3208]" strokeweight="2pt">
                  <v:textbox>
                    <w:txbxContent>
                      <w:p w14:paraId="55A27587" w14:textId="77777777" w:rsidR="00C04AB2" w:rsidRPr="0091709C" w:rsidRDefault="00C04AB2" w:rsidP="00D74A75">
                        <w:pPr>
                          <w:jc w:val="center"/>
                          <w:rPr>
                            <w:sz w:val="24"/>
                          </w:rPr>
                        </w:pPr>
                        <w:r w:rsidRPr="0091709C">
                          <w:rPr>
                            <w:sz w:val="24"/>
                          </w:rPr>
                          <w:t>SignedDoc container</w:t>
                        </w:r>
                      </w:p>
                    </w:txbxContent>
                  </v:textbox>
                </v:roundrect>
                <v:group id="Group 18" o:spid="_x0000_s1109" style="position:absolute;left:1383;top:7877;width:23036;height:20910" coordorigin="-1377,2615" coordsize="23035,20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110" style="position:absolute;left:-656;top:2615;width:22312;height:15393" coordorigin="-1691,2615" coordsize="22312,15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111" style="position:absolute;left:-1691;top:2615;width:18045;height:14440" coordorigin="-1691,2615" coordsize="18045,14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lowchart: Multidocument 6" o:spid="_x0000_s1112" type="#_x0000_t115" style="position:absolute;left:4365;top:2615;width:11989;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s20sEA&#10;AADaAAAADwAAAGRycy9kb3ducmV2LnhtbESPQYvCMBSE74L/ITzBm6buoUjXKGVBXPDiul68PZq3&#10;bbF56Saxjf/eLAh7HGbmG2azi6YTAznfWlawWmYgiCurW64VXL73izUIH5A1dpZJwYM87LbTyQYL&#10;bUf+ouEcapEg7AtU0ITQF1L6qiGDfml74uT9WGcwJOlqqR2OCW46+ZZluTTYclposKePhqrb+W4U&#10;kPu9cJSxuh1Oq0N+vI7laSiVms9i+Q4iUAz/4Vf7UyvI4e9Kug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LNtLBAAAA2gAAAA8AAAAAAAAAAAAAAAAAmAIAAGRycy9kb3du&#10;cmV2LnhtbFBLBQYAAAAABAAEAPUAAACGAwAAAAA=&#10;" fillcolor="#f2f2f2 [3052]" strokecolor="#bfbfbf [2412]">
                        <v:shadow on="t" color="black" opacity="24903f" origin=",.5" offset="0,.55556mm"/>
                        <v:textbox>
                          <w:txbxContent>
                            <w:p w14:paraId="57814C1E" w14:textId="77777777" w:rsidR="00C04AB2" w:rsidRPr="00FE5E7E" w:rsidRDefault="00C04AB2" w:rsidP="00D74A75">
                              <w:pPr>
                                <w:jc w:val="center"/>
                                <w:rPr>
                                  <w:sz w:val="24"/>
                                </w:rPr>
                              </w:pPr>
                              <w:r w:rsidRPr="00FE5E7E">
                                <w:rPr>
                                  <w:sz w:val="24"/>
                                </w:rPr>
                                <w:t>Data files</w:t>
                              </w:r>
                            </w:p>
                          </w:txbxContent>
                        </v:textbox>
                      </v:shape>
                      <v:shape id="Double Bracket 7" o:spid="_x0000_s1113" type="#_x0000_t185" style="position:absolute;left:-1691;top:12472;width:9208;height:4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CAsQA&#10;AADaAAAADwAAAGRycy9kb3ducmV2LnhtbESPT2vCQBTE74LfYXmCF6mbKtSSuooWBBF68A+Kt5fs&#10;axLMvg3ZNYnf3i0UPA4z8xtmvuxMKRqqXWFZwfs4AkGcWl1wpuB03Lx9gnAeWWNpmRQ8yMFy0e/N&#10;Mda25T01B5+JAGEXo4Lc+yqW0qU5GXRjWxEH79fWBn2QdSZ1jW2Am1JOouhDGiw4LORY0XdO6e1w&#10;Nwqml31lm/W12Z7Xo+SnSxO/axOlhoNu9QXCU+df4f/2ViuYwd+Vc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QgLEAAAA2gAAAA8AAAAAAAAAAAAAAAAAmAIAAGRycy9k&#10;b3ducmV2LnhtbFBLBQYAAAAABAAEAPUAAACJAwAAAAA=&#10;" strokecolor="#4bacc6 [3208]" strokeweight="3pt">
                        <v:shadow on="t" color="black" opacity="22937f" origin=",.5" offset="0,.63889mm"/>
                        <v:textbox>
                          <w:txbxContent>
                            <w:p w14:paraId="61D90050" w14:textId="77777777" w:rsidR="00C04AB2" w:rsidRPr="0024468B" w:rsidRDefault="00C04AB2" w:rsidP="00D74A75">
                              <w:pPr>
                                <w:jc w:val="center"/>
                                <w:rPr>
                                  <w:szCs w:val="18"/>
                                </w:rPr>
                              </w:pPr>
                              <w:r w:rsidRPr="0024468B">
                                <w:rPr>
                                  <w:szCs w:val="18"/>
                                </w:rPr>
                                <w:t>Signature</w:t>
                              </w:r>
                              <w:r>
                                <w:rPr>
                                  <w:szCs w:val="18"/>
                                </w:rPr>
                                <w:t xml:space="preserve"> value</w:t>
                              </w:r>
                            </w:p>
                          </w:txbxContent>
                        </v:textbox>
                      </v:shape>
                    </v:group>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8" o:spid="_x0000_s1114" type="#_x0000_t98" style="position:absolute;left:10315;top:12444;width:10306;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hgYcEA&#10;AADaAAAADwAAAGRycy9kb3ducmV2LnhtbERPu27CMBTdkfoP1q3UBRGnRYogxURRWxBrQzt0u7Jv&#10;Hmp8ncYGwt/jAanj0Xlvisn24kyj7xwreE5SEMTamY4bBV/H3WIFwgdkg71jUnAlD8X2YbbB3LgL&#10;f9K5Co2IIexzVNCGMORSet2SRZ+4gThytRsthgjHRpoRLzHc9vIlTTNpsePY0OJAby3p3+pkFfwd&#10;5vv1SVdL/f6RZd/Zj67rUiv19DiVryACTeFffHcfjIK4NV6JN0B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IYGHBAAAA2gAAAA8AAAAAAAAAAAAAAAAAmAIAAGRycy9kb3du&#10;cmV2LnhtbFBLBQYAAAAABAAEAPUAAACGAwAAAAA=&#10;" fillcolor="#215a69 [1640]" stroked="f">
                      <v:fill color2="#3da5c1 [3016]" rotate="t" angle="180" colors="0 #2787a0;52429f #36b1d2;1 #34b3d6" focus="100%" type="gradient">
                        <o:fill v:ext="view" type="gradientUnscaled"/>
                      </v:fill>
                      <v:shadow on="t" color="black" opacity="22937f" origin=",.5" offset="0,.63889mm"/>
                      <v:textbox>
                        <w:txbxContent>
                          <w:p w14:paraId="2D3D17DD" w14:textId="77777777" w:rsidR="00C04AB2" w:rsidRPr="00E84075" w:rsidRDefault="00C04AB2" w:rsidP="00274B1A">
                            <w:pPr>
                              <w:jc w:val="center"/>
                              <w:rPr>
                                <w:sz w:val="18"/>
                                <w:szCs w:val="18"/>
                              </w:rPr>
                            </w:pPr>
                            <w:r w:rsidRPr="00E84075">
                              <w:rPr>
                                <w:sz w:val="18"/>
                                <w:szCs w:val="18"/>
                              </w:rPr>
                              <w:t>Certificate of signer</w:t>
                            </w:r>
                          </w:p>
                        </w:txbxContent>
                      </v:textbox>
                    </v:shape>
                  </v:group>
                  <v:group id="Group 17" o:spid="_x0000_s1115" style="position:absolute;left:-1377;top:18008;width:23035;height:5517" coordorigin="-1377,2739" coordsize="23035,5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Double Brace 9" o:spid="_x0000_s1116" type="#_x0000_t186" style="position:absolute;left:-1377;top:2739;width:10772;height:4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UlscIA&#10;AADaAAAADwAAAGRycy9kb3ducmV2LnhtbESPQWvCQBSE74L/YXkFb7qxSG3TbMQGhOCt2kKPj93X&#10;JCT7NmRXTf69Wyh4HGbmGybbjbYTVxp841jBepWAINbONFwp+Doflq8gfEA22DkmBRN52OXzWYap&#10;cTf+pOspVCJC2KeooA6hT6X0uiaLfuV64uj9usFiiHKopBnwFuG2k89J8iItNhwXauypqEm3p4tV&#10;0G7WWhffVblt0RTyKNuP6SdRavE07t9BBBrDI/zfLo2CN/i7Em+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NSWxwgAAANoAAAAPAAAAAAAAAAAAAAAAAJgCAABkcnMvZG93&#10;bnJldi54bWxQSwUGAAAAAAQABAD1AAAAhwMAAAAA&#10;" strokecolor="#386294" strokeweight="3pt">
                      <v:shadow on="t" color="black" opacity="22937f" origin=",.5" offset="0,.63889mm"/>
                      <v:textbox>
                        <w:txbxContent>
                          <w:p w14:paraId="1530882E" w14:textId="77777777" w:rsidR="00C04AB2" w:rsidRPr="00E84075" w:rsidRDefault="00C04AB2" w:rsidP="00274B1A">
                            <w:pPr>
                              <w:jc w:val="center"/>
                              <w:rPr>
                                <w:sz w:val="18"/>
                                <w:szCs w:val="18"/>
                              </w:rPr>
                            </w:pPr>
                            <w:r w:rsidRPr="00E84075">
                              <w:rPr>
                                <w:sz w:val="18"/>
                                <w:szCs w:val="18"/>
                              </w:rPr>
                              <w:t>Validity confirm</w:t>
                            </w:r>
                            <w:r w:rsidRPr="0024468B">
                              <w:rPr>
                                <w:szCs w:val="20"/>
                              </w:rPr>
                              <w:t>ation</w:t>
                            </w:r>
                          </w:p>
                        </w:txbxContent>
                      </v:textbox>
                    </v:shape>
                    <v:shape id="Horizontal Scroll 10" o:spid="_x0000_s1117" type="#_x0000_t98" style="position:absolute;left:11352;top:2740;width:10306;height:5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9GlMQA&#10;AADbAAAADwAAAGRycy9kb3ducmV2LnhtbESPQW/CMAyF70j7D5En7YIghcOESgNiEwhOE5TtbjWm&#10;rWic0gTo9uvnAxI3W+/5vc/ZsneNulEXas8GJuMEFHHhbc2lge/jZjQDFSKyxcYzGfilAMvFyyDD&#10;1Po7H+iWx1JJCIcUDVQxtqnWoajIYRj7lli0k+8cRlm7UtsO7xLuGj1NknftsGZpqLClz4qKc351&#10;Bsqfr/3Ebk9/l30e7eVjNwxhfTXm7bVfzUFF6uPT/LjeWcEXevlFBt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fRpTEAAAA2wAAAA8AAAAAAAAAAAAAAAAAmAIAAGRycy9k&#10;b3ducmV2LnhtbFBLBQYAAAAABAAEAPUAAACJAwAAAAA=&#10;" fillcolor="#254163 [1636]" stroked="f">
                      <v:fill color2="#4477b6 [3012]" rotate="t" angle="180" colors="0 #2c5d98;52429f #3c7bc7;1 #3a7ccb" focus="100%" type="gradient">
                        <o:fill v:ext="view" type="gradientUnscaled"/>
                      </v:fill>
                      <v:shadow on="t" color="black" opacity="22937f" origin=",.5" offset="0,.63889mm"/>
                      <v:textbox>
                        <w:txbxContent>
                          <w:p w14:paraId="4A7B7524" w14:textId="77777777" w:rsidR="00C04AB2" w:rsidRPr="00E84075" w:rsidRDefault="00C04AB2" w:rsidP="00274B1A">
                            <w:pPr>
                              <w:jc w:val="center"/>
                              <w:rPr>
                                <w:sz w:val="18"/>
                                <w:szCs w:val="18"/>
                              </w:rPr>
                            </w:pPr>
                            <w:r w:rsidRPr="00E84075">
                              <w:rPr>
                                <w:sz w:val="18"/>
                                <w:szCs w:val="18"/>
                              </w:rPr>
                              <w:t>Certificate of responder</w:t>
                            </w:r>
                          </w:p>
                          <w:p w14:paraId="7D49CEC0" w14:textId="77777777" w:rsidR="00C04AB2" w:rsidRDefault="00C04AB2"/>
                        </w:txbxContent>
                      </v:textbox>
                    </v:shape>
                  </v:group>
                </v:group>
                <w10:anchorlock/>
              </v:group>
            </w:pict>
          </mc:Fallback>
        </mc:AlternateContent>
      </w:r>
    </w:p>
    <w:p w14:paraId="3A0085D1" w14:textId="77777777" w:rsidR="00C91C45" w:rsidRPr="00A3153B" w:rsidRDefault="00C04AB2" w:rsidP="00E775A1">
      <w:pPr>
        <w:pStyle w:val="Caption"/>
      </w:pPr>
      <w:r>
        <w:fldChar w:fldCharType="begin"/>
      </w:r>
      <w:r>
        <w:instrText xml:space="preserve"> SEQ Joonis \* ARABIC </w:instrText>
      </w:r>
      <w:r>
        <w:fldChar w:fldCharType="separate"/>
      </w:r>
      <w:r w:rsidR="005B0D68">
        <w:rPr>
          <w:noProof/>
        </w:rPr>
        <w:t>4</w:t>
      </w:r>
      <w:r>
        <w:rPr>
          <w:noProof/>
        </w:rPr>
        <w:fldChar w:fldCharType="end"/>
      </w:r>
      <w:r w:rsidR="00E47A95" w:rsidRPr="00A3153B">
        <w:t>.</w:t>
      </w:r>
      <w:r w:rsidR="00FE5E7E" w:rsidRPr="00A3153B">
        <w:t xml:space="preserve"> SignedDoc container</w:t>
      </w:r>
    </w:p>
    <w:p w14:paraId="0111B7D2" w14:textId="7B66BBA3" w:rsidR="006B531D" w:rsidRPr="00FC5733" w:rsidRDefault="006B531D" w:rsidP="009752C8">
      <w:pPr>
        <w:pStyle w:val="Heading3"/>
      </w:pPr>
      <w:bookmarkStart w:id="13" w:name="_Toc410324188"/>
      <w:bookmarkStart w:id="14" w:name="_Toc410324362"/>
      <w:bookmarkStart w:id="15" w:name="_Toc410324193"/>
      <w:bookmarkStart w:id="16" w:name="_Toc410324367"/>
      <w:bookmarkStart w:id="17" w:name="_Toc410324200"/>
      <w:bookmarkStart w:id="18" w:name="_Toc410324374"/>
      <w:bookmarkStart w:id="19" w:name="_Toc410324202"/>
      <w:bookmarkStart w:id="20" w:name="_Toc410324376"/>
      <w:bookmarkStart w:id="21" w:name="_Toc410324203"/>
      <w:bookmarkStart w:id="22" w:name="_Toc410324377"/>
      <w:bookmarkStart w:id="23" w:name="_Toc374521913"/>
      <w:bookmarkStart w:id="24" w:name="_Toc374522089"/>
      <w:bookmarkStart w:id="25" w:name="_Toc413334734"/>
      <w:bookmarkEnd w:id="13"/>
      <w:bookmarkEnd w:id="14"/>
      <w:bookmarkEnd w:id="15"/>
      <w:bookmarkEnd w:id="16"/>
      <w:bookmarkEnd w:id="17"/>
      <w:bookmarkEnd w:id="18"/>
      <w:bookmarkEnd w:id="19"/>
      <w:bookmarkEnd w:id="20"/>
      <w:bookmarkEnd w:id="21"/>
      <w:bookmarkEnd w:id="22"/>
      <w:bookmarkEnd w:id="23"/>
      <w:bookmarkEnd w:id="24"/>
      <w:r w:rsidRPr="00506C5B">
        <w:t xml:space="preserve">Comparison of BDOC </w:t>
      </w:r>
      <w:r w:rsidR="008A5DD6" w:rsidRPr="00506C5B">
        <w:t>2.1</w:t>
      </w:r>
      <w:r w:rsidRPr="00FC5733">
        <w:t xml:space="preserve"> and DIGIDOC-XML 1.3</w:t>
      </w:r>
      <w:r w:rsidR="000075D0" w:rsidRPr="00FC5733">
        <w:t xml:space="preserve"> implementations</w:t>
      </w:r>
      <w:bookmarkEnd w:id="25"/>
    </w:p>
    <w:p w14:paraId="576D4411" w14:textId="6BECBCF8" w:rsidR="008813EB" w:rsidRDefault="00054CA7" w:rsidP="00E775A1">
      <w:r w:rsidRPr="00A3153B">
        <w:t xml:space="preserve">The following table gives an overview of the main differences between DIGIDOC-XML 1.3 and BDOC </w:t>
      </w:r>
      <w:r w:rsidR="008A5DD6" w:rsidRPr="00A3153B">
        <w:t>2.1</w:t>
      </w:r>
      <w:r w:rsidRPr="00A3153B">
        <w:t xml:space="preserve"> features that are implemented in JDigiDoc. </w:t>
      </w:r>
    </w:p>
    <w:p w14:paraId="1FC5A7E4" w14:textId="466510E5" w:rsidR="003A6131" w:rsidRPr="00A3153B" w:rsidRDefault="007A7B34" w:rsidP="00E775A1">
      <w:r w:rsidRPr="0082785E">
        <w:rPr>
          <w:b/>
        </w:rPr>
        <w:t>Note</w:t>
      </w:r>
      <w:r w:rsidR="008813EB" w:rsidRPr="0082785E">
        <w:rPr>
          <w:b/>
        </w:rPr>
        <w:t>:</w:t>
      </w:r>
      <w:r w:rsidRPr="0082785E">
        <w:t xml:space="preserve"> the implemented features do not completely cover all the features that are described in the specification documents</w:t>
      </w:r>
      <w:r>
        <w:t>. See chapter “</w:t>
      </w:r>
      <w:r>
        <w:fldChar w:fldCharType="begin"/>
      </w:r>
      <w:r>
        <w:instrText xml:space="preserve"> REF _Ref361998067 \r \h </w:instrText>
      </w:r>
      <w:r>
        <w:fldChar w:fldCharType="separate"/>
      </w:r>
      <w:r w:rsidR="005B0D68">
        <w:t>8</w:t>
      </w:r>
      <w:r>
        <w:fldChar w:fldCharType="end"/>
      </w:r>
      <w:r>
        <w:t xml:space="preserve"> </w:t>
      </w:r>
      <w:r>
        <w:fldChar w:fldCharType="begin"/>
      </w:r>
      <w:r>
        <w:instrText xml:space="preserve"> REF _Ref361998067 \h </w:instrText>
      </w:r>
      <w:r>
        <w:fldChar w:fldCharType="separate"/>
      </w:r>
      <w:r w:rsidR="005B0D68" w:rsidRPr="00A3153B">
        <w:t>JDigiDoc library’s implementation notes</w:t>
      </w:r>
      <w:r>
        <w:fldChar w:fldCharType="end"/>
      </w:r>
      <w:r>
        <w:t>” for more information.</w:t>
      </w:r>
    </w:p>
    <w:tbl>
      <w:tblPr>
        <w:tblStyle w:val="Parameters"/>
        <w:tblW w:w="0" w:type="auto"/>
        <w:tblLook w:val="04A0" w:firstRow="1" w:lastRow="0" w:firstColumn="1" w:lastColumn="0" w:noHBand="0" w:noVBand="1"/>
      </w:tblPr>
      <w:tblGrid>
        <w:gridCol w:w="1887"/>
        <w:gridCol w:w="3175"/>
        <w:gridCol w:w="3158"/>
      </w:tblGrid>
      <w:tr w:rsidR="003A6131" w:rsidRPr="00FC5733" w14:paraId="33F0DD67" w14:textId="77777777" w:rsidTr="0003639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CC69CEF" w14:textId="77777777" w:rsidR="003A6131" w:rsidRPr="00A3153B" w:rsidRDefault="001E348A" w:rsidP="00E775A1">
            <w:pPr>
              <w:spacing w:line="240" w:lineRule="auto"/>
              <w:ind w:left="0"/>
              <w:mirrorIndents w:val="0"/>
              <w:jc w:val="left"/>
              <w:rPr>
                <w:b/>
                <w:lang w:val="en-US" w:eastAsia="en-US"/>
              </w:rPr>
            </w:pPr>
            <w:r w:rsidRPr="00A3153B">
              <w:rPr>
                <w:b/>
                <w:lang w:val="en-US"/>
              </w:rPr>
              <w:t>Feature</w:t>
            </w:r>
          </w:p>
        </w:tc>
        <w:tc>
          <w:tcPr>
            <w:tcW w:w="3242" w:type="dxa"/>
            <w:vAlign w:val="center"/>
          </w:tcPr>
          <w:p w14:paraId="6A7F70A0" w14:textId="77777777"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DIGIDOC-XML</w:t>
            </w:r>
            <w:r w:rsidR="00176F43" w:rsidRPr="00A3153B">
              <w:rPr>
                <w:b/>
                <w:lang w:val="en-US"/>
              </w:rPr>
              <w:t xml:space="preserve"> 1.3</w:t>
            </w:r>
            <w:r w:rsidR="00CB776B" w:rsidRPr="00A3153B">
              <w:rPr>
                <w:b/>
                <w:lang w:val="en-US"/>
              </w:rPr>
              <w:t xml:space="preserve"> (.ddoc)</w:t>
            </w:r>
          </w:p>
        </w:tc>
        <w:tc>
          <w:tcPr>
            <w:tcW w:w="3243" w:type="dxa"/>
            <w:vAlign w:val="center"/>
          </w:tcPr>
          <w:p w14:paraId="36108CA8" w14:textId="2E45E980" w:rsidR="003A6131" w:rsidRPr="00A3153B" w:rsidRDefault="003A6131" w:rsidP="00E775A1">
            <w:pPr>
              <w:spacing w:line="240" w:lineRule="auto"/>
              <w:ind w:left="0"/>
              <w:jc w:val="left"/>
              <w:cnfStyle w:val="100000000000" w:firstRow="1" w:lastRow="0" w:firstColumn="0" w:lastColumn="0" w:oddVBand="0" w:evenVBand="0" w:oddHBand="0" w:evenHBand="0" w:firstRowFirstColumn="0" w:firstRowLastColumn="0" w:lastRowFirstColumn="0" w:lastRowLastColumn="0"/>
              <w:rPr>
                <w:b/>
                <w:lang w:val="en-US" w:eastAsia="en-US"/>
              </w:rPr>
            </w:pPr>
            <w:r w:rsidRPr="00A3153B">
              <w:rPr>
                <w:b/>
                <w:lang w:val="en-US"/>
              </w:rPr>
              <w:t>BDOC</w:t>
            </w:r>
            <w:r w:rsidR="00176F43" w:rsidRPr="00A3153B">
              <w:rPr>
                <w:b/>
                <w:lang w:val="en-US"/>
              </w:rPr>
              <w:t xml:space="preserve"> </w:t>
            </w:r>
            <w:r w:rsidR="008A5DD6" w:rsidRPr="00A3153B">
              <w:rPr>
                <w:b/>
                <w:lang w:val="en-US"/>
              </w:rPr>
              <w:t>2.1</w:t>
            </w:r>
            <w:r w:rsidR="00CB776B" w:rsidRPr="00A3153B">
              <w:rPr>
                <w:b/>
                <w:lang w:val="en-US"/>
              </w:rPr>
              <w:t xml:space="preserve"> (.bdoc)</w:t>
            </w:r>
          </w:p>
        </w:tc>
      </w:tr>
      <w:tr w:rsidR="003A6131" w:rsidRPr="00FC5733" w14:paraId="42C7D5D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3A6A8020"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Container Format</w:t>
            </w:r>
          </w:p>
        </w:tc>
        <w:tc>
          <w:tcPr>
            <w:tcW w:w="3242" w:type="dxa"/>
            <w:vAlign w:val="center"/>
          </w:tcPr>
          <w:p w14:paraId="22C21EF3"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Single XML file</w:t>
            </w:r>
          </w:p>
        </w:tc>
        <w:tc>
          <w:tcPr>
            <w:tcW w:w="3243" w:type="dxa"/>
            <w:vAlign w:val="center"/>
          </w:tcPr>
          <w:p w14:paraId="0C2A0328" w14:textId="77777777" w:rsidR="003A6131" w:rsidRPr="00A3153B" w:rsidRDefault="003A6131" w:rsidP="00E775A1">
            <w:pPr>
              <w:spacing w:line="240" w:lineRule="auto"/>
              <w:ind w:left="0"/>
              <w:jc w:val="left"/>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Zip-file</w:t>
            </w:r>
          </w:p>
        </w:tc>
      </w:tr>
      <w:tr w:rsidR="009374E8" w:rsidRPr="00FC5733" w14:paraId="659C14BA"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0762AD4A" w14:textId="77777777" w:rsidR="009374E8" w:rsidRPr="00A3153B" w:rsidRDefault="004C0523" w:rsidP="00E775A1">
            <w:pPr>
              <w:spacing w:line="240" w:lineRule="auto"/>
              <w:ind w:left="0"/>
              <w:mirrorIndents w:val="0"/>
              <w:jc w:val="left"/>
              <w:rPr>
                <w:b w:val="0"/>
                <w:color w:val="auto"/>
                <w:sz w:val="20"/>
                <w:lang w:val="en-US" w:eastAsia="en-US"/>
              </w:rPr>
            </w:pPr>
            <w:r w:rsidRPr="00A3153B">
              <w:rPr>
                <w:lang w:val="en-US"/>
              </w:rPr>
              <w:t>D</w:t>
            </w:r>
            <w:r w:rsidR="00A814E1" w:rsidRPr="00A3153B">
              <w:rPr>
                <w:lang w:val="en-US"/>
              </w:rPr>
              <w:t>ata file</w:t>
            </w:r>
            <w:r w:rsidRPr="00A3153B">
              <w:rPr>
                <w:lang w:val="en-US"/>
              </w:rPr>
              <w:t xml:space="preserve"> adding mode</w:t>
            </w:r>
          </w:p>
        </w:tc>
        <w:tc>
          <w:tcPr>
            <w:tcW w:w="3242" w:type="dxa"/>
            <w:vAlign w:val="center"/>
          </w:tcPr>
          <w:p w14:paraId="6F9E94BF" w14:textId="77777777" w:rsidR="009374E8" w:rsidRPr="00A3153B" w:rsidRDefault="00DE365C" w:rsidP="00D36317">
            <w:pPr>
              <w:pStyle w:val="ListParagraph"/>
              <w:numPr>
                <w:ilvl w:val="0"/>
                <w:numId w:val="37"/>
              </w:numPr>
              <w:spacing w:line="240" w:lineRule="auto"/>
              <w:ind w:left="36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EMBEDDED_BASE64</w:t>
            </w:r>
            <w:r w:rsidR="000D40A1" w:rsidRPr="00A3153B">
              <w:rPr>
                <w:lang w:val="en-US"/>
              </w:rPr>
              <w:t xml:space="preserve"> </w:t>
            </w:r>
            <w:r w:rsidR="00A814E1" w:rsidRPr="00A3153B">
              <w:rPr>
                <w:lang w:val="en-US"/>
              </w:rPr>
              <w:t>(</w:t>
            </w:r>
            <w:r w:rsidRPr="00A3153B">
              <w:rPr>
                <w:lang w:val="en-US"/>
              </w:rPr>
              <w:t>embeds binary data in base64 encoding)</w:t>
            </w:r>
          </w:p>
          <w:p w14:paraId="31BD4B50" w14:textId="77777777" w:rsidR="00DE365C" w:rsidRPr="00A3153B" w:rsidRDefault="00BF42DB" w:rsidP="00CE7C76">
            <w:p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DE365C" w:rsidRPr="00A3153B">
              <w:rPr>
                <w:lang w:val="en-US"/>
              </w:rPr>
              <w:t>EMBEDDED (embeds pure text or XM</w:t>
            </w:r>
            <w:r w:rsidR="003A4F69" w:rsidRPr="00A3153B">
              <w:rPr>
                <w:lang w:val="en-US"/>
              </w:rPr>
              <w:t>L</w:t>
            </w:r>
            <w:r w:rsidRPr="00A3153B">
              <w:rPr>
                <w:lang w:val="en-US"/>
              </w:rPr>
              <w:t xml:space="preserve"> and DETACHED (</w:t>
            </w:r>
            <w:r w:rsidR="00DE365C" w:rsidRPr="00A3153B">
              <w:rPr>
                <w:lang w:val="en-US"/>
              </w:rPr>
              <w:t>adds only reference to an external file</w:t>
            </w:r>
            <w:r w:rsidRPr="00A3153B">
              <w:rPr>
                <w:lang w:val="en-US"/>
              </w:rPr>
              <w:t>) data file adding modes are no longer supported</w:t>
            </w:r>
          </w:p>
        </w:tc>
        <w:tc>
          <w:tcPr>
            <w:tcW w:w="3243" w:type="dxa"/>
          </w:tcPr>
          <w:p w14:paraId="45FF1381" w14:textId="77777777" w:rsidR="009374E8" w:rsidRPr="00A3153B" w:rsidRDefault="00DE365C" w:rsidP="00D36317">
            <w:pPr>
              <w:pStyle w:val="ListParagraph"/>
              <w:numPr>
                <w:ilvl w:val="0"/>
                <w:numId w:val="37"/>
              </w:numPr>
              <w:spacing w:line="240" w:lineRule="auto"/>
              <w:ind w:left="317"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BINARY</w:t>
            </w:r>
          </w:p>
        </w:tc>
      </w:tr>
      <w:tr w:rsidR="003A6131" w:rsidRPr="00FC5733" w14:paraId="1A9430B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FD40DBF" w14:textId="77777777" w:rsidR="003A6131" w:rsidRPr="00A3153B" w:rsidRDefault="003A6131" w:rsidP="00E775A1">
            <w:pPr>
              <w:spacing w:line="240" w:lineRule="auto"/>
              <w:ind w:left="0"/>
              <w:mirrorIndents w:val="0"/>
              <w:jc w:val="left"/>
              <w:rPr>
                <w:b w:val="0"/>
                <w:color w:val="auto"/>
                <w:sz w:val="20"/>
                <w:lang w:val="en-US" w:eastAsia="en-US"/>
              </w:rPr>
            </w:pPr>
            <w:r w:rsidRPr="00A3153B">
              <w:rPr>
                <w:lang w:val="en-US"/>
              </w:rPr>
              <w:t>Cont</w:t>
            </w:r>
            <w:r w:rsidR="00B57BB8" w:rsidRPr="00A3153B">
              <w:rPr>
                <w:lang w:val="en-US"/>
              </w:rPr>
              <w:t>ents of the container</w:t>
            </w:r>
          </w:p>
        </w:tc>
        <w:tc>
          <w:tcPr>
            <w:tcW w:w="3242" w:type="dxa"/>
          </w:tcPr>
          <w:p w14:paraId="75201A9F" w14:textId="77777777" w:rsidR="00DE365C"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w:t>
            </w:r>
            <w:r w:rsidR="00A814E1" w:rsidRPr="00A3153B">
              <w:rPr>
                <w:lang w:val="en-US"/>
              </w:rPr>
              <w:t xml:space="preserve"> embedded in the </w:t>
            </w:r>
            <w:r w:rsidR="002A2686" w:rsidRPr="00A3153B">
              <w:rPr>
                <w:lang w:val="en-US"/>
              </w:rPr>
              <w:t xml:space="preserve">single ddoc </w:t>
            </w:r>
            <w:r w:rsidR="00497DE5" w:rsidRPr="00A3153B">
              <w:rPr>
                <w:lang w:val="en-US"/>
              </w:rPr>
              <w:t xml:space="preserve">XML </w:t>
            </w:r>
            <w:r w:rsidR="004F5E0C" w:rsidRPr="00A3153B">
              <w:rPr>
                <w:lang w:val="en-US"/>
              </w:rPr>
              <w:t xml:space="preserve">file </w:t>
            </w:r>
            <w:r w:rsidR="00497DE5" w:rsidRPr="00A3153B">
              <w:rPr>
                <w:lang w:val="en-US"/>
              </w:rPr>
              <w:t xml:space="preserve">in base64 encoding </w:t>
            </w:r>
          </w:p>
          <w:p w14:paraId="6BAA357A" w14:textId="77777777" w:rsidR="003A6131" w:rsidRPr="00A3153B" w:rsidRDefault="003A6131" w:rsidP="00D36317">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Signatures</w:t>
            </w:r>
            <w:r w:rsidR="002A2686" w:rsidRPr="00A3153B">
              <w:rPr>
                <w:lang w:val="en-US"/>
              </w:rPr>
              <w:t xml:space="preserve"> embedded in the single ddoc XML file</w:t>
            </w:r>
          </w:p>
        </w:tc>
        <w:tc>
          <w:tcPr>
            <w:tcW w:w="3243" w:type="dxa"/>
            <w:vAlign w:val="center"/>
          </w:tcPr>
          <w:p w14:paraId="7BD282ED" w14:textId="77777777" w:rsidR="003A6131" w:rsidRPr="00A3153B" w:rsidRDefault="003A6131"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Data files in original format</w:t>
            </w:r>
          </w:p>
          <w:p w14:paraId="55F5B6CE" w14:textId="77777777" w:rsidR="003A6131"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mimetype f</w:t>
            </w:r>
            <w:r w:rsidR="003A6131" w:rsidRPr="00A3153B">
              <w:rPr>
                <w:lang w:val="en-US"/>
              </w:rPr>
              <w:t xml:space="preserve">ile with </w:t>
            </w:r>
            <w:r w:rsidRPr="00A3153B">
              <w:rPr>
                <w:lang w:val="en-US"/>
              </w:rPr>
              <w:t>mime-type of the container</w:t>
            </w:r>
          </w:p>
          <w:p w14:paraId="4E72EEA7" w14:textId="77777777" w:rsidR="002C1ECF" w:rsidRPr="00A3153B" w:rsidRDefault="002A2686"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one </w:t>
            </w:r>
            <w:r w:rsidR="002C1ECF" w:rsidRPr="00A3153B">
              <w:rPr>
                <w:lang w:val="en-US"/>
              </w:rPr>
              <w:t>META-INF/signatures*.xml file for each signature</w:t>
            </w:r>
          </w:p>
          <w:p w14:paraId="2A3A5323" w14:textId="77777777" w:rsidR="002C1ECF" w:rsidRPr="00A3153B" w:rsidRDefault="002C1ECF" w:rsidP="00D36317">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META-INF/manifest.xml file with meta-data</w:t>
            </w:r>
          </w:p>
        </w:tc>
      </w:tr>
      <w:tr w:rsidR="00B57BB8" w:rsidRPr="00FC5733" w14:paraId="3E96774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421DD5DD" w14:textId="77777777" w:rsidR="00B57BB8" w:rsidRPr="00A3153B" w:rsidRDefault="00B57BB8" w:rsidP="00E775A1">
            <w:pPr>
              <w:spacing w:line="240" w:lineRule="auto"/>
              <w:ind w:left="0"/>
              <w:mirrorIndents w:val="0"/>
              <w:jc w:val="left"/>
              <w:rPr>
                <w:b w:val="0"/>
                <w:color w:val="auto"/>
                <w:sz w:val="20"/>
                <w:lang w:val="en-US" w:eastAsia="en-US"/>
              </w:rPr>
            </w:pPr>
            <w:r w:rsidRPr="00A3153B">
              <w:rPr>
                <w:lang w:val="en-US"/>
              </w:rPr>
              <w:lastRenderedPageBreak/>
              <w:t>Currently supported p</w:t>
            </w:r>
            <w:r w:rsidR="00CE1FAB" w:rsidRPr="00A3153B">
              <w:rPr>
                <w:lang w:val="en-US"/>
              </w:rPr>
              <w:t>rofile</w:t>
            </w:r>
            <w:r w:rsidRPr="00A3153B">
              <w:rPr>
                <w:lang w:val="en-US"/>
              </w:rPr>
              <w:t>s</w:t>
            </w:r>
          </w:p>
        </w:tc>
        <w:tc>
          <w:tcPr>
            <w:tcW w:w="3242" w:type="dxa"/>
            <w:vAlign w:val="center"/>
          </w:tcPr>
          <w:p w14:paraId="0DA26305" w14:textId="77777777" w:rsidR="00B57BB8" w:rsidRPr="00A3153B" w:rsidRDefault="00A814E1"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N/A</w:t>
            </w:r>
          </w:p>
          <w:p w14:paraId="29BD613A" w14:textId="77777777" w:rsidR="00860365" w:rsidRPr="00A3153B" w:rsidRDefault="00860365"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Note:</w:t>
            </w:r>
            <w:r w:rsidRPr="00A3153B">
              <w:rPr>
                <w:lang w:val="en-US"/>
              </w:rPr>
              <w:t xml:space="preserve"> </w:t>
            </w:r>
            <w:r w:rsidR="00E30A2A" w:rsidRPr="00A3153B">
              <w:rPr>
                <w:lang w:val="en-US"/>
              </w:rPr>
              <w:t xml:space="preserve">signatures added to </w:t>
            </w:r>
            <w:r w:rsidR="00E36EF9" w:rsidRPr="00A3153B">
              <w:rPr>
                <w:lang w:val="en-US"/>
              </w:rPr>
              <w:t>DDOC</w:t>
            </w:r>
            <w:r w:rsidR="00E30A2A" w:rsidRPr="00A3153B">
              <w:rPr>
                <w:lang w:val="en-US"/>
              </w:rPr>
              <w:t xml:space="preserve"> documents</w:t>
            </w:r>
            <w:r w:rsidR="00E36EF9" w:rsidRPr="00A3153B">
              <w:rPr>
                <w:lang w:val="en-US"/>
              </w:rPr>
              <w:t xml:space="preserve"> are analogous to BDOC</w:t>
            </w:r>
            <w:r w:rsidR="00B73C02" w:rsidRPr="00A3153B">
              <w:rPr>
                <w:lang w:val="en-US"/>
              </w:rPr>
              <w:t xml:space="preserve"> signatures with TM profile.</w:t>
            </w:r>
            <w:r w:rsidR="00E30A2A" w:rsidRPr="00A3153B">
              <w:rPr>
                <w:lang w:val="en-US"/>
              </w:rPr>
              <w:t xml:space="preserve"> </w:t>
            </w:r>
          </w:p>
        </w:tc>
        <w:tc>
          <w:tcPr>
            <w:tcW w:w="3243" w:type="dxa"/>
            <w:vAlign w:val="center"/>
          </w:tcPr>
          <w:p w14:paraId="6147C091" w14:textId="7BB6C3BD" w:rsidR="00B57BB8" w:rsidRPr="00A3153B" w:rsidRDefault="00BF42DB"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EPES</w:t>
            </w:r>
            <w:r w:rsidR="00036392">
              <w:rPr>
                <w:lang w:val="en-US"/>
              </w:rPr>
              <w:t xml:space="preserve"> </w:t>
            </w:r>
            <w:r w:rsidR="00E8770D">
              <w:rPr>
                <w:lang w:val="en-US"/>
              </w:rPr>
              <w:t xml:space="preserve">- </w:t>
            </w:r>
            <w:r w:rsidR="00451543">
              <w:rPr>
                <w:lang w:val="en-US"/>
              </w:rPr>
              <w:t xml:space="preserve">signature </w:t>
            </w:r>
            <w:r w:rsidR="008879DB">
              <w:rPr>
                <w:lang w:val="en-US"/>
              </w:rPr>
              <w:t xml:space="preserve">without time-mark, </w:t>
            </w:r>
            <w:r w:rsidR="007A7B34">
              <w:rPr>
                <w:lang w:val="en-US"/>
              </w:rPr>
              <w:t xml:space="preserve">file </w:t>
            </w:r>
            <w:r w:rsidR="00036392">
              <w:rPr>
                <w:lang w:val="en-US"/>
              </w:rPr>
              <w:t>can be created but gives validation error</w:t>
            </w:r>
            <w:r w:rsidR="00E8770D">
              <w:rPr>
                <w:lang w:val="en-US"/>
              </w:rPr>
              <w:t>. Not tested periodically in JDigiDoc.</w:t>
            </w:r>
          </w:p>
          <w:p w14:paraId="18B353FE" w14:textId="7F330184" w:rsidR="006B0A2C" w:rsidRPr="00A3153B" w:rsidRDefault="006B0A2C"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TM</w:t>
            </w:r>
            <w:r w:rsidR="00E8770D">
              <w:rPr>
                <w:lang w:val="en-US"/>
              </w:rPr>
              <w:t xml:space="preserve"> – </w:t>
            </w:r>
            <w:r w:rsidR="00A15077">
              <w:rPr>
                <w:lang w:val="en-US"/>
              </w:rPr>
              <w:t xml:space="preserve">(time-mark) </w:t>
            </w:r>
            <w:r w:rsidR="00E8770D">
              <w:rPr>
                <w:lang w:val="en-US"/>
              </w:rPr>
              <w:t>the default profile, tested periodically.</w:t>
            </w:r>
          </w:p>
          <w:p w14:paraId="70E99C88" w14:textId="2A0A3032" w:rsidR="00E8770D" w:rsidRDefault="00F61F77"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lang w:val="en-US"/>
              </w:rPr>
            </w:pPr>
            <w:r w:rsidRPr="00F61F77">
              <w:rPr>
                <w:b/>
                <w:lang w:val="en-US"/>
              </w:rPr>
              <w:t>Note</w:t>
            </w:r>
            <w:r w:rsidR="00E8770D">
              <w:rPr>
                <w:b/>
                <w:lang w:val="en-US"/>
              </w:rPr>
              <w:t>1</w:t>
            </w:r>
            <w:r>
              <w:rPr>
                <w:lang w:val="en-US"/>
              </w:rPr>
              <w:t xml:space="preserve">: </w:t>
            </w:r>
            <w:r w:rsidR="00E8770D">
              <w:rPr>
                <w:lang w:val="en-US"/>
              </w:rPr>
              <w:t xml:space="preserve">due to historical reasons, the EPES profile is referred to as </w:t>
            </w:r>
            <w:r w:rsidR="00C4655D">
              <w:rPr>
                <w:lang w:val="en-US"/>
              </w:rPr>
              <w:t xml:space="preserve">BES </w:t>
            </w:r>
            <w:r w:rsidR="00E8770D">
              <w:rPr>
                <w:lang w:val="en-US"/>
              </w:rPr>
              <w:t xml:space="preserve">in JDigiDoc. </w:t>
            </w:r>
          </w:p>
          <w:p w14:paraId="32A9FE88" w14:textId="0E7DB9B0" w:rsidR="006404F8" w:rsidRPr="00A3153B" w:rsidRDefault="00E8770D" w:rsidP="00E111BF">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rPr>
              <w:t>Note 2</w:t>
            </w:r>
            <w:r>
              <w:rPr>
                <w:lang w:val="en-US"/>
              </w:rPr>
              <w:t xml:space="preserve">: </w:t>
            </w:r>
            <w:r w:rsidR="00BB19D6" w:rsidRPr="00A3153B">
              <w:rPr>
                <w:lang w:val="en-US"/>
              </w:rPr>
              <w:t xml:space="preserve">TS profile (using time-stamps) </w:t>
            </w:r>
            <w:r w:rsidR="00801DBA">
              <w:rPr>
                <w:lang w:val="en-US"/>
              </w:rPr>
              <w:t>are</w:t>
            </w:r>
            <w:r w:rsidR="00BB19D6" w:rsidRPr="00A3153B">
              <w:rPr>
                <w:lang w:val="en-US"/>
              </w:rPr>
              <w:t xml:space="preserve"> not supported.</w:t>
            </w:r>
          </w:p>
        </w:tc>
      </w:tr>
      <w:tr w:rsidR="00E37688" w:rsidRPr="00FC5733" w14:paraId="05044822"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2D6AD0C3" w14:textId="77777777" w:rsidR="00E37688" w:rsidRPr="00A3153B" w:rsidRDefault="007F4715" w:rsidP="007F4715">
            <w:pPr>
              <w:spacing w:line="240" w:lineRule="auto"/>
              <w:ind w:left="0"/>
              <w:mirrorIndents w:val="0"/>
              <w:jc w:val="left"/>
              <w:rPr>
                <w:b w:val="0"/>
                <w:color w:val="auto"/>
                <w:sz w:val="20"/>
                <w:lang w:val="en-US" w:eastAsia="en-US"/>
              </w:rPr>
            </w:pPr>
            <w:r w:rsidRPr="00A3153B">
              <w:rPr>
                <w:lang w:val="en-US"/>
              </w:rPr>
              <w:t>Supported d</w:t>
            </w:r>
            <w:r w:rsidR="000075D0" w:rsidRPr="00A3153B">
              <w:rPr>
                <w:lang w:val="en-US"/>
              </w:rPr>
              <w:t xml:space="preserve">ata file </w:t>
            </w:r>
            <w:r w:rsidR="00E37688" w:rsidRPr="00A3153B">
              <w:rPr>
                <w:lang w:val="en-US"/>
              </w:rPr>
              <w:t>digest type</w:t>
            </w:r>
          </w:p>
        </w:tc>
        <w:tc>
          <w:tcPr>
            <w:tcW w:w="3242" w:type="dxa"/>
            <w:vAlign w:val="center"/>
          </w:tcPr>
          <w:p w14:paraId="75D786E1" w14:textId="77777777" w:rsidR="00E37688" w:rsidRPr="00A3153B" w:rsidRDefault="00CE1FAB" w:rsidP="0069418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00E37688" w:rsidRPr="00A3153B">
              <w:rPr>
                <w:b/>
                <w:lang w:val="en-US"/>
              </w:rPr>
              <w:t>SHA-1</w:t>
            </w:r>
            <w:r w:rsidR="00E37688" w:rsidRPr="00A3153B">
              <w:rPr>
                <w:lang w:val="en-US"/>
              </w:rPr>
              <w:t xml:space="preserve"> </w:t>
            </w:r>
            <w:r w:rsidRPr="00A3153B">
              <w:rPr>
                <w:lang w:val="en-US"/>
              </w:rPr>
              <w:t>(set automatically)</w:t>
            </w:r>
          </w:p>
        </w:tc>
        <w:tc>
          <w:tcPr>
            <w:tcW w:w="3243" w:type="dxa"/>
            <w:vAlign w:val="center"/>
          </w:tcPr>
          <w:p w14:paraId="685E4EDC" w14:textId="77777777" w:rsidR="00E37688" w:rsidRPr="00A3153B" w:rsidRDefault="00851B30" w:rsidP="00E775A1">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300AFF" w:rsidRPr="00A3153B">
              <w:rPr>
                <w:lang w:val="en-US"/>
              </w:rPr>
              <w:t xml:space="preserve"> digest type is </w:t>
            </w:r>
            <w:r w:rsidR="00300AFF" w:rsidRPr="00A3153B">
              <w:rPr>
                <w:b/>
                <w:lang w:val="en-US"/>
              </w:rPr>
              <w:t>SHA-256</w:t>
            </w:r>
            <w:r w:rsidRPr="00A3153B">
              <w:rPr>
                <w:b/>
                <w:lang w:val="en-US"/>
              </w:rPr>
              <w:t xml:space="preserve"> </w:t>
            </w:r>
          </w:p>
        </w:tc>
      </w:tr>
      <w:tr w:rsidR="000075D0" w:rsidRPr="00FC5733" w14:paraId="48DC9D04"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104FFDA5" w14:textId="77777777" w:rsidR="000075D0" w:rsidRPr="00A3153B" w:rsidRDefault="007F4715" w:rsidP="00CE7C76">
            <w:pPr>
              <w:ind w:left="0"/>
              <w:jc w:val="left"/>
              <w:rPr>
                <w:b w:val="0"/>
                <w:color w:val="auto"/>
                <w:sz w:val="20"/>
                <w:lang w:val="en-US" w:eastAsia="en-US"/>
              </w:rPr>
            </w:pPr>
            <w:r w:rsidRPr="00A3153B">
              <w:rPr>
                <w:lang w:val="en-US"/>
              </w:rPr>
              <w:t>S</w:t>
            </w:r>
            <w:r w:rsidR="00054CA7" w:rsidRPr="00A3153B">
              <w:rPr>
                <w:lang w:val="en-US"/>
              </w:rPr>
              <w:t>upported s</w:t>
            </w:r>
            <w:r w:rsidR="000075D0" w:rsidRPr="00A3153B">
              <w:rPr>
                <w:lang w:val="en-US"/>
              </w:rPr>
              <w:t>ignature</w:t>
            </w:r>
            <w:r w:rsidRPr="00A3153B">
              <w:rPr>
                <w:lang w:val="en-US"/>
              </w:rPr>
              <w:t xml:space="preserve"> value</w:t>
            </w:r>
            <w:r w:rsidR="000075D0" w:rsidRPr="00A3153B">
              <w:rPr>
                <w:lang w:val="en-US"/>
              </w:rPr>
              <w:t xml:space="preserve"> digest type</w:t>
            </w:r>
          </w:p>
        </w:tc>
        <w:tc>
          <w:tcPr>
            <w:tcW w:w="3242" w:type="dxa"/>
            <w:vAlign w:val="center"/>
          </w:tcPr>
          <w:p w14:paraId="67C26CB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 xml:space="preserve">Only </w:t>
            </w:r>
            <w:r w:rsidRPr="00A3153B">
              <w:rPr>
                <w:b/>
                <w:lang w:val="en-US"/>
              </w:rPr>
              <w:t>SHA-1</w:t>
            </w:r>
            <w:r w:rsidRPr="00A3153B">
              <w:rPr>
                <w:lang w:val="en-US"/>
              </w:rPr>
              <w:t xml:space="preserve"> (set automatically)</w:t>
            </w:r>
          </w:p>
        </w:tc>
        <w:tc>
          <w:tcPr>
            <w:tcW w:w="3243" w:type="dxa"/>
            <w:vAlign w:val="center"/>
          </w:tcPr>
          <w:p w14:paraId="28D2B201"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Supported and tested</w:t>
            </w:r>
            <w:r w:rsidR="007F4715" w:rsidRPr="00A3153B">
              <w:rPr>
                <w:lang w:val="en-US"/>
              </w:rPr>
              <w:t xml:space="preserve"> digest types</w:t>
            </w:r>
            <w:r w:rsidRPr="00A3153B">
              <w:rPr>
                <w:lang w:val="en-US"/>
              </w:rPr>
              <w:t>:</w:t>
            </w:r>
          </w:p>
          <w:p w14:paraId="3603A94E"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SHA-224</w:t>
            </w:r>
          </w:p>
          <w:p w14:paraId="4582E01D"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SHA-256</w:t>
            </w:r>
          </w:p>
        </w:tc>
      </w:tr>
      <w:tr w:rsidR="000075D0" w:rsidRPr="00FC5733" w14:paraId="53071498" w14:textId="77777777" w:rsidTr="00036392">
        <w:trPr>
          <w:cantSplit/>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52806C2F" w14:textId="77777777" w:rsidR="000075D0" w:rsidRPr="00A3153B" w:rsidRDefault="007F4715" w:rsidP="00CE7C76">
            <w:pPr>
              <w:ind w:left="0"/>
              <w:jc w:val="left"/>
              <w:rPr>
                <w:b w:val="0"/>
                <w:color w:val="auto"/>
                <w:sz w:val="20"/>
                <w:lang w:val="en-US" w:eastAsia="en-US"/>
              </w:rPr>
            </w:pPr>
            <w:r w:rsidRPr="00A3153B">
              <w:rPr>
                <w:lang w:val="en-US"/>
              </w:rPr>
              <w:t>S</w:t>
            </w:r>
            <w:r w:rsidR="00BF42DB" w:rsidRPr="00A3153B">
              <w:rPr>
                <w:lang w:val="en-US"/>
              </w:rPr>
              <w:t>upported s</w:t>
            </w:r>
            <w:r w:rsidR="000075D0" w:rsidRPr="00A3153B">
              <w:rPr>
                <w:lang w:val="en-US"/>
              </w:rPr>
              <w:t>ignature algorithm</w:t>
            </w:r>
          </w:p>
        </w:tc>
        <w:tc>
          <w:tcPr>
            <w:tcW w:w="3242" w:type="dxa"/>
            <w:vAlign w:val="center"/>
          </w:tcPr>
          <w:p w14:paraId="23C316BA" w14:textId="77777777" w:rsidR="000075D0" w:rsidRPr="00A3153B" w:rsidRDefault="000075D0" w:rsidP="00036392">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tc>
        <w:tc>
          <w:tcPr>
            <w:tcW w:w="3243" w:type="dxa"/>
            <w:vAlign w:val="center"/>
          </w:tcPr>
          <w:p w14:paraId="0E4B9445" w14:textId="77777777" w:rsidR="000075D0" w:rsidRPr="00A3153B" w:rsidRDefault="000075D0"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RSA</w:t>
            </w:r>
          </w:p>
          <w:p w14:paraId="0483E579" w14:textId="4B419EF2" w:rsidR="000075D0" w:rsidRPr="00A3153B" w:rsidRDefault="009D06FD" w:rsidP="00CE7C76">
            <w:pPr>
              <w:ind w:left="0"/>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ECDS</w:t>
            </w:r>
            <w:r w:rsidR="00280D85">
              <w:rPr>
                <w:lang w:val="en-US"/>
              </w:rPr>
              <w:t>A</w:t>
            </w:r>
            <w:r w:rsidR="00501DE9" w:rsidRPr="00A3153B">
              <w:rPr>
                <w:lang w:val="en-US"/>
              </w:rPr>
              <w:t xml:space="preserve"> </w:t>
            </w:r>
          </w:p>
        </w:tc>
      </w:tr>
    </w:tbl>
    <w:p w14:paraId="51ADE98D" w14:textId="77777777" w:rsidR="00501DE9" w:rsidRPr="00A3153B" w:rsidRDefault="00501DE9" w:rsidP="00501DE9">
      <w:pPr>
        <w:rPr>
          <w:b/>
        </w:rPr>
      </w:pPr>
      <w:bookmarkStart w:id="26" w:name="_Toc345343567"/>
    </w:p>
    <w:p w14:paraId="632B4A17" w14:textId="77777777" w:rsidR="00501DE9" w:rsidRPr="00506C5B" w:rsidRDefault="00501DE9" w:rsidP="00CE7C76"/>
    <w:p w14:paraId="0EC63910" w14:textId="77777777" w:rsidR="00501DE9" w:rsidRPr="00A3153B" w:rsidRDefault="00501DE9">
      <w:pPr>
        <w:spacing w:after="0"/>
        <w:jc w:val="left"/>
        <w:rPr>
          <w:rFonts w:cs="Arial"/>
          <w:bCs/>
          <w:kern w:val="32"/>
          <w:sz w:val="32"/>
          <w:szCs w:val="32"/>
        </w:rPr>
      </w:pPr>
      <w:r w:rsidRPr="00506C5B">
        <w:br w:type="page"/>
      </w:r>
    </w:p>
    <w:p w14:paraId="6587D315" w14:textId="77777777" w:rsidR="00BE2749" w:rsidRPr="00A3153B" w:rsidRDefault="00BE2749" w:rsidP="00CE7C76">
      <w:pPr>
        <w:pStyle w:val="Heading1"/>
        <w:rPr>
          <w:lang w:val="en-US"/>
        </w:rPr>
      </w:pPr>
      <w:bookmarkStart w:id="27" w:name="_Toc413334735"/>
      <w:r w:rsidRPr="00A3153B">
        <w:rPr>
          <w:lang w:val="en-US"/>
        </w:rPr>
        <w:lastRenderedPageBreak/>
        <w:t>Overview</w:t>
      </w:r>
      <w:bookmarkEnd w:id="26"/>
      <w:bookmarkEnd w:id="27"/>
    </w:p>
    <w:p w14:paraId="26B9B648" w14:textId="77777777" w:rsidR="00AE5A74" w:rsidRPr="00A3153B" w:rsidRDefault="001A0FF9" w:rsidP="00B15126">
      <w:r w:rsidRPr="00A3153B">
        <w:t xml:space="preserve">The current chapter gives an overview of </w:t>
      </w:r>
      <w:r w:rsidRPr="00A3153B">
        <w:rPr>
          <w:b/>
        </w:rPr>
        <w:t>JDigiDoc</w:t>
      </w:r>
      <w:r w:rsidRPr="00A3153B">
        <w:t xml:space="preserve"> software library by describing the supported functionality, the general architecture and JDigiDoc library’s dependencies. </w:t>
      </w:r>
    </w:p>
    <w:p w14:paraId="3D929FFA" w14:textId="77777777" w:rsidR="00BE2749" w:rsidRPr="00A3153B" w:rsidRDefault="00BE2749" w:rsidP="00D14E1F">
      <w:pPr>
        <w:pStyle w:val="Heading2"/>
        <w:rPr>
          <w:lang w:val="en-US"/>
        </w:rPr>
      </w:pPr>
      <w:bookmarkStart w:id="28" w:name="_Toc345343568"/>
      <w:bookmarkStart w:id="29" w:name="_Ref361094210"/>
      <w:bookmarkStart w:id="30" w:name="_Toc413334736"/>
      <w:r w:rsidRPr="00A3153B">
        <w:rPr>
          <w:lang w:val="en-US"/>
        </w:rPr>
        <w:t>References</w:t>
      </w:r>
      <w:r w:rsidR="00E37617" w:rsidRPr="00A3153B">
        <w:rPr>
          <w:lang w:val="en-US"/>
        </w:rPr>
        <w:t xml:space="preserve"> </w:t>
      </w:r>
      <w:r w:rsidR="00C16EAE" w:rsidRPr="00A3153B">
        <w:rPr>
          <w:lang w:val="en-US"/>
        </w:rPr>
        <w:t>and additional resources</w:t>
      </w:r>
      <w:bookmarkEnd w:id="28"/>
      <w:bookmarkEnd w:id="29"/>
      <w:bookmarkEnd w:id="30"/>
    </w:p>
    <w:tbl>
      <w:tblPr>
        <w:tblStyle w:val="TableGrid"/>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35"/>
        <w:gridCol w:w="6201"/>
      </w:tblGrid>
      <w:tr w:rsidR="00E821E9" w:rsidRPr="00FC5733" w14:paraId="5754575B" w14:textId="77777777" w:rsidTr="002030B5">
        <w:trPr>
          <w:cantSplit/>
        </w:trPr>
        <w:tc>
          <w:tcPr>
            <w:tcW w:w="2235" w:type="dxa"/>
          </w:tcPr>
          <w:p w14:paraId="3D102006" w14:textId="77777777" w:rsidR="00E821E9" w:rsidRPr="00A3153B" w:rsidRDefault="00746894" w:rsidP="00D36317">
            <w:pPr>
              <w:pStyle w:val="ListParagraph"/>
              <w:numPr>
                <w:ilvl w:val="0"/>
                <w:numId w:val="40"/>
              </w:numPr>
              <w:ind w:left="426" w:hanging="426"/>
            </w:pPr>
            <w:bookmarkStart w:id="31" w:name="_Ref361994067"/>
            <w:r w:rsidRPr="00A3153B">
              <w:t>DIGIDOC-XML 1.3</w:t>
            </w:r>
            <w:bookmarkEnd w:id="31"/>
          </w:p>
        </w:tc>
        <w:tc>
          <w:tcPr>
            <w:tcW w:w="6201" w:type="dxa"/>
          </w:tcPr>
          <w:p w14:paraId="2EA956BB" w14:textId="77777777" w:rsidR="00E821E9" w:rsidRPr="00A3153B" w:rsidRDefault="00E821E9" w:rsidP="002030B5">
            <w:pPr>
              <w:jc w:val="left"/>
            </w:pPr>
            <w:r w:rsidRPr="00A3153B">
              <w:t xml:space="preserve">DigiDoc </w:t>
            </w:r>
            <w:r w:rsidR="002E7C7F" w:rsidRPr="00A3153B">
              <w:t>format specification</w:t>
            </w:r>
            <w:r w:rsidR="000E2597" w:rsidRPr="00A3153B">
              <w:t>, version 1.3.0</w:t>
            </w:r>
            <w:r w:rsidRPr="00A3153B">
              <w:t xml:space="preserve"> </w:t>
            </w:r>
          </w:p>
          <w:p w14:paraId="31710187" w14:textId="77777777" w:rsidR="00E821E9" w:rsidRPr="00A3153B" w:rsidRDefault="00C04AB2" w:rsidP="002030B5">
            <w:pPr>
              <w:jc w:val="left"/>
            </w:pPr>
            <w:hyperlink r:id="rId21" w:history="1">
              <w:r w:rsidR="00E821E9" w:rsidRPr="00A3153B">
                <w:rPr>
                  <w:rStyle w:val="Hyperlink"/>
                </w:rPr>
                <w:t>http://id.ee/public/DigiDoc_format_1.3.pdf</w:t>
              </w:r>
            </w:hyperlink>
          </w:p>
        </w:tc>
      </w:tr>
      <w:tr w:rsidR="004778CD" w:rsidRPr="00FC5733" w14:paraId="18ED6595" w14:textId="77777777" w:rsidTr="00CE7C76">
        <w:trPr>
          <w:cantSplit/>
        </w:trPr>
        <w:tc>
          <w:tcPr>
            <w:tcW w:w="2235" w:type="dxa"/>
          </w:tcPr>
          <w:p w14:paraId="59A82A8E" w14:textId="5BFDF86E" w:rsidR="004778CD" w:rsidRPr="00A3153B" w:rsidRDefault="004778CD" w:rsidP="00D36317">
            <w:pPr>
              <w:pStyle w:val="ListParagraph"/>
              <w:numPr>
                <w:ilvl w:val="0"/>
                <w:numId w:val="40"/>
              </w:numPr>
              <w:ind w:left="426" w:hanging="426"/>
            </w:pPr>
            <w:bookmarkStart w:id="32" w:name="_Ref351561196"/>
            <w:r w:rsidRPr="00A3153B">
              <w:t>BDOC</w:t>
            </w:r>
            <w:r w:rsidR="008A5DD6" w:rsidRPr="00A3153B">
              <w:t>2.1</w:t>
            </w:r>
            <w:r w:rsidRPr="00A3153B">
              <w:t>:2013</w:t>
            </w:r>
            <w:bookmarkEnd w:id="32"/>
          </w:p>
        </w:tc>
        <w:tc>
          <w:tcPr>
            <w:tcW w:w="6201" w:type="dxa"/>
          </w:tcPr>
          <w:p w14:paraId="23756407" w14:textId="7507EA1E" w:rsidR="004778CD" w:rsidRPr="00A3153B" w:rsidRDefault="004778CD" w:rsidP="00DA3890">
            <w:pPr>
              <w:jc w:val="left"/>
            </w:pPr>
            <w:r w:rsidRPr="00A3153B">
              <w:t>BDOC – Format for Digital Signatures. Version 2.</w:t>
            </w:r>
            <w:r w:rsidR="008A5DD6" w:rsidRPr="00A3153B">
              <w:t>1</w:t>
            </w:r>
            <w:r w:rsidRPr="00A3153B">
              <w:t xml:space="preserve">:2013 </w:t>
            </w:r>
            <w:hyperlink r:id="rId22" w:history="1">
              <w:r w:rsidR="008A5DD6" w:rsidRPr="00A3153B">
                <w:rPr>
                  <w:rStyle w:val="Hyperlink"/>
                </w:rPr>
                <w:t>https://www.sk.ee/repository/bdoc-spec21.pdf</w:t>
              </w:r>
            </w:hyperlink>
          </w:p>
          <w:p w14:paraId="698B1D3C" w14:textId="04978C00" w:rsidR="004778CD" w:rsidRPr="00A3153B" w:rsidRDefault="00C04AB2" w:rsidP="00DA3890">
            <w:pPr>
              <w:jc w:val="left"/>
            </w:pPr>
            <w:hyperlink r:id="rId23" w:history="1">
              <w:r w:rsidR="00934591">
                <w:rPr>
                  <w:rStyle w:val="Hyperlink"/>
                </w:rPr>
                <w:t>http://id.ee/public/bdoc-spec21-est.pdf</w:t>
              </w:r>
            </w:hyperlink>
          </w:p>
        </w:tc>
      </w:tr>
      <w:tr w:rsidR="009D2B28" w:rsidRPr="00FC5733" w14:paraId="5F594F20" w14:textId="77777777" w:rsidTr="00CE7C76">
        <w:trPr>
          <w:cantSplit/>
        </w:trPr>
        <w:tc>
          <w:tcPr>
            <w:tcW w:w="2235" w:type="dxa"/>
          </w:tcPr>
          <w:p w14:paraId="665ED659" w14:textId="77777777" w:rsidR="009D2B28" w:rsidRPr="00A3153B" w:rsidRDefault="009D2B28" w:rsidP="00D36317">
            <w:pPr>
              <w:pStyle w:val="ListParagraph"/>
              <w:numPr>
                <w:ilvl w:val="0"/>
                <w:numId w:val="40"/>
              </w:numPr>
              <w:ind w:left="426" w:hanging="426"/>
            </w:pPr>
            <w:bookmarkStart w:id="33" w:name="_Ref351562568"/>
            <w:r w:rsidRPr="00A3153B">
              <w:t>XML-DSIG</w:t>
            </w:r>
            <w:bookmarkEnd w:id="33"/>
          </w:p>
        </w:tc>
        <w:tc>
          <w:tcPr>
            <w:tcW w:w="6201" w:type="dxa"/>
          </w:tcPr>
          <w:p w14:paraId="5F5210A3" w14:textId="77777777" w:rsidR="009D2B28" w:rsidRPr="00A3153B" w:rsidRDefault="009D2B28" w:rsidP="002030B5">
            <w:pPr>
              <w:jc w:val="left"/>
            </w:pPr>
            <w:r w:rsidRPr="00A3153B">
              <w:t>IETF RFC 3275: XML-</w:t>
            </w:r>
            <w:r w:rsidR="00FE65A7" w:rsidRPr="00A3153B">
              <w:t>Signature Syntax and Processing</w:t>
            </w:r>
          </w:p>
          <w:p w14:paraId="6A55242A" w14:textId="77777777" w:rsidR="009D2B28" w:rsidRPr="00A3153B" w:rsidRDefault="00C04AB2" w:rsidP="002030B5">
            <w:pPr>
              <w:jc w:val="left"/>
            </w:pPr>
            <w:hyperlink r:id="rId24" w:history="1">
              <w:r w:rsidR="009D2B28" w:rsidRPr="00A3153B">
                <w:rPr>
                  <w:rStyle w:val="Hyperlink"/>
                </w:rPr>
                <w:t>http://www.ietf.org/rfc/rfc3275.txt</w:t>
              </w:r>
            </w:hyperlink>
            <w:r w:rsidR="009D2B28" w:rsidRPr="00A3153B">
              <w:t xml:space="preserve"> </w:t>
            </w:r>
          </w:p>
        </w:tc>
      </w:tr>
      <w:tr w:rsidR="009D2B28" w:rsidRPr="00FC5733" w14:paraId="027C5FFC" w14:textId="77777777" w:rsidTr="00CE7C76">
        <w:trPr>
          <w:cantSplit/>
        </w:trPr>
        <w:tc>
          <w:tcPr>
            <w:tcW w:w="2235" w:type="dxa"/>
          </w:tcPr>
          <w:p w14:paraId="003D5FBC" w14:textId="77777777" w:rsidR="009D2B28" w:rsidRPr="00A3153B" w:rsidRDefault="009D2B28" w:rsidP="00D36317">
            <w:pPr>
              <w:pStyle w:val="ListParagraph"/>
              <w:numPr>
                <w:ilvl w:val="0"/>
                <w:numId w:val="40"/>
              </w:numPr>
              <w:ind w:left="426" w:hanging="426"/>
            </w:pPr>
            <w:bookmarkStart w:id="34" w:name="_Ref351561539"/>
            <w:r w:rsidRPr="00A3153B">
              <w:t>XAdES</w:t>
            </w:r>
            <w:bookmarkEnd w:id="34"/>
          </w:p>
        </w:tc>
        <w:tc>
          <w:tcPr>
            <w:tcW w:w="6201" w:type="dxa"/>
          </w:tcPr>
          <w:p w14:paraId="4D8E725B" w14:textId="77777777" w:rsidR="009D2B28" w:rsidRPr="00A3153B" w:rsidRDefault="009D2B28" w:rsidP="002030B5">
            <w:pPr>
              <w:jc w:val="left"/>
            </w:pPr>
            <w:r w:rsidRPr="00A3153B">
              <w:t xml:space="preserve">ETSI TS 101 903 V1.4.2 (2010-12) – XML Advanced Electronic Signatures </w:t>
            </w:r>
          </w:p>
          <w:p w14:paraId="6CC5FCB3" w14:textId="77777777" w:rsidR="009D2B28" w:rsidRPr="00A3153B" w:rsidRDefault="00C04AB2" w:rsidP="002030B5">
            <w:pPr>
              <w:jc w:val="left"/>
            </w:pPr>
            <w:hyperlink r:id="rId25" w:history="1">
              <w:r w:rsidR="009D2B28" w:rsidRPr="00A3153B">
                <w:rPr>
                  <w:rStyle w:val="Hyperlink"/>
                </w:rPr>
                <w:t>http://www.etsi.org/deliver/etsi_ts/101900_101999/101903/01.04.02_60/ts_101903v010402p.pdf</w:t>
              </w:r>
            </w:hyperlink>
            <w:r w:rsidR="009D2B28" w:rsidRPr="00A3153B">
              <w:t xml:space="preserve"> </w:t>
            </w:r>
          </w:p>
        </w:tc>
      </w:tr>
      <w:tr w:rsidR="009D2B28" w:rsidRPr="00FC5733" w14:paraId="0818DCEE" w14:textId="77777777" w:rsidTr="00CE7C76">
        <w:trPr>
          <w:cantSplit/>
        </w:trPr>
        <w:tc>
          <w:tcPr>
            <w:tcW w:w="2235" w:type="dxa"/>
          </w:tcPr>
          <w:p w14:paraId="787AEAE2" w14:textId="77777777" w:rsidR="009D2B28" w:rsidRPr="00A3153B" w:rsidRDefault="009D2B28" w:rsidP="00D36317">
            <w:pPr>
              <w:pStyle w:val="ListParagraph"/>
              <w:numPr>
                <w:ilvl w:val="0"/>
                <w:numId w:val="40"/>
              </w:numPr>
              <w:ind w:left="426" w:hanging="426"/>
            </w:pPr>
            <w:bookmarkStart w:id="35" w:name="_Ref351562534"/>
            <w:r w:rsidRPr="00A3153B">
              <w:t>OpenDocument</w:t>
            </w:r>
            <w:bookmarkEnd w:id="35"/>
          </w:p>
        </w:tc>
        <w:tc>
          <w:tcPr>
            <w:tcW w:w="6201" w:type="dxa"/>
          </w:tcPr>
          <w:p w14:paraId="1E91E3FB" w14:textId="77777777" w:rsidR="009D2B28" w:rsidRPr="00A3153B" w:rsidRDefault="009D2B28" w:rsidP="002030B5">
            <w:pPr>
              <w:jc w:val="left"/>
            </w:pPr>
            <w:r w:rsidRPr="00A3153B">
              <w:t>OASIS "Open Document Format for Office Applications. Version 1.2 Part 3: Packages"</w:t>
            </w:r>
          </w:p>
          <w:p w14:paraId="5DE3D2BF" w14:textId="77777777" w:rsidR="009D2B28" w:rsidRPr="00A3153B" w:rsidRDefault="00C04AB2" w:rsidP="002030B5">
            <w:pPr>
              <w:jc w:val="left"/>
            </w:pPr>
            <w:hyperlink r:id="rId26" w:anchor="__RefHeading__752803_826425813" w:history="1">
              <w:r w:rsidR="009D2B28" w:rsidRPr="00A3153B">
                <w:rPr>
                  <w:rStyle w:val="Hyperlink"/>
                </w:rPr>
                <w:t>http://docs.oasis-open.org/office/v1.2/cs01/OpenDocument-v1.2-cs01-part3.html#__RefHeading__752803_826425813</w:t>
              </w:r>
            </w:hyperlink>
            <w:r w:rsidR="009D2B28" w:rsidRPr="00A3153B">
              <w:t xml:space="preserve"> </w:t>
            </w:r>
          </w:p>
        </w:tc>
      </w:tr>
      <w:tr w:rsidR="009D2B28" w:rsidRPr="00FC5733" w14:paraId="08D8969E" w14:textId="77777777" w:rsidTr="00CE7C76">
        <w:trPr>
          <w:cantSplit/>
        </w:trPr>
        <w:tc>
          <w:tcPr>
            <w:tcW w:w="2235" w:type="dxa"/>
          </w:tcPr>
          <w:p w14:paraId="3CE04D62" w14:textId="77777777" w:rsidR="009D2B28" w:rsidRPr="00A3153B" w:rsidRDefault="009D2B28" w:rsidP="00D36317">
            <w:pPr>
              <w:pStyle w:val="ListParagraph"/>
              <w:numPr>
                <w:ilvl w:val="0"/>
                <w:numId w:val="40"/>
              </w:numPr>
              <w:ind w:left="426" w:hanging="426"/>
            </w:pPr>
            <w:bookmarkStart w:id="36" w:name="_Ref351561958"/>
            <w:r w:rsidRPr="00A3153B">
              <w:t>ASiC</w:t>
            </w:r>
            <w:bookmarkEnd w:id="36"/>
          </w:p>
        </w:tc>
        <w:tc>
          <w:tcPr>
            <w:tcW w:w="6201" w:type="dxa"/>
          </w:tcPr>
          <w:p w14:paraId="040587EA" w14:textId="77777777" w:rsidR="009D2B28" w:rsidRPr="00A3153B" w:rsidRDefault="009D2B28" w:rsidP="002030B5">
            <w:pPr>
              <w:jc w:val="left"/>
            </w:pPr>
            <w:r w:rsidRPr="00A3153B">
              <w:t>ETSI TS 102 918 V1.2.1 (2012-02) - Associated Signature Containers</w:t>
            </w:r>
          </w:p>
          <w:p w14:paraId="633BD148" w14:textId="77777777" w:rsidR="009D2B28" w:rsidRPr="00A3153B" w:rsidRDefault="00C04AB2" w:rsidP="002030B5">
            <w:pPr>
              <w:jc w:val="left"/>
            </w:pPr>
            <w:hyperlink r:id="rId27" w:history="1">
              <w:r w:rsidR="009D2B28" w:rsidRPr="00A3153B">
                <w:rPr>
                  <w:rStyle w:val="Hyperlink"/>
                </w:rPr>
                <w:t>http://www.etsi.org/deliver/etsi_ts/102900_102999/102918/01.02.01_60/ts_102918v010201p.pdf</w:t>
              </w:r>
            </w:hyperlink>
            <w:r w:rsidR="009D2B28" w:rsidRPr="00A3153B">
              <w:t xml:space="preserve"> </w:t>
            </w:r>
          </w:p>
        </w:tc>
      </w:tr>
      <w:tr w:rsidR="009D2B28" w:rsidRPr="00FC5733" w14:paraId="2137C7CA" w14:textId="77777777" w:rsidTr="00CE7C76">
        <w:trPr>
          <w:cantSplit/>
        </w:trPr>
        <w:tc>
          <w:tcPr>
            <w:tcW w:w="2235" w:type="dxa"/>
          </w:tcPr>
          <w:p w14:paraId="7816EE9B" w14:textId="67AD3AA0" w:rsidR="009D2B28" w:rsidRPr="00A3153B" w:rsidRDefault="009D2B28" w:rsidP="00D36317">
            <w:pPr>
              <w:pStyle w:val="ListParagraph"/>
              <w:numPr>
                <w:ilvl w:val="0"/>
                <w:numId w:val="40"/>
              </w:numPr>
              <w:ind w:left="426" w:hanging="426"/>
            </w:pPr>
            <w:bookmarkStart w:id="37" w:name="_Ref373959981"/>
            <w:bookmarkStart w:id="38" w:name="_Ref373866621"/>
            <w:r w:rsidRPr="00A3153B">
              <w:t>RFC</w:t>
            </w:r>
            <w:r w:rsidR="0075526D" w:rsidRPr="00A3153B">
              <w:t>6960</w:t>
            </w:r>
            <w:bookmarkEnd w:id="37"/>
            <w:bookmarkEnd w:id="38"/>
          </w:p>
        </w:tc>
        <w:tc>
          <w:tcPr>
            <w:tcW w:w="6201" w:type="dxa"/>
          </w:tcPr>
          <w:p w14:paraId="2DB70155" w14:textId="595E28AC" w:rsidR="0075526D" w:rsidRPr="00A3153B" w:rsidRDefault="0075526D" w:rsidP="0075526D">
            <w:pPr>
              <w:jc w:val="left"/>
            </w:pPr>
            <w:r w:rsidRPr="00A3153B">
              <w:t>X.509 Internet Public Key Infrastructure Online Certificate Status Protocol – OCSP</w:t>
            </w:r>
          </w:p>
          <w:p w14:paraId="22CCADE4" w14:textId="0C4B3A29" w:rsidR="0075526D" w:rsidRPr="00A3153B" w:rsidRDefault="00C04AB2" w:rsidP="0075526D">
            <w:pPr>
              <w:jc w:val="left"/>
            </w:pPr>
            <w:hyperlink r:id="rId28" w:history="1">
              <w:r w:rsidR="0075526D" w:rsidRPr="00506C5B">
                <w:rPr>
                  <w:rStyle w:val="Hyperlink"/>
                </w:rPr>
                <w:t>http://tools.ietf.org/html/rfc6960</w:t>
              </w:r>
            </w:hyperlink>
          </w:p>
        </w:tc>
      </w:tr>
      <w:tr w:rsidR="009D2B28" w:rsidRPr="00FC5733" w14:paraId="3C8D4C6E" w14:textId="77777777" w:rsidTr="00CE7C76">
        <w:trPr>
          <w:cantSplit/>
        </w:trPr>
        <w:tc>
          <w:tcPr>
            <w:tcW w:w="2235" w:type="dxa"/>
          </w:tcPr>
          <w:p w14:paraId="73F8608E" w14:textId="77777777" w:rsidR="009D2B28" w:rsidRPr="00A3153B" w:rsidRDefault="009D2B28" w:rsidP="00D36317">
            <w:pPr>
              <w:pStyle w:val="ListParagraph"/>
              <w:numPr>
                <w:ilvl w:val="0"/>
                <w:numId w:val="40"/>
              </w:numPr>
              <w:ind w:left="426" w:hanging="426"/>
            </w:pPr>
            <w:bookmarkStart w:id="39" w:name="_Ref351561893"/>
            <w:r w:rsidRPr="00A3153B">
              <w:t>XAdES Baseline Profile</w:t>
            </w:r>
            <w:bookmarkEnd w:id="39"/>
          </w:p>
        </w:tc>
        <w:tc>
          <w:tcPr>
            <w:tcW w:w="6201" w:type="dxa"/>
          </w:tcPr>
          <w:p w14:paraId="1A9D0F11" w14:textId="77777777" w:rsidR="009D2B28" w:rsidRPr="00A3153B" w:rsidRDefault="009D2B28" w:rsidP="002030B5">
            <w:pPr>
              <w:jc w:val="left"/>
            </w:pPr>
            <w:r w:rsidRPr="00A3153B">
              <w:t>ETSI TS 103 171 V2.1.1 (2012-03)</w:t>
            </w:r>
          </w:p>
          <w:p w14:paraId="1657ACCF" w14:textId="77777777" w:rsidR="009D2B28" w:rsidRPr="00A3153B" w:rsidRDefault="00C04AB2" w:rsidP="002030B5">
            <w:pPr>
              <w:jc w:val="left"/>
            </w:pPr>
            <w:hyperlink r:id="rId29" w:history="1">
              <w:r w:rsidR="009D2B28" w:rsidRPr="00A3153B">
                <w:rPr>
                  <w:rStyle w:val="Hyperlink"/>
                </w:rPr>
                <w:t>http://www.etsi.org/deliver/etsi_ts/103100_103199/103171/02.01.01_60/ts_103171v020101p.pdf</w:t>
              </w:r>
            </w:hyperlink>
            <w:r w:rsidR="009D2B28" w:rsidRPr="00A3153B">
              <w:t xml:space="preserve"> </w:t>
            </w:r>
          </w:p>
        </w:tc>
      </w:tr>
      <w:tr w:rsidR="009D2B28" w:rsidRPr="00FC5733" w14:paraId="39189AE9" w14:textId="77777777" w:rsidTr="00CE7C76">
        <w:trPr>
          <w:cantSplit/>
        </w:trPr>
        <w:tc>
          <w:tcPr>
            <w:tcW w:w="2235" w:type="dxa"/>
          </w:tcPr>
          <w:p w14:paraId="13B9D987" w14:textId="77777777" w:rsidR="009D2B28" w:rsidRPr="00A3153B" w:rsidRDefault="009D2B28" w:rsidP="00D36317">
            <w:pPr>
              <w:pStyle w:val="ListParagraph"/>
              <w:numPr>
                <w:ilvl w:val="0"/>
                <w:numId w:val="40"/>
              </w:numPr>
              <w:ind w:left="426" w:hanging="426"/>
            </w:pPr>
            <w:bookmarkStart w:id="40" w:name="_Ref351562049"/>
            <w:r w:rsidRPr="00A3153B">
              <w:t>ASiC Baseline Profile</w:t>
            </w:r>
            <w:bookmarkEnd w:id="40"/>
          </w:p>
        </w:tc>
        <w:tc>
          <w:tcPr>
            <w:tcW w:w="6201" w:type="dxa"/>
          </w:tcPr>
          <w:p w14:paraId="5BDAC10B" w14:textId="77777777" w:rsidR="009D2B28" w:rsidRPr="00A3153B" w:rsidRDefault="009D2B28" w:rsidP="002030B5">
            <w:pPr>
              <w:jc w:val="left"/>
            </w:pPr>
            <w:r w:rsidRPr="00A3153B">
              <w:t xml:space="preserve"> ETSI TS 103 174 V2.1.1 (2012-03)</w:t>
            </w:r>
          </w:p>
          <w:p w14:paraId="722CBB41" w14:textId="77777777" w:rsidR="009D2B28" w:rsidRPr="00A3153B" w:rsidRDefault="00C04AB2" w:rsidP="002030B5">
            <w:pPr>
              <w:jc w:val="left"/>
            </w:pPr>
            <w:hyperlink r:id="rId30" w:history="1">
              <w:r w:rsidR="009D2B28" w:rsidRPr="00A3153B">
                <w:rPr>
                  <w:rStyle w:val="Hyperlink"/>
                </w:rPr>
                <w:t>http://www.etsi.org/deliver/etsi_ts/103100_103199/103174/02.01.01_60/ts_103174v020101p.pdf</w:t>
              </w:r>
            </w:hyperlink>
            <w:r w:rsidR="009D2B28" w:rsidRPr="00A3153B">
              <w:t xml:space="preserve"> </w:t>
            </w:r>
          </w:p>
        </w:tc>
      </w:tr>
      <w:tr w:rsidR="0023667F" w:rsidRPr="00FC5733" w14:paraId="157E2AF5" w14:textId="77777777" w:rsidTr="00C16EAE">
        <w:tc>
          <w:tcPr>
            <w:tcW w:w="2235" w:type="dxa"/>
          </w:tcPr>
          <w:p w14:paraId="7FFB9E81" w14:textId="77777777" w:rsidR="0023667F" w:rsidRPr="00A3153B" w:rsidRDefault="00E02FBF" w:rsidP="00D36317">
            <w:pPr>
              <w:pStyle w:val="ListParagraph"/>
              <w:numPr>
                <w:ilvl w:val="0"/>
                <w:numId w:val="40"/>
              </w:numPr>
              <w:ind w:left="284" w:hanging="284"/>
            </w:pPr>
            <w:bookmarkStart w:id="41" w:name="_Ref361096069"/>
            <w:r w:rsidRPr="00A3153B">
              <w:t>D</w:t>
            </w:r>
            <w:r w:rsidR="0023667F" w:rsidRPr="00A3153B">
              <w:t>S</w:t>
            </w:r>
            <w:r w:rsidRPr="00A3153B">
              <w:t>A</w:t>
            </w:r>
            <w:bookmarkEnd w:id="41"/>
          </w:p>
        </w:tc>
        <w:tc>
          <w:tcPr>
            <w:tcW w:w="6201" w:type="dxa"/>
          </w:tcPr>
          <w:p w14:paraId="72FCAE1A" w14:textId="77777777" w:rsidR="0023667F" w:rsidRPr="00A3153B" w:rsidRDefault="0023667F" w:rsidP="00E37617">
            <w:r w:rsidRPr="00A3153B">
              <w:t>Estonian Digital Signature</w:t>
            </w:r>
            <w:r w:rsidR="0052416F" w:rsidRPr="00A3153B">
              <w:t>s</w:t>
            </w:r>
            <w:r w:rsidRPr="00A3153B">
              <w:t xml:space="preserve"> Act</w:t>
            </w:r>
          </w:p>
          <w:p w14:paraId="62B0035E" w14:textId="77777777" w:rsidR="0052416F" w:rsidRPr="00A3153B" w:rsidRDefault="00C04AB2" w:rsidP="00E37617">
            <w:hyperlink r:id="rId31" w:history="1">
              <w:r w:rsidR="0052416F" w:rsidRPr="00506C5B">
                <w:rPr>
                  <w:rStyle w:val="Hyperlink"/>
                </w:rPr>
                <w:t>http://www.legaltext.ee/et/andmebaas/tekst.asp?loc=text&amp;dok=X30081K6&amp;keel=en&amp;pg=1&amp;ptyyp=RT&amp;tyyp=X&amp;query=digitaalallkirja</w:t>
              </w:r>
            </w:hyperlink>
          </w:p>
        </w:tc>
      </w:tr>
      <w:tr w:rsidR="0023667F" w:rsidRPr="00FC5733" w14:paraId="04B667E0" w14:textId="77777777" w:rsidTr="00C16EAE">
        <w:tc>
          <w:tcPr>
            <w:tcW w:w="2235" w:type="dxa"/>
          </w:tcPr>
          <w:p w14:paraId="2442AB82" w14:textId="77777777" w:rsidR="0023667F" w:rsidRPr="00A3153B" w:rsidRDefault="0023667F" w:rsidP="00D36317">
            <w:pPr>
              <w:pStyle w:val="ListParagraph"/>
              <w:numPr>
                <w:ilvl w:val="0"/>
                <w:numId w:val="40"/>
              </w:numPr>
              <w:ind w:left="284" w:hanging="284"/>
            </w:pPr>
            <w:r w:rsidRPr="00A3153B">
              <w:t>XML-ENC</w:t>
            </w:r>
          </w:p>
        </w:tc>
        <w:tc>
          <w:tcPr>
            <w:tcW w:w="6201" w:type="dxa"/>
          </w:tcPr>
          <w:p w14:paraId="2CBA5E0A" w14:textId="77777777" w:rsidR="002E1958" w:rsidRPr="00A3153B" w:rsidRDefault="00C04AB2" w:rsidP="00E37617">
            <w:hyperlink r:id="rId32" w:history="1">
              <w:r w:rsidR="002E1958" w:rsidRPr="00A3153B">
                <w:rPr>
                  <w:rStyle w:val="Hyperlink"/>
                </w:rPr>
                <w:t>http://www.w3.org/TR/xmlenc-core/</w:t>
              </w:r>
            </w:hyperlink>
            <w:r w:rsidR="002E1958" w:rsidRPr="00A3153B">
              <w:t xml:space="preserve"> </w:t>
            </w:r>
          </w:p>
        </w:tc>
      </w:tr>
      <w:tr w:rsidR="000909D1" w:rsidRPr="00FC5733" w14:paraId="42530E40" w14:textId="77777777" w:rsidTr="00C16EAE">
        <w:tc>
          <w:tcPr>
            <w:tcW w:w="2235" w:type="dxa"/>
          </w:tcPr>
          <w:p w14:paraId="64BB9F5D" w14:textId="77777777" w:rsidR="000909D1" w:rsidRPr="00A3153B" w:rsidDel="004778CD" w:rsidRDefault="000909D1" w:rsidP="00D36317">
            <w:pPr>
              <w:pStyle w:val="ListParagraph"/>
              <w:numPr>
                <w:ilvl w:val="0"/>
                <w:numId w:val="40"/>
              </w:numPr>
              <w:ind w:left="284" w:hanging="284"/>
            </w:pPr>
            <w:bookmarkStart w:id="42" w:name="_Ref373923555"/>
            <w:r w:rsidRPr="00A3153B">
              <w:lastRenderedPageBreak/>
              <w:t>CDOC 1.0</w:t>
            </w:r>
            <w:bookmarkEnd w:id="42"/>
          </w:p>
        </w:tc>
        <w:tc>
          <w:tcPr>
            <w:tcW w:w="6201" w:type="dxa"/>
          </w:tcPr>
          <w:p w14:paraId="0CDDAC53" w14:textId="77777777" w:rsidR="000909D1" w:rsidRPr="00506C5B" w:rsidRDefault="000909D1" w:rsidP="00E37617">
            <w:r w:rsidRPr="00506C5B">
              <w:t>Encrypted DigiDoc Format Specification</w:t>
            </w:r>
          </w:p>
          <w:p w14:paraId="2F289118" w14:textId="77777777" w:rsidR="000909D1" w:rsidRPr="00506C5B" w:rsidRDefault="00C04AB2" w:rsidP="00E37617">
            <w:hyperlink r:id="rId33" w:history="1">
              <w:r w:rsidR="000909D1" w:rsidRPr="00506C5B">
                <w:rPr>
                  <w:rStyle w:val="Hyperlink"/>
                </w:rPr>
                <w:t>http://id.ee/public/SK-CDOC-1.0-20120625_EN.pdf</w:t>
              </w:r>
            </w:hyperlink>
            <w:r w:rsidR="000909D1" w:rsidRPr="00506C5B">
              <w:t xml:space="preserve"> </w:t>
            </w:r>
          </w:p>
        </w:tc>
      </w:tr>
      <w:tr w:rsidR="0023667F" w:rsidRPr="00FC5733" w14:paraId="4F75328E" w14:textId="77777777" w:rsidTr="00C16EAE">
        <w:tc>
          <w:tcPr>
            <w:tcW w:w="2235" w:type="dxa"/>
          </w:tcPr>
          <w:p w14:paraId="07568080" w14:textId="77777777" w:rsidR="0023667F" w:rsidRPr="00A3153B" w:rsidRDefault="0023667F" w:rsidP="00D36317">
            <w:pPr>
              <w:pStyle w:val="ListParagraph"/>
              <w:numPr>
                <w:ilvl w:val="0"/>
                <w:numId w:val="40"/>
              </w:numPr>
              <w:ind w:left="0" w:firstLine="0"/>
            </w:pPr>
            <w:r w:rsidRPr="00A3153B">
              <w:t xml:space="preserve">TSL  </w:t>
            </w:r>
          </w:p>
        </w:tc>
        <w:tc>
          <w:tcPr>
            <w:tcW w:w="6201" w:type="dxa"/>
          </w:tcPr>
          <w:p w14:paraId="1C8C5A69" w14:textId="77777777" w:rsidR="0023667F" w:rsidRPr="00A3153B" w:rsidRDefault="00BF42DB" w:rsidP="00FA02C9">
            <w:pPr>
              <w:jc w:val="left"/>
            </w:pPr>
            <w:r w:rsidRPr="00A3153B">
              <w:t>ETSI TS 102 231 ver. 3.1.2 (2009-12)</w:t>
            </w:r>
            <w:r w:rsidR="000909D1" w:rsidRPr="00A3153B">
              <w:t xml:space="preserve"> - </w:t>
            </w:r>
            <w:r w:rsidR="0023667F" w:rsidRPr="00A3153B">
              <w:t>Electronic Signatures and Infrastructures (ESI); Provision of harmonized Trust-service status information</w:t>
            </w:r>
          </w:p>
        </w:tc>
      </w:tr>
      <w:tr w:rsidR="00EA5C4B" w:rsidRPr="00FC5733" w14:paraId="76106380" w14:textId="77777777" w:rsidTr="00C16EAE">
        <w:tc>
          <w:tcPr>
            <w:tcW w:w="2235" w:type="dxa"/>
          </w:tcPr>
          <w:p w14:paraId="29B7635F" w14:textId="2BC6E1E8" w:rsidR="00EA5C4B" w:rsidRPr="00506C5B" w:rsidRDefault="00EA5C4B" w:rsidP="00D36317">
            <w:pPr>
              <w:pStyle w:val="ListParagraph"/>
              <w:numPr>
                <w:ilvl w:val="0"/>
                <w:numId w:val="40"/>
              </w:numPr>
              <w:ind w:left="0" w:firstLine="0"/>
            </w:pPr>
            <w:bookmarkStart w:id="43" w:name="_Ref373916568"/>
            <w:r>
              <w:t>RFC 5280</w:t>
            </w:r>
            <w:bookmarkEnd w:id="43"/>
          </w:p>
        </w:tc>
        <w:tc>
          <w:tcPr>
            <w:tcW w:w="6201" w:type="dxa"/>
          </w:tcPr>
          <w:p w14:paraId="2678908B" w14:textId="66AFD135" w:rsidR="00EA5C4B" w:rsidRDefault="00EA5C4B" w:rsidP="00EA5C4B">
            <w:pPr>
              <w:jc w:val="left"/>
            </w:pPr>
            <w:r>
              <w:t>Internet X.509 Public Key Infrastructure Certificate and Certificate Revocation List (CRL) Profile</w:t>
            </w:r>
          </w:p>
          <w:p w14:paraId="7B6BEA81" w14:textId="4BEB8C77" w:rsidR="00EA5C4B" w:rsidRPr="00506C5B" w:rsidRDefault="00C04AB2" w:rsidP="00FA02C9">
            <w:pPr>
              <w:jc w:val="left"/>
            </w:pPr>
            <w:hyperlink r:id="rId34" w:history="1">
              <w:r w:rsidR="00EA5C4B">
                <w:rPr>
                  <w:rStyle w:val="Hyperlink"/>
                </w:rPr>
                <w:t>http://tools.ietf.org/html/rfc5280</w:t>
              </w:r>
            </w:hyperlink>
          </w:p>
        </w:tc>
      </w:tr>
      <w:tr w:rsidR="00C16EAE" w:rsidRPr="00FC5733" w14:paraId="64D9DBE6" w14:textId="77777777" w:rsidTr="00C16EAE">
        <w:tc>
          <w:tcPr>
            <w:tcW w:w="2235" w:type="dxa"/>
          </w:tcPr>
          <w:p w14:paraId="5E214534" w14:textId="77777777" w:rsidR="00C16EAE" w:rsidRPr="00A3153B" w:rsidRDefault="00C16EAE" w:rsidP="00D36317">
            <w:pPr>
              <w:pStyle w:val="ListParagraph"/>
              <w:numPr>
                <w:ilvl w:val="0"/>
                <w:numId w:val="40"/>
              </w:numPr>
              <w:ind w:left="0" w:firstLine="0"/>
            </w:pPr>
            <w:bookmarkStart w:id="44" w:name="_Ref361096764"/>
            <w:r w:rsidRPr="00A3153B">
              <w:t>DigiDocService Specification</w:t>
            </w:r>
            <w:bookmarkEnd w:id="44"/>
          </w:p>
        </w:tc>
        <w:tc>
          <w:tcPr>
            <w:tcW w:w="6201" w:type="dxa"/>
          </w:tcPr>
          <w:p w14:paraId="3D68D101" w14:textId="77777777" w:rsidR="00E02FBF" w:rsidRPr="00A3153B" w:rsidRDefault="00E02FBF" w:rsidP="00FA02C9">
            <w:pPr>
              <w:jc w:val="left"/>
            </w:pPr>
            <w:r w:rsidRPr="00A3153B">
              <w:t xml:space="preserve">EN: </w:t>
            </w:r>
            <w:hyperlink r:id="rId35" w:history="1">
              <w:r w:rsidRPr="00A3153B">
                <w:rPr>
                  <w:rStyle w:val="Hyperlink"/>
                </w:rPr>
                <w:t>http://sk.ee/upload/files/DigiDocService_spec_eng.pdf</w:t>
              </w:r>
            </w:hyperlink>
          </w:p>
          <w:p w14:paraId="7926E987" w14:textId="77777777" w:rsidR="00C16EAE" w:rsidRPr="00A3153B" w:rsidRDefault="00E02FBF" w:rsidP="00FA02C9">
            <w:pPr>
              <w:jc w:val="left"/>
            </w:pPr>
            <w:r w:rsidRPr="00A3153B">
              <w:t xml:space="preserve">ET: </w:t>
            </w:r>
            <w:hyperlink r:id="rId36" w:history="1">
              <w:r w:rsidR="00C16EAE" w:rsidRPr="00A3153B">
                <w:rPr>
                  <w:rStyle w:val="Hyperlink"/>
                </w:rPr>
                <w:t>http://www.sk.ee/upload/files/DigiDocService_spec_est.pdf</w:t>
              </w:r>
            </w:hyperlink>
          </w:p>
        </w:tc>
      </w:tr>
      <w:tr w:rsidR="004778CD" w:rsidRPr="00FC5733" w14:paraId="31A94002" w14:textId="77777777" w:rsidTr="00CE7C76">
        <w:trPr>
          <w:cantSplit/>
        </w:trPr>
        <w:tc>
          <w:tcPr>
            <w:tcW w:w="2235" w:type="dxa"/>
          </w:tcPr>
          <w:p w14:paraId="14D5EA23" w14:textId="77777777" w:rsidR="004778CD" w:rsidRPr="00A3153B" w:rsidRDefault="00D954C7" w:rsidP="00D36317">
            <w:pPr>
              <w:pStyle w:val="ListParagraph"/>
              <w:numPr>
                <w:ilvl w:val="0"/>
                <w:numId w:val="40"/>
              </w:numPr>
              <w:ind w:left="0" w:firstLine="0"/>
            </w:pPr>
            <w:bookmarkStart w:id="45" w:name="_Ref357525975"/>
            <w:r w:rsidRPr="00A3153B">
              <w:t xml:space="preserve">X.509 V3 Certificate Profile </w:t>
            </w:r>
            <w:bookmarkEnd w:id="45"/>
          </w:p>
        </w:tc>
        <w:tc>
          <w:tcPr>
            <w:tcW w:w="6201" w:type="dxa"/>
          </w:tcPr>
          <w:p w14:paraId="6D84038C" w14:textId="77777777" w:rsidR="004778CD" w:rsidRPr="00A3153B" w:rsidRDefault="00D954C7" w:rsidP="00DA3890">
            <w:pPr>
              <w:jc w:val="left"/>
            </w:pPr>
            <w:r w:rsidRPr="00A3153B">
              <w:t>ETSI TS 102 280 (V1.1.1)</w:t>
            </w:r>
            <w:r w:rsidR="000909D1" w:rsidRPr="00A3153B">
              <w:t xml:space="preserve"> - </w:t>
            </w:r>
            <w:r w:rsidR="004778CD" w:rsidRPr="00A3153B">
              <w:t>X.509 V3 Certificate Profile for Certificates Issued to Natural Persons</w:t>
            </w:r>
          </w:p>
          <w:p w14:paraId="7C8912F5" w14:textId="77777777" w:rsidR="004778CD" w:rsidRPr="00A3153B" w:rsidRDefault="00C04AB2" w:rsidP="00DA3890">
            <w:pPr>
              <w:jc w:val="left"/>
            </w:pPr>
            <w:hyperlink r:id="rId37" w:history="1">
              <w:r w:rsidR="004778CD" w:rsidRPr="00506C5B">
                <w:rPr>
                  <w:rStyle w:val="Hyperlink"/>
                </w:rPr>
                <w:t>http://www.etsi.org/deliver/etsi_ts/102200_102299/102280/01.01.01_60/ts_102280v010101p.pdf</w:t>
              </w:r>
            </w:hyperlink>
          </w:p>
        </w:tc>
      </w:tr>
      <w:tr w:rsidR="004778CD" w:rsidRPr="00FC5733" w14:paraId="171DB845" w14:textId="77777777" w:rsidTr="00CE7C76">
        <w:trPr>
          <w:cantSplit/>
        </w:trPr>
        <w:tc>
          <w:tcPr>
            <w:tcW w:w="2235" w:type="dxa"/>
          </w:tcPr>
          <w:p w14:paraId="45096212" w14:textId="77777777" w:rsidR="004778CD" w:rsidRPr="00A3153B" w:rsidRDefault="004778CD" w:rsidP="00D36317">
            <w:pPr>
              <w:pStyle w:val="ListParagraph"/>
              <w:numPr>
                <w:ilvl w:val="0"/>
                <w:numId w:val="40"/>
              </w:numPr>
              <w:ind w:left="0" w:firstLine="0"/>
            </w:pPr>
            <w:bookmarkStart w:id="46" w:name="_Ref353734416"/>
            <w:r w:rsidRPr="00FC5733">
              <w:t>ESTEID profile</w:t>
            </w:r>
            <w:bookmarkEnd w:id="46"/>
          </w:p>
        </w:tc>
        <w:tc>
          <w:tcPr>
            <w:tcW w:w="6201" w:type="dxa"/>
          </w:tcPr>
          <w:p w14:paraId="1404221C" w14:textId="77777777" w:rsidR="004778CD" w:rsidRPr="00A3153B" w:rsidRDefault="004778CD" w:rsidP="00DA3890">
            <w:r w:rsidRPr="00A3153B">
              <w:t>Certificates on identity card of Republic of Estonia, version 3.3</w:t>
            </w:r>
          </w:p>
          <w:p w14:paraId="7D9D5047" w14:textId="77777777" w:rsidR="004778CD" w:rsidRPr="00A3153B" w:rsidRDefault="00C04AB2" w:rsidP="00DA3890">
            <w:pPr>
              <w:jc w:val="left"/>
            </w:pPr>
            <w:hyperlink r:id="rId38" w:history="1">
              <w:r w:rsidR="004778CD" w:rsidRPr="00A3153B">
                <w:rPr>
                  <w:rStyle w:val="Hyperlink"/>
                </w:rPr>
                <w:t>https://sk.ee/upload/files/ESTEID_profiil_en-3_3.pdf</w:t>
              </w:r>
            </w:hyperlink>
          </w:p>
        </w:tc>
      </w:tr>
      <w:tr w:rsidR="004778CD" w:rsidRPr="00FC5733" w14:paraId="542FCEEA" w14:textId="77777777" w:rsidTr="00CE7C76">
        <w:trPr>
          <w:cantSplit/>
        </w:trPr>
        <w:tc>
          <w:tcPr>
            <w:tcW w:w="2235" w:type="dxa"/>
          </w:tcPr>
          <w:p w14:paraId="6A32E7EF" w14:textId="77777777" w:rsidR="004778CD" w:rsidRPr="00FC5733" w:rsidRDefault="004778CD" w:rsidP="00D36317">
            <w:pPr>
              <w:pStyle w:val="ListParagraph"/>
              <w:numPr>
                <w:ilvl w:val="0"/>
                <w:numId w:val="40"/>
              </w:numPr>
              <w:ind w:left="0" w:firstLine="0"/>
            </w:pPr>
            <w:bookmarkStart w:id="47" w:name="_Ref353734636"/>
            <w:r w:rsidRPr="00FC5733">
              <w:t>Institution certificate profile</w:t>
            </w:r>
            <w:bookmarkEnd w:id="47"/>
          </w:p>
        </w:tc>
        <w:tc>
          <w:tcPr>
            <w:tcW w:w="6201" w:type="dxa"/>
          </w:tcPr>
          <w:p w14:paraId="3DF8B6DB" w14:textId="77777777" w:rsidR="004778CD" w:rsidRPr="00A3153B" w:rsidRDefault="004778CD" w:rsidP="00DA3890">
            <w:r w:rsidRPr="00A3153B">
              <w:t>Profile of institution certificates and Certificate Revocation Lists, version 1.3</w:t>
            </w:r>
          </w:p>
          <w:p w14:paraId="098BD324" w14:textId="77777777" w:rsidR="004778CD" w:rsidRPr="00A3153B" w:rsidRDefault="00C04AB2" w:rsidP="00DA3890">
            <w:hyperlink r:id="rId39" w:history="1">
              <w:r w:rsidR="004778CD" w:rsidRPr="00A3153B">
                <w:rPr>
                  <w:rStyle w:val="Hyperlink"/>
                </w:rPr>
                <w:t>https://sk.ee/upload/files/SK_Profile%20of%20institution%20certificates%20and%20Revocation%20List.pdf</w:t>
              </w:r>
            </w:hyperlink>
          </w:p>
        </w:tc>
      </w:tr>
      <w:tr w:rsidR="00746894" w:rsidRPr="00FC5733" w14:paraId="68EE4A45" w14:textId="77777777" w:rsidTr="00982BFA">
        <w:tc>
          <w:tcPr>
            <w:tcW w:w="2235" w:type="dxa"/>
          </w:tcPr>
          <w:p w14:paraId="4921C1BF" w14:textId="77777777" w:rsidR="00746894" w:rsidRPr="00A3153B" w:rsidRDefault="00746894" w:rsidP="00D36317">
            <w:pPr>
              <w:pStyle w:val="ListParagraph"/>
              <w:numPr>
                <w:ilvl w:val="0"/>
                <w:numId w:val="40"/>
              </w:numPr>
              <w:ind w:left="0" w:firstLine="0"/>
            </w:pPr>
            <w:r w:rsidRPr="00A3153B">
              <w:t>JDigiDoc release notes</w:t>
            </w:r>
          </w:p>
        </w:tc>
        <w:tc>
          <w:tcPr>
            <w:tcW w:w="6201" w:type="dxa"/>
          </w:tcPr>
          <w:p w14:paraId="2F1294F4" w14:textId="77777777" w:rsidR="00746894" w:rsidRPr="00A3153B" w:rsidRDefault="00746894" w:rsidP="00982BFA">
            <w:r w:rsidRPr="00A3153B">
              <w:t xml:space="preserve">JDigiDoc library’s release notes </w:t>
            </w:r>
          </w:p>
          <w:p w14:paraId="76E922F0" w14:textId="77777777" w:rsidR="00746894" w:rsidRPr="00A3153B" w:rsidRDefault="00C04AB2" w:rsidP="00982BFA">
            <w:hyperlink r:id="rId40" w:history="1">
              <w:r w:rsidR="00746894" w:rsidRPr="00A3153B">
                <w:rPr>
                  <w:rStyle w:val="Hyperlink"/>
                </w:rPr>
                <w:t>http://id.ee/index.php?id=35783</w:t>
              </w:r>
            </w:hyperlink>
          </w:p>
        </w:tc>
      </w:tr>
      <w:tr w:rsidR="00D12589" w:rsidRPr="00FC5733" w14:paraId="1E852F4B" w14:textId="77777777" w:rsidTr="004778CD">
        <w:trPr>
          <w:cantSplit/>
        </w:trPr>
        <w:tc>
          <w:tcPr>
            <w:tcW w:w="2235" w:type="dxa"/>
          </w:tcPr>
          <w:p w14:paraId="18A4274A" w14:textId="77777777" w:rsidR="00D12589" w:rsidRPr="00FC5733" w:rsidRDefault="00D12589" w:rsidP="00D36317">
            <w:pPr>
              <w:pStyle w:val="ListParagraph"/>
              <w:numPr>
                <w:ilvl w:val="0"/>
                <w:numId w:val="40"/>
              </w:numPr>
              <w:ind w:left="0" w:firstLine="0"/>
            </w:pPr>
            <w:bookmarkStart w:id="48" w:name="_Ref361993983"/>
            <w:r w:rsidRPr="00FC5733">
              <w:t>DigiDoc libraries</w:t>
            </w:r>
            <w:bookmarkEnd w:id="48"/>
          </w:p>
        </w:tc>
        <w:tc>
          <w:tcPr>
            <w:tcW w:w="6201" w:type="dxa"/>
          </w:tcPr>
          <w:p w14:paraId="6C83FCC6" w14:textId="77777777" w:rsidR="00D12589" w:rsidRPr="00A3153B" w:rsidRDefault="00C04AB2" w:rsidP="00DA3890">
            <w:hyperlink r:id="rId41" w:history="1">
              <w:r w:rsidR="00D12589" w:rsidRPr="00506C5B">
                <w:rPr>
                  <w:rStyle w:val="Hyperlink"/>
                </w:rPr>
                <w:t>http://id.ee/index.php?id=30486</w:t>
              </w:r>
            </w:hyperlink>
          </w:p>
        </w:tc>
      </w:tr>
      <w:tr w:rsidR="005B64D0" w:rsidRPr="00FC5733" w14:paraId="25F78914" w14:textId="77777777" w:rsidTr="004778CD">
        <w:trPr>
          <w:cantSplit/>
        </w:trPr>
        <w:tc>
          <w:tcPr>
            <w:tcW w:w="2235" w:type="dxa"/>
          </w:tcPr>
          <w:p w14:paraId="47437E70" w14:textId="1362839A" w:rsidR="005B64D0" w:rsidRPr="00FC5733" w:rsidRDefault="005B64D0" w:rsidP="00D36317">
            <w:pPr>
              <w:pStyle w:val="ListParagraph"/>
              <w:numPr>
                <w:ilvl w:val="0"/>
                <w:numId w:val="40"/>
              </w:numPr>
              <w:ind w:left="0" w:firstLine="0"/>
            </w:pPr>
            <w:r>
              <w:t>ID-software GitHub project</w:t>
            </w:r>
          </w:p>
        </w:tc>
        <w:tc>
          <w:tcPr>
            <w:tcW w:w="6201" w:type="dxa"/>
          </w:tcPr>
          <w:p w14:paraId="03566F46" w14:textId="694B9365" w:rsidR="005B64D0" w:rsidRDefault="00C04AB2" w:rsidP="00DA3890">
            <w:hyperlink r:id="rId42" w:history="1">
              <w:r w:rsidR="005B64D0" w:rsidRPr="00947D56">
                <w:rPr>
                  <w:rStyle w:val="Hyperlink"/>
                </w:rPr>
                <w:t>https://github.com/open-eid</w:t>
              </w:r>
            </w:hyperlink>
            <w:r w:rsidR="005B64D0">
              <w:t xml:space="preserve"> </w:t>
            </w:r>
          </w:p>
        </w:tc>
      </w:tr>
      <w:tr w:rsidR="00410918" w:rsidRPr="00FC5733" w14:paraId="00863330" w14:textId="77777777" w:rsidTr="004778CD">
        <w:trPr>
          <w:cantSplit/>
        </w:trPr>
        <w:tc>
          <w:tcPr>
            <w:tcW w:w="2235" w:type="dxa"/>
          </w:tcPr>
          <w:p w14:paraId="2F4DF429" w14:textId="79C123DB" w:rsidR="00410918" w:rsidRPr="00FC5733" w:rsidRDefault="00410918" w:rsidP="00930550">
            <w:pPr>
              <w:pStyle w:val="ListParagraph"/>
              <w:numPr>
                <w:ilvl w:val="0"/>
                <w:numId w:val="40"/>
              </w:numPr>
              <w:ind w:left="0" w:firstLine="0"/>
            </w:pPr>
            <w:r>
              <w:t xml:space="preserve">JDigiDoc GitHub </w:t>
            </w:r>
            <w:r w:rsidR="005B64D0">
              <w:t>repository</w:t>
            </w:r>
          </w:p>
        </w:tc>
        <w:tc>
          <w:tcPr>
            <w:tcW w:w="6201" w:type="dxa"/>
          </w:tcPr>
          <w:p w14:paraId="5C9CA581" w14:textId="358DA532" w:rsidR="00410918" w:rsidRDefault="00C04AB2" w:rsidP="00DA3890">
            <w:hyperlink r:id="rId43" w:history="1">
              <w:r w:rsidR="00410918" w:rsidRPr="00947D56">
                <w:rPr>
                  <w:rStyle w:val="Hyperlink"/>
                </w:rPr>
                <w:t>https://github.com/open-eid/jdigidoc</w:t>
              </w:r>
            </w:hyperlink>
            <w:r w:rsidR="00410918">
              <w:t xml:space="preserve"> </w:t>
            </w:r>
          </w:p>
        </w:tc>
      </w:tr>
    </w:tbl>
    <w:p w14:paraId="7674115B" w14:textId="77777777" w:rsidR="00E37617" w:rsidRPr="00A3153B" w:rsidRDefault="00E37617" w:rsidP="00E37617"/>
    <w:p w14:paraId="5DCACA57" w14:textId="77777777" w:rsidR="00350E23" w:rsidRPr="00A3153B" w:rsidRDefault="00350E23" w:rsidP="00D14E1F">
      <w:pPr>
        <w:pStyle w:val="Heading2"/>
        <w:rPr>
          <w:lang w:val="en-US"/>
        </w:rPr>
      </w:pPr>
      <w:bookmarkStart w:id="49" w:name="_Toc345343569"/>
      <w:bookmarkStart w:id="50" w:name="_Toc413334737"/>
      <w:r w:rsidRPr="00A3153B">
        <w:rPr>
          <w:lang w:val="en-US"/>
        </w:rPr>
        <w:t>Terms and acronyms</w:t>
      </w:r>
      <w:bookmarkEnd w:id="49"/>
      <w:bookmarkEnd w:id="50"/>
    </w:p>
    <w:tbl>
      <w:tblPr>
        <w:tblStyle w:val="TableGrid"/>
        <w:tblW w:w="8436"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093"/>
        <w:gridCol w:w="6343"/>
      </w:tblGrid>
      <w:tr w:rsidR="0084062D" w:rsidRPr="00FC5733" w14:paraId="6483E4E3" w14:textId="77777777" w:rsidTr="00930550">
        <w:trPr>
          <w:cantSplit/>
        </w:trPr>
        <w:tc>
          <w:tcPr>
            <w:tcW w:w="2093" w:type="dxa"/>
          </w:tcPr>
          <w:p w14:paraId="47C1563A" w14:textId="77777777" w:rsidR="0084062D" w:rsidRPr="00A3153B" w:rsidRDefault="0084062D" w:rsidP="006172DD">
            <w:pPr>
              <w:jc w:val="left"/>
            </w:pPr>
            <w:r w:rsidRPr="00A3153B">
              <w:t>ASiC</w:t>
            </w:r>
          </w:p>
        </w:tc>
        <w:tc>
          <w:tcPr>
            <w:tcW w:w="6343" w:type="dxa"/>
          </w:tcPr>
          <w:p w14:paraId="5F15DB1E" w14:textId="77777777" w:rsidR="0084062D" w:rsidRPr="00A3153B" w:rsidRDefault="0084062D" w:rsidP="006172DD">
            <w:r w:rsidRPr="00A3153B">
              <w:t>Associated Signature Containers</w:t>
            </w:r>
          </w:p>
        </w:tc>
      </w:tr>
      <w:tr w:rsidR="0084062D" w:rsidRPr="00FC5733" w14:paraId="393F8296" w14:textId="77777777" w:rsidTr="00930550">
        <w:trPr>
          <w:cantSplit/>
        </w:trPr>
        <w:tc>
          <w:tcPr>
            <w:tcW w:w="2093" w:type="dxa"/>
          </w:tcPr>
          <w:p w14:paraId="32F0D43F" w14:textId="77777777" w:rsidR="0084062D" w:rsidRPr="00A3153B" w:rsidRDefault="0084062D" w:rsidP="006172DD">
            <w:pPr>
              <w:jc w:val="left"/>
            </w:pPr>
            <w:r w:rsidRPr="00A3153B">
              <w:t>ASiC-E</w:t>
            </w:r>
          </w:p>
        </w:tc>
        <w:tc>
          <w:tcPr>
            <w:tcW w:w="6343" w:type="dxa"/>
          </w:tcPr>
          <w:p w14:paraId="5C0B516C" w14:textId="77777777" w:rsidR="0084062D" w:rsidRPr="00A3153B" w:rsidRDefault="0084062D" w:rsidP="006172DD">
            <w:r w:rsidRPr="00A3153B">
              <w:t>Extended Associated Signature Containers. A type of ASiC container.</w:t>
            </w:r>
          </w:p>
        </w:tc>
      </w:tr>
      <w:tr w:rsidR="0084062D" w:rsidRPr="00FC5733" w14:paraId="651AB3D5" w14:textId="77777777" w:rsidTr="00930550">
        <w:trPr>
          <w:cantSplit/>
        </w:trPr>
        <w:tc>
          <w:tcPr>
            <w:tcW w:w="2093" w:type="dxa"/>
          </w:tcPr>
          <w:p w14:paraId="548192FA" w14:textId="4129F913" w:rsidR="0084062D" w:rsidRPr="00A3153B" w:rsidRDefault="0084062D" w:rsidP="006172DD">
            <w:pPr>
              <w:jc w:val="left"/>
            </w:pPr>
            <w:r w:rsidRPr="00A3153B">
              <w:t>BDOC 2.</w:t>
            </w:r>
            <w:r w:rsidR="008A5DD6" w:rsidRPr="00A3153B">
              <w:t>1</w:t>
            </w:r>
            <w:r w:rsidRPr="00A3153B">
              <w:t xml:space="preserve"> (.bdoc)</w:t>
            </w:r>
          </w:p>
        </w:tc>
        <w:tc>
          <w:tcPr>
            <w:tcW w:w="6343" w:type="dxa"/>
          </w:tcPr>
          <w:p w14:paraId="09F05C89" w14:textId="77777777" w:rsidR="0084062D" w:rsidRPr="00A3153B" w:rsidRDefault="0084062D" w:rsidP="009752C8">
            <w:r w:rsidRPr="00A3153B">
              <w:t xml:space="preserve">Term is used to denote a digitally signed file format which is a profile of XAdES and follows container packaging rules based on OpenDocument and ASiC standards. The document format has been defined in </w:t>
            </w:r>
            <w:r w:rsidRPr="00A3153B">
              <w:fldChar w:fldCharType="begin"/>
            </w:r>
            <w:r w:rsidRPr="00A3153B">
              <w:instrText xml:space="preserve"> REF _Ref351561196 \r \h  \* MERGEFORMAT </w:instrText>
            </w:r>
            <w:r w:rsidRPr="00A3153B">
              <w:fldChar w:fldCharType="separate"/>
            </w:r>
            <w:r w:rsidR="005B0D68">
              <w:t>[2]</w:t>
            </w:r>
            <w:r w:rsidRPr="00A3153B">
              <w:fldChar w:fldCharType="end"/>
            </w:r>
            <w:r w:rsidRPr="00A3153B">
              <w:t>.</w:t>
            </w:r>
          </w:p>
        </w:tc>
      </w:tr>
      <w:tr w:rsidR="00D27DFB" w:rsidRPr="00FC5733" w14:paraId="3197F38A" w14:textId="77777777" w:rsidTr="00930550">
        <w:trPr>
          <w:cantSplit/>
        </w:trPr>
        <w:tc>
          <w:tcPr>
            <w:tcW w:w="2093" w:type="dxa"/>
          </w:tcPr>
          <w:p w14:paraId="0AD1CFF7" w14:textId="2D66D3D8" w:rsidR="00D27DFB" w:rsidRPr="003E03DE" w:rsidRDefault="00D27DFB" w:rsidP="006172DD">
            <w:pPr>
              <w:jc w:val="left"/>
            </w:pPr>
            <w:r>
              <w:lastRenderedPageBreak/>
              <w:t>BES</w:t>
            </w:r>
          </w:p>
        </w:tc>
        <w:tc>
          <w:tcPr>
            <w:tcW w:w="6343" w:type="dxa"/>
          </w:tcPr>
          <w:p w14:paraId="57000E33" w14:textId="6F86B547" w:rsidR="00D27DFB" w:rsidRDefault="007604DE" w:rsidP="00E111BF">
            <w:r>
              <w:t>Basic Electronic Signature (XAdES-BES)</w:t>
            </w:r>
            <w:r w:rsidR="00A93C1C">
              <w:t xml:space="preserve">. A form of XAdES signature </w:t>
            </w:r>
            <w:r w:rsidR="00D14A74">
              <w:t xml:space="preserve">which does not incorporate any validation data, i.e. OCSP confirmation (time-mark) </w:t>
            </w:r>
            <w:r w:rsidR="002D28E1">
              <w:t xml:space="preserve">or time-stamp </w:t>
            </w:r>
            <w:r w:rsidR="00D14A74">
              <w:t xml:space="preserve">has not been added to the signature. </w:t>
            </w:r>
          </w:p>
          <w:p w14:paraId="3F6E38BF" w14:textId="57D7F39B" w:rsidR="002D28E1" w:rsidRDefault="00D14A74" w:rsidP="00E111BF">
            <w:r w:rsidRPr="00A3153B">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w:t>
            </w:r>
          </w:p>
          <w:p w14:paraId="60073E1D" w14:textId="77777777" w:rsidR="00D14A74" w:rsidRDefault="002D28E1" w:rsidP="00E111BF">
            <w:r>
              <w:t xml:space="preserve">In BDOC 2.1 specification, BES signature is used as a base form for qualified signature with a time-stamp (see </w:t>
            </w:r>
            <w:r>
              <w:fldChar w:fldCharType="begin"/>
            </w:r>
            <w:r>
              <w:instrText xml:space="preserve"> REF _Ref351561196 \r \h </w:instrText>
            </w:r>
            <w:r>
              <w:fldChar w:fldCharType="separate"/>
            </w:r>
            <w:r w:rsidR="005B0D68">
              <w:t>[2]</w:t>
            </w:r>
            <w:r>
              <w:fldChar w:fldCharType="end"/>
            </w:r>
            <w:r>
              <w:t>, chap 6.2; time-stamps are currently not supported in JDigiDoc library).</w:t>
            </w:r>
            <w:r w:rsidR="00D14A74">
              <w:t xml:space="preserve"> </w:t>
            </w:r>
            <w:r>
              <w:t xml:space="preserve">In DIGIDOC-XML 1.3 (see </w:t>
            </w:r>
            <w:r>
              <w:fldChar w:fldCharType="begin"/>
            </w:r>
            <w:r>
              <w:instrText xml:space="preserve"> REF _Ref361994067 \r \h </w:instrText>
            </w:r>
            <w:r>
              <w:fldChar w:fldCharType="separate"/>
            </w:r>
            <w:r w:rsidR="005B0D68">
              <w:t>[1]</w:t>
            </w:r>
            <w:r>
              <w:fldChar w:fldCharType="end"/>
            </w:r>
            <w:r>
              <w:t>), BES signature is used as a base form for a qualified signature with time-mark.</w:t>
            </w:r>
          </w:p>
          <w:p w14:paraId="2E23E1BE" w14:textId="6C080D9C" w:rsidR="00451543" w:rsidRPr="003E03DE" w:rsidRDefault="00451543" w:rsidP="00E111BF">
            <w:r w:rsidRPr="00A3153B">
              <w:rPr>
                <w:b/>
              </w:rPr>
              <w:t>Note</w:t>
            </w:r>
            <w:r>
              <w:t>: in the context of Estonian legislation, this form of a signature is not</w:t>
            </w:r>
            <w:r w:rsidR="00E8770D">
              <w:t xml:space="preserve"> qualified electronic signature and is not</w:t>
            </w:r>
            <w:r>
              <w:t xml:space="preserve"> equivalent to </w:t>
            </w:r>
            <w:r w:rsidR="00E8770D">
              <w:t xml:space="preserve">a </w:t>
            </w:r>
            <w:r>
              <w:t>handwritten signature.</w:t>
            </w:r>
          </w:p>
        </w:tc>
      </w:tr>
      <w:tr w:rsidR="00145D49" w:rsidRPr="00FC5733" w14:paraId="195D59E6" w14:textId="77777777" w:rsidTr="00930550">
        <w:tblPrEx>
          <w:tblBorders>
            <w:top w:val="single" w:sz="4" w:space="0" w:color="auto"/>
            <w:left w:val="single" w:sz="4" w:space="0" w:color="auto"/>
            <w:bottom w:val="single" w:sz="4" w:space="0" w:color="auto"/>
            <w:right w:val="single" w:sz="4" w:space="0" w:color="auto"/>
          </w:tblBorders>
        </w:tblPrEx>
        <w:tc>
          <w:tcPr>
            <w:tcW w:w="2093" w:type="dxa"/>
            <w:tcBorders>
              <w:left w:val="nil"/>
            </w:tcBorders>
          </w:tcPr>
          <w:p w14:paraId="4C71D7D5" w14:textId="77777777" w:rsidR="00145D49" w:rsidRPr="00A3153B" w:rsidRDefault="00145D49" w:rsidP="007460FA">
            <w:pPr>
              <w:spacing w:line="240" w:lineRule="auto"/>
            </w:pPr>
            <w:r w:rsidRPr="00A3153B">
              <w:t>CDOC (.cdoc)</w:t>
            </w:r>
          </w:p>
        </w:tc>
        <w:tc>
          <w:tcPr>
            <w:tcW w:w="6343" w:type="dxa"/>
            <w:tcBorders>
              <w:right w:val="nil"/>
            </w:tcBorders>
          </w:tcPr>
          <w:p w14:paraId="4671DDF8" w14:textId="212D1253" w:rsidR="00145D49" w:rsidRPr="00A3153B" w:rsidRDefault="00145D49" w:rsidP="003D2E19">
            <w:r w:rsidRPr="00A3153B">
              <w:t>The term denotes a format of an encrypted DigiDoc document that is based on XML-ENC profile.</w:t>
            </w:r>
            <w:r w:rsidR="003D2E19">
              <w:t xml:space="preserve"> </w:t>
            </w:r>
            <w:r w:rsidR="003D2E19" w:rsidRPr="00A3153B">
              <w:t>The document format has been defined in</w:t>
            </w:r>
            <w:r w:rsidR="003D2E19">
              <w:t xml:space="preserve"> </w:t>
            </w:r>
            <w:r w:rsidR="003D2E19">
              <w:fldChar w:fldCharType="begin"/>
            </w:r>
            <w:r w:rsidR="003D2E19">
              <w:instrText xml:space="preserve"> REF _Ref373923555 \r \h </w:instrText>
            </w:r>
            <w:r w:rsidR="003D2E19">
              <w:fldChar w:fldCharType="separate"/>
            </w:r>
            <w:r w:rsidR="005B0D68">
              <w:t>[12]</w:t>
            </w:r>
            <w:r w:rsidR="003D2E19">
              <w:fldChar w:fldCharType="end"/>
            </w:r>
            <w:r w:rsidR="003D2E19" w:rsidRPr="00A3153B">
              <w:t>.</w:t>
            </w:r>
          </w:p>
        </w:tc>
      </w:tr>
      <w:tr w:rsidR="00C4549B" w:rsidRPr="00FC5733" w14:paraId="10A9A75A" w14:textId="77777777" w:rsidTr="00930550">
        <w:tc>
          <w:tcPr>
            <w:tcW w:w="2093" w:type="dxa"/>
          </w:tcPr>
          <w:p w14:paraId="2D4E8820" w14:textId="77777777" w:rsidR="00C4549B" w:rsidRPr="00A3153B" w:rsidRDefault="00C4549B" w:rsidP="00C0673E">
            <w:pPr>
              <w:spacing w:line="240" w:lineRule="auto"/>
            </w:pPr>
            <w:r w:rsidRPr="00A3153B">
              <w:t>CRL</w:t>
            </w:r>
          </w:p>
        </w:tc>
        <w:tc>
          <w:tcPr>
            <w:tcW w:w="6343" w:type="dxa"/>
          </w:tcPr>
          <w:p w14:paraId="38C8F69D" w14:textId="77777777" w:rsidR="00C4549B" w:rsidRPr="00A3153B" w:rsidRDefault="00C4549B" w:rsidP="003150F4">
            <w:r w:rsidRPr="00A3153B">
              <w:t>Certificate Revocation List, a list of certificates (or more specifically, a list of serial numbers for certificates) that have been revoked, and therefore should not be relied upon.</w:t>
            </w:r>
          </w:p>
        </w:tc>
      </w:tr>
      <w:tr w:rsidR="00C4549B" w:rsidRPr="00FC5733" w14:paraId="6A68FB9E" w14:textId="77777777" w:rsidTr="00930550">
        <w:tc>
          <w:tcPr>
            <w:tcW w:w="2093" w:type="dxa"/>
          </w:tcPr>
          <w:p w14:paraId="5785D1A7" w14:textId="77777777" w:rsidR="00C4549B" w:rsidRPr="00A3153B" w:rsidRDefault="00C4549B" w:rsidP="00C0673E">
            <w:pPr>
              <w:spacing w:line="240" w:lineRule="auto"/>
              <w:rPr>
                <w:highlight w:val="yellow"/>
              </w:rPr>
            </w:pPr>
            <w:r w:rsidRPr="00A3153B">
              <w:t>DIGIDOC-XML (.ddoc)</w:t>
            </w:r>
          </w:p>
        </w:tc>
        <w:tc>
          <w:tcPr>
            <w:tcW w:w="6343" w:type="dxa"/>
          </w:tcPr>
          <w:p w14:paraId="43C8E915" w14:textId="39778DA7" w:rsidR="00C4549B" w:rsidRPr="00A3153B" w:rsidRDefault="00C4549B" w:rsidP="00383B43">
            <w:r w:rsidRPr="00A3153B">
              <w:t xml:space="preserve">The term is used to denote a DigiDoc document format that is based on the XAdES standard and is a profile of that standard. </w:t>
            </w:r>
            <w:r w:rsidR="003D2E19" w:rsidRPr="00A3153B">
              <w:t>The document format has been defined in</w:t>
            </w:r>
            <w:r w:rsidR="003D2E19">
              <w:t xml:space="preserve"> </w:t>
            </w:r>
            <w:r w:rsidR="003D2E19">
              <w:fldChar w:fldCharType="begin"/>
            </w:r>
            <w:r w:rsidR="003D2E19">
              <w:instrText xml:space="preserve"> REF _Ref361994067 \r \h </w:instrText>
            </w:r>
            <w:r w:rsidR="003D2E19">
              <w:fldChar w:fldCharType="separate"/>
            </w:r>
            <w:r w:rsidR="005B0D68">
              <w:t>[1]</w:t>
            </w:r>
            <w:r w:rsidR="003D2E19">
              <w:fldChar w:fldCharType="end"/>
            </w:r>
            <w:r w:rsidR="003D2E19" w:rsidRPr="00A3153B">
              <w:t>.</w:t>
            </w:r>
          </w:p>
          <w:p w14:paraId="0DA2964F" w14:textId="77777777" w:rsidR="00C4549B" w:rsidRPr="00A3153B" w:rsidRDefault="00C4549B" w:rsidP="00383B43">
            <w:r w:rsidRPr="00A3153B">
              <w:t>The profile does not exactly match any subsets described in XAdES standard – the best format name would be “XAdES-C-L” indicating that all certificates and OCSP confirmations are present but there are no “pure” timestamps.</w:t>
            </w:r>
          </w:p>
          <w:p w14:paraId="316D19B6" w14:textId="77777777" w:rsidR="00C4549B" w:rsidRPr="00A3153B" w:rsidRDefault="00C4549B" w:rsidP="00383B43">
            <w:r w:rsidRPr="00A3153B">
              <w:t>A DIGIDOC-XML file is basically a &lt;SignedDoc /&gt; container that contains original data files and signatures.</w:t>
            </w:r>
          </w:p>
          <w:p w14:paraId="418019C2" w14:textId="77777777" w:rsidR="00C4549B" w:rsidRPr="00A3153B" w:rsidRDefault="00C4549B" w:rsidP="00C0673E">
            <w:r w:rsidRPr="00A3153B">
              <w:t>The file extension for DIGIDOC-XML file format is “.ddoc”, MIME-type is “application/ddoc”.</w:t>
            </w:r>
          </w:p>
        </w:tc>
      </w:tr>
      <w:tr w:rsidR="00D27DFB" w:rsidRPr="00FC5733" w14:paraId="6FC6FABB" w14:textId="77777777" w:rsidTr="00930550">
        <w:tc>
          <w:tcPr>
            <w:tcW w:w="2093" w:type="dxa"/>
          </w:tcPr>
          <w:p w14:paraId="73C2C9C5" w14:textId="3F8DD0DE" w:rsidR="00D27DFB" w:rsidRPr="003E03DE" w:rsidRDefault="00D27DFB" w:rsidP="00C0673E">
            <w:r w:rsidRPr="00E111BF">
              <w:t>EPES</w:t>
            </w:r>
          </w:p>
        </w:tc>
        <w:tc>
          <w:tcPr>
            <w:tcW w:w="6343" w:type="dxa"/>
          </w:tcPr>
          <w:p w14:paraId="63B262C4" w14:textId="77777777" w:rsidR="00D27DFB" w:rsidRDefault="007604DE" w:rsidP="00383B43">
            <w:r w:rsidRPr="007604DE">
              <w:t>Explicit Policy based Electronic Signature</w:t>
            </w:r>
            <w:r>
              <w:t xml:space="preserve"> (XAdES-EPES)</w:t>
            </w:r>
            <w:r w:rsidR="002D28E1">
              <w:t xml:space="preserve">. A form of XAdES signature, similar to BES signature form but has an additional element &lt;SignaturePolicyIdentifier&gt;. </w:t>
            </w:r>
          </w:p>
          <w:p w14:paraId="738F89CB" w14:textId="73CCF350" w:rsidR="002D28E1" w:rsidRDefault="002D28E1" w:rsidP="00383B43">
            <w:r w:rsidRPr="00D068E0">
              <w:rPr>
                <w:b/>
              </w:rPr>
              <w:t>Note</w:t>
            </w:r>
            <w:r>
              <w:t>: for historical reasons, in JDigiDoc library’s source code, the term “BES” is used to denote both BES form and EPES form of a signature.</w:t>
            </w:r>
            <w:r w:rsidR="00E8770D">
              <w:t xml:space="preserve"> The signature form is also referred to as “technical signature” in the context of the current document. </w:t>
            </w:r>
          </w:p>
          <w:p w14:paraId="0D7A7C8C" w14:textId="7B79F714" w:rsidR="002D28E1" w:rsidRDefault="002D28E1" w:rsidP="00E111BF">
            <w:r>
              <w:t xml:space="preserve">In BDOC 2.1 specification, EPES signature is used as a base form for qualified signature with a time-mark (see </w:t>
            </w:r>
            <w:r>
              <w:fldChar w:fldCharType="begin"/>
            </w:r>
            <w:r>
              <w:instrText xml:space="preserve"> REF _Ref351561196 \r \h </w:instrText>
            </w:r>
            <w:r>
              <w:fldChar w:fldCharType="separate"/>
            </w:r>
            <w:r w:rsidR="005B0D68">
              <w:t>[2]</w:t>
            </w:r>
            <w:r>
              <w:fldChar w:fldCharType="end"/>
            </w:r>
            <w:r>
              <w:t>, chap 6.1).</w:t>
            </w:r>
          </w:p>
          <w:p w14:paraId="12C3775E" w14:textId="2F08B0F8" w:rsidR="00E8770D" w:rsidRPr="003E03DE" w:rsidRDefault="00E8770D" w:rsidP="00E111BF">
            <w:r w:rsidRPr="00D068E0">
              <w:rPr>
                <w:b/>
              </w:rPr>
              <w:lastRenderedPageBreak/>
              <w:t>Note</w:t>
            </w:r>
            <w:r>
              <w:t>: in the context of Estonian legislation, this form of a signature is not qualified electronic signature and is not equivalent to a handwritten signature.</w:t>
            </w:r>
          </w:p>
        </w:tc>
      </w:tr>
      <w:tr w:rsidR="00C4549B" w:rsidRPr="00FC5733" w14:paraId="5A5CBAC5" w14:textId="77777777" w:rsidTr="00930550">
        <w:tc>
          <w:tcPr>
            <w:tcW w:w="2093" w:type="dxa"/>
          </w:tcPr>
          <w:p w14:paraId="5889DBED" w14:textId="4D83D4B1" w:rsidR="00C4549B" w:rsidRPr="00A3153B" w:rsidRDefault="004E2C76" w:rsidP="00C0673E">
            <w:pPr>
              <w:spacing w:line="240" w:lineRule="auto"/>
            </w:pPr>
            <w:r w:rsidRPr="00A3153B">
              <w:lastRenderedPageBreak/>
              <w:t>OCSP</w:t>
            </w:r>
          </w:p>
        </w:tc>
        <w:tc>
          <w:tcPr>
            <w:tcW w:w="6343" w:type="dxa"/>
          </w:tcPr>
          <w:p w14:paraId="3BC6F2C8" w14:textId="77777777" w:rsidR="00C4549B" w:rsidRPr="00A3153B" w:rsidRDefault="00C4549B" w:rsidP="003150F4">
            <w:r w:rsidRPr="00A3153B">
              <w:t>Online Certificate Status Protocol, an Internet protocol used for obtaining the revocation status of an X.509 digital certificate</w:t>
            </w:r>
          </w:p>
        </w:tc>
      </w:tr>
      <w:tr w:rsidR="00C4549B" w:rsidRPr="00FC5733" w14:paraId="1211ED6C" w14:textId="77777777" w:rsidTr="00930550">
        <w:tc>
          <w:tcPr>
            <w:tcW w:w="2093" w:type="dxa"/>
          </w:tcPr>
          <w:p w14:paraId="327608C9" w14:textId="77777777" w:rsidR="00C4549B" w:rsidRPr="00A3153B" w:rsidRDefault="004E2C76" w:rsidP="00C0673E">
            <w:pPr>
              <w:spacing w:line="240" w:lineRule="auto"/>
            </w:pPr>
            <w:r w:rsidRPr="00A3153B">
              <w:t>OCSP</w:t>
            </w:r>
            <w:r w:rsidR="00C4549B" w:rsidRPr="00A3153B">
              <w:t xml:space="preserve"> Responder</w:t>
            </w:r>
          </w:p>
        </w:tc>
        <w:tc>
          <w:tcPr>
            <w:tcW w:w="6343" w:type="dxa"/>
          </w:tcPr>
          <w:p w14:paraId="753BCC1A" w14:textId="77777777" w:rsidR="00C4549B" w:rsidRPr="00A3153B" w:rsidRDefault="004E2C76" w:rsidP="00C0673E">
            <w:r w:rsidRPr="00A3153B">
              <w:t>OCSP</w:t>
            </w:r>
            <w:r w:rsidR="00C4549B" w:rsidRPr="00A3153B">
              <w:t xml:space="preserve"> Server, maintains a store of CA-published CRLs and an up-to-date list of valid and invalid certificates. After the OCSP responder receives a validation request (typically an HTTP or HTTPS transmission), the OCSP responder either validates the status of the certificate using its own authentication database or calls upon the OCSP responder that originally issued the certificate to validate the request. After formulating a response, the OCSP responder returns the signed response, and the original certificate is either approved or rejected, based on whether or not the OCSP responder validates the certificate.</w:t>
            </w:r>
          </w:p>
        </w:tc>
      </w:tr>
      <w:tr w:rsidR="007D38F0" w:rsidRPr="00FC5733" w14:paraId="596CC6FC" w14:textId="77777777" w:rsidTr="00930550">
        <w:trPr>
          <w:cantSplit/>
        </w:trPr>
        <w:tc>
          <w:tcPr>
            <w:tcW w:w="2093" w:type="dxa"/>
          </w:tcPr>
          <w:p w14:paraId="54CDF1F8" w14:textId="77777777" w:rsidR="007D38F0" w:rsidRPr="00A3153B" w:rsidRDefault="007D38F0" w:rsidP="006172DD">
            <w:pPr>
              <w:jc w:val="left"/>
            </w:pPr>
            <w:r w:rsidRPr="00A3153B">
              <w:t>SK</w:t>
            </w:r>
          </w:p>
        </w:tc>
        <w:tc>
          <w:tcPr>
            <w:tcW w:w="6343" w:type="dxa"/>
          </w:tcPr>
          <w:p w14:paraId="7BC89799" w14:textId="77777777" w:rsidR="007D38F0" w:rsidRPr="00A3153B" w:rsidRDefault="007D38F0" w:rsidP="006172DD">
            <w:r w:rsidRPr="00A3153B">
              <w:t>AS Sertifitseerimiskeskus (Certification Centre Ltd.). Certificate Authority in Estonia</w:t>
            </w:r>
          </w:p>
        </w:tc>
      </w:tr>
      <w:tr w:rsidR="00C4549B" w:rsidRPr="00FC5733" w14:paraId="1A3FFC63" w14:textId="77777777" w:rsidTr="00930550">
        <w:tc>
          <w:tcPr>
            <w:tcW w:w="2093" w:type="dxa"/>
          </w:tcPr>
          <w:p w14:paraId="510DE0EA" w14:textId="77777777" w:rsidR="00C4549B" w:rsidRPr="00A3153B" w:rsidRDefault="00C4549B" w:rsidP="00C0673E">
            <w:pPr>
              <w:spacing w:line="240" w:lineRule="auto"/>
            </w:pPr>
            <w:r w:rsidRPr="00A3153B">
              <w:t>X.509</w:t>
            </w:r>
          </w:p>
        </w:tc>
        <w:tc>
          <w:tcPr>
            <w:tcW w:w="6343" w:type="dxa"/>
          </w:tcPr>
          <w:p w14:paraId="1C7A489A" w14:textId="77777777" w:rsidR="00C4549B" w:rsidRPr="00A3153B" w:rsidRDefault="00C4549B" w:rsidP="00EE3FB1">
            <w:r w:rsidRPr="00A3153B">
              <w:t>an ITU-T standard for a public key infrastructure (PKI) and Privilege Management Infrastructure (PMI) which specifies standard formats for public key certificates, certificate revocation lists, attribute certificates, and a certification path validation algorithm</w:t>
            </w:r>
          </w:p>
        </w:tc>
      </w:tr>
      <w:tr w:rsidR="00C4549B" w:rsidRPr="00FC5733" w14:paraId="6D0F7BC9" w14:textId="77777777" w:rsidTr="00930550">
        <w:tc>
          <w:tcPr>
            <w:tcW w:w="2093" w:type="dxa"/>
          </w:tcPr>
          <w:p w14:paraId="23C21D89" w14:textId="77777777" w:rsidR="00C4549B" w:rsidRPr="00A3153B" w:rsidRDefault="00C4549B" w:rsidP="00C0673E">
            <w:pPr>
              <w:spacing w:line="240" w:lineRule="auto"/>
            </w:pPr>
            <w:r w:rsidRPr="00A3153B">
              <w:t>XAdES</w:t>
            </w:r>
          </w:p>
        </w:tc>
        <w:tc>
          <w:tcPr>
            <w:tcW w:w="6343" w:type="dxa"/>
          </w:tcPr>
          <w:p w14:paraId="68F3D3C1" w14:textId="77777777" w:rsidR="00C4549B" w:rsidRPr="00A3153B" w:rsidRDefault="00C4549B" w:rsidP="003150F4">
            <w:r w:rsidRPr="00A3153B">
              <w:t>XML Advanced Electronic Signatures, a set of extensions to XML-DSig recommendation making it suitable for advanced electronic signature. Specifies precise profiles of XML-DSig for use with advanced electronic signature in the meaning of European Union Directive 1999/93/EC.</w:t>
            </w:r>
          </w:p>
        </w:tc>
      </w:tr>
      <w:tr w:rsidR="00C4549B" w:rsidRPr="00FC5733" w14:paraId="4EBB0483" w14:textId="77777777" w:rsidTr="00930550">
        <w:tc>
          <w:tcPr>
            <w:tcW w:w="2093" w:type="dxa"/>
          </w:tcPr>
          <w:p w14:paraId="060CC4B6" w14:textId="77777777" w:rsidR="00C4549B" w:rsidRPr="00A3153B" w:rsidRDefault="00C4549B" w:rsidP="00C0673E">
            <w:pPr>
              <w:spacing w:line="240" w:lineRule="auto"/>
            </w:pPr>
            <w:r w:rsidRPr="00A3153B">
              <w:t>XML-DS</w:t>
            </w:r>
            <w:r w:rsidR="007D38F0" w:rsidRPr="00A3153B">
              <w:t>IG</w:t>
            </w:r>
          </w:p>
        </w:tc>
        <w:tc>
          <w:tcPr>
            <w:tcW w:w="6343" w:type="dxa"/>
          </w:tcPr>
          <w:p w14:paraId="32E322CE" w14:textId="77777777" w:rsidR="00C4549B" w:rsidRPr="00A3153B" w:rsidRDefault="00C4549B" w:rsidP="00C0673E">
            <w:r w:rsidRPr="00A3153B">
              <w:t>a general framework for digitally signing documents, defines an XML syntax for digital signatures and is defined in the W3C recommendation XML Signature Syntax and Processing</w:t>
            </w:r>
          </w:p>
        </w:tc>
      </w:tr>
    </w:tbl>
    <w:p w14:paraId="77A900F6" w14:textId="77777777" w:rsidR="0023667F" w:rsidRPr="00A3153B" w:rsidRDefault="0023667F" w:rsidP="00350E23"/>
    <w:p w14:paraId="2996C25F" w14:textId="77777777" w:rsidR="00FD5182" w:rsidRPr="00A3153B" w:rsidRDefault="00FD5182" w:rsidP="00CE7C76">
      <w:pPr>
        <w:pStyle w:val="Heading2"/>
        <w:rPr>
          <w:lang w:val="en-US"/>
        </w:rPr>
      </w:pPr>
      <w:bookmarkStart w:id="51" w:name="_Ref361100515"/>
      <w:bookmarkStart w:id="52" w:name="_Ref361100524"/>
      <w:bookmarkStart w:id="53" w:name="_Toc413334738"/>
      <w:r w:rsidRPr="00A3153B">
        <w:rPr>
          <w:lang w:val="en-US"/>
        </w:rPr>
        <w:t>Supported functional properties</w:t>
      </w:r>
      <w:bookmarkEnd w:id="51"/>
      <w:bookmarkEnd w:id="52"/>
      <w:bookmarkEnd w:id="53"/>
    </w:p>
    <w:p w14:paraId="17AB8AA9" w14:textId="77777777" w:rsidR="000F22CA" w:rsidRPr="00A3153B" w:rsidRDefault="000F22CA" w:rsidP="000F22CA">
      <w:r w:rsidRPr="00A3153B">
        <w:t>JDigiDoc is a library of Java classes offering the following functionality:</w:t>
      </w:r>
    </w:p>
    <w:p w14:paraId="2AF32833" w14:textId="77777777" w:rsidR="000F22CA" w:rsidRPr="00A3153B" w:rsidRDefault="0016658D" w:rsidP="00D36317">
      <w:pPr>
        <w:pStyle w:val="ListParagraph"/>
        <w:numPr>
          <w:ilvl w:val="0"/>
          <w:numId w:val="1"/>
        </w:numPr>
      </w:pPr>
      <w:r w:rsidRPr="00A3153B">
        <w:rPr>
          <w:b/>
        </w:rPr>
        <w:t>c</w:t>
      </w:r>
      <w:r w:rsidR="000F22CA" w:rsidRPr="00A3153B">
        <w:rPr>
          <w:b/>
        </w:rPr>
        <w:t>reating</w:t>
      </w:r>
      <w:r w:rsidR="000F22CA" w:rsidRPr="00A3153B">
        <w:t xml:space="preserve"> </w:t>
      </w:r>
      <w:r w:rsidRPr="00A3153B">
        <w:t>containers</w:t>
      </w:r>
      <w:r w:rsidR="000F22CA" w:rsidRPr="00A3153B">
        <w:t xml:space="preserve"> in supported formats</w:t>
      </w:r>
      <w:r w:rsidRPr="00A3153B">
        <w:t xml:space="preserve"> and adding data files;</w:t>
      </w:r>
    </w:p>
    <w:p w14:paraId="4D59E5D9" w14:textId="77777777" w:rsidR="000F22CA" w:rsidRPr="00A3153B" w:rsidRDefault="000F22CA" w:rsidP="00D36317">
      <w:pPr>
        <w:pStyle w:val="ListParagraph"/>
        <w:numPr>
          <w:ilvl w:val="0"/>
          <w:numId w:val="1"/>
        </w:numPr>
      </w:pPr>
      <w:r w:rsidRPr="00A3153B">
        <w:rPr>
          <w:b/>
        </w:rPr>
        <w:t>signing</w:t>
      </w:r>
      <w:r w:rsidRPr="00A3153B">
        <w:t xml:space="preserve"> DigiDoc </w:t>
      </w:r>
      <w:r w:rsidR="0016658D" w:rsidRPr="00A3153B">
        <w:t>documents</w:t>
      </w:r>
      <w:r w:rsidRPr="00A3153B">
        <w:t xml:space="preserve"> using smart cards or other supported cryptographic tokens</w:t>
      </w:r>
      <w:r w:rsidR="0016658D" w:rsidRPr="00A3153B">
        <w:t>;</w:t>
      </w:r>
    </w:p>
    <w:p w14:paraId="0CD38DF3" w14:textId="77777777" w:rsidR="000F22CA" w:rsidRPr="00A3153B" w:rsidRDefault="0016658D" w:rsidP="00D36317">
      <w:pPr>
        <w:pStyle w:val="ListParagraph"/>
        <w:numPr>
          <w:ilvl w:val="0"/>
          <w:numId w:val="1"/>
        </w:numPr>
      </w:pPr>
      <w:r w:rsidRPr="00A3153B">
        <w:t>a</w:t>
      </w:r>
      <w:r w:rsidR="000F22CA" w:rsidRPr="00A3153B">
        <w:t xml:space="preserve">dding </w:t>
      </w:r>
      <w:r w:rsidR="000F22CA" w:rsidRPr="00A3153B">
        <w:rPr>
          <w:b/>
        </w:rPr>
        <w:t>time marks</w:t>
      </w:r>
      <w:r w:rsidR="000F22CA" w:rsidRPr="00A3153B">
        <w:t xml:space="preserve"> and</w:t>
      </w:r>
      <w:r w:rsidR="000F22CA" w:rsidRPr="00A3153B">
        <w:rPr>
          <w:b/>
        </w:rPr>
        <w:t xml:space="preserve"> validity confirmations</w:t>
      </w:r>
      <w:r w:rsidR="000F22CA" w:rsidRPr="00A3153B">
        <w:t xml:space="preserve"> to digital signatures using OCSP protocol</w:t>
      </w:r>
      <w:r w:rsidRPr="00A3153B">
        <w:t>;</w:t>
      </w:r>
    </w:p>
    <w:p w14:paraId="2AF96E22" w14:textId="77777777" w:rsidR="0016658D" w:rsidRPr="00A3153B" w:rsidRDefault="0016658D" w:rsidP="00D36317">
      <w:pPr>
        <w:pStyle w:val="ListParagraph"/>
        <w:numPr>
          <w:ilvl w:val="0"/>
          <w:numId w:val="1"/>
        </w:numPr>
      </w:pPr>
      <w:r w:rsidRPr="00A3153B">
        <w:rPr>
          <w:b/>
        </w:rPr>
        <w:t>validating</w:t>
      </w:r>
      <w:r w:rsidR="000F22CA" w:rsidRPr="00A3153B">
        <w:t xml:space="preserve"> the digital signatures</w:t>
      </w:r>
      <w:r w:rsidRPr="00A3153B">
        <w:t>;</w:t>
      </w:r>
    </w:p>
    <w:p w14:paraId="3E02D370" w14:textId="77777777" w:rsidR="000F22CA" w:rsidRPr="00A3153B" w:rsidRDefault="0016658D" w:rsidP="00D36317">
      <w:pPr>
        <w:pStyle w:val="ListParagraph"/>
        <w:numPr>
          <w:ilvl w:val="0"/>
          <w:numId w:val="1"/>
        </w:numPr>
      </w:pPr>
      <w:r w:rsidRPr="00A3153B">
        <w:rPr>
          <w:b/>
        </w:rPr>
        <w:t>extracting</w:t>
      </w:r>
      <w:r w:rsidRPr="00A3153B">
        <w:t xml:space="preserve"> data files from DigiDoc document;</w:t>
      </w:r>
    </w:p>
    <w:p w14:paraId="0D76354D" w14:textId="77777777" w:rsidR="000F22CA" w:rsidRPr="00A3153B" w:rsidRDefault="00C045B5" w:rsidP="00D36317">
      <w:pPr>
        <w:pStyle w:val="ListParagraph"/>
        <w:numPr>
          <w:ilvl w:val="0"/>
          <w:numId w:val="1"/>
        </w:numPr>
      </w:pPr>
      <w:r w:rsidRPr="00A3153B">
        <w:t>d</w:t>
      </w:r>
      <w:r w:rsidR="000F22CA" w:rsidRPr="00A3153B">
        <w:t xml:space="preserve">igital </w:t>
      </w:r>
      <w:r w:rsidR="000F22CA" w:rsidRPr="00A3153B">
        <w:rPr>
          <w:b/>
        </w:rPr>
        <w:t xml:space="preserve">encryption and decryption </w:t>
      </w:r>
      <w:r w:rsidR="000F22CA" w:rsidRPr="00A3153B">
        <w:t xml:space="preserve">of </w:t>
      </w:r>
      <w:r w:rsidRPr="00A3153B">
        <w:t xml:space="preserve">data files. </w:t>
      </w:r>
    </w:p>
    <w:p w14:paraId="0AE774A3" w14:textId="77777777" w:rsidR="00A07CA5" w:rsidRPr="00A3153B" w:rsidRDefault="00A07CA5" w:rsidP="00C045B5"/>
    <w:p w14:paraId="6C724463" w14:textId="77777777" w:rsidR="00C045B5" w:rsidRPr="00A3153B" w:rsidRDefault="00C045B5" w:rsidP="00C045B5">
      <w:r w:rsidRPr="00A3153B">
        <w:lastRenderedPageBreak/>
        <w:t>The following table describes functional features that are supported with JDigiDoc.</w:t>
      </w:r>
    </w:p>
    <w:tbl>
      <w:tblPr>
        <w:tblStyle w:val="Parameters"/>
        <w:tblW w:w="5000" w:type="pct"/>
        <w:tblCellMar>
          <w:top w:w="57" w:type="dxa"/>
        </w:tblCellMar>
        <w:tblLook w:val="04A0" w:firstRow="1" w:lastRow="0" w:firstColumn="1" w:lastColumn="0" w:noHBand="0" w:noVBand="1"/>
      </w:tblPr>
      <w:tblGrid>
        <w:gridCol w:w="1900"/>
        <w:gridCol w:w="6320"/>
      </w:tblGrid>
      <w:tr w:rsidR="00C045B5" w:rsidRPr="00FC5733" w14:paraId="16CA5A11" w14:textId="77777777" w:rsidTr="00CE7C7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76B68C7D" w14:textId="77777777" w:rsidR="00C045B5" w:rsidRPr="00A3153B" w:rsidRDefault="00C045B5" w:rsidP="006172DD">
            <w:pPr>
              <w:jc w:val="left"/>
              <w:rPr>
                <w:b/>
                <w:lang w:val="en-US"/>
              </w:rPr>
            </w:pPr>
            <w:r w:rsidRPr="00A3153B">
              <w:rPr>
                <w:b/>
                <w:lang w:val="en-US"/>
              </w:rPr>
              <w:t>Feature</w:t>
            </w:r>
          </w:p>
        </w:tc>
        <w:tc>
          <w:tcPr>
            <w:tcW w:w="3844" w:type="pct"/>
            <w:vAlign w:val="center"/>
          </w:tcPr>
          <w:p w14:paraId="5438816F" w14:textId="77777777" w:rsidR="00C045B5" w:rsidRPr="00A3153B" w:rsidRDefault="00C045B5" w:rsidP="006172DD">
            <w:pPr>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Supported values</w:t>
            </w:r>
          </w:p>
        </w:tc>
      </w:tr>
      <w:tr w:rsidR="00C045B5" w:rsidRPr="00FC5733" w14:paraId="611F2F67"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6BEDF060" w14:textId="77777777" w:rsidR="00C045B5" w:rsidRPr="00A3153B" w:rsidRDefault="003D4BFF" w:rsidP="00D14E1F">
            <w:pPr>
              <w:ind w:left="0"/>
              <w:jc w:val="left"/>
              <w:rPr>
                <w:lang w:val="en-US"/>
              </w:rPr>
            </w:pPr>
            <w:r w:rsidRPr="00A3153B">
              <w:rPr>
                <w:lang w:val="en-US"/>
              </w:rPr>
              <w:t xml:space="preserve">Signed </w:t>
            </w:r>
            <w:r w:rsidR="00C045B5" w:rsidRPr="00A3153B">
              <w:rPr>
                <w:lang w:val="en-US"/>
              </w:rPr>
              <w:t>DigiDoc document format</w:t>
            </w:r>
          </w:p>
        </w:tc>
        <w:tc>
          <w:tcPr>
            <w:tcW w:w="3844" w:type="pct"/>
            <w:vAlign w:val="center"/>
          </w:tcPr>
          <w:p w14:paraId="4AD0AF18" w14:textId="58B8CAF1" w:rsidR="002A766B" w:rsidRPr="00930550" w:rsidRDefault="002A766B" w:rsidP="00930550">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BDOC 2.1 </w:t>
            </w:r>
            <w:r>
              <w:rPr>
                <w:b/>
                <w:lang w:val="en-US"/>
              </w:rPr>
              <w:t>–</w:t>
            </w:r>
            <w:r w:rsidRPr="00A3153B">
              <w:rPr>
                <w:lang w:val="en-US"/>
              </w:rPr>
              <w:t xml:space="preserve"> </w:t>
            </w:r>
            <w:r>
              <w:rPr>
                <w:lang w:val="en-US"/>
              </w:rPr>
              <w:t>newer digital signature format, recommended for new signatures,</w:t>
            </w:r>
            <w:r w:rsidRPr="00A3153B">
              <w:rPr>
                <w:lang w:val="en-US"/>
              </w:rPr>
              <w:t xml:space="preserve"> described in </w:t>
            </w:r>
            <w:r w:rsidRPr="00A3153B">
              <w:rPr>
                <w:highlight w:val="yellow"/>
              </w:rPr>
              <w:fldChar w:fldCharType="begin"/>
            </w:r>
            <w:r w:rsidRPr="00A3153B">
              <w:rPr>
                <w:lang w:val="en-US"/>
              </w:rPr>
              <w:instrText xml:space="preserve"> REF _Ref351561196 \n \h </w:instrText>
            </w:r>
            <w:r w:rsidRPr="00A3153B">
              <w:rPr>
                <w:highlight w:val="yellow"/>
              </w:rPr>
            </w:r>
            <w:r w:rsidRPr="00A3153B">
              <w:rPr>
                <w:highlight w:val="yellow"/>
              </w:rPr>
              <w:fldChar w:fldCharType="separate"/>
            </w:r>
            <w:r w:rsidR="005B0D68">
              <w:rPr>
                <w:lang w:val="en-US"/>
              </w:rPr>
              <w:t>[2]</w:t>
            </w:r>
            <w:r w:rsidRPr="00A3153B">
              <w:rPr>
                <w:highlight w:val="yellow"/>
              </w:rPr>
              <w:fldChar w:fldCharType="end"/>
            </w:r>
            <w:r w:rsidRPr="00A3153B">
              <w:rPr>
                <w:lang w:val="en-US"/>
              </w:rPr>
              <w:t>.</w:t>
            </w:r>
          </w:p>
          <w:p w14:paraId="222B878A" w14:textId="5508756E" w:rsidR="003D4BFF" w:rsidRPr="00A3153B" w:rsidRDefault="003D4BFF" w:rsidP="00D36317">
            <w:pPr>
              <w:pStyle w:val="ListParagraph"/>
              <w:numPr>
                <w:ilvl w:val="0"/>
                <w:numId w:val="44"/>
              </w:numPr>
              <w:ind w:left="254" w:hanging="25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DIGIDOC-XML 1.3</w:t>
            </w:r>
            <w:r w:rsidRPr="00A3153B">
              <w:rPr>
                <w:lang w:val="en-US"/>
              </w:rPr>
              <w:t xml:space="preserve"> –</w:t>
            </w:r>
            <w:r w:rsidR="0048207D" w:rsidRPr="00A3153B">
              <w:rPr>
                <w:lang w:val="en-US"/>
              </w:rPr>
              <w:t xml:space="preserve"> </w:t>
            </w:r>
            <w:r w:rsidR="0075531E">
              <w:rPr>
                <w:lang w:val="en-US"/>
              </w:rPr>
              <w:t>digital signature format,</w:t>
            </w:r>
            <w:r w:rsidRPr="00A3153B">
              <w:rPr>
                <w:lang w:val="en-US"/>
              </w:rPr>
              <w:t xml:space="preserve"> described in </w:t>
            </w:r>
            <w:r w:rsidR="00A06BD2" w:rsidRPr="00A3153B">
              <w:fldChar w:fldCharType="begin"/>
            </w:r>
            <w:r w:rsidR="00A06BD2" w:rsidRPr="00A3153B">
              <w:rPr>
                <w:lang w:val="en-US"/>
              </w:rPr>
              <w:instrText xml:space="preserve"> REF _Ref361994067 \r \h </w:instrText>
            </w:r>
            <w:r w:rsidR="00A06BD2" w:rsidRPr="00A3153B">
              <w:fldChar w:fldCharType="separate"/>
            </w:r>
            <w:r w:rsidR="005B0D68">
              <w:rPr>
                <w:lang w:val="en-US"/>
              </w:rPr>
              <w:t>[1]</w:t>
            </w:r>
            <w:r w:rsidR="00A06BD2" w:rsidRPr="00A3153B">
              <w:fldChar w:fldCharType="end"/>
            </w:r>
            <w:r w:rsidR="00A06BD2" w:rsidRPr="00A3153B">
              <w:rPr>
                <w:lang w:val="en-US"/>
              </w:rPr>
              <w:t>.</w:t>
            </w:r>
            <w:r w:rsidRPr="00A3153B">
              <w:rPr>
                <w:lang w:val="en-US"/>
              </w:rPr>
              <w:t xml:space="preserve"> </w:t>
            </w:r>
          </w:p>
          <w:p w14:paraId="1F33F84A"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older DigiDoc file formats SK-XML, DIGIDOC-XML 1.1 and DIGIDOC-XML 1.2 are supported only for backward compatibility in case of digital signature verification and data file extraction operations (creating new files and modifying existing files is not supported).</w:t>
            </w:r>
          </w:p>
          <w:p w14:paraId="27C8E5A8" w14:textId="77777777" w:rsidR="00C045B5" w:rsidRPr="00A3153B" w:rsidRDefault="00C045B5" w:rsidP="006172DD">
            <w:pPr>
              <w:ind w:left="254"/>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BDOC 1.0 file format is not supported (files in this format are recognized by the library but handling the files is not supported).</w:t>
            </w:r>
          </w:p>
        </w:tc>
      </w:tr>
      <w:tr w:rsidR="00C045B5" w:rsidRPr="00FC5733" w14:paraId="6DB017C1"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046A664D" w14:textId="77777777" w:rsidR="00C045B5" w:rsidRPr="00A3153B" w:rsidRDefault="00C045B5" w:rsidP="006172DD">
            <w:pPr>
              <w:ind w:left="0"/>
              <w:jc w:val="left"/>
              <w:rPr>
                <w:lang w:val="en-US"/>
              </w:rPr>
            </w:pPr>
            <w:r w:rsidRPr="00A3153B">
              <w:rPr>
                <w:lang w:val="en-US"/>
              </w:rPr>
              <w:t>Signature profile</w:t>
            </w:r>
          </w:p>
        </w:tc>
        <w:tc>
          <w:tcPr>
            <w:tcW w:w="3844" w:type="pct"/>
          </w:tcPr>
          <w:p w14:paraId="00E35053" w14:textId="77777777" w:rsidR="00C045B5" w:rsidRPr="00A3153B" w:rsidRDefault="00C045B5" w:rsidP="006172DD">
            <w:pPr>
              <w:ind w:left="0"/>
              <w:cnfStyle w:val="000000000000" w:firstRow="0" w:lastRow="0" w:firstColumn="0" w:lastColumn="0" w:oddVBand="0" w:evenVBand="0" w:oddHBand="0" w:evenHBand="0" w:firstRowFirstColumn="0" w:firstRowLastColumn="0" w:lastRowFirstColumn="0" w:lastRowLastColumn="0"/>
              <w:rPr>
                <w:b/>
                <w:lang w:val="en-US"/>
              </w:rPr>
            </w:pPr>
            <w:r w:rsidRPr="00A3153B">
              <w:rPr>
                <w:lang w:val="en-US"/>
              </w:rPr>
              <w:t>Signature profiles are based on the profiles defined by XAdES (</w:t>
            </w:r>
            <w:r w:rsidR="00B92A80" w:rsidRPr="00A3153B">
              <w:rPr>
                <w:highlight w:val="yellow"/>
              </w:rPr>
              <w:fldChar w:fldCharType="begin"/>
            </w:r>
            <w:r w:rsidR="00B92A80" w:rsidRPr="00A3153B">
              <w:rPr>
                <w:lang w:val="en-US"/>
              </w:rPr>
              <w:instrText xml:space="preserve"> REF _Ref351561539 \r \h </w:instrText>
            </w:r>
            <w:r w:rsidR="00B92A80" w:rsidRPr="00A3153B">
              <w:rPr>
                <w:highlight w:val="yellow"/>
              </w:rPr>
            </w:r>
            <w:r w:rsidR="00B92A80" w:rsidRPr="00A3153B">
              <w:rPr>
                <w:highlight w:val="yellow"/>
              </w:rPr>
              <w:fldChar w:fldCharType="separate"/>
            </w:r>
            <w:r w:rsidR="005B0D68">
              <w:rPr>
                <w:lang w:val="en-US"/>
              </w:rPr>
              <w:t>[4]</w:t>
            </w:r>
            <w:r w:rsidR="00B92A80" w:rsidRPr="00A3153B">
              <w:rPr>
                <w:highlight w:val="yellow"/>
              </w:rPr>
              <w:fldChar w:fldCharType="end"/>
            </w:r>
            <w:r w:rsidRPr="00A3153B">
              <w:rPr>
                <w:lang w:val="en-US"/>
              </w:rPr>
              <w:t>).</w:t>
            </w:r>
          </w:p>
          <w:p w14:paraId="2B8D240B" w14:textId="3EBF6387" w:rsidR="00C045B5" w:rsidRPr="00A3153B" w:rsidRDefault="00C045B5" w:rsidP="00D36317">
            <w:pPr>
              <w:pStyle w:val="ListParagraph"/>
              <w:numPr>
                <w:ilvl w:val="0"/>
                <w:numId w:val="44"/>
              </w:numPr>
              <w:spacing w:line="240" w:lineRule="auto"/>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TM </w:t>
            </w:r>
            <w:r w:rsidR="00B83E78" w:rsidRPr="00A3153B">
              <w:rPr>
                <w:b/>
                <w:lang w:val="en-US"/>
              </w:rPr>
              <w:t xml:space="preserve">(time-mark) </w:t>
            </w:r>
            <w:r w:rsidRPr="00A3153B">
              <w:rPr>
                <w:b/>
                <w:lang w:val="en-US"/>
              </w:rPr>
              <w:t xml:space="preserve">- </w:t>
            </w:r>
            <w:r w:rsidRPr="00A3153B">
              <w:rPr>
                <w:lang w:val="en-US"/>
              </w:rPr>
              <w:t xml:space="preserve">the default profile, actual certificates and revocation </w:t>
            </w:r>
            <w:r w:rsidR="00CA45D1" w:rsidRPr="00A3153B">
              <w:rPr>
                <w:lang w:val="en-US"/>
              </w:rPr>
              <w:t xml:space="preserve">data </w:t>
            </w:r>
            <w:r w:rsidRPr="00A3153B">
              <w:rPr>
                <w:lang w:val="en-US"/>
              </w:rPr>
              <w:t xml:space="preserve">are added to the signed document to allow verification in future even if their original source is not available; uses </w:t>
            </w:r>
            <w:r w:rsidRPr="00A3153B">
              <w:rPr>
                <w:b/>
                <w:lang w:val="en-US"/>
              </w:rPr>
              <w:t>time marking</w:t>
            </w:r>
            <w:r w:rsidRPr="00A3153B">
              <w:rPr>
                <w:lang w:val="en-US"/>
              </w:rPr>
              <w:t xml:space="preserve">. In case of BDOC </w:t>
            </w:r>
            <w:r w:rsidR="008A5DD6" w:rsidRPr="00A3153B">
              <w:rPr>
                <w:lang w:val="en-US"/>
              </w:rPr>
              <w:t>2.1</w:t>
            </w:r>
            <w:r w:rsidRPr="00A3153B">
              <w:rPr>
                <w:lang w:val="en-US"/>
              </w:rPr>
              <w:t xml:space="preserve"> document format, the “SignaturePolicyIdentifier” element is mandatory (see also </w:t>
            </w:r>
            <w:r w:rsidRPr="00A3153B">
              <w:fldChar w:fldCharType="begin"/>
            </w:r>
            <w:r w:rsidRPr="00A3153B">
              <w:rPr>
                <w:lang w:val="en-US"/>
              </w:rPr>
              <w:instrText xml:space="preserve"> REF _Ref351561196 \r \h </w:instrText>
            </w:r>
            <w:r w:rsidRPr="00A3153B">
              <w:fldChar w:fldCharType="separate"/>
            </w:r>
            <w:r w:rsidR="005B0D68">
              <w:rPr>
                <w:lang w:val="en-US"/>
              </w:rPr>
              <w:t>[2]</w:t>
            </w:r>
            <w:r w:rsidRPr="00A3153B">
              <w:fldChar w:fldCharType="end"/>
            </w:r>
            <w:r w:rsidRPr="00A3153B">
              <w:rPr>
                <w:lang w:val="en-US"/>
              </w:rPr>
              <w:t>).</w:t>
            </w:r>
          </w:p>
          <w:p w14:paraId="60AC940F" w14:textId="4F5A12A0" w:rsidR="00A224E1" w:rsidRPr="00A3153B" w:rsidRDefault="00B21864" w:rsidP="00D36317">
            <w:pPr>
              <w:pStyle w:val="ListParagraph"/>
              <w:numPr>
                <w:ilvl w:val="0"/>
                <w:numId w:val="44"/>
              </w:numPr>
              <w:ind w:left="316" w:hanging="316"/>
              <w:mirrorIndents/>
              <w:cnfStyle w:val="000000000000" w:firstRow="0" w:lastRow="0" w:firstColumn="0" w:lastColumn="0" w:oddVBand="0" w:evenVBand="0" w:oddHBand="0" w:evenHBand="0" w:firstRowFirstColumn="0" w:firstRowLastColumn="0" w:lastRowFirstColumn="0" w:lastRowLastColumn="0"/>
              <w:rPr>
                <w:b/>
                <w:lang w:val="en-US"/>
              </w:rPr>
            </w:pPr>
            <w:r>
              <w:rPr>
                <w:b/>
                <w:lang w:val="en-US"/>
              </w:rPr>
              <w:t>BES/</w:t>
            </w:r>
            <w:r w:rsidR="006B0A2C" w:rsidRPr="00A3153B">
              <w:rPr>
                <w:b/>
                <w:lang w:val="en-US"/>
              </w:rPr>
              <w:t>EPES</w:t>
            </w:r>
            <w:r w:rsidR="002321A2" w:rsidRPr="00A3153B">
              <w:rPr>
                <w:b/>
                <w:lang w:val="en-US"/>
              </w:rPr>
              <w:t xml:space="preserve"> - </w:t>
            </w:r>
            <w:r w:rsidR="00B2497B" w:rsidRPr="00A3153B">
              <w:rPr>
                <w:lang w:val="en-US"/>
              </w:rPr>
              <w:t>basic profile</w:t>
            </w:r>
            <w:r w:rsidR="00A350A5" w:rsidRPr="00A3153B">
              <w:rPr>
                <w:lang w:val="en-US"/>
              </w:rPr>
              <w:t>, doesn’t provide long term validation</w:t>
            </w:r>
            <w:r w:rsidR="0088272B" w:rsidRPr="00A3153B">
              <w:rPr>
                <w:lang w:val="en-US"/>
              </w:rPr>
              <w:t>. The signature</w:t>
            </w:r>
            <w:r w:rsidR="009F303C" w:rsidRPr="00A3153B">
              <w:rPr>
                <w:lang w:val="en-US"/>
              </w:rPr>
              <w:t xml:space="preserve"> doesn’t contain any validation data like time-mark or certificate validity confirmation</w:t>
            </w:r>
            <w:r w:rsidR="00BF1C9E" w:rsidRPr="00A3153B">
              <w:rPr>
                <w:lang w:val="en-US"/>
              </w:rPr>
              <w:t xml:space="preserve"> (OCSP response</w:t>
            </w:r>
            <w:r w:rsidR="009F303C" w:rsidRPr="00A3153B">
              <w:rPr>
                <w:lang w:val="en-US"/>
              </w:rPr>
              <w:t xml:space="preserve">). </w:t>
            </w:r>
            <w:r w:rsidR="00F50FC1" w:rsidRPr="00A3153B">
              <w:rPr>
                <w:lang w:val="en-US"/>
              </w:rPr>
              <w:t>T</w:t>
            </w:r>
            <w:r w:rsidR="00D70A94" w:rsidRPr="00A3153B">
              <w:rPr>
                <w:lang w:val="en-US"/>
              </w:rPr>
              <w:t>he signature with BES</w:t>
            </w:r>
            <w:r>
              <w:rPr>
                <w:lang w:val="en-US"/>
              </w:rPr>
              <w:t xml:space="preserve"> or EPES</w:t>
            </w:r>
            <w:r w:rsidR="00D70A94" w:rsidRPr="00A3153B">
              <w:rPr>
                <w:lang w:val="en-US"/>
              </w:rPr>
              <w:t xml:space="preserve"> profile is a technical signature and is expected to produce specific validation error messages</w:t>
            </w:r>
            <w:r w:rsidR="00A9177B" w:rsidRPr="00A3153B">
              <w:rPr>
                <w:lang w:val="en-US"/>
              </w:rPr>
              <w:t xml:space="preserve"> (see also “</w:t>
            </w:r>
            <w:r w:rsidR="00A9177B" w:rsidRPr="00A3153B">
              <w:fldChar w:fldCharType="begin"/>
            </w:r>
            <w:r w:rsidR="00A9177B" w:rsidRPr="00A3153B">
              <w:rPr>
                <w:lang w:val="en-US"/>
              </w:rPr>
              <w:instrText xml:space="preserve"> REF _Ref361096431 \h </w:instrText>
            </w:r>
            <w:r w:rsidR="00A9177B" w:rsidRPr="00A3153B">
              <w:fldChar w:fldCharType="separate"/>
            </w:r>
            <w:r w:rsidR="005B0D68" w:rsidRPr="00A3153B">
              <w:rPr>
                <w:lang w:val="en-US"/>
              </w:rPr>
              <w:t>Appendix 2: Signature types</w:t>
            </w:r>
            <w:r w:rsidR="00A9177B" w:rsidRPr="00A3153B">
              <w:fldChar w:fldCharType="end"/>
            </w:r>
            <w:r w:rsidR="00A9177B" w:rsidRPr="00A3153B">
              <w:rPr>
                <w:lang w:val="en-US"/>
              </w:rPr>
              <w:t>”).</w:t>
            </w:r>
            <w:r w:rsidR="00F50FC1" w:rsidRPr="00A3153B">
              <w:rPr>
                <w:lang w:val="en-US"/>
              </w:rPr>
              <w:t xml:space="preserve"> </w:t>
            </w:r>
          </w:p>
          <w:p w14:paraId="3D490EDA" w14:textId="4D896322" w:rsidR="002321A2" w:rsidRPr="00A3153B" w:rsidRDefault="00F50FC1" w:rsidP="00CE7C76">
            <w:pPr>
              <w:pStyle w:val="ListParagraph"/>
              <w:ind w:left="316"/>
              <w:mirrorIndents/>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00685785" w:rsidRPr="00A3153B">
              <w:rPr>
                <w:b/>
                <w:lang w:val="en-US"/>
              </w:rPr>
              <w:t>1</w:t>
            </w:r>
            <w:r w:rsidRPr="00A3153B">
              <w:rPr>
                <w:lang w:val="en-US"/>
              </w:rPr>
              <w:t>:</w:t>
            </w:r>
            <w:r w:rsidR="00A224E1" w:rsidRPr="00A3153B">
              <w:rPr>
                <w:lang w:val="en-US"/>
              </w:rPr>
              <w:t xml:space="preserve"> </w:t>
            </w:r>
            <w:r w:rsidR="003439FF" w:rsidRPr="00A3153B">
              <w:rPr>
                <w:lang w:val="en-US"/>
              </w:rPr>
              <w:t xml:space="preserve">for historical reasons, </w:t>
            </w:r>
            <w:r w:rsidR="00A224E1" w:rsidRPr="00A3153B">
              <w:rPr>
                <w:lang w:val="en-US"/>
              </w:rPr>
              <w:t>in the current document and in JDigiDoc library,</w:t>
            </w:r>
            <w:r w:rsidRPr="00A3153B">
              <w:rPr>
                <w:lang w:val="en-US"/>
              </w:rPr>
              <w:t xml:space="preserve"> </w:t>
            </w:r>
            <w:r w:rsidR="00A224E1" w:rsidRPr="00A3153B">
              <w:rPr>
                <w:lang w:val="en-US"/>
              </w:rPr>
              <w:t xml:space="preserve">the BDOC </w:t>
            </w:r>
            <w:r w:rsidR="008A5DD6" w:rsidRPr="00A3153B">
              <w:rPr>
                <w:lang w:val="en-US"/>
              </w:rPr>
              <w:t>2.1</w:t>
            </w:r>
            <w:r w:rsidR="00A224E1" w:rsidRPr="00A3153B">
              <w:rPr>
                <w:lang w:val="en-US"/>
              </w:rPr>
              <w:t xml:space="preserve"> </w:t>
            </w:r>
            <w:r w:rsidR="00384293" w:rsidRPr="00A3153B">
              <w:rPr>
                <w:lang w:val="en-US"/>
              </w:rPr>
              <w:t xml:space="preserve">format’s </w:t>
            </w:r>
            <w:r w:rsidR="00A224E1" w:rsidRPr="00A3153B">
              <w:rPr>
                <w:lang w:val="en-US"/>
              </w:rPr>
              <w:t xml:space="preserve">EPES profile is also referred to as BES.  </w:t>
            </w:r>
          </w:p>
          <w:p w14:paraId="57B8F587" w14:textId="7DF47ED7" w:rsidR="00B83E78" w:rsidRPr="00A3153B" w:rsidRDefault="00B83E78">
            <w:pPr>
              <w:pStyle w:val="ListParagraph"/>
              <w:ind w:left="316"/>
              <w:mirrorIndents/>
              <w:cnfStyle w:val="000000000000" w:firstRow="0" w:lastRow="0" w:firstColumn="0" w:lastColumn="0" w:oddVBand="0" w:evenVBand="0" w:oddHBand="0" w:evenHBand="0" w:firstRowFirstColumn="0" w:firstRowLastColumn="0" w:lastRowFirstColumn="0" w:lastRowLastColumn="0"/>
              <w:rPr>
                <w:b/>
                <w:color w:val="auto"/>
                <w:szCs w:val="18"/>
                <w:lang w:val="en-US" w:eastAsia="en-US"/>
              </w:rPr>
            </w:pPr>
            <w:r w:rsidRPr="00A3153B">
              <w:rPr>
                <w:b/>
                <w:szCs w:val="18"/>
                <w:lang w:val="en-US"/>
              </w:rPr>
              <w:t xml:space="preserve">Note2: </w:t>
            </w:r>
            <w:r w:rsidRPr="00A3153B">
              <w:rPr>
                <w:szCs w:val="18"/>
                <w:lang w:val="en-US"/>
              </w:rPr>
              <w:t>TS profile (using timestamps</w:t>
            </w:r>
            <w:r w:rsidR="000E7F1D" w:rsidRPr="00A3153B">
              <w:rPr>
                <w:szCs w:val="18"/>
                <w:lang w:val="en-US"/>
              </w:rPr>
              <w:t xml:space="preserve"> as</w:t>
            </w:r>
            <w:r w:rsidR="00685785" w:rsidRPr="00A3153B">
              <w:rPr>
                <w:szCs w:val="18"/>
                <w:lang w:val="en-US"/>
              </w:rPr>
              <w:t xml:space="preserve"> described in BDOC 2.1 specification</w:t>
            </w:r>
            <w:r w:rsidR="00682330" w:rsidRPr="00A3153B">
              <w:rPr>
                <w:szCs w:val="18"/>
                <w:lang w:val="en-US"/>
              </w:rPr>
              <w:t xml:space="preserve"> </w:t>
            </w:r>
            <w:r w:rsidR="00682330" w:rsidRPr="00A3153B">
              <w:rPr>
                <w:szCs w:val="18"/>
              </w:rPr>
              <w:fldChar w:fldCharType="begin"/>
            </w:r>
            <w:r w:rsidR="00682330" w:rsidRPr="00A3153B">
              <w:rPr>
                <w:szCs w:val="18"/>
                <w:lang w:val="en-US"/>
              </w:rPr>
              <w:instrText xml:space="preserve"> REF _Ref351561196 \r \h </w:instrText>
            </w:r>
            <w:r w:rsidR="00682330" w:rsidRPr="00A3153B">
              <w:rPr>
                <w:szCs w:val="18"/>
              </w:rPr>
            </w:r>
            <w:r w:rsidR="00682330" w:rsidRPr="00A3153B">
              <w:rPr>
                <w:szCs w:val="18"/>
              </w:rPr>
              <w:fldChar w:fldCharType="separate"/>
            </w:r>
            <w:r w:rsidR="005B0D68">
              <w:rPr>
                <w:szCs w:val="18"/>
                <w:lang w:val="en-US"/>
              </w:rPr>
              <w:t>[2]</w:t>
            </w:r>
            <w:r w:rsidR="00682330" w:rsidRPr="00A3153B">
              <w:rPr>
                <w:szCs w:val="18"/>
              </w:rPr>
              <w:fldChar w:fldCharType="end"/>
            </w:r>
            <w:r w:rsidR="006F2B05" w:rsidRPr="00A3153B">
              <w:rPr>
                <w:szCs w:val="18"/>
                <w:lang w:val="en-US"/>
              </w:rPr>
              <w:t>, chap. 6.2</w:t>
            </w:r>
            <w:r w:rsidR="000E7F1D" w:rsidRPr="00A3153B">
              <w:rPr>
                <w:szCs w:val="18"/>
                <w:lang w:val="en-US"/>
              </w:rPr>
              <w:t>)</w:t>
            </w:r>
            <w:r w:rsidRPr="00A3153B">
              <w:rPr>
                <w:szCs w:val="18"/>
                <w:lang w:val="en-US"/>
              </w:rPr>
              <w:t xml:space="preserve"> is not supported in DigiDoc libraries.</w:t>
            </w:r>
          </w:p>
        </w:tc>
      </w:tr>
      <w:tr w:rsidR="00C045B5" w:rsidRPr="00FC5733" w14:paraId="105CC7EA" w14:textId="77777777" w:rsidTr="00FB1CBC">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178C2D8B" w14:textId="77777777" w:rsidR="00C045B5" w:rsidRPr="00A3153B" w:rsidRDefault="00C045B5" w:rsidP="006172DD">
            <w:pPr>
              <w:ind w:left="0"/>
              <w:jc w:val="left"/>
              <w:rPr>
                <w:lang w:val="en-US"/>
              </w:rPr>
            </w:pPr>
            <w:r w:rsidRPr="00A3153B">
              <w:rPr>
                <w:lang w:val="en-US"/>
              </w:rPr>
              <w:t>Signature creation module</w:t>
            </w:r>
          </w:p>
        </w:tc>
        <w:tc>
          <w:tcPr>
            <w:tcW w:w="3844" w:type="pct"/>
            <w:vAlign w:val="center"/>
          </w:tcPr>
          <w:p w14:paraId="77BBECA8"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 xml:space="preserve">PKCS#11 – </w:t>
            </w:r>
            <w:r w:rsidRPr="00A3153B">
              <w:rPr>
                <w:lang w:val="en-US"/>
              </w:rPr>
              <w:t>the default module for singing with smart card (e.g. Estonian ID card or  any other smartcard provided that you have the external native PKCS#11 driver for it).</w:t>
            </w:r>
          </w:p>
          <w:p w14:paraId="7F72EDF3" w14:textId="77777777" w:rsidR="00C045B5" w:rsidRPr="00A3153B" w:rsidRDefault="00256BDB" w:rsidP="00D36317">
            <w:pPr>
              <w:pStyle w:val="ListParagraph"/>
              <w:numPr>
                <w:ilvl w:val="0"/>
                <w:numId w:val="45"/>
              </w:numPr>
              <w:spacing w:line="240" w:lineRule="auto"/>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PKCS#12</w:t>
            </w:r>
            <w:r w:rsidR="00C045B5" w:rsidRPr="00A3153B">
              <w:rPr>
                <w:b/>
                <w:lang w:val="en-US"/>
              </w:rPr>
              <w:t xml:space="preserve"> –</w:t>
            </w:r>
            <w:r w:rsidR="00975D4F" w:rsidRPr="00A3153B">
              <w:rPr>
                <w:b/>
                <w:lang w:val="en-US"/>
              </w:rPr>
              <w:t xml:space="preserve"> </w:t>
            </w:r>
            <w:r w:rsidR="00C012E3" w:rsidRPr="00A3153B">
              <w:rPr>
                <w:lang w:val="en-US"/>
              </w:rPr>
              <w:t>module for signing with a software token</w:t>
            </w:r>
            <w:r w:rsidR="003A76CF" w:rsidRPr="00A3153B">
              <w:rPr>
                <w:lang w:val="en-US"/>
              </w:rPr>
              <w:t>.</w:t>
            </w:r>
          </w:p>
          <w:p w14:paraId="771F8C78" w14:textId="70DFFD04" w:rsidR="00962768" w:rsidRPr="00A3153B" w:rsidRDefault="00962768" w:rsidP="0059121A">
            <w:pPr>
              <w:pStyle w:val="ListParagraph"/>
              <w:spacing w:line="240" w:lineRule="auto"/>
              <w:ind w:left="318"/>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 xml:space="preserve">Note: </w:t>
            </w:r>
            <w:r w:rsidRPr="00A3153B">
              <w:rPr>
                <w:lang w:val="en-US"/>
              </w:rPr>
              <w:t>support for</w:t>
            </w:r>
            <w:r w:rsidRPr="00A3153B">
              <w:rPr>
                <w:b/>
                <w:lang w:val="en-US"/>
              </w:rPr>
              <w:t xml:space="preserve"> </w:t>
            </w:r>
            <w:r w:rsidRPr="00A3153B">
              <w:rPr>
                <w:lang w:val="en-US"/>
              </w:rPr>
              <w:t>M-ID signing</w:t>
            </w:r>
            <w:r w:rsidRPr="00A3153B">
              <w:rPr>
                <w:b/>
                <w:lang w:val="en-US"/>
              </w:rPr>
              <w:t xml:space="preserve"> </w:t>
            </w:r>
            <w:r w:rsidRPr="00A3153B">
              <w:rPr>
                <w:lang w:val="en-US"/>
              </w:rPr>
              <w:t xml:space="preserve">via DigiDocService </w:t>
            </w:r>
            <w:r w:rsidRPr="00A3153B">
              <w:fldChar w:fldCharType="begin"/>
            </w:r>
            <w:r w:rsidRPr="00A3153B">
              <w:rPr>
                <w:lang w:val="en-US"/>
              </w:rPr>
              <w:instrText xml:space="preserve"> REF _Ref361096764 \r \h </w:instrText>
            </w:r>
            <w:r w:rsidRPr="00A3153B">
              <w:fldChar w:fldCharType="separate"/>
            </w:r>
            <w:r w:rsidR="005B0D68">
              <w:rPr>
                <w:lang w:val="en-US"/>
              </w:rPr>
              <w:t>[15]</w:t>
            </w:r>
            <w:r w:rsidRPr="00A3153B">
              <w:fldChar w:fldCharType="end"/>
            </w:r>
            <w:r w:rsidRPr="00A3153B">
              <w:rPr>
                <w:lang w:val="en-US"/>
              </w:rPr>
              <w:t xml:space="preserve"> </w:t>
            </w:r>
            <w:r w:rsidR="00DB2D18" w:rsidRPr="00A3153B">
              <w:rPr>
                <w:lang w:val="en-US"/>
              </w:rPr>
              <w:t xml:space="preserve">in JDigiDoc is </w:t>
            </w:r>
            <w:r w:rsidR="0059121A">
              <w:rPr>
                <w:lang w:val="en-US"/>
              </w:rPr>
              <w:t>deprecated</w:t>
            </w:r>
            <w:r w:rsidR="001E3FC1">
              <w:rPr>
                <w:lang w:val="en-US"/>
              </w:rPr>
              <w:t>.</w:t>
            </w:r>
          </w:p>
        </w:tc>
      </w:tr>
      <w:tr w:rsidR="00C045B5" w:rsidRPr="00FC5733" w14:paraId="3C62FC1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526E1A46" w14:textId="77777777" w:rsidR="00C045B5" w:rsidRPr="00A3153B" w:rsidRDefault="00C045B5" w:rsidP="006172DD">
            <w:pPr>
              <w:ind w:left="0"/>
              <w:jc w:val="left"/>
              <w:rPr>
                <w:lang w:val="en-US"/>
              </w:rPr>
            </w:pPr>
            <w:r w:rsidRPr="00A3153B">
              <w:rPr>
                <w:lang w:val="en-US"/>
              </w:rPr>
              <w:t>Cryptographic token type</w:t>
            </w:r>
          </w:p>
        </w:tc>
        <w:tc>
          <w:tcPr>
            <w:tcW w:w="3844" w:type="pct"/>
            <w:vAlign w:val="center"/>
          </w:tcPr>
          <w:p w14:paraId="64F2C718" w14:textId="77777777" w:rsidR="00C045B5" w:rsidRPr="00A3153B" w:rsidRDefault="00C045B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 xml:space="preserve">Smart card, </w:t>
            </w:r>
            <w:r w:rsidRPr="00A3153B">
              <w:rPr>
                <w:lang w:val="en-US"/>
              </w:rPr>
              <w:t>e.g. Estonian ID card. Supporte</w:t>
            </w:r>
            <w:r w:rsidR="00AE21F5" w:rsidRPr="00A3153B">
              <w:rPr>
                <w:lang w:val="en-US"/>
              </w:rPr>
              <w:t>d signature creation module is</w:t>
            </w:r>
            <w:r w:rsidRPr="00A3153B">
              <w:rPr>
                <w:lang w:val="en-US"/>
              </w:rPr>
              <w:t xml:space="preserve"> PKCS#11.  </w:t>
            </w:r>
          </w:p>
          <w:p w14:paraId="50CCD17D" w14:textId="77777777" w:rsidR="00AE21F5" w:rsidRPr="00A3153B" w:rsidRDefault="00AE21F5"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Software token</w:t>
            </w:r>
            <w:r w:rsidR="00C012E3" w:rsidRPr="00A3153B">
              <w:rPr>
                <w:b/>
                <w:lang w:val="en-US"/>
              </w:rPr>
              <w:t xml:space="preserve"> - </w:t>
            </w:r>
            <w:r w:rsidR="00C012E3" w:rsidRPr="00A3153B">
              <w:rPr>
                <w:lang w:val="en-US"/>
              </w:rPr>
              <w:t>a PKCS#12 container (.p12 or .pfx) file which includes a certificate and accompanying public and private keys in a single file. The private key is protected with a password-based symmetric key. The token is named “software token” as it is stored in the file system and not on a smartcard or other physical cryptographic device.</w:t>
            </w:r>
            <w:r w:rsidR="003A76CF" w:rsidRPr="00A3153B">
              <w:rPr>
                <w:lang w:val="en-US"/>
              </w:rPr>
              <w:t xml:space="preserve"> Supported signature creation module is PKCS#12.</w:t>
            </w:r>
            <w:r w:rsidRPr="00A3153B">
              <w:rPr>
                <w:lang w:val="en-US"/>
              </w:rPr>
              <w:t xml:space="preserve"> </w:t>
            </w:r>
            <w:r w:rsidR="002536EA" w:rsidRPr="00A3153B">
              <w:rPr>
                <w:lang w:val="en-US"/>
              </w:rPr>
              <w:t>Note that the signature that is created with a software token is</w:t>
            </w:r>
            <w:r w:rsidR="006A4C9A" w:rsidRPr="00A3153B">
              <w:rPr>
                <w:lang w:val="en-US"/>
              </w:rPr>
              <w:t xml:space="preserve"> a technical signature and</w:t>
            </w:r>
            <w:r w:rsidR="001F6062" w:rsidRPr="00A3153B">
              <w:rPr>
                <w:lang w:val="en-US"/>
              </w:rPr>
              <w:t xml:space="preserve"> is</w:t>
            </w:r>
            <w:r w:rsidR="002536EA" w:rsidRPr="00A3153B">
              <w:rPr>
                <w:lang w:val="en-US"/>
              </w:rPr>
              <w:t xml:space="preserve"> expected to produce verification error messages (see also “</w:t>
            </w:r>
            <w:r w:rsidR="002536EA" w:rsidRPr="00A3153B">
              <w:fldChar w:fldCharType="begin"/>
            </w:r>
            <w:r w:rsidR="002536EA" w:rsidRPr="00A3153B">
              <w:rPr>
                <w:lang w:val="en-US"/>
              </w:rPr>
              <w:instrText xml:space="preserve"> REF _Ref361096431 \h </w:instrText>
            </w:r>
            <w:r w:rsidR="002536EA" w:rsidRPr="00A3153B">
              <w:fldChar w:fldCharType="separate"/>
            </w:r>
            <w:r w:rsidR="005B0D68" w:rsidRPr="00A3153B">
              <w:rPr>
                <w:lang w:val="en-US"/>
              </w:rPr>
              <w:t>Appendix 2: Signature types</w:t>
            </w:r>
            <w:r w:rsidR="002536EA" w:rsidRPr="00A3153B">
              <w:fldChar w:fldCharType="end"/>
            </w:r>
            <w:r w:rsidR="002536EA" w:rsidRPr="00A3153B">
              <w:rPr>
                <w:lang w:val="en-US"/>
              </w:rPr>
              <w:t>”).</w:t>
            </w:r>
          </w:p>
          <w:p w14:paraId="5C8D8638" w14:textId="77777777" w:rsidR="00765543" w:rsidRPr="00A3153B" w:rsidRDefault="00095721" w:rsidP="00D36317">
            <w:pPr>
              <w:pStyle w:val="ListParagraph"/>
              <w:numPr>
                <w:ilvl w:val="0"/>
                <w:numId w:val="2"/>
              </w:numPr>
              <w:ind w:left="318" w:hanging="283"/>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USB cryptostick</w:t>
            </w:r>
            <w:r w:rsidR="0002299D" w:rsidRPr="00A3153B">
              <w:rPr>
                <w:b/>
                <w:lang w:val="en-US"/>
              </w:rPr>
              <w:t xml:space="preserve"> </w:t>
            </w:r>
            <w:r w:rsidR="00B65D3B" w:rsidRPr="00A3153B">
              <w:rPr>
                <w:lang w:val="en-US"/>
              </w:rPr>
              <w:t xml:space="preserve">- </w:t>
            </w:r>
            <w:r w:rsidR="0002299D" w:rsidRPr="00A3153B">
              <w:rPr>
                <w:lang w:val="en-US"/>
              </w:rPr>
              <w:t xml:space="preserve">Aladdin eToken </w:t>
            </w:r>
            <w:r w:rsidR="00B65D3B" w:rsidRPr="00A3153B">
              <w:rPr>
                <w:lang w:val="en-US"/>
              </w:rPr>
              <w:t>device</w:t>
            </w:r>
            <w:r w:rsidR="00766328" w:rsidRPr="00A3153B">
              <w:rPr>
                <w:lang w:val="en-US"/>
              </w:rPr>
              <w:t>. Supported signature creation module is PKCS#11.</w:t>
            </w:r>
          </w:p>
        </w:tc>
      </w:tr>
      <w:tr w:rsidR="00C045B5" w:rsidRPr="00FC5733" w14:paraId="668FFB81"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6CFD54" w14:textId="48523943" w:rsidR="00C045B5" w:rsidRPr="00A3153B" w:rsidRDefault="00C045B5" w:rsidP="006172DD">
            <w:pPr>
              <w:ind w:left="0"/>
              <w:jc w:val="left"/>
              <w:rPr>
                <w:lang w:val="en-US"/>
              </w:rPr>
            </w:pPr>
            <w:r w:rsidRPr="00A3153B">
              <w:rPr>
                <w:lang w:val="en-US"/>
              </w:rPr>
              <w:lastRenderedPageBreak/>
              <w:t>Public-key algorithm</w:t>
            </w:r>
          </w:p>
        </w:tc>
        <w:tc>
          <w:tcPr>
            <w:tcW w:w="3844" w:type="pct"/>
            <w:vAlign w:val="center"/>
          </w:tcPr>
          <w:p w14:paraId="43CEE232" w14:textId="77777777" w:rsidR="00C045B5" w:rsidRPr="00A3153B" w:rsidRDefault="00C045B5"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b/>
                <w:lang w:val="en-US"/>
              </w:rPr>
              <w:t>RSA</w:t>
            </w:r>
          </w:p>
          <w:p w14:paraId="3C3F6199" w14:textId="1F3BD72B" w:rsidR="00445341" w:rsidRPr="00A3153B" w:rsidRDefault="00445341" w:rsidP="00A3153B">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Pr>
                <w:b/>
                <w:lang w:val="en-US"/>
              </w:rPr>
              <w:t xml:space="preserve">ECDSA - </w:t>
            </w:r>
            <w:r w:rsidRPr="00D365B7">
              <w:rPr>
                <w:lang w:val="en-US"/>
              </w:rPr>
              <w:t>support for ECDSA a</w:t>
            </w:r>
            <w:r>
              <w:rPr>
                <w:lang w:val="en-US"/>
              </w:rPr>
              <w:t xml:space="preserve">lgorithm has </w:t>
            </w:r>
            <w:r w:rsidR="00280D85">
              <w:rPr>
                <w:lang w:val="en-US"/>
              </w:rPr>
              <w:t xml:space="preserve">only </w:t>
            </w:r>
            <w:r>
              <w:rPr>
                <w:lang w:val="en-US"/>
              </w:rPr>
              <w:t xml:space="preserve">been </w:t>
            </w:r>
            <w:r w:rsidR="00280D85">
              <w:rPr>
                <w:lang w:val="en-US"/>
              </w:rPr>
              <w:t>tested</w:t>
            </w:r>
            <w:r>
              <w:rPr>
                <w:lang w:val="en-US"/>
              </w:rPr>
              <w:t xml:space="preserve"> wi</w:t>
            </w:r>
            <w:r w:rsidR="00416D94">
              <w:rPr>
                <w:lang w:val="en-US"/>
              </w:rPr>
              <w:t xml:space="preserve">th 256 bit keys </w:t>
            </w:r>
            <w:r w:rsidR="00416D94" w:rsidRPr="00416D94">
              <w:t>prime256v1(secp256r1</w:t>
            </w:r>
            <w:r w:rsidR="00416D94">
              <w:t>).</w:t>
            </w:r>
            <w:r w:rsidRPr="00D365B7">
              <w:rPr>
                <w:lang w:val="en-US"/>
              </w:rPr>
              <w:t xml:space="preserve"> </w:t>
            </w:r>
            <w:r w:rsidRPr="001971A9">
              <w:rPr>
                <w:lang w:val="en-US"/>
              </w:rPr>
              <w:t xml:space="preserve">Testing has been carried out with PKCS#12 software tokens (via PKCS#12 signature creation module in JDigiDoc utility program). </w:t>
            </w:r>
          </w:p>
        </w:tc>
      </w:tr>
      <w:tr w:rsidR="003D4BFF" w:rsidRPr="00FC5733" w14:paraId="06FC6996" w14:textId="77777777" w:rsidTr="00CE7C76">
        <w:trPr>
          <w:cantSplit/>
        </w:trPr>
        <w:tc>
          <w:tcPr>
            <w:cnfStyle w:val="001000000000" w:firstRow="0" w:lastRow="0" w:firstColumn="1" w:lastColumn="0" w:oddVBand="0" w:evenVBand="0" w:oddHBand="0" w:evenHBand="0" w:firstRowFirstColumn="0" w:firstRowLastColumn="0" w:lastRowFirstColumn="0" w:lastRowLastColumn="0"/>
            <w:tcW w:w="1156" w:type="pct"/>
            <w:vAlign w:val="center"/>
          </w:tcPr>
          <w:p w14:paraId="3CB0644C" w14:textId="77777777" w:rsidR="003D4BFF" w:rsidRPr="00A3153B" w:rsidRDefault="003D4BFF" w:rsidP="00CE7C76">
            <w:pPr>
              <w:ind w:left="0"/>
              <w:jc w:val="left"/>
              <w:rPr>
                <w:b w:val="0"/>
                <w:color w:val="auto"/>
                <w:sz w:val="20"/>
                <w:lang w:val="en-US" w:eastAsia="en-US"/>
              </w:rPr>
            </w:pPr>
            <w:r w:rsidRPr="00A3153B">
              <w:rPr>
                <w:lang w:val="en-US"/>
              </w:rPr>
              <w:t>Encrypted document format</w:t>
            </w:r>
          </w:p>
        </w:tc>
        <w:tc>
          <w:tcPr>
            <w:tcW w:w="3844" w:type="pct"/>
            <w:vAlign w:val="center"/>
          </w:tcPr>
          <w:p w14:paraId="560488AE" w14:textId="77777777" w:rsidR="003D4BFF" w:rsidRPr="00A3153B" w:rsidRDefault="003D4BFF" w:rsidP="00D36317">
            <w:pPr>
              <w:pStyle w:val="ListParagraph"/>
              <w:numPr>
                <w:ilvl w:val="0"/>
                <w:numId w:val="45"/>
              </w:numPr>
              <w:ind w:left="318" w:hanging="284"/>
              <w:cnfStyle w:val="000000000000" w:firstRow="0" w:lastRow="0" w:firstColumn="0" w:lastColumn="0" w:oddVBand="0" w:evenVBand="0" w:oddHBand="0" w:evenHBand="0" w:firstRowFirstColumn="0" w:firstRowLastColumn="0" w:lastRowFirstColumn="0" w:lastRowLastColumn="0"/>
              <w:rPr>
                <w:b/>
                <w:lang w:val="en-US"/>
              </w:rPr>
            </w:pPr>
            <w:r w:rsidRPr="00A3153B">
              <w:rPr>
                <w:b/>
                <w:lang w:val="en-US"/>
              </w:rPr>
              <w:t>XML-ENC</w:t>
            </w:r>
            <w:r w:rsidR="00BC328D" w:rsidRPr="00A3153B">
              <w:rPr>
                <w:b/>
                <w:lang w:val="en-US"/>
              </w:rPr>
              <w:t xml:space="preserve"> 1.0</w:t>
            </w:r>
          </w:p>
        </w:tc>
      </w:tr>
    </w:tbl>
    <w:p w14:paraId="1C6B41F6" w14:textId="77777777" w:rsidR="00C045B5" w:rsidRPr="00FC5733" w:rsidRDefault="00C045B5" w:rsidP="00C045B5"/>
    <w:p w14:paraId="58F1E469" w14:textId="77777777" w:rsidR="00B87C20" w:rsidRPr="00A3153B" w:rsidRDefault="00B87C20" w:rsidP="00C045B5">
      <w:r w:rsidRPr="00A3153B">
        <w:t xml:space="preserve">Further information about specific </w:t>
      </w:r>
      <w:r w:rsidR="00B10347" w:rsidRPr="00A3153B">
        <w:t xml:space="preserve">functional </w:t>
      </w:r>
      <w:r w:rsidRPr="00A3153B">
        <w:t>features that are not strictly defined in specification documents but are implemented in JDigiDoc library can be found from chapter “</w:t>
      </w:r>
      <w:r w:rsidRPr="00A3153B">
        <w:fldChar w:fldCharType="begin"/>
      </w:r>
      <w:r w:rsidRPr="00A3153B">
        <w:instrText xml:space="preserve"> REF _Ref361998076 \r \h </w:instrText>
      </w:r>
      <w:r w:rsidRPr="00A3153B">
        <w:fldChar w:fldCharType="separate"/>
      </w:r>
      <w:r w:rsidR="005B0D68">
        <w:t>8</w:t>
      </w:r>
      <w:r w:rsidRPr="00A3153B">
        <w:fldChar w:fldCharType="end"/>
      </w:r>
      <w:r w:rsidRPr="00A3153B">
        <w:t xml:space="preserve"> </w:t>
      </w:r>
      <w:r w:rsidRPr="00A3153B">
        <w:fldChar w:fldCharType="begin"/>
      </w:r>
      <w:r w:rsidRPr="00A3153B">
        <w:instrText xml:space="preserve"> REF _Ref361998067 \h </w:instrText>
      </w:r>
      <w:r w:rsidRPr="00A3153B">
        <w:fldChar w:fldCharType="separate"/>
      </w:r>
      <w:r w:rsidR="005B0D68" w:rsidRPr="00A3153B">
        <w:t>JDigiDoc library’s implementation notes</w:t>
      </w:r>
      <w:r w:rsidRPr="00A3153B">
        <w:fldChar w:fldCharType="end"/>
      </w:r>
      <w:r w:rsidRPr="00A3153B">
        <w:t>”.</w:t>
      </w:r>
    </w:p>
    <w:p w14:paraId="52D47C6A" w14:textId="77777777" w:rsidR="00B15126" w:rsidRPr="00A3153B" w:rsidRDefault="00B15126" w:rsidP="00C045B5"/>
    <w:p w14:paraId="3CB5DA68" w14:textId="77777777" w:rsidR="000F22CA" w:rsidRPr="00A3153B" w:rsidRDefault="000F22CA" w:rsidP="00CE7C76">
      <w:pPr>
        <w:pStyle w:val="Heading2"/>
        <w:rPr>
          <w:lang w:val="en-US"/>
        </w:rPr>
      </w:pPr>
      <w:bookmarkStart w:id="54" w:name="_Toc413334739"/>
      <w:r w:rsidRPr="00A3153B">
        <w:rPr>
          <w:lang w:val="en-US"/>
        </w:rPr>
        <w:t>Component model</w:t>
      </w:r>
      <w:bookmarkEnd w:id="54"/>
    </w:p>
    <w:p w14:paraId="278890D7" w14:textId="77777777" w:rsidR="000F22CA" w:rsidRPr="00A3153B" w:rsidRDefault="000F22CA" w:rsidP="000F22CA">
      <w:r w:rsidRPr="00A3153B">
        <w:t>The figure below describes the architecture of software and hardware components that are used when creating signatures with JDigiDoc library.</w:t>
      </w:r>
    </w:p>
    <w:p w14:paraId="3D293F67" w14:textId="77777777" w:rsidR="000F22CA" w:rsidRPr="00A3153B" w:rsidRDefault="000F22CA" w:rsidP="000F22CA">
      <w:pPr>
        <w:keepNext/>
      </w:pPr>
      <w:r w:rsidRPr="00506C5B">
        <w:rPr>
          <w:rFonts w:ascii="HelveticaNeue-Light" w:hAnsi="HelveticaNeue-Light" w:cs="HelveticaNeue-Light"/>
          <w:noProof/>
          <w:szCs w:val="20"/>
          <w:lang w:val="et-EE" w:eastAsia="zh-TW"/>
        </w:rPr>
        <mc:AlternateContent>
          <mc:Choice Requires="wpc">
            <w:drawing>
              <wp:inline distT="0" distB="0" distL="0" distR="0" wp14:anchorId="6F3199E5" wp14:editId="5CE9E066">
                <wp:extent cx="4959985" cy="3183255"/>
                <wp:effectExtent l="0" t="0" r="12065" b="17145"/>
                <wp:docPr id="46089" name="Canvas 46120"/>
                <wp:cNvGraphicFramePr>
                  <a:graphicFrameLocks xmlns:a="http://schemas.openxmlformats.org/drawingml/2006/main"/>
                </wp:cNvGraphicFramePr>
                <a:graphic xmlns:a="http://schemas.openxmlformats.org/drawingml/2006/main">
                  <a:graphicData uri="http://schemas.microsoft.com/office/word/2010/wordprocessingCanvas">
                    <wpc:wpc>
                      <wpc:bg/>
                      <wpc:whole>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wpc:whole>
                      <wpg:wgp>
                        <wpg:cNvPr id="204" name="Group 204"/>
                        <wpg:cNvGrpSpPr/>
                        <wpg:grpSpPr>
                          <a:xfrm>
                            <a:off x="4273967" y="2455671"/>
                            <a:ext cx="335915" cy="532130"/>
                            <a:chOff x="0" y="0"/>
                            <a:chExt cx="336430" cy="532481"/>
                          </a:xfrm>
                        </wpg:grpSpPr>
                        <wps:wsp>
                          <wps:cNvPr id="205" name="Rounded Rectangle 205"/>
                          <wps:cNvSpPr/>
                          <wps:spPr>
                            <a:xfrm>
                              <a:off x="0" y="0"/>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txbx>
                            <w:txbxContent>
                              <w:p w14:paraId="58F09B3D" w14:textId="77777777" w:rsidR="00C04AB2" w:rsidRDefault="00C04AB2" w:rsidP="000F22CA"/>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6" name="Picture 206"/>
                            <pic:cNvPicPr>
                              <a:picLocks noChangeAspect="1"/>
                            </pic:cNvPicPr>
                          </pic:nvPicPr>
                          <pic:blipFill>
                            <a:blip r:embed="rId44"/>
                            <a:stretch>
                              <a:fillRect/>
                            </a:stretch>
                          </pic:blipFill>
                          <pic:spPr>
                            <a:xfrm>
                              <a:off x="83287" y="64500"/>
                              <a:ext cx="172708" cy="146304"/>
                            </a:xfrm>
                            <a:prstGeom prst="rect">
                              <a:avLst/>
                            </a:prstGeom>
                          </pic:spPr>
                        </pic:pic>
                      </wpg:wgp>
                      <wpg:wgp>
                        <wpg:cNvPr id="208" name="Group 208"/>
                        <wpg:cNvGrpSpPr/>
                        <wpg:grpSpPr>
                          <a:xfrm>
                            <a:off x="3685478" y="2456757"/>
                            <a:ext cx="336430" cy="532481"/>
                            <a:chOff x="802164" y="2339885"/>
                            <a:chExt cx="336430" cy="532481"/>
                          </a:xfrm>
                        </wpg:grpSpPr>
                        <wps:wsp>
                          <wps:cNvPr id="214" name="Rounded Rectangle 214"/>
                          <wps:cNvSpPr/>
                          <wps:spPr>
                            <a:xfrm>
                              <a:off x="802164" y="2339885"/>
                              <a:ext cx="336430" cy="532481"/>
                            </a:xfrm>
                            <a:prstGeom prst="round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5" name="Picture 215"/>
                            <pic:cNvPicPr>
                              <a:picLocks noChangeAspect="1"/>
                            </pic:cNvPicPr>
                          </pic:nvPicPr>
                          <pic:blipFill>
                            <a:blip r:embed="rId44"/>
                            <a:stretch>
                              <a:fillRect/>
                            </a:stretch>
                          </pic:blipFill>
                          <pic:spPr>
                            <a:xfrm>
                              <a:off x="885451" y="2404385"/>
                              <a:ext cx="172708" cy="146304"/>
                            </a:xfrm>
                            <a:prstGeom prst="rect">
                              <a:avLst/>
                            </a:prstGeom>
                          </pic:spPr>
                        </pic:pic>
                      </wpg:wgp>
                      <wps:wsp>
                        <wps:cNvPr id="216" name="Rectangle 216"/>
                        <wps:cNvSpPr/>
                        <wps:spPr>
                          <a:xfrm>
                            <a:off x="3612415" y="1270491"/>
                            <a:ext cx="1079810" cy="715802"/>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5444612" w14:textId="77777777" w:rsidR="00C04AB2" w:rsidRDefault="00C04AB2"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7" name="Rectangle 217"/>
                        <wps:cNvSpPr/>
                        <wps:spPr>
                          <a:xfrm>
                            <a:off x="2073722" y="949744"/>
                            <a:ext cx="816783" cy="543281"/>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63365FB" w14:textId="77777777" w:rsidR="00C04AB2" w:rsidRPr="007A0311" w:rsidRDefault="00C04AB2"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18" name="Group 218"/>
                        <wpg:cNvGrpSpPr/>
                        <wpg:grpSpPr>
                          <a:xfrm>
                            <a:off x="230413" y="563215"/>
                            <a:ext cx="1129155" cy="628942"/>
                            <a:chOff x="585443" y="701544"/>
                            <a:chExt cx="1079509" cy="687070"/>
                          </a:xfrm>
                        </wpg:grpSpPr>
                        <wps:wsp>
                          <wps:cNvPr id="219" name="Rectangle 219"/>
                          <wps:cNvSpPr/>
                          <wps:spPr>
                            <a:xfrm>
                              <a:off x="585443" y="701544"/>
                              <a:ext cx="1079509" cy="68707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8BB3486" w14:textId="77777777" w:rsidR="00C04AB2" w:rsidRPr="00927C1A" w:rsidRDefault="00C04AB2"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0" name="Group 220"/>
                          <wpg:cNvGrpSpPr/>
                          <wpg:grpSpPr>
                            <a:xfrm>
                              <a:off x="1387289" y="759672"/>
                              <a:ext cx="225861" cy="254329"/>
                              <a:chOff x="0" y="-3"/>
                              <a:chExt cx="569360" cy="629728"/>
                            </a:xfrm>
                          </wpg:grpSpPr>
                          <wps:wsp>
                            <wps:cNvPr id="221" name="Rectangle 221"/>
                            <wps:cNvSpPr/>
                            <wps:spPr>
                              <a:xfrm>
                                <a:off x="103525" y="-3"/>
                                <a:ext cx="465835" cy="629728"/>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2B8DA7A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2" name="Group 222"/>
                            <wpg:cNvGrpSpPr/>
                            <wpg:grpSpPr>
                              <a:xfrm>
                                <a:off x="0" y="103519"/>
                                <a:ext cx="231387" cy="422359"/>
                                <a:chOff x="0" y="103519"/>
                                <a:chExt cx="231387" cy="422359"/>
                              </a:xfrm>
                            </wpg:grpSpPr>
                            <wps:wsp>
                              <wps:cNvPr id="223" name="Rectangle 223"/>
                              <wps:cNvSpPr/>
                              <wps:spPr>
                                <a:xfrm>
                                  <a:off x="0" y="103519"/>
                                  <a:ext cx="231387" cy="155276"/>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6A76F837"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0" y="370938"/>
                                  <a:ext cx="231141" cy="154940"/>
                                </a:xfrm>
                                <a:prstGeom prst="rect">
                                  <a:avLst/>
                                </a:prstGeom>
                                <a:ln/>
                              </wps:spPr>
                              <wps:style>
                                <a:lnRef idx="0">
                                  <a:schemeClr val="accent5"/>
                                </a:lnRef>
                                <a:fillRef idx="3">
                                  <a:schemeClr val="accent5"/>
                                </a:fillRef>
                                <a:effectRef idx="3">
                                  <a:schemeClr val="accent5"/>
                                </a:effectRef>
                                <a:fontRef idx="minor">
                                  <a:schemeClr val="lt1"/>
                                </a:fontRef>
                              </wps:style>
                              <wps:txbx>
                                <w:txbxContent>
                                  <w:p w14:paraId="0ADF7903"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25" name="Group 225"/>
                        <wpg:cNvGrpSpPr/>
                        <wpg:grpSpPr>
                          <a:xfrm>
                            <a:off x="1990542" y="1270510"/>
                            <a:ext cx="969718" cy="450930"/>
                            <a:chOff x="3265852" y="1169988"/>
                            <a:chExt cx="969718" cy="450930"/>
                          </a:xfrm>
                        </wpg:grpSpPr>
                        <wps:wsp>
                          <wps:cNvPr id="226" name="Rectangle 226"/>
                          <wps:cNvSpPr/>
                          <wps:spPr>
                            <a:xfrm>
                              <a:off x="3265852" y="1169988"/>
                              <a:ext cx="969718" cy="450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30105312" w14:textId="77777777" w:rsidR="00C04AB2" w:rsidRPr="0098786A" w:rsidRDefault="00C04AB2"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wps:txbx>
                          <wps:bodyPr rot="0" spcFirstLastPara="0" vert="horz" wrap="square" lIns="10800" tIns="45720" rIns="91440" bIns="45720" numCol="1" spcCol="0" rtlCol="0" fromWordArt="0" anchor="ctr" anchorCtr="0" forceAA="0" compatLnSpc="1">
                            <a:prstTxWarp prst="textNoShape">
                              <a:avLst/>
                            </a:prstTxWarp>
                            <a:noAutofit/>
                          </wps:bodyPr>
                        </wps:wsp>
                        <wpg:grpSp>
                          <wpg:cNvPr id="227" name="Group 227"/>
                          <wpg:cNvGrpSpPr/>
                          <wpg:grpSpPr>
                            <a:xfrm>
                              <a:off x="3981706" y="1252018"/>
                              <a:ext cx="184467" cy="231141"/>
                              <a:chOff x="0" y="0"/>
                              <a:chExt cx="569343" cy="629729"/>
                            </a:xfrm>
                          </wpg:grpSpPr>
                          <wps:wsp>
                            <wps:cNvPr id="228" name="Rectangle 228"/>
                            <wps:cNvSpPr/>
                            <wps:spPr>
                              <a:xfrm>
                                <a:off x="103516" y="0"/>
                                <a:ext cx="465827" cy="62972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76481A68"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29" name="Group 229"/>
                            <wpg:cNvGrpSpPr/>
                            <wpg:grpSpPr>
                              <a:xfrm>
                                <a:off x="0" y="103520"/>
                                <a:ext cx="231388" cy="422359"/>
                                <a:chOff x="0" y="103519"/>
                                <a:chExt cx="231387" cy="422359"/>
                              </a:xfrm>
                            </wpg:grpSpPr>
                            <wps:wsp>
                              <wps:cNvPr id="234" name="Rectangle 234"/>
                              <wps:cNvSpPr/>
                              <wps:spPr>
                                <a:xfrm>
                                  <a:off x="0" y="103519"/>
                                  <a:ext cx="231387" cy="155276"/>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311CB05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0" y="370939"/>
                                  <a:ext cx="231141" cy="154939"/>
                                </a:xfrm>
                                <a:prstGeom prst="rect">
                                  <a:avLst/>
                                </a:prstGeom>
                                <a:ln/>
                              </wps:spPr>
                              <wps:style>
                                <a:lnRef idx="0">
                                  <a:schemeClr val="accent6"/>
                                </a:lnRef>
                                <a:fillRef idx="3">
                                  <a:schemeClr val="accent6"/>
                                </a:fillRef>
                                <a:effectRef idx="3">
                                  <a:schemeClr val="accent6"/>
                                </a:effectRef>
                                <a:fontRef idx="minor">
                                  <a:schemeClr val="lt1"/>
                                </a:fontRef>
                              </wps:style>
                              <wps:txbx>
                                <w:txbxContent>
                                  <w:p w14:paraId="4A3FD44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wpg:wgp>
                        <wpg:cNvPr id="236" name="Group 236"/>
                        <wpg:cNvGrpSpPr/>
                        <wpg:grpSpPr>
                          <a:xfrm>
                            <a:off x="4194576" y="1691662"/>
                            <a:ext cx="572771" cy="873717"/>
                            <a:chOff x="4646210" y="1978581"/>
                            <a:chExt cx="572771" cy="873717"/>
                          </a:xfrm>
                        </wpg:grpSpPr>
                        <wps:wsp>
                          <wps:cNvPr id="237" name="Rectangle 237"/>
                          <wps:cNvSpPr/>
                          <wps:spPr>
                            <a:xfrm>
                              <a:off x="4646210" y="2583525"/>
                              <a:ext cx="561871" cy="26877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B82D845" w14:textId="77777777" w:rsidR="00C04AB2" w:rsidRDefault="00C04AB2"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4647192" y="1978581"/>
                              <a:ext cx="571789" cy="464671"/>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225696EB" w14:textId="77777777" w:rsidR="00C04AB2" w:rsidRDefault="00C04AB2"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39" name="Rectangle 239"/>
                        <wps:cNvSpPr/>
                        <wps:spPr>
                          <a:xfrm>
                            <a:off x="3516505" y="2291740"/>
                            <a:ext cx="588928" cy="28104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9A88959" w14:textId="77777777" w:rsidR="00C04AB2" w:rsidRPr="00B84D63" w:rsidRDefault="00C04AB2" w:rsidP="000F22CA">
                              <w:pPr>
                                <w:jc w:val="center"/>
                                <w:rPr>
                                  <w:sz w:val="16"/>
                                  <w:szCs w:val="16"/>
                                </w:rPr>
                              </w:pPr>
                              <w:r w:rsidRPr="00B84D63">
                                <w:rPr>
                                  <w:sz w:val="16"/>
                                  <w:szCs w:val="16"/>
                                </w:rPr>
                                <w:t>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Rectangle 240"/>
                        <wps:cNvSpPr/>
                        <wps:spPr>
                          <a:xfrm>
                            <a:off x="3474369" y="1695067"/>
                            <a:ext cx="692612" cy="461267"/>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503730B" w14:textId="77777777" w:rsidR="00C04AB2" w:rsidRPr="00F465D1" w:rsidRDefault="00C04AB2" w:rsidP="000F22CA">
                              <w:pPr>
                                <w:rPr>
                                  <w:sz w:val="16"/>
                                  <w:szCs w:val="16"/>
                                </w:rPr>
                              </w:pPr>
                              <w:r w:rsidRPr="00F465D1">
                                <w:rPr>
                                  <w:sz w:val="16"/>
                                  <w:szCs w:val="16"/>
                                </w:rPr>
                                <w:t>IFD Handler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41" name="Group 241"/>
                        <wpg:cNvGrpSpPr/>
                        <wpg:grpSpPr>
                          <a:xfrm>
                            <a:off x="3962833" y="1729763"/>
                            <a:ext cx="161650" cy="171907"/>
                            <a:chOff x="2447925" y="1979867"/>
                            <a:chExt cx="161650" cy="171907"/>
                          </a:xfrm>
                        </wpg:grpSpPr>
                        <wps:wsp>
                          <wps:cNvPr id="242" name="Rectangle 242"/>
                          <wps:cNvSpPr/>
                          <wps:spPr>
                            <a:xfrm>
                              <a:off x="2468246" y="1979867"/>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37C2843"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43" name="Group 243"/>
                          <wpg:cNvGrpSpPr/>
                          <wpg:grpSpPr>
                            <a:xfrm>
                              <a:off x="2447925" y="2017967"/>
                              <a:ext cx="76243" cy="106443"/>
                              <a:chOff x="-4256253" y="1293666"/>
                              <a:chExt cx="231439" cy="389918"/>
                            </a:xfrm>
                          </wpg:grpSpPr>
                          <wps:wsp>
                            <wps:cNvPr id="244" name="Rectangle 244"/>
                            <wps:cNvSpPr/>
                            <wps:spPr>
                              <a:xfrm>
                                <a:off x="-4256198" y="1293666"/>
                                <a:ext cx="231384" cy="155274"/>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680EBD8F"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4256253" y="1528642"/>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2940B92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6" name="Straight Connector 246"/>
                        <wps:cNvCnPr/>
                        <wps:spPr>
                          <a:xfrm>
                            <a:off x="1635607" y="51784"/>
                            <a:ext cx="8627" cy="3036499"/>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203757" y="67839"/>
                            <a:ext cx="0" cy="2968685"/>
                          </a:xfrm>
                          <a:prstGeom prst="line">
                            <a:avLst/>
                          </a:prstGeom>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82807" y="77594"/>
                            <a:ext cx="1362974" cy="388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2F787" w14:textId="77777777" w:rsidR="00C04AB2" w:rsidRDefault="00C04AB2" w:rsidP="00CE7C76">
                              <w:pPr>
                                <w:jc w:val="center"/>
                              </w:pPr>
                              <w:r>
                                <w:t>Java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45"/>
                        <wps:cNvSpPr txBox="1"/>
                        <wps:spPr>
                          <a:xfrm>
                            <a:off x="1729348" y="58071"/>
                            <a:ext cx="1362710"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BFFCC" w14:textId="77777777" w:rsidR="00C04AB2" w:rsidRDefault="00C04AB2"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0" name="Text Box 45"/>
                        <wps:cNvSpPr txBox="1"/>
                        <wps:spPr>
                          <a:xfrm>
                            <a:off x="3380558" y="59238"/>
                            <a:ext cx="1362075" cy="40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10FAE" w14:textId="77777777" w:rsidR="00C04AB2" w:rsidRDefault="00C04AB2"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Straight Arrow Connector 251"/>
                        <wps:cNvCnPr/>
                        <wps:spPr>
                          <a:xfrm flipH="1">
                            <a:off x="3810969" y="2156334"/>
                            <a:ext cx="9706" cy="1354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2" name="Straight Arrow Connector 252"/>
                        <wps:cNvCnPr/>
                        <wps:spPr>
                          <a:xfrm flipH="1">
                            <a:off x="4475512" y="2156333"/>
                            <a:ext cx="5941" cy="14027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1359568" y="877686"/>
                            <a:ext cx="630893" cy="61076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54" name="Elbow Connector 254"/>
                        <wps:cNvCnPr/>
                        <wps:spPr>
                          <a:xfrm>
                            <a:off x="2890505" y="1221385"/>
                            <a:ext cx="721910" cy="407007"/>
                          </a:xfrm>
                          <a:prstGeom prst="bentConnector3">
                            <a:avLst>
                              <a:gd name="adj1" fmla="val 50000"/>
                            </a:avLst>
                          </a:prstGeom>
                          <a:ln>
                            <a:tailEnd type="arrow"/>
                          </a:ln>
                        </wps:spPr>
                        <wps:style>
                          <a:lnRef idx="2">
                            <a:schemeClr val="accent1"/>
                          </a:lnRef>
                          <a:fillRef idx="0">
                            <a:schemeClr val="accent1"/>
                          </a:fillRef>
                          <a:effectRef idx="1">
                            <a:schemeClr val="accent1"/>
                          </a:effectRef>
                          <a:fontRef idx="minor">
                            <a:schemeClr val="tx1"/>
                          </a:fontRef>
                        </wps:style>
                        <wps:bodyPr/>
                      </wps:wsp>
                      <wpg:wgp>
                        <wpg:cNvPr id="255" name="Group 255"/>
                        <wpg:cNvGrpSpPr/>
                        <wpg:grpSpPr>
                          <a:xfrm>
                            <a:off x="4566855" y="1740682"/>
                            <a:ext cx="161290" cy="171450"/>
                            <a:chOff x="0" y="0"/>
                            <a:chExt cx="161650" cy="171907"/>
                          </a:xfrm>
                        </wpg:grpSpPr>
                        <wps:wsp>
                          <wps:cNvPr id="46084" name="Rectangle 46084"/>
                          <wps:cNvSpPr/>
                          <wps:spPr>
                            <a:xfrm>
                              <a:off x="20321" y="0"/>
                              <a:ext cx="141329" cy="171907"/>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CE86414"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086" name="Group 46086"/>
                          <wpg:cNvGrpSpPr/>
                          <wpg:grpSpPr>
                            <a:xfrm>
                              <a:off x="0" y="38100"/>
                              <a:ext cx="76243" cy="106443"/>
                              <a:chOff x="0" y="38100"/>
                              <a:chExt cx="231439" cy="389918"/>
                            </a:xfrm>
                          </wpg:grpSpPr>
                          <wps:wsp>
                            <wps:cNvPr id="46087" name="Rectangle 46087"/>
                            <wps:cNvSpPr/>
                            <wps:spPr>
                              <a:xfrm>
                                <a:off x="55" y="38100"/>
                                <a:ext cx="231384" cy="155273"/>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5C16822D"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088" name="Rectangle 46088"/>
                            <wps:cNvSpPr/>
                            <wps:spPr>
                              <a:xfrm>
                                <a:off x="0" y="273076"/>
                                <a:ext cx="231141" cy="154942"/>
                              </a:xfrm>
                              <a:prstGeom prst="rect">
                                <a:avLst/>
                              </a:prstGeom>
                              <a:ln/>
                            </wps:spPr>
                            <wps:style>
                              <a:lnRef idx="0">
                                <a:schemeClr val="accent1"/>
                              </a:lnRef>
                              <a:fillRef idx="3">
                                <a:schemeClr val="accent1"/>
                              </a:fillRef>
                              <a:effectRef idx="3">
                                <a:schemeClr val="accent1"/>
                              </a:effectRef>
                              <a:fontRef idx="minor">
                                <a:schemeClr val="lt1"/>
                              </a:fontRef>
                            </wps:style>
                            <wps:txbx>
                              <w:txbxContent>
                                <w:p w14:paraId="441D64F6"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w14:anchorId="6F3199E5" id="Canvas 46120" o:spid="_x0000_s1118" editas="canvas" style="width:390.55pt;height:250.65pt;mso-position-horizontal-relative:char;mso-position-vertical-relative:line" coordsize="49599,31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">
                <v:shape id="_x0000_s1119" type="#_x0000_t75" style="position:absolute;width:49599;height:31832;visibility:visible;mso-wrap-style:square" stroked="t">
                  <v:fill o:detectmouseclick="t"/>
                  <v:path o:connecttype="none"/>
                </v:shape>
                <v:group id="Group 204" o:spid="_x0000_s1120" style="position:absolute;left:42739;top:24556;width:3359;height:5322"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oundrect id="Rounded Rectangle 205" o:spid="_x0000_s1121" style="position:absolute;width:3364;height:53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2g8IA&#10;AADcAAAADwAAAGRycy9kb3ducmV2LnhtbESPzWrDMBCE74G+g9hCbolsQ4rrWjalUGiOTQK5LtbG&#10;NrVWRlL9k6evCoUeh5n5hinrxQxiIud7ywrSfQKCuLG651bB5fy+y0H4gKxxsEwKVvJQVw+bEgtt&#10;Z/6k6RRaESHsC1TQhTAWUvqmI4N+b0fi6N2sMxiidK3UDucIN4PMkuRJGuw5LnQ40ltHzdfp2yjA&#10;9Zn91SEd03t7y/LMrH1ulNo+Lq8vIAIt4T/81/7QCrLkAL9n4hG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LaD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textbox>
                      <w:txbxContent>
                        <w:p w14:paraId="58F09B3D" w14:textId="77777777" w:rsidR="00C04AB2" w:rsidRDefault="00C04AB2" w:rsidP="000F22CA"/>
                      </w:txbxContent>
                    </v:textbox>
                  </v:roundrect>
                  <v:shape id="Picture 206" o:spid="_x0000_s1122" type="#_x0000_t75" style="position:absolute;left:832;top:645;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iGXzHAAAA3AAAAA8AAABkcnMvZG93bnJldi54bWxEj0FrwkAQhe+F/odlCt6aTT2opK5SRdGL&#10;FY0t9DZkp8na7GzIrpr217sFwePjzfvevPG0s7U4U+uNYwUvSQqCuHDacKngkC+fRyB8QNZYOyYF&#10;v+RhOnl8GGOm3YV3dN6HUkQI+wwVVCE0mZS+qMiiT1xDHL1v11oMUbal1C1eItzWsp+mA2nRcGyo&#10;sKF5RcXP/mTjG6P34fBjdfwzq5n5PG2+ctwucqV6T93bK4hAXbgf39JrraCfDuB/TCSAnFw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fiGXzHAAAA3AAAAA8AAAAAAAAAAAAA&#10;AAAAnwIAAGRycy9kb3ducmV2LnhtbFBLBQYAAAAABAAEAPcAAACTAwAAAAA=&#10;">
                    <v:imagedata r:id="rId45" o:title=""/>
                    <v:path arrowok="t"/>
                  </v:shape>
                </v:group>
                <v:group id="Group 208" o:spid="_x0000_s1123" style="position:absolute;left:36854;top:24567;width:3365;height:5325" coordorigin="8021,23398" coordsize="3364,5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oundrect id="Rounded Rectangle 214" o:spid="_x0000_s1124" style="position:absolute;left:8021;top:23398;width:3364;height:5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mFxcIA&#10;AADcAAAADwAAAGRycy9kb3ducmV2LnhtbESPzWrDMBCE74G+g9hCb4lsUYLrWgmhEEiPTQu5Ltb6&#10;h1grI6mJ3aevAoEch5n5hqm2kx3EhXzoHWvIVxkI4tqZnlsNP9/7ZQEiRGSDg2PSMFOA7eZpUWFp&#10;3JW/6HKMrUgQDiVq6GIcSylD3ZHFsHIjcfIa5y3GJH0rjcdrgttBqixbS4s9p4UOR/roqD4ff60G&#10;nN84nDzSZ/7XNqpQdu4Lq/XL87R7BxFpio/wvX0wGlT+Crcz6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YXFwgAAANwAAAAPAAAAAAAAAAAAAAAAAJgCAABkcnMvZG93&#10;bnJldi54bWxQSwUGAAAAAAQABAD1AAAAhwMAAAAA&#10;" fillcolor="#506329 [1638]" strokecolor="#94b64e [3046]">
                    <v:fill color2="#93b64c [3014]" rotate="t" angle="180" colors="0 #769535;52429f #9bc348;1 #9cc746" focus="100%" type="gradient">
                      <o:fill v:ext="view" type="gradientUnscaled"/>
                    </v:fill>
                    <v:shadow on="t" color="black" opacity="22937f" origin=",.5" offset="0,.63889mm"/>
                  </v:roundrect>
                  <v:shape id="Picture 215" o:spid="_x0000_s1125" type="#_x0000_t75" style="position:absolute;left:8854;top:24043;width:1727;height:14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pEdbHAAAA3AAAAA8AAABkcnMvZG93bnJldi54bWxEj0FrAjEQhe+F/ocwhd5qVqFVVqPYothL&#10;K3VV8DZsxt3oZrJsoq799Y1Q8Ph48743bzRpbSXO1HjjWEG3k4Agzp02XChYZ/OXAQgfkDVWjknB&#10;lTxMxo8PI0y1u/APnVehEBHCPkUFZQh1KqXPS7LoO64mjt7eNRZDlE0hdYOXCLeV7CXJm7RoODaU&#10;WNNHSflxdbLxjcF3v79ZHH7N4t1sT1+7DJezTKnnp3Y6BBGoDffj//SnVtDrvsJtTCSAHP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pEdbHAAAA3AAAAA8AAAAAAAAAAAAA&#10;AAAAnwIAAGRycy9kb3ducmV2LnhtbFBLBQYAAAAABAAEAPcAAACTAwAAAAA=&#10;">
                    <v:imagedata r:id="rId45" o:title=""/>
                    <v:path arrowok="t"/>
                  </v:shape>
                </v:group>
                <v:rect id="Rectangle 216" o:spid="_x0000_s1126" style="position:absolute;left:36124;top:12704;width:10798;height:71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ao3L4A&#10;AADcAAAADwAAAGRycy9kb3ducmV2LnhtbESPzQrCMBCE74LvEFbwpqkeRKtRRBD0JP70vjRrU2w2&#10;tYla394IgsdhZr5hFqvWVuJJjS8dKxgNExDEudMlFwou5+1gCsIHZI2VY1LwJg+rZbezwFS7Fx/p&#10;eQqFiBD2KSowIdSplD43ZNEPXU0cvatrLIYom0LqBl8Rbis5TpKJtFhyXDBY08ZQfjs9rAIy0+yO&#10;drM/3Bw9Ztt1hUFmSvV77XoOIlAb/uFfe6cVjEcT+J6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2qNy+AAAA3A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55444612" w14:textId="77777777" w:rsidR="00C04AB2" w:rsidRDefault="00C04AB2" w:rsidP="000F22CA">
                        <w:pPr>
                          <w:pStyle w:val="NormalWeb"/>
                          <w:spacing w:before="0" w:beforeAutospacing="0" w:after="120" w:afterAutospacing="0"/>
                          <w:jc w:val="center"/>
                        </w:pPr>
                        <w:r>
                          <w:rPr>
                            <w:rFonts w:ascii="Helvetica 45" w:eastAsia="Times New Roman" w:hAnsi="Helvetica 45"/>
                            <w:sz w:val="20"/>
                            <w:szCs w:val="20"/>
                            <w:lang w:val="et-EE"/>
                          </w:rPr>
                          <w:t>PC/SC</w:t>
                        </w:r>
                      </w:p>
                    </w:txbxContent>
                  </v:textbox>
                </v:rect>
                <v:rect id="Rectangle 217" o:spid="_x0000_s1127" style="position:absolute;left:20737;top:9497;width:8168;height:5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4sIA&#10;AADcAAAADwAAAGRycy9kb3ducmV2LnhtbESPT4vCMBTE78J+h/AW9qZpy6JSjaKisB79s+z10Tzb&#10;YPNSmli7394IgsdhZn7DzJe9rUVHrTeOFaSjBARx4bThUsH5tBtOQfiArLF2TAr+ycNy8TGYY67d&#10;nQ/UHUMpIoR9jgqqEJpcSl9UZNGPXEMcvYtrLYYo21LqFu8RbmuZJclYWjQcFypsaFNRcT3erIKd&#10;/jO1v65cuf9db639Dk1mtFJfn/1qBiJQH97hV/tHK8jSCTzPxCM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36fiwgAAANwAAAAPAAAAAAAAAAAAAAAAAJgCAABkcnMvZG93&#10;bnJldi54bWxQSwUGAAAAAAQABAD1AAAAhwMAAAAA&#10;" fillcolor="#fbcaa2 [1625]" strokecolor="#f68c36 [3049]">
                  <v:fill color2="#fdefe3 [505]" rotate="t" angle="180" colors="0 #ffbe86;22938f #ffd0aa;1 #ffebdb" focus="100%" type="gradient"/>
                  <v:shadow on="t" color="black" opacity="24903f" origin=",.5" offset="0,.55556mm"/>
                  <v:textbox>
                    <w:txbxContent>
                      <w:p w14:paraId="563365FB" w14:textId="77777777" w:rsidR="00C04AB2" w:rsidRPr="007A0311" w:rsidRDefault="00C04AB2" w:rsidP="000F22CA">
                        <w:pPr>
                          <w:pStyle w:val="NormalWeb"/>
                          <w:spacing w:before="0" w:beforeAutospacing="0" w:after="120" w:afterAutospacing="0"/>
                          <w:jc w:val="center"/>
                          <w:rPr>
                            <w:u w:val="single"/>
                          </w:rPr>
                        </w:pPr>
                        <w:r w:rsidRPr="007A0311">
                          <w:rPr>
                            <w:rFonts w:ascii="Helvetica 45" w:eastAsia="Times New Roman" w:hAnsi="Helvetica 45"/>
                            <w:sz w:val="20"/>
                            <w:szCs w:val="20"/>
                            <w:u w:val="single"/>
                            <w:lang w:val="et-EE"/>
                          </w:rPr>
                          <w:t>OpenSC</w:t>
                        </w:r>
                      </w:p>
                    </w:txbxContent>
                  </v:textbox>
                </v:rect>
                <v:group id="Group 218" o:spid="_x0000_s1128" style="position:absolute;left:2304;top:5632;width:11291;height:6289" coordorigin="5854,7015" coordsize="10795,68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rect id="Rectangle 219" o:spid="_x0000_s1129" style="position:absolute;left:5854;top:7015;width:10795;height:6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re8scA&#10;AADcAAAADwAAAGRycy9kb3ducmV2LnhtbESP3WrCQBSE7wXfYTmF3hTd6EXV1I1ooNDWi1L1AU6z&#10;Jz80ezZkNzHp03eFgpfDzHzDbHeDqUVPrassK1jMIxDEmdUVFwou59fZGoTzyBpry6RgJAe7ZDrZ&#10;Yqztlb+oP/lCBAi7GBWU3jexlC4ryaCb24Y4eLltDfog20LqFq8Bbmq5jKJnabDisFBiQ2lJ2c+p&#10;Mwo+3ru+O9T5cUwP6ffvuF49fcqjUo8Pw/4FhKfB38P/7TetYLnYwO1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63vLHAAAA3AAAAA8AAAAAAAAAAAAAAAAAmAIAAGRy&#10;cy9kb3ducmV2LnhtbFBLBQYAAAAABAAEAPUAAACMAwAAAAA=&#10;" fillcolor="#215a69 [1640]" stroked="f">
                    <v:fill color2="#3da5c1 [3016]" rotate="t" angle="180" colors="0 #2787a0;52429f #36b1d2;1 #34b3d6" focus="100%" type="gradient">
                      <o:fill v:ext="view" type="gradientUnscaled"/>
                    </v:fill>
                    <v:shadow on="t" color="black" opacity="22937f" origin=",.5" offset="0,.63889mm"/>
                    <v:textbox>
                      <w:txbxContent>
                        <w:p w14:paraId="78BB3486" w14:textId="77777777" w:rsidR="00C04AB2" w:rsidRPr="00927C1A" w:rsidRDefault="00C04AB2" w:rsidP="000F22CA">
                          <w:pPr>
                            <w:pStyle w:val="NormalWeb"/>
                            <w:spacing w:before="0" w:beforeAutospacing="0" w:after="120" w:afterAutospacing="0"/>
                            <w:jc w:val="center"/>
                            <w:rPr>
                              <w:u w:val="single"/>
                            </w:rPr>
                          </w:pPr>
                          <w:r w:rsidRPr="00927C1A">
                            <w:rPr>
                              <w:rFonts w:ascii="Helvetica 45" w:eastAsia="Times New Roman" w:hAnsi="Helvetica 45"/>
                              <w:sz w:val="20"/>
                              <w:szCs w:val="20"/>
                              <w:u w:val="single"/>
                              <w:lang w:val="et-EE"/>
                            </w:rPr>
                            <w:t>JDigiD</w:t>
                          </w:r>
                          <w:r w:rsidRPr="00CE7C76">
                            <w:rPr>
                              <w:rFonts w:ascii="Helvetica 45" w:eastAsia="Times New Roman" w:hAnsi="Helvetica 45"/>
                              <w:sz w:val="20"/>
                              <w:szCs w:val="20"/>
                              <w:u w:val="single"/>
                              <w:lang w:val="et-EE"/>
                            </w:rPr>
                            <w:t>o</w:t>
                          </w:r>
                          <w:r w:rsidRPr="00927C1A">
                            <w:rPr>
                              <w:rFonts w:ascii="Helvetica 45" w:eastAsia="Times New Roman" w:hAnsi="Helvetica 45"/>
                              <w:sz w:val="20"/>
                              <w:szCs w:val="20"/>
                              <w:u w:val="single"/>
                              <w:lang w:val="et-EE"/>
                            </w:rPr>
                            <w:t>c</w:t>
                          </w:r>
                        </w:p>
                      </w:txbxContent>
                    </v:textbox>
                  </v:rect>
                  <v:group id="Group 220" o:spid="_x0000_s1130" style="position:absolute;left:13872;top:7596;width:2259;height:2544" coordorigin=""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21" o:spid="_x0000_s1131"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AYScYA&#10;AADcAAAADwAAAGRycy9kb3ducmV2LnhtbESPQWvCQBSE74L/YXlCL1I35qCSukoNCLYepLY/4DX7&#10;TEKzb0N2E5P+elcQPA4z8w2z3vamEh01rrSsYD6LQBBnVpecK/j53r+uQDiPrLGyTAoGcrDdjEdr&#10;TLS98hd1Z5+LAGGXoILC+zqR0mUFGXQzWxMH72Ibgz7IJpe6wWuAm0rGUbSQBksOCwXWlBaU/Z1b&#10;o+Dzo+3aXXU5Duku/f0fVsvpSR6Vepn0728gPPX+GX60D1pBHM/hfiYc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qAYS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B8DA7A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2" o:spid="_x0000_s1132"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 223" o:spid="_x0000_s1133"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jpcYA&#10;AADcAAAADwAAAGRycy9kb3ducmV2LnhtbESP0WrCQBRE34X+w3ILfZG6MQW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T4jp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6A76F837"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24" o:spid="_x0000_s1134"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70cYA&#10;AADcAAAADwAAAGRycy9kb3ducmV2LnhtbESP0WrCQBRE34X+w3ILfZG6MRSV1FU0UGj1QbT9gNvs&#10;NQnN3g3ZTUz69a4g+DjMzBlmue5NJTpqXGlZwXQSgSDOrC45V/Dz/fG6AOE8ssbKMikYyMF69TRa&#10;YqLthY/UnXwuAoRdggoK7+tESpcVZNBNbE0cvLNtDPogm1zqBi8BbioZR9FMGiw5LBRYU1pQ9ndq&#10;jYLdV9u12+q8H9Jt+vs/LObjg9wr9fLcb95BeOr9I3xvf2oFcfwGtzPhCM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e70cYAAADc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0ADF7903"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25" o:spid="_x0000_s1135" style="position:absolute;left:19905;top:12705;width:9697;height:4509" coordorigin="32658,11699" coordsize="9697,4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36" style="position:absolute;left:32658;top:11699;width:9697;height:45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FPvMQA&#10;AADcAAAADwAAAGRycy9kb3ducmV2LnhtbESPwWrDMBBE74X8g9hCb7VsH0JxLIdSCIReStz24Nti&#10;bWwTa+VKSuz066NAocdhZt4w5XYxo7iQ84NlBVmSgiBurR64U/D1uXt+AeEDssbRMim4kodttXoo&#10;sdB25gNd6tCJCGFfoII+hKmQ0rc9GfSJnYijd7TOYIjSdVI7nCPcjDJP07U0OHBc6HGit57aU302&#10;Cj6Gpt5lv7Oj+b05L/SNGekfpZ4el9cNiEBL+A//tfdaQZ6v4X4mHgF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BT7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inset=".3mm">
                      <w:txbxContent>
                        <w:p w14:paraId="30105312" w14:textId="77777777" w:rsidR="00C04AB2" w:rsidRPr="0098786A" w:rsidRDefault="00C04AB2" w:rsidP="000F22CA">
                          <w:pPr>
                            <w:pStyle w:val="NormalWeb"/>
                            <w:spacing w:before="0" w:beforeAutospacing="0" w:after="120" w:afterAutospacing="0"/>
                            <w:jc w:val="center"/>
                            <w:rPr>
                              <w:rFonts w:ascii="Helvetica 45" w:eastAsia="Times New Roman" w:hAnsi="Helvetica 45"/>
                              <w:sz w:val="18"/>
                              <w:szCs w:val="18"/>
                              <w:lang w:val="et-EE"/>
                            </w:rPr>
                          </w:pPr>
                          <w:r w:rsidRPr="007A0311">
                            <w:rPr>
                              <w:rFonts w:ascii="Helvetica 45" w:eastAsia="Times New Roman" w:hAnsi="Helvetica 45"/>
                              <w:sz w:val="18"/>
                              <w:szCs w:val="18"/>
                              <w:lang w:val="et-EE"/>
                            </w:rPr>
                            <w:t>PKCS#11</w:t>
                          </w:r>
                        </w:p>
                      </w:txbxContent>
                    </v:textbox>
                  </v:rect>
                  <v:group id="Group 227" o:spid="_x0000_s1137" style="position:absolute;left:39817;top:12520;width:1844;height:2311" coordsize="5693,6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8" o:spid="_x0000_s1138" style="position:absolute;left:1035;width:4658;height:62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XBMAA&#10;AADcAAAADwAAAGRycy9kb3ducmV2LnhtbERPTYvCMBC9L/gfwgje1tRWFqnGosKiV10tHodmbKvN&#10;pDRZrf56c1jY4+N9L7LeNOJOnastK5iMIxDEhdU1lwqOP9+fMxDOI2tsLJOCJznIloOPBabaPnhP&#10;94MvRQhhl6KCyvs2ldIVFRl0Y9sSB+5iO4M+wK6UusNHCDeNjKPoSxqsOTRU2NKmouJ2+DUK1uXp&#10;lSea9zbJp/35gq9tba5KjYb9ag7CU+//xX/unVYQx2FtOBOO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UXBMAAAADcAAAADwAAAAAAAAAAAAAAAACYAgAAZHJzL2Rvd25y&#10;ZXYueG1sUEsFBgAAAAAEAAQA9QAAAIUDAAAAAA==&#10;" fillcolor="#9a4906 [1641]" stroked="f">
                      <v:fill color2="#f68a32 [3017]" rotate="t" angle="180" colors="0 #cb6c1d;52429f #ff8f2a;1 #ff8f26" focus="100%" type="gradient">
                        <o:fill v:ext="view" type="gradientUnscaled"/>
                      </v:fill>
                      <v:shadow on="t" color="black" opacity="22937f" origin=",.5" offset="0,.63889mm"/>
                      <v:textbox>
                        <w:txbxContent>
                          <w:p w14:paraId="76481A68"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29" o:spid="_x0000_s1139" style="position:absolute;top:1035;width:2313;height:4223" coordorigin=",1035" coordsize="2313,4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234" o:spid="_x0000_s1140" style="position:absolute;top:1035;width:2313;height:15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GL3MQA&#10;AADcAAAADwAAAGRycy9kb3ducmV2LnhtbESPS2vDMBCE74H8B7GB3hq5sSnFtRLaQmmveTT0uFjr&#10;R2KtjKXarn99FAjkOMzMN0y2GU0jeupcbVnB0zICQZxbXXOp4LD/fHwB4TyyxsYyKfgnB5v1fJZh&#10;qu3AW+p3vhQBwi5FBZX3bSqlyysy6Ja2JQ5eYTuDPsiulLrDIcBNI1dR9CwN1hwWKmzpo6L8vPsz&#10;Ct7Ln+kYa97a+JiMvwVOX7U5KfWwGN9eQXga/T18a39rBas4geuZcATk+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Ri9zEAAAA3A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14:paraId="311CB05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35" o:spid="_x0000_s1141" style="position:absolute;top:3709;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uR8IA&#10;AADcAAAADwAAAGRycy9kb3ducmV2LnhtbESPT4vCMBTE74LfITzB25pqXZFqFHdB9OpfPD6aZ1tt&#10;XkoTtfrpzcKCx2FmfsNM540pxZ1qV1hW0O9FIIhTqwvOFOx3y68xCOeRNZaWScGTHMxn7dYUE20f&#10;vKH71mciQNglqCD3vkqkdGlOBl3PVsTBO9vaoA+yzqSu8RHgppSDKBpJgwWHhRwr+s0pvW5vRsFP&#10;dngdY80bGx+HzemMr1VhLkp1O81iAsJT4z/h//ZaKxjE3/B3JhwBOX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S5HwgAAANwAAAAPAAAAAAAAAAAAAAAAAJgCAABkcnMvZG93&#10;bnJldi54bWxQSwUGAAAAAAQABAD1AAAAhwMAAAAA&#10;" fillcolor="#9a4906 [1641]" stroked="f">
                        <v:fill color2="#f68a32 [3017]" rotate="t" angle="180" colors="0 #cb6c1d;52429f #ff8f2a;1 #ff8f26" focus="100%" type="gradient">
                          <o:fill v:ext="view" type="gradientUnscaled"/>
                        </v:fill>
                        <v:shadow on="t" color="black" opacity="22937f" origin=",.5" offset="0,.63889mm"/>
                        <v:textbox>
                          <w:txbxContent>
                            <w:p w14:paraId="4A3FD44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group>
                <v:group id="Group 236" o:spid="_x0000_s1142" style="position:absolute;left:41945;top:16916;width:5728;height:8737" coordorigin="46462,19785" coordsize="5727,8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237" o:spid="_x0000_s1143" style="position:absolute;left:46462;top:25835;width:5618;height:2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WsYA&#10;AADcAAAADwAAAGRycy9kb3ducmV2LnhtbESP3WoCMRSE7wu+QzhCb0rNqrCW1Sj2x1IvFvx7gMPm&#10;uFncnCxJqtu3bwoFL4eZ+YZZrHrbiiv50DhWMB5lIIgrpxuuFZyOm+cXECEia2wdk4IfCrBaDh4W&#10;WGh34z1dD7EWCcKhQAUmxq6QMlSGLIaR64iTd3beYkzS11J7vCW4beUky3JpseG0YLCjN0PV5fBt&#10;Fbznu4vNP2fl65M3xz1ux0350Sr1OOzXcxCR+ngP/7e/tILJdAZ/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7Ws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7B82D845" w14:textId="77777777" w:rsidR="00C04AB2" w:rsidRDefault="00C04AB2" w:rsidP="000F22CA">
                          <w:pPr>
                            <w:pStyle w:val="NormalWeb"/>
                            <w:spacing w:before="0" w:beforeAutospacing="0" w:after="120" w:afterAutospacing="0"/>
                            <w:jc w:val="center"/>
                          </w:pPr>
                          <w:r>
                            <w:rPr>
                              <w:rFonts w:ascii="Helvetica 45" w:eastAsia="Times New Roman" w:hAnsi="Helvetica 45"/>
                              <w:sz w:val="16"/>
                              <w:szCs w:val="16"/>
                              <w:lang w:val="et-EE"/>
                            </w:rPr>
                            <w:t>Reader</w:t>
                          </w:r>
                        </w:p>
                      </w:txbxContent>
                    </v:textbox>
                  </v:rect>
                  <v:rect id="Rectangle 238" o:spid="_x0000_s1144" style="position:absolute;left:46471;top:19785;width:5718;height:4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vKMIA&#10;AADcAAAADwAAAGRycy9kb3ducmV2LnhtbERPy2oCMRTdF/yHcAvdlJpRYSyjUdRWqQvB1wdcJreT&#10;wcnNkKQ6/r1ZCF0ezns672wjruRD7VjBoJ+BIC6drrlScD6tPz5BhIissXFMCu4UYD7rvUyx0O7G&#10;B7oeYyVSCIcCFZgY20LKUBqyGPquJU7cr/MWY4K+ktrjLYXbRg6zLJcWa04NBltaGSovxz+r4Cvf&#10;X2y+Ge+W796cDrgd1LvvRqm3124xARGpi//ip/tHKxiO0tp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Ze8o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225696EB" w14:textId="77777777" w:rsidR="00C04AB2" w:rsidRDefault="00C04AB2" w:rsidP="000F22CA">
                          <w:pPr>
                            <w:pStyle w:val="NormalWeb"/>
                            <w:spacing w:before="0" w:beforeAutospacing="0" w:after="120" w:afterAutospacing="0"/>
                            <w:jc w:val="both"/>
                          </w:pPr>
                          <w:r w:rsidRPr="00F465D1">
                            <w:rPr>
                              <w:rFonts w:ascii="Helvetica 45" w:eastAsia="Times New Roman" w:hAnsi="Helvetica 45"/>
                              <w:sz w:val="16"/>
                              <w:szCs w:val="16"/>
                              <w:lang w:val="et-EE"/>
                            </w:rPr>
                            <w:t>CCID</w:t>
                          </w:r>
                          <w:r>
                            <w:rPr>
                              <w:rFonts w:ascii="Helvetica 45" w:eastAsia="Times New Roman" w:hAnsi="Helvetica 45"/>
                              <w:sz w:val="20"/>
                              <w:szCs w:val="20"/>
                              <w:lang w:val="et-EE"/>
                            </w:rPr>
                            <w:t> </w:t>
                          </w:r>
                        </w:p>
                      </w:txbxContent>
                    </v:textbox>
                  </v:rect>
                </v:group>
                <v:rect id="Rectangle 239" o:spid="_x0000_s1145" style="position:absolute;left:35165;top:22917;width:5889;height:2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Ks8YA&#10;AADcAAAADwAAAGRycy9kb3ducmV2LnhtbESP3WoCMRSE7wXfIZxCb4pmtbDW1Shqf9ALof48wGFz&#10;ulncnCxJqtu3bwoFL4eZ+YaZLzvbiCv5UDtWMBpmIIhLp2uuFJxP74MXECEia2wck4IfCrBc9Htz&#10;LLS78YGux1iJBOFQoAITY1tIGUpDFsPQtcTJ+3LeYkzSV1J7vCW4beQ4y3Jpsea0YLCljaHycvy2&#10;Cl7zz4vNPyb79ZM3pwPuRvX+rVHq8aFbzUBE6uI9/N/eagXj5yn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lKs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69A88959" w14:textId="77777777" w:rsidR="00C04AB2" w:rsidRPr="00B84D63" w:rsidRDefault="00C04AB2" w:rsidP="000F22CA">
                        <w:pPr>
                          <w:jc w:val="center"/>
                          <w:rPr>
                            <w:sz w:val="16"/>
                            <w:szCs w:val="16"/>
                          </w:rPr>
                        </w:pPr>
                        <w:r w:rsidRPr="00B84D63">
                          <w:rPr>
                            <w:sz w:val="16"/>
                            <w:szCs w:val="16"/>
                          </w:rPr>
                          <w:t>Reader</w:t>
                        </w:r>
                      </w:p>
                    </w:txbxContent>
                  </v:textbox>
                </v:rect>
                <v:rect id="Rectangle 240" o:spid="_x0000_s1146" style="position:absolute;left:34743;top:16950;width:6926;height:46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WQU8IA&#10;AADcAAAADwAAAGRycy9kb3ducmV2LnhtbERPy2oCMRTdF/yHcAvdlJpRZCyjUdRWqQvB1wdcJreT&#10;wcnNkKQ6/r1ZCF0ezns672wjruRD7VjBoJ+BIC6drrlScD6tPz5BhIissXFMCu4UYD7rvUyx0O7G&#10;B7oeYyVSCIcCFZgY20LKUBqyGPquJU7cr/MWY4K+ktrjLYXbRg6zLJcWa04NBltaGSovxz+r4Cvf&#10;X2y+Ge+W796cDrgd1LvvRqm3124xARGpi//ip/tHKxiO0vx0Jh0B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ZBTwgAAANwAAAAPAAAAAAAAAAAAAAAAAJgCAABkcnMvZG93&#10;bnJldi54bWxQSwUGAAAAAAQABAD1AAAAhwMAAAAA&#10;" fillcolor="#254163 [1636]" stroked="f">
                  <v:fill color2="#4477b6 [3012]" rotate="t" angle="180" colors="0 #2c5d98;52429f #3c7bc7;1 #3a7ccb" focus="100%" type="gradient">
                    <o:fill v:ext="view" type="gradientUnscaled"/>
                  </v:fill>
                  <v:shadow on="t" color="black" opacity="22937f" origin=",.5" offset="0,.63889mm"/>
                  <v:textbox>
                    <w:txbxContent>
                      <w:p w14:paraId="7503730B" w14:textId="77777777" w:rsidR="00C04AB2" w:rsidRPr="00F465D1" w:rsidRDefault="00C04AB2" w:rsidP="000F22CA">
                        <w:pPr>
                          <w:rPr>
                            <w:sz w:val="16"/>
                            <w:szCs w:val="16"/>
                          </w:rPr>
                        </w:pPr>
                        <w:r w:rsidRPr="00F465D1">
                          <w:rPr>
                            <w:sz w:val="16"/>
                            <w:szCs w:val="16"/>
                          </w:rPr>
                          <w:t>IFD Handler</w:t>
                        </w:r>
                      </w:p>
                    </w:txbxContent>
                  </v:textbox>
                </v:rect>
                <v:group id="Group 241" o:spid="_x0000_s1147" style="position:absolute;left:39628;top:17297;width:1616;height:1719" coordorigin="24479,19798" coordsize="1616,1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cfne8QAAADcAAAADwAAAGRycy9kb3ducmV2LnhtbESPQYvCMBSE78L+h/AW&#10;vGlaVxepRhHZFQ8iqAvi7dE822LzUppsW/+9EQSPw8x8w8yXnSlFQ7UrLCuIhxEI4tTqgjMFf6ff&#10;wRSE88gaS8uk4E4OlouP3hwTbVs+UHP0mQgQdgkqyL2vEildmpNBN7QVcfCutjbog6wzqWtsA9yU&#10;chRF39JgwWEhx4rWOaW3479RsGmxXX3FP83udl3fL6fJ/ryLSan+Z7eagfDU+Xf41d5qBa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cfne8QAAADcAAAA&#10;DwAAAAAAAAAAAAAAAACqAgAAZHJzL2Rvd25yZXYueG1sUEsFBgAAAAAEAAQA+gAAAJsDAAAAAA==&#10;">
                  <v:rect id="Rectangle 242" o:spid="_x0000_s1148" style="position:absolute;left:24682;top:19798;width:1413;height:1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rv8YA&#10;AADcAAAADwAAAGRycy9kb3ducmV2LnhtbESPzWrDMBCE74W8g9hALqWRY4ob3CghP21oD4H89AEW&#10;a2uZWCsjKYn79lGh0OMwM98ws0VvW3ElHxrHCibjDARx5XTDtYKv0/vTFESIyBpbx6TghwIs5oOH&#10;GZba3fhA12OsRYJwKFGBibErpQyVIYth7Dri5H07bzEm6WupPd4S3LYyz7JCWmw4LRjsaG2oOh8v&#10;VsGm2J9tsX3ZrR69OR3wc9Ls3lqlRsN++QoiUh//w3/tD60gf87h90w6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rv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37C2843"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243" o:spid="_x0000_s1149" style="position:absolute;left:24479;top:20179;width:762;height:1065" coordorigin="-42562,12936" coordsize="2314,3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rect id="Rectangle 244" o:spid="_x0000_s1150" style="position:absolute;left:-42561;top:12936;width:2313;height:1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6WUMUA&#10;AADcAAAADwAAAGRycy9kb3ducmV2LnhtbESP3WoCMRSE7wu+QzhCb0rNKrKW1Sj2F71Y8O8BDpvj&#10;ZnFzsiSpbt++EQq9HGbmG2ax6m0rruRD41jBeJSBIK6cbrhWcDp+Pr+ACBFZY+uYFPxQgNVy8LDA&#10;Qrsb7+l6iLVIEA4FKjAxdoWUoTJkMYxcR5y8s/MWY5K+ltrjLcFtKydZlkuLDacFgx29Gaouh2+r&#10;4D3fXWz+NStfn7w57nE7bsqPVqnHYb+eg4jUx//wX3ujFUymU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LpZQxQAAANwAAAAPAAAAAAAAAAAAAAAAAJgCAABkcnMv&#10;ZG93bnJldi54bWxQSwUGAAAAAAQABAD1AAAAigMAAAAA&#10;" fillcolor="#254163 [1636]" stroked="f">
                      <v:fill color2="#4477b6 [3012]" rotate="t" angle="180" colors="0 #2c5d98;52429f #3c7bc7;1 #3a7ccb" focus="100%" type="gradient">
                        <o:fill v:ext="view" type="gradientUnscaled"/>
                      </v:fill>
                      <v:shadow on="t" color="black" opacity="22937f" origin=",.5" offset="0,.63889mm"/>
                      <v:textbox>
                        <w:txbxContent>
                          <w:p w14:paraId="680EBD8F"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245" o:spid="_x0000_s1151" style="position:absolute;left:-42562;top:15286;width:2311;height:1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Izy8YA&#10;AADcAAAADwAAAGRycy9kb3ducmV2LnhtbESP3WoCMRSE7wXfIZxCb0SzSruV1Shqf9ALof48wGFz&#10;ulncnCxJqtu3bwoFL4eZ+YaZLzvbiCv5UDtWMB5lIIhLp2uuFJxP78MpiBCRNTaOScEPBVgu+r05&#10;Ftrd+EDXY6xEgnAoUIGJsS2kDKUhi2HkWuLkfTlvMSbpK6k93hLcNnKSZbm0WHNaMNjSxlB5OX5b&#10;Ba/558XmHy/79cCb0wF343r/1ij1+NCtZiAidfEe/m9vtYLJ0zP8nU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Izy8YAAADc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2940B925"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v:line id="Straight Connector 246" o:spid="_x0000_s1152" style="position:absolute;visibility:visible;mso-wrap-style:square" from="16356,517" to="16442,30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xJIcUAAADcAAAADwAAAGRycy9kb3ducmV2LnhtbESPUUvDQBCE3wv+h2MF39qLUUONvZYi&#10;CMX2pdUfsObWJDS3F+/WNvXX9wpCH4eZ+YaZLQbXqQOF2Ho2cD/JQBFX3rZcG/j8eBtPQUVBtth5&#10;JgMnirCY34xmWFp/5C0ddlKrBOFYooFGpC+1jlVDDuPE98TJ+/bBoSQZam0DHhPcdTrPskI7bDkt&#10;NNjTa0PVfvfrDPysN6t4+upyKZ7+3vdhOX2Wh2jM3e2wfAElNMg1/N9eWQP5Yw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hxJIcUAAADcAAAADwAAAAAAAAAA&#10;AAAAAAChAgAAZHJzL2Rvd25yZXYueG1sUEsFBgAAAAAEAAQA+QAAAJMDAAAAAA==&#10;" strokecolor="#4579b8 [3044]"/>
                <v:line id="Straight Connector 247" o:spid="_x0000_s1153" style="position:absolute;visibility:visible;mso-wrap-style:square" from="32037,678" to="32037,303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susUAAADcAAAADwAAAGRycy9kb3ducmV2LnhtbESPUUvDQBCE3wX/w7GCb/Zi1LbGXkoR&#10;hKJ9se0P2ObWJCS3F+/WNvXXe4Lg4zAz3zCL5eh6daQQW88GbicZKOLK25ZrA/vdy80cVBRki71n&#10;MnCmCMvy8mKBhfUnfqfjVmqVIBwLNNCIDIXWsWrIYZz4gTh5Hz44lCRDrW3AU4K7XudZNtUOW04L&#10;DQ703FDVbb+cgc+3zTqeD30u04fv1y6s5o9yF425vhpXT6CERvkP/7XX1kB+P4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DsusUAAADcAAAADwAAAAAAAAAA&#10;AAAAAAChAgAAZHJzL2Rvd25yZXYueG1sUEsFBgAAAAAEAAQA+QAAAJMDAAAAAA==&#10;" strokecolor="#4579b8 [3044]"/>
                <v:shape id="Text Box 248" o:spid="_x0000_s1154" type="#_x0000_t202" style="position:absolute;left:828;top:775;width:13629;height:3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14:paraId="5E52F787" w14:textId="77777777" w:rsidR="00C04AB2" w:rsidRDefault="00C04AB2" w:rsidP="00CE7C76">
                        <w:pPr>
                          <w:jc w:val="center"/>
                        </w:pPr>
                        <w:r>
                          <w:t>Java Application</w:t>
                        </w:r>
                      </w:p>
                    </w:txbxContent>
                  </v:textbox>
                </v:shape>
                <v:shape id="Text Box 45" o:spid="_x0000_s1155" type="#_x0000_t202" style="position:absolute;left:17293;top:580;width:1362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F7IscA&#10;AADcAAAADwAAAGRycy9kb3ducmV2LnhtbESPzWvCQBTE7wX/h+UJ3urG0BaNWUUC0lLswY+Lt2f2&#10;5QOzb2N21dS/vlso9DjMzG+YdNmbRtyoc7VlBZNxBII4t7rmUsFhv36egnAeWWNjmRR8k4PlYvCU&#10;YqLtnbd02/lSBAi7BBVU3reJlC6vyKAb25Y4eIXtDPogu1LqDu8BbhoZR9GbNFhzWKiwpayi/Ly7&#10;GgWf2foLt6fYTB9N9r4pVu3lcHxVajTsV3MQnnr/H/5rf2gF8cs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heyLHAAAA3AAAAA8AAAAAAAAAAAAAAAAAmAIAAGRy&#10;cy9kb3ducmV2LnhtbFBLBQYAAAAABAAEAPUAAACMAwAAAAA=&#10;" filled="f" stroked="f" strokeweight=".5pt">
                  <v:textbox>
                    <w:txbxContent>
                      <w:p w14:paraId="77EBFFCC" w14:textId="77777777" w:rsidR="00C04AB2" w:rsidRDefault="00C04AB2" w:rsidP="00CE7C76">
                        <w:pPr>
                          <w:pStyle w:val="NormalWeb"/>
                          <w:spacing w:before="0" w:beforeAutospacing="0" w:after="120" w:afterAutospacing="0"/>
                          <w:jc w:val="center"/>
                        </w:pPr>
                        <w:r>
                          <w:rPr>
                            <w:rFonts w:ascii="Helvetica 45" w:eastAsia="Times New Roman" w:hAnsi="Helvetica 45"/>
                            <w:sz w:val="20"/>
                            <w:szCs w:val="20"/>
                            <w:lang w:val="et-EE"/>
                          </w:rPr>
                          <w:t>PKCS#11 Module</w:t>
                        </w:r>
                      </w:p>
                    </w:txbxContent>
                  </v:textbox>
                </v:shape>
                <v:shape id="Text Box 45" o:spid="_x0000_s1156" type="#_x0000_t202" style="position:absolute;left:33805;top:592;width:13621;height:4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14:paraId="13610FAE" w14:textId="77777777" w:rsidR="00C04AB2" w:rsidRDefault="00C04AB2" w:rsidP="00CE7C76">
                        <w:pPr>
                          <w:pStyle w:val="NormalWeb"/>
                          <w:spacing w:before="0" w:beforeAutospacing="0" w:after="120" w:afterAutospacing="0"/>
                          <w:jc w:val="center"/>
                        </w:pPr>
                        <w:r>
                          <w:rPr>
                            <w:rFonts w:ascii="Helvetica 45" w:eastAsia="Times New Roman" w:hAnsi="Helvetica 45"/>
                            <w:sz w:val="20"/>
                            <w:szCs w:val="20"/>
                            <w:lang w:val="et-EE"/>
                          </w:rPr>
                          <w:t>Host operating system &amp; Hardware</w:t>
                        </w:r>
                      </w:p>
                    </w:txbxContent>
                  </v:textbox>
                </v:shape>
                <v:shape id="Straight Arrow Connector 251" o:spid="_x0000_s1157" type="#_x0000_t32" style="position:absolute;left:38109;top:21563;width:97;height:13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kPBcQAAADcAAAADwAAAGRycy9kb3ducmV2LnhtbESPX2vCMBTF3wd+h3AF32aq6BjVKKIM&#10;JsJGVRDfrs21LTY3JYm2fvtlMNjj4fz5cebLztTiQc5XlhWMhgkI4tzqigsFx8PH6zsIH5A11pZJ&#10;wZM8LBe9lzmm2rac0WMfChFH2KeooAyhSaX0eUkG/dA2xNG7WmcwROkKqR22cdzUcpwkb9JgxZFQ&#10;YkPrkvLb/m4iZDPJprvT7jKhbPXdXrbnr+DOSg363WoGIlAX/sN/7U+tYDwdwe+ZeATk4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qQ8FxAAAANwAAAAPAAAAAAAAAAAA&#10;AAAAAKECAABkcnMvZG93bnJldi54bWxQSwUGAAAAAAQABAD5AAAAkgMAAAAA&#10;" strokecolor="#4579b8 [3044]">
                  <v:stroke endarrow="open"/>
                </v:shape>
                <v:shape id="Straight Arrow Connector 252" o:spid="_x0000_s1158" type="#_x0000_t32" style="position:absolute;left:44755;top:21563;width:59;height: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uRcsUAAADcAAAADwAAAGRycy9kb3ducmV2LnhtbESPX2vCMBTF3wd+h3AF32Zq0SGdUUQZ&#10;TISN6mD4dm3u2mJzU5Jo67dfBgMfD+fPj7NY9aYRN3K+tqxgMk5AEBdW11wq+Dq+Pc9B+ICssbFM&#10;Cu7kYbUcPC0w07bjnG6HUIo4wj5DBVUIbSalLyoy6Me2JY7ej3UGQ5SulNphF8dNI9MkeZEGa46E&#10;ClvaVFRcDlcTIdtpPtt/789Tytef3Xl3+gjupNRo2K9fQQTqwyP8337XCtJZCn9n4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3uRcsUAAADcAAAADwAAAAAAAAAA&#10;AAAAAAChAgAAZHJzL2Rvd25yZXYueG1sUEsFBgAAAAAEAAQA+QAAAJMDAAAAAA==&#10;" strokecolor="#4579b8 [3044]">
                  <v:stroke endarrow="open"/>
                </v:shape>
                <v:shape id="Elbow Connector 253" o:spid="_x0000_s1159" type="#_x0000_t34" style="position:absolute;left:13595;top:8776;width:6309;height:61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XCMIAAADcAAAADwAAAGRycy9kb3ducmV2LnhtbESPT2sCMRTE74V+h/CE3mpWS0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UXCMIAAADcAAAADwAAAAAAAAAAAAAA&#10;AAChAgAAZHJzL2Rvd25yZXYueG1sUEsFBgAAAAAEAAQA+QAAAJADAAAAAA==&#10;" strokecolor="#4f81bd [3204]" strokeweight="2pt">
                  <v:stroke endarrow="open"/>
                  <v:shadow on="t" color="black" opacity="24903f" origin=",.5" offset="0,.55556mm"/>
                </v:shape>
                <v:shape id="Elbow Connector 254" o:spid="_x0000_s1160" type="#_x0000_t34" style="position:absolute;left:28905;top:12213;width:7219;height:4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PfMIAAADcAAAADwAAAGRycy9kb3ducmV2LnhtbESPT2sCMRTE74V+h/CE3mpWaUu7NYoI&#10;Yq+uHjw+ktdNcPOy3cT98+0bodDjMDO/YVab0Teipy66wAoW8wIEsQ7Gca3gfNo/v4OICdlgE5gU&#10;TBRhs358WGFpwsBH6qtUiwzhWKICm1JbShm1JY9xHlri7H2HzmPKsqul6XDIcN/IZVG8SY+O84LF&#10;lnaW9LW6eQXuYKthf53Gvu715D4uP1GfUKmn2bj9BJFoTP/hv/aXUbB8fYH7mXw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yPfMIAAADcAAAADwAAAAAAAAAAAAAA&#10;AAChAgAAZHJzL2Rvd25yZXYueG1sUEsFBgAAAAAEAAQA+QAAAJADAAAAAA==&#10;" strokecolor="#4f81bd [3204]" strokeweight="2pt">
                  <v:stroke endarrow="open"/>
                  <v:shadow on="t" color="black" opacity="24903f" origin=",.5" offset="0,.55556mm"/>
                </v:shape>
                <v:group id="Group 255" o:spid="_x0000_s1161" style="position:absolute;left:45668;top:17406;width:1613;height:1715" coordsize="161650,17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Rectangle 46084" o:spid="_x0000_s1162" style="position:absolute;left:20321;width:141329;height:171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Nye8YA&#10;AADeAAAADwAAAGRycy9kb3ducmV2LnhtbESP3WoCMRSE74W+QzgFb4pmFVllNUr/LPVC8O8BDpvj&#10;ZnFzsiSprm/fFApeDjPzDbNYdbYRV/KhdqxgNMxAEJdO11wpOB3XgxmIEJE1No5JwZ0CrJZPvQUW&#10;2t14T9dDrESCcChQgYmxLaQMpSGLYeha4uSdnbcYk/SV1B5vCW4bOc6yXFqsOS0YbOndUHk5/FgF&#10;H/nuYvOv6fbtxZvjHjejevvZKNV/7l7nICJ18RH+b39rBZM8m03g7066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Nye8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4CE86414"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id="Group 46086" o:spid="_x0000_s1163" style="position:absolute;top:38100;width:76243;height:106443" coordorigin=",38100" coordsize="231439,3899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fLIsscAAADe&#10;AAAADwAAAAAAAAAAAAAAAACqAgAAZHJzL2Rvd25yZXYueG1sUEsFBgAAAAAEAAQA+gAAAJ4DAAAA&#10;AA==&#10;">
                    <v:rect id="Rectangle 46087" o:spid="_x0000_s1164" style="position:absolute;left:55;top:38100;width:231384;height:15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HsDMYA&#10;AADeAAAADwAAAGRycy9kb3ducmV2LnhtbESP3WoCMRSE7wt9h3AK3hTNKmWV1Sj9Fb0Q/HuAw+a4&#10;WdycLEmq27dvBMHLYWa+YWaLzjbiQj7UjhUMBxkI4tLpmisFx8NPfwIiRGSNjWNS8EcBFvPnpxkW&#10;2l15R5d9rESCcChQgYmxLaQMpSGLYeBa4uSdnLcYk/SV1B6vCW4bOcqyXFqsOS0YbOnTUHne/1oF&#10;X/n2bPPlePPx6s1hh+thvflulOq9dO9TEJG6+Ajf2yut4C3PJmO43UlX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dHsDMYAAADeAAAADwAAAAAAAAAAAAAAAACYAgAAZHJz&#10;L2Rvd25yZXYueG1sUEsFBgAAAAAEAAQA9QAAAIsDAAAAAA==&#10;" fillcolor="#254163 [1636]" stroked="f">
                      <v:fill color2="#4477b6 [3012]" rotate="t" angle="180" colors="0 #2c5d98;52429f #3c7bc7;1 #3a7ccb" focus="100%" type="gradient">
                        <o:fill v:ext="view" type="gradientUnscaled"/>
                      </v:fill>
                      <v:shadow on="t" color="black" opacity="22937f" origin=",.5" offset="0,.63889mm"/>
                      <v:textbox>
                        <w:txbxContent>
                          <w:p w14:paraId="5C16822D"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46088" o:spid="_x0000_s1165" style="position:absolute;top:273076;width:231141;height:154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54fsMA&#10;AADeAAAADwAAAGRycy9kb3ducmV2LnhtbERPy4rCMBTdD/gP4QpuBk2VoUo1is6LcSH4+oBLc22K&#10;zU1JMlr/3iwGZnk478Wqs424kQ+1YwXjUQaCuHS65krB+fQ1nIEIEVlj45gUPCjAatl7WWCh3Z0P&#10;dDvGSqQQDgUqMDG2hZShNGQxjFxLnLiL8xZjgr6S2uM9hdtGTrIslxZrTg0GW3o3VF6Pv1bBR76/&#10;2vx7utu8enM64HZc7z4bpQb9bj0HEamL/+I/949W8JZns7Q33UlX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54fsMAAADe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textbox>
                        <w:txbxContent>
                          <w:p w14:paraId="441D64F6" w14:textId="77777777" w:rsidR="00C04AB2" w:rsidRDefault="00C04AB2" w:rsidP="000F22CA">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w10:anchorlock/>
              </v:group>
            </w:pict>
          </mc:Fallback>
        </mc:AlternateContent>
      </w:r>
    </w:p>
    <w:p w14:paraId="72722E34" w14:textId="77777777" w:rsidR="000F22CA" w:rsidRPr="00A3153B" w:rsidRDefault="000F22CA" w:rsidP="000F22CA">
      <w:pPr>
        <w:pStyle w:val="Caption"/>
        <w:rPr>
          <w:rFonts w:ascii="HelveticaNeue-Light" w:hAnsi="HelveticaNeue-Light" w:cs="HelveticaNeue-Light"/>
          <w:szCs w:val="20"/>
        </w:rPr>
      </w:pPr>
      <w:r w:rsidRPr="00A3153B">
        <w:rPr>
          <w:rFonts w:ascii="HelveticaNeue-Light" w:hAnsi="HelveticaNeue-Light" w:cs="HelveticaNeue-Light"/>
          <w:szCs w:val="20"/>
        </w:rPr>
        <w:fldChar w:fldCharType="begin"/>
      </w:r>
      <w:r w:rsidRPr="00A3153B">
        <w:rPr>
          <w:rFonts w:ascii="HelveticaNeue-Light" w:hAnsi="HelveticaNeue-Light" w:cs="HelveticaNeue-Light"/>
          <w:szCs w:val="20"/>
        </w:rPr>
        <w:instrText xml:space="preserve"> SEQ Joonis \* ARABIC </w:instrText>
      </w:r>
      <w:r w:rsidRPr="00A3153B">
        <w:rPr>
          <w:rFonts w:ascii="HelveticaNeue-Light" w:hAnsi="HelveticaNeue-Light" w:cs="HelveticaNeue-Light"/>
          <w:szCs w:val="20"/>
        </w:rPr>
        <w:fldChar w:fldCharType="separate"/>
      </w:r>
      <w:r w:rsidR="005B0D68">
        <w:rPr>
          <w:rFonts w:ascii="HelveticaNeue-Light" w:hAnsi="HelveticaNeue-Light" w:cs="HelveticaNeue-Light"/>
          <w:noProof/>
          <w:szCs w:val="20"/>
        </w:rPr>
        <w:t>5</w:t>
      </w:r>
      <w:r w:rsidRPr="00A3153B">
        <w:rPr>
          <w:rFonts w:ascii="HelveticaNeue-Light" w:hAnsi="HelveticaNeue-Light" w:cs="HelveticaNeue-Light"/>
          <w:szCs w:val="20"/>
        </w:rPr>
        <w:fldChar w:fldCharType="end"/>
      </w:r>
      <w:r w:rsidR="00512E08" w:rsidRPr="00A3153B">
        <w:rPr>
          <w:rFonts w:ascii="HelveticaNeue-Light" w:hAnsi="HelveticaNeue-Light" w:cs="HelveticaNeue-Light"/>
          <w:szCs w:val="20"/>
        </w:rPr>
        <w:t>.</w:t>
      </w:r>
      <w:r w:rsidRPr="00A3153B">
        <w:t xml:space="preserve"> Sample JDigiDoc implementation using PKCS#11/ smart cards for digital signing</w:t>
      </w:r>
    </w:p>
    <w:tbl>
      <w:tblPr>
        <w:tblStyle w:val="Parameters"/>
        <w:tblW w:w="0" w:type="auto"/>
        <w:tblLook w:val="04A0" w:firstRow="1" w:lastRow="0" w:firstColumn="1" w:lastColumn="0" w:noHBand="0" w:noVBand="1"/>
      </w:tblPr>
      <w:tblGrid>
        <w:gridCol w:w="1931"/>
        <w:gridCol w:w="6289"/>
      </w:tblGrid>
      <w:tr w:rsidR="000F22CA" w:rsidRPr="00FC5733" w14:paraId="2D21CE2A" w14:textId="77777777" w:rsidTr="00DA3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bottom"/>
          </w:tcPr>
          <w:p w14:paraId="21636E4A" w14:textId="77777777" w:rsidR="000F22CA" w:rsidRPr="00A3153B" w:rsidRDefault="000F22CA" w:rsidP="00DA3890">
            <w:pPr>
              <w:spacing w:after="60"/>
              <w:jc w:val="left"/>
              <w:rPr>
                <w:b/>
                <w:lang w:val="en-US"/>
              </w:rPr>
            </w:pPr>
            <w:r w:rsidRPr="00A3153B">
              <w:rPr>
                <w:b/>
                <w:lang w:val="en-US"/>
              </w:rPr>
              <w:t>Component</w:t>
            </w:r>
          </w:p>
        </w:tc>
        <w:tc>
          <w:tcPr>
            <w:tcW w:w="6485" w:type="dxa"/>
            <w:vAlign w:val="bottom"/>
          </w:tcPr>
          <w:p w14:paraId="7E8AC7D9" w14:textId="77777777" w:rsidR="000F22CA" w:rsidRPr="00A3153B" w:rsidRDefault="000F22CA" w:rsidP="00DA3890">
            <w:pPr>
              <w:spacing w:after="60"/>
              <w:jc w:val="left"/>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0F22CA" w:rsidRPr="00FC5733" w14:paraId="0FE1527E"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EEDE54" w14:textId="77777777" w:rsidR="000F22CA" w:rsidRPr="00A3153B" w:rsidRDefault="000F22CA" w:rsidP="00DA3890">
            <w:pPr>
              <w:rPr>
                <w:lang w:val="en-US"/>
              </w:rPr>
            </w:pPr>
            <w:r w:rsidRPr="00A3153B">
              <w:rPr>
                <w:rFonts w:ascii="HelveticaNeue-Light" w:hAnsi="HelveticaNeue-Light" w:cs="HelveticaNeue-Light"/>
                <w:szCs w:val="20"/>
                <w:lang w:val="en-US"/>
              </w:rPr>
              <w:t>OpenSC</w:t>
            </w:r>
          </w:p>
        </w:tc>
        <w:tc>
          <w:tcPr>
            <w:tcW w:w="6485" w:type="dxa"/>
          </w:tcPr>
          <w:p w14:paraId="5AD3F1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Set of libraries and utilities to work with smart cards, implementing PKCS#11</w:t>
            </w:r>
          </w:p>
        </w:tc>
      </w:tr>
      <w:tr w:rsidR="000F22CA" w:rsidRPr="00FC5733" w14:paraId="599A6B13"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52265D3A" w14:textId="77777777" w:rsidR="000F22CA" w:rsidRPr="00A3153B" w:rsidRDefault="000F22CA" w:rsidP="00DA3890">
            <w:pPr>
              <w:rPr>
                <w:lang w:val="en-US"/>
              </w:rPr>
            </w:pPr>
            <w:r w:rsidRPr="00A3153B">
              <w:rPr>
                <w:rFonts w:ascii="HelveticaNeue-Light" w:hAnsi="HelveticaNeue-Light" w:cs="HelveticaNeue-Light"/>
                <w:szCs w:val="20"/>
                <w:lang w:val="en-US"/>
              </w:rPr>
              <w:t>PKCS#11</w:t>
            </w:r>
          </w:p>
        </w:tc>
        <w:tc>
          <w:tcPr>
            <w:tcW w:w="6485" w:type="dxa"/>
          </w:tcPr>
          <w:p w14:paraId="24D34F6A"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lang w:val="en-US"/>
              </w:rPr>
            </w:pPr>
            <w:r w:rsidRPr="00A3153B">
              <w:rPr>
                <w:rFonts w:ascii="HelveticaNeue-Light" w:hAnsi="HelveticaNeue-Light" w:cs="HelveticaNeue-Light"/>
                <w:szCs w:val="20"/>
                <w:lang w:val="en-US"/>
              </w:rPr>
              <w:t xml:space="preserve">Widely adopted platform-independent API to cryptographic tokens (HSMs and smart cards), a </w:t>
            </w:r>
            <w:r w:rsidRPr="00A3153B">
              <w:rPr>
                <w:lang w:val="en-US"/>
              </w:rPr>
              <w:t>standard management module of the smart card and its certificates</w:t>
            </w:r>
          </w:p>
        </w:tc>
      </w:tr>
      <w:tr w:rsidR="000F22CA" w:rsidRPr="00FC5733" w14:paraId="738C14C7"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140AA261" w14:textId="77777777" w:rsidR="000F22CA" w:rsidRPr="00A3153B" w:rsidRDefault="000F22CA" w:rsidP="00DA3890">
            <w:pPr>
              <w:rPr>
                <w:lang w:val="en-US"/>
              </w:rPr>
            </w:pPr>
            <w:r w:rsidRPr="00A3153B">
              <w:rPr>
                <w:rFonts w:ascii="HelveticaNeue-Light" w:hAnsi="HelveticaNeue-Light" w:cs="HelveticaNeue-Light"/>
                <w:szCs w:val="20"/>
                <w:lang w:val="en-US"/>
              </w:rPr>
              <w:t>PC/SC</w:t>
            </w:r>
          </w:p>
        </w:tc>
        <w:tc>
          <w:tcPr>
            <w:tcW w:w="6485" w:type="dxa"/>
          </w:tcPr>
          <w:p w14:paraId="77041AFB"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lang w:val="en-US"/>
              </w:rPr>
              <w:t>Standard communication interface between the computer and the smart card,  a cross-platform API for accessing smart card readers</w:t>
            </w:r>
          </w:p>
        </w:tc>
      </w:tr>
      <w:tr w:rsidR="000F22CA" w:rsidRPr="00FC5733" w14:paraId="3247B8E5"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60061166"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lastRenderedPageBreak/>
              <w:t>IFDHandler</w:t>
            </w:r>
          </w:p>
        </w:tc>
        <w:tc>
          <w:tcPr>
            <w:tcW w:w="6485" w:type="dxa"/>
          </w:tcPr>
          <w:p w14:paraId="63D660AD"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Interface Device Handler  for CCID readers</w:t>
            </w:r>
          </w:p>
        </w:tc>
      </w:tr>
      <w:tr w:rsidR="000F22CA" w:rsidRPr="00FC5733" w14:paraId="104D1E50"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048D0030"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CCID</w:t>
            </w:r>
          </w:p>
        </w:tc>
        <w:tc>
          <w:tcPr>
            <w:tcW w:w="6485" w:type="dxa"/>
          </w:tcPr>
          <w:p w14:paraId="304CE07E"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 xml:space="preserve">USB driver  for Chip/Smart Card Interface Devices </w:t>
            </w:r>
          </w:p>
        </w:tc>
      </w:tr>
      <w:tr w:rsidR="000F22CA" w:rsidRPr="00FC5733" w14:paraId="7A63B50A" w14:textId="77777777" w:rsidTr="00DA3890">
        <w:tc>
          <w:tcPr>
            <w:cnfStyle w:val="001000000000" w:firstRow="0" w:lastRow="0" w:firstColumn="1" w:lastColumn="0" w:oddVBand="0" w:evenVBand="0" w:oddHBand="0" w:evenHBand="0" w:firstRowFirstColumn="0" w:firstRowLastColumn="0" w:lastRowFirstColumn="0" w:lastRowLastColumn="0"/>
            <w:tcW w:w="1951" w:type="dxa"/>
          </w:tcPr>
          <w:p w14:paraId="7990A30C" w14:textId="77777777" w:rsidR="000F22CA" w:rsidRPr="00A3153B" w:rsidRDefault="000F22CA" w:rsidP="00DA3890">
            <w:pPr>
              <w:rPr>
                <w:rFonts w:ascii="HelveticaNeue-Light" w:hAnsi="HelveticaNeue-Light" w:cs="HelveticaNeue-Light"/>
                <w:szCs w:val="20"/>
                <w:lang w:val="en-US"/>
              </w:rPr>
            </w:pPr>
            <w:r w:rsidRPr="00A3153B">
              <w:rPr>
                <w:rFonts w:ascii="HelveticaNeue-Light" w:hAnsi="HelveticaNeue-Light" w:cs="HelveticaNeue-Light"/>
                <w:szCs w:val="20"/>
                <w:lang w:val="en-US"/>
              </w:rPr>
              <w:t>Reader</w:t>
            </w:r>
          </w:p>
        </w:tc>
        <w:tc>
          <w:tcPr>
            <w:tcW w:w="6485" w:type="dxa"/>
          </w:tcPr>
          <w:p w14:paraId="3CCC0835" w14:textId="77777777" w:rsidR="000F22CA" w:rsidRPr="00A3153B" w:rsidRDefault="000F22CA" w:rsidP="00DA3890">
            <w:pPr>
              <w:cnfStyle w:val="000000000000" w:firstRow="0" w:lastRow="0" w:firstColumn="0" w:lastColumn="0" w:oddVBand="0" w:evenVBand="0" w:oddHBand="0" w:evenHBand="0" w:firstRowFirstColumn="0" w:firstRowLastColumn="0" w:lastRowFirstColumn="0" w:lastRowLastColumn="0"/>
              <w:rPr>
                <w:rFonts w:ascii="HelveticaNeue-LightItalic" w:hAnsi="HelveticaNeue-LightItalic" w:cs="HelveticaNeue-LightItalic"/>
                <w:iCs/>
                <w:szCs w:val="20"/>
                <w:lang w:val="en-US"/>
              </w:rPr>
            </w:pPr>
            <w:r w:rsidRPr="00A3153B">
              <w:rPr>
                <w:rFonts w:ascii="HelveticaNeue-LightItalic" w:hAnsi="HelveticaNeue-LightItalic" w:cs="HelveticaNeue-LightItalic"/>
                <w:iCs/>
                <w:szCs w:val="20"/>
                <w:lang w:val="en-US"/>
              </w:rPr>
              <w:t>Device used for communication with a smart card</w:t>
            </w:r>
          </w:p>
        </w:tc>
      </w:tr>
    </w:tbl>
    <w:p w14:paraId="5E252E07" w14:textId="77777777" w:rsidR="000F22CA" w:rsidRPr="00A3153B" w:rsidRDefault="000F22CA" w:rsidP="000F22CA"/>
    <w:p w14:paraId="5363A3E0" w14:textId="77777777" w:rsidR="00FD5182" w:rsidRPr="00A3153B" w:rsidRDefault="00FD5182" w:rsidP="00D14E1F">
      <w:pPr>
        <w:pStyle w:val="Heading2"/>
        <w:rPr>
          <w:lang w:val="en-US"/>
        </w:rPr>
      </w:pPr>
      <w:bookmarkStart w:id="55" w:name="_Toc413334740"/>
      <w:bookmarkStart w:id="56" w:name="_Toc345343570"/>
      <w:r w:rsidRPr="00A3153B">
        <w:rPr>
          <w:lang w:val="en-US"/>
        </w:rPr>
        <w:t>JDigiDoc architecture</w:t>
      </w:r>
      <w:bookmarkEnd w:id="55"/>
    </w:p>
    <w:p w14:paraId="3092A058" w14:textId="77777777" w:rsidR="00FD5182" w:rsidRPr="00A3153B" w:rsidRDefault="00FD5182" w:rsidP="00FD5182">
      <w:pPr>
        <w:pStyle w:val="ListParagraph"/>
      </w:pPr>
      <w:r w:rsidRPr="00A3153B">
        <w:t>JDigiDoc library consists of the following packages:</w:t>
      </w:r>
    </w:p>
    <w:p w14:paraId="041E0CE4" w14:textId="77777777" w:rsidR="00FD5182" w:rsidRPr="00A3153B" w:rsidRDefault="00FD5182" w:rsidP="00FD5182">
      <w:pPr>
        <w:pStyle w:val="ListParagraph"/>
      </w:pPr>
      <w:r w:rsidRPr="00A3153B">
        <w:rPr>
          <w:b/>
        </w:rPr>
        <w:t>ee.sk.digidoc</w:t>
      </w:r>
      <w:r w:rsidRPr="00A3153B">
        <w:t xml:space="preserve"> – Core classes of JDigiDoc modeling the structure of various XML-DSIG and XAdES entities. DigiDocException class includes the error codes that are used in the library.</w:t>
      </w:r>
    </w:p>
    <w:p w14:paraId="0FE12DCB" w14:textId="77777777" w:rsidR="00FD5182" w:rsidRPr="00A3153B" w:rsidRDefault="00FD5182" w:rsidP="00D36317">
      <w:pPr>
        <w:pStyle w:val="ListParagraph"/>
        <w:numPr>
          <w:ilvl w:val="1"/>
          <w:numId w:val="2"/>
        </w:numPr>
      </w:pPr>
      <w:r w:rsidRPr="00A3153B">
        <w:t>ee.sk.digidoc.factory – Exchangeable modules implementing various functionality that you might wish to modify and interfaces to those modules</w:t>
      </w:r>
    </w:p>
    <w:p w14:paraId="4CA6899B" w14:textId="77777777" w:rsidR="00FD5182" w:rsidRPr="00A3153B" w:rsidRDefault="00FD5182" w:rsidP="00D36317">
      <w:pPr>
        <w:pStyle w:val="ListParagraph"/>
        <w:numPr>
          <w:ilvl w:val="1"/>
          <w:numId w:val="2"/>
        </w:numPr>
      </w:pPr>
      <w:r w:rsidRPr="00A3153B">
        <w:t xml:space="preserve">ee.sk.digidoc.c14n –  Classes for XML canonicalization implementation with TinyXMLCanonicalizer </w:t>
      </w:r>
    </w:p>
    <w:p w14:paraId="2BF9D660" w14:textId="77777777" w:rsidR="00FD5182" w:rsidRPr="00A3153B" w:rsidRDefault="00FD5182" w:rsidP="00D36317">
      <w:pPr>
        <w:pStyle w:val="ListParagraph"/>
        <w:numPr>
          <w:ilvl w:val="2"/>
          <w:numId w:val="2"/>
        </w:numPr>
      </w:pPr>
      <w:r w:rsidRPr="00A3153B">
        <w:t>ee.sk.digidoc.c14n.common – Additional classes for TinyXMLCanonicalizer implementation</w:t>
      </w:r>
    </w:p>
    <w:p w14:paraId="2AA1FD43" w14:textId="77777777" w:rsidR="00FD5182" w:rsidRPr="00A3153B" w:rsidRDefault="00FD5182" w:rsidP="00D36317">
      <w:pPr>
        <w:pStyle w:val="ListParagraph"/>
        <w:numPr>
          <w:ilvl w:val="1"/>
          <w:numId w:val="2"/>
        </w:numPr>
      </w:pPr>
      <w:r w:rsidRPr="00A3153B">
        <w:t xml:space="preserve">ee.sk.digidoc.tsl – Classes modeling the ETSI TS 102 231 V3.1.1. Trust Service Status List types. </w:t>
      </w:r>
      <w:r w:rsidRPr="00A3153B">
        <w:rPr>
          <w:b/>
        </w:rPr>
        <w:t>Note:</w:t>
      </w:r>
      <w:r w:rsidRPr="00A3153B">
        <w:t xml:space="preserve"> the Trust Service Status List (TSL) functionality is currently not fully supported with JDigiDoc.</w:t>
      </w:r>
    </w:p>
    <w:p w14:paraId="237DCBC2" w14:textId="77777777" w:rsidR="00FD5182" w:rsidRPr="00A3153B" w:rsidRDefault="00FD5182" w:rsidP="00FD5182">
      <w:pPr>
        <w:pStyle w:val="ListParagraph"/>
      </w:pPr>
      <w:r w:rsidRPr="00A3153B">
        <w:rPr>
          <w:b/>
        </w:rPr>
        <w:t>ee.sk.utils</w:t>
      </w:r>
      <w:r w:rsidRPr="00A3153B">
        <w:t xml:space="preserve"> – Configuration and other utility classes</w:t>
      </w:r>
    </w:p>
    <w:p w14:paraId="2BFE91D7" w14:textId="77777777" w:rsidR="00FD5182" w:rsidRPr="00A3153B" w:rsidRDefault="00FD5182" w:rsidP="00FD5182">
      <w:pPr>
        <w:pStyle w:val="ListParagraph"/>
      </w:pPr>
      <w:r w:rsidRPr="00A3153B">
        <w:rPr>
          <w:b/>
        </w:rPr>
        <w:t>ee.sk.test</w:t>
      </w:r>
      <w:r w:rsidRPr="00A3153B">
        <w:t xml:space="preserve"> – Sample and command line utility programs</w:t>
      </w:r>
    </w:p>
    <w:p w14:paraId="602DC011" w14:textId="77777777" w:rsidR="00FD5182" w:rsidRPr="00A3153B" w:rsidRDefault="00FD5182" w:rsidP="00FD5182">
      <w:pPr>
        <w:pStyle w:val="ListParagraph"/>
      </w:pPr>
      <w:r w:rsidRPr="00A3153B">
        <w:rPr>
          <w:b/>
        </w:rPr>
        <w:t>ee.sk.xmlenc</w:t>
      </w:r>
      <w:r w:rsidRPr="00A3153B">
        <w:t xml:space="preserve"> – Classes modeling XML entities specified in XML-ENC standard</w:t>
      </w:r>
    </w:p>
    <w:p w14:paraId="562E39A5" w14:textId="77777777" w:rsidR="00FD5182" w:rsidRPr="00A3153B" w:rsidRDefault="00FD5182" w:rsidP="00D36317">
      <w:pPr>
        <w:pStyle w:val="ListParagraph"/>
        <w:numPr>
          <w:ilvl w:val="1"/>
          <w:numId w:val="2"/>
        </w:numPr>
      </w:pPr>
      <w:r w:rsidRPr="00A3153B">
        <w:t>ee.sk.xmlenc.factory – Classes for parsers of encrypted files</w:t>
      </w:r>
    </w:p>
    <w:p w14:paraId="4666573E" w14:textId="77777777" w:rsidR="00FD5182" w:rsidRPr="00A3153B" w:rsidRDefault="00FD5182" w:rsidP="00FD5182">
      <w:pPr>
        <w:keepNext/>
      </w:pPr>
      <w:r w:rsidRPr="00506C5B">
        <w:rPr>
          <w:noProof/>
          <w:lang w:val="et-EE" w:eastAsia="zh-TW"/>
        </w:rPr>
        <mc:AlternateContent>
          <mc:Choice Requires="wpc">
            <w:drawing>
              <wp:inline distT="0" distB="0" distL="0" distR="0" wp14:anchorId="13528CCA" wp14:editId="60EFCBCA">
                <wp:extent cx="5175885" cy="3044825"/>
                <wp:effectExtent l="0" t="0" r="0" b="0"/>
                <wp:docPr id="99" name="Canvas 57"/>
                <wp:cNvGraphicFramePr>
                  <a:graphicFrameLocks xmlns:a="http://schemas.openxmlformats.org/drawingml/2006/main"/>
                </wp:cNvGraphicFramePr>
                <a:graphic xmlns:a="http://schemas.openxmlformats.org/drawingml/2006/main">
                  <a:graphicData uri="http://schemas.microsoft.com/office/word/2010/wordprocessingCanvas">
                    <wpc:wpc>
                      <wpc:bg/>
                      <wpc:whole>
                        <a:ln>
                          <a:noFill/>
                        </a:ln>
                      </wpc:whole>
                      <wpg:wgp>
                        <wpg:cNvPr id="1" name="Group 1"/>
                        <wpg:cNvGrpSpPr/>
                        <wpg:grpSpPr>
                          <a:xfrm>
                            <a:off x="1069679" y="43133"/>
                            <a:ext cx="2881223" cy="2863970"/>
                            <a:chOff x="931653" y="43133"/>
                            <a:chExt cx="2881223" cy="2863970"/>
                          </a:xfrm>
                        </wpg:grpSpPr>
                        <wps:wsp>
                          <wps:cNvPr id="2" name="Rounded Rectangle 2"/>
                          <wps:cNvSpPr/>
                          <wps:spPr>
                            <a:xfrm>
                              <a:off x="931653" y="43133"/>
                              <a:ext cx="2881223" cy="286397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87A9350" w14:textId="77777777" w:rsidR="00C04AB2" w:rsidRDefault="00C04AB2" w:rsidP="00FD5182">
                                <w:pPr>
                                  <w:jc w:val="center"/>
                                </w:pPr>
                                <w:r>
                                  <w:t>JDigiDoc-*.jar</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g:grpSp>
                          <wpg:cNvPr id="3" name="Group 3"/>
                          <wpg:cNvGrpSpPr/>
                          <wpg:grpSpPr>
                            <a:xfrm>
                              <a:off x="2535012" y="647472"/>
                              <a:ext cx="1113961" cy="913909"/>
                              <a:chOff x="0" y="0"/>
                              <a:chExt cx="1155940" cy="1043796"/>
                            </a:xfrm>
                          </wpg:grpSpPr>
                          <wps:wsp>
                            <wps:cNvPr id="13" name="Rectangle 13"/>
                            <wps:cNvSpPr/>
                            <wps:spPr>
                              <a:xfrm>
                                <a:off x="0" y="198407"/>
                                <a:ext cx="1155940"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5E0428D"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31" name="Rectangle 31"/>
                            <wps:cNvSpPr/>
                            <wps:spPr>
                              <a:xfrm>
                                <a:off x="0" y="0"/>
                                <a:ext cx="611373" cy="198408"/>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935D4FF" w14:textId="77777777" w:rsidR="00C04AB2" w:rsidRDefault="00C04AB2"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1059897" y="1871933"/>
                              <a:ext cx="1251984" cy="791984"/>
                              <a:chOff x="0" y="-79520"/>
                              <a:chExt cx="1197186" cy="1244926"/>
                            </a:xfrm>
                          </wpg:grpSpPr>
                          <wps:wsp>
                            <wps:cNvPr id="46" name="Rectangle 46"/>
                            <wps:cNvSpPr/>
                            <wps:spPr>
                              <a:xfrm>
                                <a:off x="0" y="198407"/>
                                <a:ext cx="1197186" cy="96699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C0EB65E"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57" name="Rectangle 57"/>
                            <wps:cNvSpPr/>
                            <wps:spPr>
                              <a:xfrm>
                                <a:off x="0" y="-79520"/>
                                <a:ext cx="585665" cy="27792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FD6A64D" w14:textId="77777777" w:rsidR="00C04AB2" w:rsidRDefault="00C04AB2" w:rsidP="00FD5182"/>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2560891" y="1664898"/>
                              <a:ext cx="1062203" cy="999018"/>
                              <a:chOff x="0" y="44308"/>
                              <a:chExt cx="1062424" cy="999488"/>
                            </a:xfrm>
                          </wpg:grpSpPr>
                          <wps:wsp>
                            <wps:cNvPr id="62" name="Rectangle 62"/>
                            <wps:cNvSpPr/>
                            <wps:spPr>
                              <a:xfrm>
                                <a:off x="0" y="198407"/>
                                <a:ext cx="1062424" cy="845389"/>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721E3DC3"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wps:txbx>
                            <wps:bodyPr rot="0" spcFirstLastPara="0" vert="horz" wrap="square" lIns="91440" tIns="10800" rIns="91440" bIns="45720" numCol="1" spcCol="0" rtlCol="0" fromWordArt="0" anchor="t" anchorCtr="0" forceAA="0" compatLnSpc="1">
                              <a:prstTxWarp prst="textNoShape">
                                <a:avLst/>
                              </a:prstTxWarp>
                              <a:noAutofit/>
                            </wps:bodyPr>
                          </wps:wsp>
                          <wps:wsp>
                            <wps:cNvPr id="69" name="Rectangle 69"/>
                            <wps:cNvSpPr/>
                            <wps:spPr>
                              <a:xfrm>
                                <a:off x="0" y="44308"/>
                                <a:ext cx="544731" cy="15410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915E632"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Group 70"/>
                          <wpg:cNvGrpSpPr/>
                          <wpg:grpSpPr>
                            <a:xfrm>
                              <a:off x="2674191" y="2050286"/>
                              <a:ext cx="629726" cy="460001"/>
                              <a:chOff x="1" y="0"/>
                              <a:chExt cx="742320" cy="605394"/>
                            </a:xfrm>
                          </wpg:grpSpPr>
                          <wps:wsp>
                            <wps:cNvPr id="71" name="Rectangle 71"/>
                            <wps:cNvSpPr/>
                            <wps:spPr>
                              <a:xfrm>
                                <a:off x="1" y="0"/>
                                <a:ext cx="325400"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CAEAF79"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0CEA2D2" w14:textId="77777777" w:rsidR="00C04AB2" w:rsidRPr="0044121A" w:rsidRDefault="00C04AB2"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73" name="Group 73"/>
                          <wpg:cNvGrpSpPr/>
                          <wpg:grpSpPr>
                            <a:xfrm>
                              <a:off x="1052421" y="362307"/>
                              <a:ext cx="1259460" cy="1378983"/>
                              <a:chOff x="1052421" y="439941"/>
                              <a:chExt cx="1259460" cy="1378983"/>
                            </a:xfrm>
                          </wpg:grpSpPr>
                          <wpg:grpSp>
                            <wpg:cNvPr id="82" name="Group 82"/>
                            <wpg:cNvGrpSpPr/>
                            <wpg:grpSpPr>
                              <a:xfrm>
                                <a:off x="1052421" y="439941"/>
                                <a:ext cx="1259460" cy="1378983"/>
                                <a:chOff x="1337094" y="1649916"/>
                                <a:chExt cx="1088823" cy="912454"/>
                              </a:xfrm>
                            </wpg:grpSpPr>
                            <wps:wsp>
                              <wps:cNvPr id="83" name="Rectangle 83"/>
                              <wps:cNvSpPr/>
                              <wps:spPr>
                                <a:xfrm>
                                  <a:off x="1337095" y="1768415"/>
                                  <a:ext cx="1088822" cy="793955"/>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185A8BC4" w14:textId="77777777" w:rsidR="00C04AB2" w:rsidRPr="0044121A" w:rsidRDefault="00C04AB2" w:rsidP="00FD5182">
                                    <w:pPr>
                                      <w:jc w:val="center"/>
                                      <w:rPr>
                                        <w:b/>
                                      </w:rPr>
                                    </w:pPr>
                                    <w:r w:rsidRPr="0044121A">
                                      <w:rPr>
                                        <w:b/>
                                      </w:rPr>
                                      <w:t>ee.sk.digidoc</w:t>
                                    </w:r>
                                  </w:p>
                                </w:txbxContent>
                              </wps:txbx>
                              <wps:bodyPr rot="0" spcFirstLastPara="0" vertOverflow="overflow" horzOverflow="overflow" vert="horz" wrap="square" lIns="91440" tIns="10800" rIns="91440" bIns="45720" numCol="1" spcCol="0" rtlCol="0" fromWordArt="0" anchor="t" anchorCtr="0" forceAA="0" compatLnSpc="1">
                                <a:prstTxWarp prst="textNoShape">
                                  <a:avLst/>
                                </a:prstTxWarp>
                                <a:noAutofit/>
                              </wps:bodyPr>
                            </wps:wsp>
                            <wps:wsp>
                              <wps:cNvPr id="84" name="Rectangle 84"/>
                              <wps:cNvSpPr/>
                              <wps:spPr>
                                <a:xfrm>
                                  <a:off x="1337094" y="1649916"/>
                                  <a:ext cx="535955" cy="118499"/>
                                </a:xfrm>
                                <a:prstGeom prst="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1111653" y="782461"/>
                                <a:ext cx="629285" cy="459738"/>
                                <a:chOff x="0" y="0"/>
                                <a:chExt cx="742320" cy="605392"/>
                              </a:xfrm>
                            </wpg:grpSpPr>
                            <wps:wsp>
                              <wps:cNvPr id="87" name="Rectangle 87"/>
                              <wps:cNvSpPr/>
                              <wps:spPr>
                                <a:xfrm>
                                  <a:off x="0" y="0"/>
                                  <a:ext cx="325399" cy="198408"/>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45A473F"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0" y="198407"/>
                                  <a:ext cx="742320" cy="406985"/>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0FC7385"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89" name="Group 89"/>
                            <wpg:cNvGrpSpPr/>
                            <wpg:grpSpPr>
                              <a:xfrm>
                                <a:off x="1170437" y="1310060"/>
                                <a:ext cx="390941" cy="388189"/>
                                <a:chOff x="0" y="0"/>
                                <a:chExt cx="742320" cy="605394"/>
                              </a:xfrm>
                            </wpg:grpSpPr>
                            <wps:wsp>
                              <wps:cNvPr id="90" name="Rectangle 90"/>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727CA71"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AD5BC1B"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cNvPr id="92" name="Group 92"/>
                            <wpg:cNvGrpSpPr/>
                            <wpg:grpSpPr>
                              <a:xfrm>
                                <a:off x="1672369" y="1310264"/>
                                <a:ext cx="544619" cy="387985"/>
                                <a:chOff x="0" y="0"/>
                                <a:chExt cx="742320" cy="605394"/>
                              </a:xfrm>
                            </wpg:grpSpPr>
                            <wps:wsp>
                              <wps:cNvPr id="93" name="Rectangle 93"/>
                              <wps:cNvSpPr/>
                              <wps:spPr>
                                <a:xfrm>
                                  <a:off x="0" y="0"/>
                                  <a:ext cx="325399" cy="19840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DE1A42A"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8407"/>
                                  <a:ext cx="742320" cy="406987"/>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3644784"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wps:txbx>
                              <wps:bodyPr rot="0" spcFirstLastPara="0" vert="horz" wrap="square" lIns="91440" tIns="10800" rIns="91440" bIns="45720" numCol="1" spcCol="0" rtlCol="0" fromWordArt="0" anchor="t" anchorCtr="0" forceAA="0" compatLnSpc="1">
                                <a:prstTxWarp prst="textNoShape">
                                  <a:avLst/>
                                </a:prstTxWarp>
                                <a:noAutofit/>
                              </wps:bodyPr>
                            </wps:wsp>
                          </wpg:grpSp>
                        </wpg:grpSp>
                      </wpg:wgp>
                      <wps:wsp>
                        <wps:cNvPr id="95" name="Flowchart: Document 95"/>
                        <wps:cNvSpPr/>
                        <wps:spPr>
                          <a:xfrm>
                            <a:off x="94883" y="2144361"/>
                            <a:ext cx="888528" cy="440110"/>
                          </a:xfrm>
                          <a:prstGeom prst="flowChartDocument">
                            <a:avLst/>
                          </a:prstGeom>
                        </wps:spPr>
                        <wps:style>
                          <a:lnRef idx="1">
                            <a:schemeClr val="dk1"/>
                          </a:lnRef>
                          <a:fillRef idx="2">
                            <a:schemeClr val="dk1"/>
                          </a:fillRef>
                          <a:effectRef idx="1">
                            <a:schemeClr val="dk1"/>
                          </a:effectRef>
                          <a:fontRef idx="minor">
                            <a:schemeClr val="dk1"/>
                          </a:fontRef>
                        </wps:style>
                        <wps:txbx>
                          <w:txbxContent>
                            <w:p w14:paraId="03F0D486" w14:textId="77777777" w:rsidR="00C04AB2" w:rsidRPr="0056784A" w:rsidRDefault="00C04AB2" w:rsidP="00FD5182">
                              <w:pPr>
                                <w:jc w:val="center"/>
                                <w:rPr>
                                  <w:sz w:val="18"/>
                                </w:rPr>
                              </w:pPr>
                              <w:r w:rsidRPr="0056784A">
                                <w:rPr>
                                  <w:sz w:val="18"/>
                                </w:rPr>
                                <w:t>J</w:t>
                              </w:r>
                              <w:r>
                                <w:rPr>
                                  <w:sz w:val="18"/>
                                </w:rPr>
                                <w:t>D</w:t>
                              </w:r>
                              <w:r w:rsidRPr="0056784A">
                                <w:rPr>
                                  <w:sz w:val="18"/>
                                </w:rPr>
                                <w:t>igiDoc.cfg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flipV="1">
                            <a:off x="983411" y="2356330"/>
                            <a:ext cx="214512" cy="80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97" name="Rectangle 97"/>
                        <wps:cNvSpPr/>
                        <wps:spPr>
                          <a:xfrm>
                            <a:off x="4062399" y="978658"/>
                            <a:ext cx="974568" cy="409570"/>
                          </a:xfrm>
                          <a:prstGeom prst="rect">
                            <a:avLst/>
                          </a:prstGeom>
                        </wps:spPr>
                        <wps:style>
                          <a:lnRef idx="3">
                            <a:schemeClr val="lt1"/>
                          </a:lnRef>
                          <a:fillRef idx="1">
                            <a:schemeClr val="dk1"/>
                          </a:fillRef>
                          <a:effectRef idx="1">
                            <a:schemeClr val="dk1"/>
                          </a:effectRef>
                          <a:fontRef idx="minor">
                            <a:schemeClr val="lt1"/>
                          </a:fontRef>
                        </wps:style>
                        <wps:txbx>
                          <w:txbxContent>
                            <w:p w14:paraId="64BBC6E6" w14:textId="77777777" w:rsidR="00C04AB2" w:rsidRPr="00B86DCF" w:rsidRDefault="00C04AB2" w:rsidP="00FD5182">
                              <w:pPr>
                                <w:jc w:val="center"/>
                                <w:rPr>
                                  <w:rFonts w:ascii="Consolas" w:hAnsi="Consolas" w:cs="Consolas"/>
                                  <w:sz w:val="16"/>
                                  <w:szCs w:val="16"/>
                                </w:rPr>
                              </w:pPr>
                              <w:r w:rsidRPr="00B86DCF">
                                <w:rPr>
                                  <w:rFonts w:ascii="Consolas" w:hAnsi="Consolas" w:cs="Consolas"/>
                                  <w:sz w:val="16"/>
                                  <w:szCs w:val="16"/>
                                </w:rPr>
                                <w:t>Command line 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V="1">
                            <a:off x="3786999" y="1183443"/>
                            <a:ext cx="275400" cy="784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3528CCA" id="Canvas 57" o:spid="_x0000_s1166" editas="canvas" style="width:407.55pt;height:239.75pt;mso-position-horizontal-relative:char;mso-position-vertical-relative:line" coordsize="51758,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">
                <v:shape id="_x0000_s1167" type="#_x0000_t75" style="position:absolute;width:51758;height:30448;visibility:visible;mso-wrap-style:square">
                  <v:fill o:detectmouseclick="t"/>
                  <v:path o:connecttype="none"/>
                </v:shape>
                <v:group id="Group 1" o:spid="_x0000_s1168" style="position:absolute;left:10696;top:431;width:28813;height:28640" coordorigin="9316,431" coordsize="28812,28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oundrect id="Rounded Rectangle 2" o:spid="_x0000_s1169" style="position:absolute;left:9316;top:431;width:28812;height:2864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EjsEA&#10;AADaAAAADwAAAGRycy9kb3ducmV2LnhtbESP3UrDQBCF7wXfYRnBG7EbUxBJuy1SqLUUpDY+wJCd&#10;ZoPZ2bA7bePbuwXBy8P5+Tjz5eh7daaYusAGniYFKOIm2I5bA1/1+vEFVBJki31gMvBDCZaL25s5&#10;VjZc+JPOB2lVHuFUoQEnMlRap8aRxzQJA3H2jiF6lCxjq23ESx73vS6L4ll77DgTHA60ctR8H04+&#10;cz/epuOu1vXD3gVdykbithZj7u/G1xkooVH+w3/td2ughOuVfAP0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ShI7BAAAA2gAAAA8AAAAAAAAAAAAAAAAAmAIAAGRycy9kb3du&#10;cmV2LnhtbFBLBQYAAAAABAAEAPUAAACGAwAAAAA=&#10;" fillcolor="white [3201]" strokecolor="#4bacc6 [3208]" strokeweight="2pt">
                    <v:textbox inset=",.3mm">
                      <w:txbxContent>
                        <w:p w14:paraId="287A9350" w14:textId="77777777" w:rsidR="00C04AB2" w:rsidRDefault="00C04AB2" w:rsidP="00FD5182">
                          <w:pPr>
                            <w:jc w:val="center"/>
                          </w:pPr>
                          <w:r>
                            <w:t>JDigiDoc-*.jar</w:t>
                          </w:r>
                        </w:p>
                      </w:txbxContent>
                    </v:textbox>
                  </v:roundrect>
                  <v:group id="Group 3" o:spid="_x0000_s1170" style="position:absolute;left:25350;top:6474;width:11139;height:9139" coordsize="11559,10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13" o:spid="_x0000_s1171" style="position:absolute;top:1984;width:11559;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BWmcMA&#10;AADbAAAADwAAAGRycy9kb3ducmV2LnhtbERPS2vCQBC+F/wPywi91Y0GpY2uIkJLCl7UFvQ2ZKdJ&#10;anY2zW7z+PfdguBtPr7nrDa9qURLjSstK5hOIhDEmdUl5wo+Tq9PzyCcR9ZYWSYFAznYrEcPK0y0&#10;7fhA7dHnIoSwS1BB4X2dSOmyggy6ia2JA/dlG4M+wCaXusEuhJtKzqJoIQ2WHBoKrGlXUHY9/hoF&#10;55/Pt6Gcx65q39OXU3/JvqfnvVKP4367BOGp93fxzZ3qMD+G/1/C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BWmcMAAADbAAAADwAAAAAAAAAAAAAAAACYAgAAZHJzL2Rv&#10;d25yZXYueG1sUEsFBgAAAAAEAAQA9QAAAIg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5E0428D"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ee.sk.test</w:t>
                            </w:r>
                          </w:p>
                        </w:txbxContent>
                      </v:textbox>
                    </v:rect>
                    <v:rect id="Rectangle 31" o:spid="_x0000_s1172" style="position:absolute;width:611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NKcUA&#10;AADbAAAADwAAAGRycy9kb3ducmV2LnhtbESP0WrCQBRE3wX/YblCX0rdWMFK6ioaEFp9kFo/4Jq9&#10;JqHZuyG7iYlf7woFH4eZOcMsVp0pRUu1KywrmIwjEMSp1QVnCk6/27c5COeRNZaWSUFPDlbL4WCB&#10;sbZX/qH26DMRIOxiVJB7X8VSujQng25sK+LgXWxt0AdZZ1LXeA1wU8r3KJpJgwWHhRwrSnJK/46N&#10;UbD7btpmU172fbJJzrd+/vF6kHulXkbd+hOEp84/w//tL61gOoHHl/AD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cQ0p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7935D4FF" w14:textId="77777777" w:rsidR="00C04AB2" w:rsidRDefault="00C04AB2" w:rsidP="00FD5182"/>
                        </w:txbxContent>
                      </v:textbox>
                    </v:rect>
                  </v:group>
                  <v:group id="Group 33" o:spid="_x0000_s1173" style="position:absolute;left:10598;top:18719;width:12520;height:7920" coordorigin=",-795" coordsize="11971,12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46" o:spid="_x0000_s1174" style="position:absolute;top:1984;width:11971;height:9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TaHMUA&#10;AADbAAAADwAAAGRycy9kb3ducmV2LnhtbESPT2vCQBTE74LfYXmCN934lzZ1lSJUFLxoWrC3R/aZ&#10;xGbfptk1xm/vCoUeh5n5DbNYtaYUDdWusKxgNIxAEKdWF5wp+Ew+Bi8gnEfWWFomBXdysFp2OwuM&#10;tb3xgZqjz0SAsItRQe59FUvp0pwMuqGtiIN3trVBH2SdSV3jLcBNKcdRNJcGCw4LOVa0zin9OV6N&#10;gtPv1+ZezCaubHbb16T9Ti+j016pfq99fwPhqfX/4b/2ViuYzuH5JfwA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Noc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2C0EB65E"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ee.sk.utils</w:t>
                            </w:r>
                          </w:p>
                        </w:txbxContent>
                      </v:textbox>
                    </v:rect>
                    <v:rect id="Rectangle 57" o:spid="_x0000_s1175" style="position:absolute;top:-795;width:5856;height:2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VZsYA&#10;AADbAAAADwAAAGRycy9kb3ducmV2LnhtbESP3WrCQBSE7wu+w3IEb0Q3FVoluooGCm29EH8e4Jg9&#10;JsHs2ZDdxKRP3y0IvRxm5htmtelMKVqqXWFZwes0AkGcWl1wpuBy/pgsQDiPrLG0TAp6crBZD15W&#10;GGv74CO1J5+JAGEXo4Lc+yqW0qU5GXRTWxEH72Zrgz7IOpO6xkeAm1LOouhdGiw4LORYUZJTej81&#10;RsH3V9M2u/K275Ndcv3pF/PxQe6VGg277RKEp87/h5/tT63gbQ5/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VZ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w:txbxContent>
                          <w:p w14:paraId="2FD6A64D" w14:textId="77777777" w:rsidR="00C04AB2" w:rsidRDefault="00C04AB2" w:rsidP="00FD5182"/>
                        </w:txbxContent>
                      </v:textbox>
                    </v:rect>
                  </v:group>
                  <v:group id="Group 61" o:spid="_x0000_s1176" style="position:absolute;left:25608;top:16648;width:10622;height:9991" coordorigin=",443" coordsize="10624,99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177" style="position:absolute;top:1984;width:10624;height:84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Af8YA&#10;AADbAAAADwAAAGRycy9kb3ducmV2LnhtbESPQWvCQBSE7wX/w/IEb3UTi6LRNZRCi0IvjS3o7ZF9&#10;Jmmzb9PsmsR/3y0IHoeZ+YbZpIOpRUetqywriKcRCOLc6ooLBZ+H18clCOeRNdaWScGVHKTb0cMG&#10;E217/qAu84UIEHYJKii9bxIpXV6SQTe1DXHwzrY16INsC6lb7APc1HIWRQtpsOKwUGJDLyXlP9nF&#10;KDj+fr1dq/mTq7v9bnUYTvl3fHxXajIentcgPA3+Hr61d1rBYgb/X8IPk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qAf8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721E3DC3" w14:textId="77777777" w:rsidR="00C04AB2" w:rsidRDefault="00C04AB2" w:rsidP="00FD5182">
                            <w:pPr>
                              <w:pStyle w:val="NormalWeb"/>
                              <w:spacing w:before="0" w:beforeAutospacing="0" w:after="120" w:afterAutospacing="0"/>
                              <w:jc w:val="center"/>
                            </w:pPr>
                            <w:r>
                              <w:rPr>
                                <w:rFonts w:ascii="Helvetica 45" w:eastAsia="Times New Roman" w:hAnsi="Helvetica 45"/>
                                <w:b/>
                                <w:bCs/>
                                <w:sz w:val="20"/>
                                <w:szCs w:val="20"/>
                                <w:lang w:val="et-EE"/>
                              </w:rPr>
                              <w:t>ee.sk.xmlenc</w:t>
                            </w:r>
                          </w:p>
                        </w:txbxContent>
                      </v:textbox>
                    </v:rect>
                    <v:rect id="Rectangle 69" o:spid="_x0000_s1178" style="position:absolute;top:443;width:5447;height:1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uMsUA&#10;AADbAAAADwAAAGRycy9kb3ducmV2LnhtbESPQWvCQBSE7wX/w/KEXkQ39mA1uooGCq0epNYf8Mw+&#10;k2D2bchuYtJf7xaEHoeZ+YZZbTpTipZqV1hWMJ1EIIhTqwvOFJx/PsZzEM4jaywtk4KeHGzWg5cV&#10;xtre+Zvak89EgLCLUUHufRVL6dKcDLqJrYiDd7W1QR9knUld4z3ATSnfomgmDRYcFnKsKMkpvZ0a&#10;o2D/1bTNrrwe+mSXXH77+fvoKA9KvQ677RKEp87/h5/tT61gtoC/L+EH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tC4yxQAAANsAAAAPAAAAAAAAAAAAAAAAAJgCAABkcnMv&#10;ZG93bnJldi54bWxQSwUGAAAAAAQABAD1AAAAigMAAAAA&#10;" fillcolor="#215a69 [1640]" stroked="f">
                      <v:fill color2="#3da5c1 [3016]" rotate="t" angle="180" colors="0 #2787a0;52429f #36b1d2;1 #34b3d6" focus="100%" type="gradient">
                        <o:fill v:ext="view" type="gradientUnscaled"/>
                      </v:fill>
                      <v:shadow on="t" color="black" opacity="22937f" origin=",.5" offset="0,.63889mm"/>
                      <v:textbox>
                        <w:txbxContent>
                          <w:p w14:paraId="2915E632"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group>
                  <v:group id="Group 70" o:spid="_x0000_s1179" style="position:absolute;left:26741;top:20502;width:6298;height:4600" coordorigin=""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1" o:spid="_x0000_s1180" style="position:absolute;width:3254;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nzbsQA&#10;AADbAAAADwAAAGRycy9kb3ducmV2LnhtbESPzWrDMBCE74W8g9hAbrWcENrgWgkhoRByKG1+2usi&#10;bW0Ta2Uk1XHevioUchxm5humXA22FT350DhWMM1yEMTamYYrBafj6+MCRIjIBlvHpOBGAVbL0UOJ&#10;hXFX/qD+ECuRIBwKVFDH2BVSBl2TxZC5jjh5385bjEn6ShqP1wS3rZzl+ZO02HBaqLGjTU36cvix&#10;Ct6Gz/1XG4Kfd+9nvb7wtt/ZrVKT8bB+ARFpiPfwf3tnFDxP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J827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CAEAF79"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72" o:spid="_x0000_s118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uscEA&#10;AADbAAAADwAAAGRycy9kb3ducmV2LnhtbESPzarCMBSE9xd8h3AEd9fUKv5Uo4gi6O5axfWhObbF&#10;5qQ0UevbG0G4y2FmvmEWq9ZU4kGNKy0rGPQjEMSZ1SXnCs6n3e8UhPPIGivLpOBFDlbLzs8CE22f&#10;fKRH6nMRIOwSVFB4XydSuqwgg65va+LgXW1j0AfZ5FI3+AxwU8k4isbSYMlhocCaNgVlt/RuFIzZ&#10;tte/2Sj1m8sw1sfhNj68Tkr1uu16DsJT6//D3/ZeK5jE8PkSf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gbrHBAAAA2w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inset=",.3mm">
                        <w:txbxContent>
                          <w:p w14:paraId="00CEA2D2" w14:textId="77777777" w:rsidR="00C04AB2" w:rsidRPr="0044121A" w:rsidRDefault="00C04AB2" w:rsidP="00FD5182">
                            <w:pPr>
                              <w:pStyle w:val="NormalWeb"/>
                              <w:spacing w:before="0" w:beforeAutospacing="0" w:after="120" w:afterAutospacing="0"/>
                              <w:jc w:val="center"/>
                              <w:rPr>
                                <w:rFonts w:ascii="Helvetica 45" w:eastAsia="Times New Roman" w:hAnsi="Helvetica 45"/>
                                <w:bCs/>
                                <w:sz w:val="16"/>
                                <w:szCs w:val="20"/>
                                <w:lang w:val="et-EE"/>
                              </w:rPr>
                            </w:pPr>
                            <w:r>
                              <w:rPr>
                                <w:rFonts w:ascii="Helvetica 45" w:eastAsia="Times New Roman" w:hAnsi="Helvetica 45"/>
                                <w:bCs/>
                                <w:sz w:val="16"/>
                                <w:szCs w:val="20"/>
                                <w:lang w:val="et-EE"/>
                              </w:rPr>
                              <w:t>::</w:t>
                            </w:r>
                            <w:r w:rsidRPr="0044121A">
                              <w:rPr>
                                <w:rFonts w:ascii="Helvetica 45" w:eastAsia="Times New Roman" w:hAnsi="Helvetica 45"/>
                                <w:bCs/>
                                <w:sz w:val="16"/>
                                <w:szCs w:val="20"/>
                                <w:lang w:val="et-EE"/>
                              </w:rPr>
                              <w:t>factory</w:t>
                            </w:r>
                          </w:p>
                        </w:txbxContent>
                      </v:textbox>
                    </v:rect>
                  </v:group>
                  <v:group id="Group 73" o:spid="_x0000_s1182" style="position:absolute;left:10524;top:3623;width:12594;height:13789" coordorigin="10524,4399" coordsize="12594,13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2" o:spid="_x0000_s1183" style="position:absolute;left:10524;top:4399;width:12594;height:13790" coordorigin="13370,16499" coordsize="10888,91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84" style="position:absolute;left:13370;top:17684;width:1088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DHsQA&#10;AADbAAAADwAAAGRycy9kb3ducmV2LnhtbESPT4vCMBTE74LfITzBm6YqinaNIsKKC178B+7t0bxt&#10;uzYv3SZb67c3guBxmJnfMPNlYwpRU+VyywoG/QgEcWJ1zqmC0/GzNwXhPLLGwjIpuJOD5aLdmmOs&#10;7Y33VB98KgKEXYwKMu/LWEqXZGTQ9W1JHLwfWxn0QVap1BXeAtwUchhFE2kw57CQYUnrjJLr4d8o&#10;uPydN/d8PHJF/bWdHZvv5Hdw2SnV7TSrDxCeGv8Ov9pbrWA6gu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awx7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inset=",.3mm">
                          <w:txbxContent>
                            <w:p w14:paraId="185A8BC4" w14:textId="77777777" w:rsidR="00C04AB2" w:rsidRPr="0044121A" w:rsidRDefault="00C04AB2" w:rsidP="00FD5182">
                              <w:pPr>
                                <w:jc w:val="center"/>
                                <w:rPr>
                                  <w:b/>
                                </w:rPr>
                              </w:pPr>
                              <w:r w:rsidRPr="0044121A">
                                <w:rPr>
                                  <w:b/>
                                </w:rPr>
                                <w:t>ee.sk.digidoc</w:t>
                              </w:r>
                            </w:p>
                          </w:txbxContent>
                        </v:textbox>
                      </v:rect>
                      <v:rect id="Rectangle 84" o:spid="_x0000_s1185" style="position:absolute;left:13370;top:16499;width:5360;height:11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VsYA&#10;AADbAAAADwAAAGRycy9kb3ducmV2LnhtbESP3WrCQBSE7wXfYTmF3pS6sZQaoqtoQPDnolT7AMfs&#10;MQnNng3ZTUz69G6h4OUwM98wi1VvKtFR40rLCqaTCARxZnXJuYLv8/Y1BuE8ssbKMikYyMFqOR4t&#10;MNH2xl/UnXwuAoRdggoK7+tESpcVZNBNbE0cvKttDPogm1zqBm8Bbir5FkUf0mDJYaHAmtKCsp9T&#10;axQc9m3XbqrrcUg36eV3iGcvn/Ko1PNTv56D8NT7R/i/vdMK4nf4+xJ+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rlnVsYAAADbAAAADwAAAAAAAAAAAAAAAACYAgAAZHJz&#10;L2Rvd25yZXYueG1sUEsFBgAAAAAEAAQA9QAAAIsDAAAAAA==&#10;" fillcolor="#215a69 [1640]" stroked="f">
                        <v:fill color2="#3da5c1 [3016]" rotate="t" angle="180" colors="0 #2787a0;52429f #36b1d2;1 #34b3d6" focus="100%" type="gradient">
                          <o:fill v:ext="view" type="gradientUnscaled"/>
                        </v:fill>
                        <v:shadow on="t" color="black" opacity="22937f" origin=",.5" offset="0,.63889mm"/>
                      </v:rect>
                    </v:group>
                    <v:group id="Group 85" o:spid="_x0000_s1186" style="position:absolute;left:11116;top:7824;width:6293;height:4597"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7" o:spid="_x0000_s1187"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psIA&#10;AADbAAAADwAAAGRycy9kb3ducmV2LnhtbESPQYvCMBSE74L/ITxhb5quLCrVKKIIsgdRd9Xro3nb&#10;FpuXksTa/fdGEDwOM/MNM1u0phINOV9aVvA5SEAQZ1aXnCv4/dn0JyB8QNZYWSYF/+RhMe92Zphq&#10;e+cDNceQiwhhn6KCIoQ6ldJnBRn0A1sTR+/POoMhSpdL7fAe4aaSwyQZSYMlx4UCa1oVlF2PN6Ng&#10;156/L5X37qven7LlldfN1qyV+ui1yymIQG14h1/trVYwGcP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eb6m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w:txbxContent>
                            <w:p w14:paraId="645A473F"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88" o:spid="_x0000_s1188"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0pfLwA&#10;AADbAAAADwAAAGRycy9kb3ducmV2LnhtbERPzQ7BQBC+S7zDZiRubJUIZYkQCTdKnCfd0Ta6s013&#10;UW9vDxLHL9//ct2aSryocaVlBaNhBII4s7rkXMH1sh/MQDiPrLGyTAo+5GC96naWmGj75jO9Up+L&#10;EMIuQQWF93UipcsKMuiGtiYO3N02Bn2ATS51g+8QbioZR9FUGiw5NBRY07ag7JE+jYIp2/Z+mk9S&#10;v72NY30e7+Lj56JUv9duFiA8tf4v/rkPWsEsjA1fwg+Qq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03Sl8vAAAANsAAAAPAAAAAAAAAAAAAAAAAJgCAABkcnMvZG93bnJldi54&#10;bWxQSwUGAAAAAAQABAD1AAAAgQMAAAAA&#10;" fillcolor="#a5d5e2 [1624]" strokecolor="#40a7c2 [3048]">
                        <v:fill color2="#e4f2f6 [504]" rotate="t" angle="180" colors="0 #9eeaff;22938f #bbefff;1 #e4f9ff" focus="100%" type="gradient"/>
                        <v:shadow on="t" color="black" opacity="24903f" origin=",.5" offset="0,.55556mm"/>
                        <v:textbox inset=",.3mm">
                          <w:txbxContent>
                            <w:p w14:paraId="30FC7385"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::factory</w:t>
                              </w:r>
                            </w:p>
                          </w:txbxContent>
                        </v:textbox>
                      </v:rect>
                    </v:group>
                    <v:group id="Group 89" o:spid="_x0000_s1189" style="position:absolute;left:11704;top:13100;width:3909;height:3882"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90" o:spid="_x0000_s1190"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mwD8AA&#10;AADbAAAADwAAAGRycy9kb3ducmV2LnhtbERPTYvCMBC9C/6HMII3TXcRcatRZEUQD6J1d70OzWxb&#10;bCYlibX+e3MQPD7e92LVmVq05HxlWcHHOAFBnFtdcaHg57wdzUD4gKyxtkwKHuRhtez3Fphqe+cT&#10;tVkoRAxhn6KCMoQmldLnJRn0Y9sQR+7fOoMhQldI7fAew00tP5NkKg1WHBtKbOi7pPya3YyCQ/e3&#10;v9Teu0lz/M3XV960O7NRajjo1nMQgbrwFr/cO63gK66PX+IP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mwD8AAAADbAAAADwAAAAAAAAAAAAAAAACYAgAAZHJzL2Rvd25y&#10;ZXYueG1sUEsFBgAAAAAEAAQA9QAAAIUDAAAAAA==&#10;" fillcolor="#a5d5e2 [1624]" strokecolor="#40a7c2 [3048]">
                        <v:fill color2="#e4f2f6 [504]" rotate="t" angle="180" colors="0 #9eeaff;22938f #bbefff;1 #e4f9ff" focus="100%" type="gradient"/>
                        <v:shadow on="t" color="black" opacity="24903f" origin=",.5" offset="0,.55556mm"/>
                        <v:textbox>
                          <w:txbxContent>
                            <w:p w14:paraId="7727CA71"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1" o:spid="_x0000_s1191"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WPMMA&#10;AADbAAAADwAAAGRycy9kb3ducmV2LnhtbESPQWvCQBSE74X+h+UJ3ppNYpEmdSNFEexNk9LzI/tM&#10;gtm3Ibtq/PduoeBxmJlvmNV6Mr240ug6ywqSKAZBXFvdcaPgp9q9fYBwHlljb5kU3MnBunh9WWGu&#10;7Y2PdC19IwKEXY4KWu+HXEpXt2TQRXYgDt7JjgZ9kGMj9Yi3ADe9TON4KQ12HBZaHGjTUn0uL0bB&#10;ku10OmTvpd/8LlJ9XGzT73ul1Hw2fX2C8DT5Z/i/vdcKsgT+voQfI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WP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inset=",.3mm">
                          <w:txbxContent>
                            <w:p w14:paraId="0AD5BC1B"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::tsl</w:t>
                              </w:r>
                            </w:p>
                          </w:txbxContent>
                        </v:textbox>
                      </v:rect>
                    </v:group>
                    <v:group id="Group 92" o:spid="_x0000_s1192" style="position:absolute;left:16723;top:13102;width:5446;height:3880" coordsize="7423,60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93" style="position:absolute;width:3253;height:1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sueMQA&#10;AADbAAAADwAAAGRycy9kb3ducmV2LnhtbESPQWvCQBSE74L/YXlCb3WjLUVTNyJKQXqQGm17fWSf&#10;SUj2bdjdxvTfd4WCx2FmvmFW68G0oifna8sKZtMEBHFhdc2lgvPp7XEBwgdkja1lUvBLHtbZeLTC&#10;VNsrH6nPQykihH2KCqoQulRKX1Rk0E9tRxy9i3UGQ5SulNrhNcJNK+dJ8iIN1hwXKuxoW1HR5D9G&#10;wWH4ev9uvXfP3cdnsWl41+/NTqmHybB5BRFoCPfwf3uvFSyf4PYl/gCZ/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bLnj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textbox>
                          <w:txbxContent>
                            <w:p w14:paraId="7DE1A42A" w14:textId="77777777" w:rsidR="00C04AB2" w:rsidRDefault="00C04AB2" w:rsidP="00FD5182">
                              <w:pPr>
                                <w:pStyle w:val="NormalWeb"/>
                                <w:spacing w:before="0" w:beforeAutospacing="0" w:after="120" w:afterAutospacing="0"/>
                                <w:jc w:val="both"/>
                              </w:pPr>
                              <w:r>
                                <w:rPr>
                                  <w:rFonts w:ascii="Helvetica 45" w:eastAsia="Times New Roman" w:hAnsi="Helvetica 45"/>
                                  <w:sz w:val="20"/>
                                  <w:szCs w:val="20"/>
                                  <w:lang w:val="et-EE"/>
                                </w:rPr>
                                <w:t> </w:t>
                              </w:r>
                            </w:p>
                          </w:txbxContent>
                        </v:textbox>
                      </v:rect>
                      <v:rect id="Rectangle 94" o:spid="_x0000_s1194" style="position:absolute;top:1984;width:7423;height:4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1pMIA&#10;AADbAAAADwAAAGRycy9kb3ducmV2LnhtbESPQYvCMBSE7wv+h/CEva2pVUS7RpEuC+tNW9nzo3m2&#10;xealNLHWf28EweMwM98w6+1gGtFT52rLCqaTCARxYXXNpYJT/vu1BOE8ssbGMim4k4PtZvSxxkTb&#10;Gx+pz3wpAoRdggoq79tESldUZNBNbEscvLPtDPogu1LqDm8BbhoZR9FCGqw5LFTYUlpRccmuRsGC&#10;7XA+rOaZT/9nsT7OfuL9PVfqczzsvkF4Gvw7/Gr/aQWrOTy/hB8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bWkwgAAANs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textbox inset=",.3mm">
                          <w:txbxContent>
                            <w:p w14:paraId="13644784" w14:textId="77777777" w:rsidR="00C04AB2" w:rsidRDefault="00C04AB2" w:rsidP="00FD5182">
                              <w:pPr>
                                <w:pStyle w:val="NormalWeb"/>
                                <w:spacing w:before="0" w:beforeAutospacing="0" w:after="120" w:afterAutospacing="0"/>
                                <w:jc w:val="center"/>
                              </w:pPr>
                              <w:r>
                                <w:rPr>
                                  <w:rFonts w:ascii="Helvetica 45" w:eastAsia="Times New Roman" w:hAnsi="Helvetica 45"/>
                                  <w:sz w:val="16"/>
                                  <w:szCs w:val="16"/>
                                  <w:lang w:val="et-EE"/>
                                </w:rPr>
                                <w:t>::c14n</w:t>
                              </w:r>
                            </w:p>
                          </w:txbxContent>
                        </v:textbox>
                      </v:rect>
                    </v:group>
                  </v:group>
                </v:group>
                <v:shape id="Flowchart: Document 95" o:spid="_x0000_s1195" type="#_x0000_t114" style="position:absolute;left:948;top:21443;width:8886;height:4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9X9sIA&#10;AADbAAAADwAAAGRycy9kb3ducmV2LnhtbESPQWsCMRSE7wX/Q3iFXkSzllbt1ih2qeDVVe+PzXM3&#10;dPOyJKmu/94IgsdhZr5hFqvetuJMPhjHCibjDARx5bThWsFhvxnNQYSIrLF1TAquFGC1HLwsMNfu&#10;wjs6l7EWCcIhRwVNjF0uZagashjGriNO3sl5izFJX0vt8ZLgtpXvWTaVFg2nhQY7Khqq/sp/q2BY&#10;V6cZfmx+/Prw2x9npiiGplTq7bVff4OI1Mdn+NHeagVfn3D/kn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1f2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14:paraId="03F0D486" w14:textId="77777777" w:rsidR="00C04AB2" w:rsidRPr="0056784A" w:rsidRDefault="00C04AB2" w:rsidP="00FD5182">
                        <w:pPr>
                          <w:jc w:val="center"/>
                          <w:rPr>
                            <w:sz w:val="18"/>
                          </w:rPr>
                        </w:pPr>
                        <w:r w:rsidRPr="0056784A">
                          <w:rPr>
                            <w:sz w:val="18"/>
                          </w:rPr>
                          <w:t>J</w:t>
                        </w:r>
                        <w:r>
                          <w:rPr>
                            <w:sz w:val="18"/>
                          </w:rPr>
                          <w:t>D</w:t>
                        </w:r>
                        <w:r w:rsidRPr="0056784A">
                          <w:rPr>
                            <w:sz w:val="18"/>
                          </w:rPr>
                          <w:t>igiDoc.cfg</w:t>
                        </w:r>
                      </w:p>
                    </w:txbxContent>
                  </v:textbox>
                </v:shape>
                <v:shape id="Straight Arrow Connector 96" o:spid="_x0000_s1196" type="#_x0000_t32" style="position:absolute;left:9834;top:23563;width:2145;height: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7P4cYAAADbAAAADwAAAGRycy9kb3ducmV2LnhtbESPQWsCMRSE70L/Q3iF3rrZqqjdGkUs&#10;osVCqZaCt8fmdbO4eVk3Udd/b4SCx2FmvmHG09ZW4kSNLx0reElSEMS50yUXCn62i+cRCB+QNVaO&#10;ScGFPEwnD50xZtqd+ZtOm1CICGGfoQITQp1J6XNDFn3iauLo/bnGYoiyKaRu8BzhtpLdNB1IiyXH&#10;BYM1zQ3l+83RKnj/+O0PD+3hq7fcmc+cesNdd7ZW6umxnb2BCNSGe/i/vdIKXgdw+xJ/gJ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Oz+HGAAAA2wAAAA8AAAAAAAAA&#10;AAAAAAAAoQIAAGRycy9kb3ducmV2LnhtbFBLBQYAAAAABAAEAPkAAACUAwAAAAA=&#10;" strokecolor="black [3040]">
                  <v:stroke endarrow="open"/>
                </v:shape>
                <v:rect id="Rectangle 97" o:spid="_x0000_s1197" style="position:absolute;left:40623;top:9786;width:974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JfhcMA&#10;AADbAAAADwAAAGRycy9kb3ducmV2LnhtbESP3WrCQBSE7wXfYTlC73TXCv6krqJioYgKpj7AIXua&#10;hGbPhuw2pm/vCoKXw8x8wyzXna1ES40vHWsYjxQI4syZknMN1+/P4RyED8gGK8ek4Z88rFf93hIT&#10;4258oTYNuYgQ9glqKEKoEyl9VpBFP3I1cfR+XGMxRNnk0jR4i3BbyXelptJiyXGhwJp2BWW/6Z/V&#10;MD9ur9ROpNqknTrMLvvT7ngOWr8Nus0HiEBdeIWf7S+jYTGDx5f4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JfhcMAAADbAAAADwAAAAAAAAAAAAAAAACYAgAAZHJzL2Rv&#10;d25yZXYueG1sUEsFBgAAAAAEAAQA9QAAAIgDAAAAAA==&#10;" fillcolor="black [3200]" strokecolor="white [3201]" strokeweight="3pt">
                  <v:shadow on="t" color="black" opacity="24903f" origin=",.5" offset="0,.55556mm"/>
                  <v:textbox>
                    <w:txbxContent>
                      <w:p w14:paraId="64BBC6E6" w14:textId="77777777" w:rsidR="00C04AB2" w:rsidRPr="00B86DCF" w:rsidRDefault="00C04AB2" w:rsidP="00FD5182">
                        <w:pPr>
                          <w:jc w:val="center"/>
                          <w:rPr>
                            <w:rFonts w:ascii="Consolas" w:hAnsi="Consolas" w:cs="Consolas"/>
                            <w:sz w:val="16"/>
                            <w:szCs w:val="16"/>
                          </w:rPr>
                        </w:pPr>
                        <w:r w:rsidRPr="00B86DCF">
                          <w:rPr>
                            <w:rFonts w:ascii="Consolas" w:hAnsi="Consolas" w:cs="Consolas"/>
                            <w:sz w:val="16"/>
                            <w:szCs w:val="16"/>
                          </w:rPr>
                          <w:t>Command line utility</w:t>
                        </w:r>
                      </w:p>
                    </w:txbxContent>
                  </v:textbox>
                </v:rect>
                <v:shape id="Straight Arrow Connector 98" o:spid="_x0000_s1198" type="#_x0000_t32" style="position:absolute;left:37869;top:11834;width:2754;height: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3+CMIAAADbAAAADwAAAGRycy9kb3ducmV2LnhtbERPTWsCMRC9C/6HMII3zVZL1a1RRJEq&#10;FkpVCt6GzXSzuJmsm6jrvzeHQo+P9z2dN7YUN6p94VjBSz8BQZw5XXCu4HhY98YgfEDWWDomBQ/y&#10;MJ+1W1NMtbvzN932IRcxhH2KCkwIVSqlzwxZ9H1XEUfu19UWQ4R1LnWN9xhuSzlIkjdpseDYYLCi&#10;paHsvL9aBavtz+vo0ly+hh8n85nRcHQaLHZKdTvN4h1EoCb8i//cG61gEsfG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3+CMIAAADbAAAADwAAAAAAAAAAAAAA&#10;AAChAgAAZHJzL2Rvd25yZXYueG1sUEsFBgAAAAAEAAQA+QAAAJADAAAAAA==&#10;" strokecolor="black [3040]">
                  <v:stroke endarrow="open"/>
                </v:shape>
                <w10:anchorlock/>
              </v:group>
            </w:pict>
          </mc:Fallback>
        </mc:AlternateContent>
      </w:r>
    </w:p>
    <w:p w14:paraId="5F2DB95E" w14:textId="77777777" w:rsidR="00FD5182" w:rsidRPr="00A3153B" w:rsidRDefault="00C04AB2" w:rsidP="00FD5182">
      <w:pPr>
        <w:pStyle w:val="Caption"/>
      </w:pPr>
      <w:r>
        <w:fldChar w:fldCharType="begin"/>
      </w:r>
      <w:r>
        <w:instrText xml:space="preserve"> SEQ Joonis \* ARABIC </w:instrText>
      </w:r>
      <w:r>
        <w:fldChar w:fldCharType="separate"/>
      </w:r>
      <w:r w:rsidR="005B0D68">
        <w:rPr>
          <w:noProof/>
        </w:rPr>
        <w:t>6</w:t>
      </w:r>
      <w:r>
        <w:rPr>
          <w:noProof/>
        </w:rPr>
        <w:fldChar w:fldCharType="end"/>
      </w:r>
      <w:r w:rsidR="00752186" w:rsidRPr="00A3153B">
        <w:rPr>
          <w:noProof/>
        </w:rPr>
        <w:t>.</w:t>
      </w:r>
      <w:r w:rsidR="00FD5182" w:rsidRPr="00A3153B">
        <w:t xml:space="preserve"> JDigiDoc packages</w:t>
      </w:r>
    </w:p>
    <w:p w14:paraId="7C8B870C" w14:textId="77777777" w:rsidR="00FD5182" w:rsidRPr="00A3153B" w:rsidRDefault="00FD5182" w:rsidP="00FD5182">
      <w:r w:rsidRPr="00A3153B">
        <w:t xml:space="preserve">For additional information about the JDigiDoc library’s classes and their contents, see the full API description (javadoc) that is included in the JDigiDoc library’s distribution package. </w:t>
      </w:r>
    </w:p>
    <w:p w14:paraId="0FC8CB6D" w14:textId="77777777" w:rsidR="00BE2749" w:rsidRPr="00A3153B" w:rsidRDefault="00BE2749" w:rsidP="00D14E1F">
      <w:pPr>
        <w:pStyle w:val="Heading2"/>
        <w:rPr>
          <w:lang w:val="en-US"/>
        </w:rPr>
      </w:pPr>
      <w:bookmarkStart w:id="57" w:name="_Toc413334741"/>
      <w:r w:rsidRPr="00A3153B">
        <w:rPr>
          <w:lang w:val="en-US"/>
        </w:rPr>
        <w:lastRenderedPageBreak/>
        <w:t>Dependencies</w:t>
      </w:r>
      <w:bookmarkEnd w:id="56"/>
      <w:bookmarkEnd w:id="57"/>
    </w:p>
    <w:p w14:paraId="2530D603" w14:textId="77777777" w:rsidR="00BE2749" w:rsidRPr="00A3153B" w:rsidRDefault="00BE2749" w:rsidP="00BE2749">
      <w:r w:rsidRPr="00A3153B">
        <w:t>JDigiDoc depends on a number of libraries, some of which are base components and others</w:t>
      </w:r>
      <w:r w:rsidR="00505251" w:rsidRPr="00A3153B">
        <w:t xml:space="preserve"> which</w:t>
      </w:r>
      <w:r w:rsidRPr="00A3153B">
        <w:t xml:space="preserve"> depend on the base modules </w:t>
      </w:r>
      <w:r w:rsidR="00E02AB6" w:rsidRPr="00A3153B">
        <w:t xml:space="preserve">that have </w:t>
      </w:r>
      <w:r w:rsidRPr="00A3153B">
        <w:t xml:space="preserve">been used. </w:t>
      </w:r>
    </w:p>
    <w:tbl>
      <w:tblPr>
        <w:tblStyle w:val="Parameters"/>
        <w:tblW w:w="0" w:type="auto"/>
        <w:tblLook w:val="04A0" w:firstRow="1" w:lastRow="0" w:firstColumn="1" w:lastColumn="0" w:noHBand="0" w:noVBand="1"/>
      </w:tblPr>
      <w:tblGrid>
        <w:gridCol w:w="2438"/>
        <w:gridCol w:w="5782"/>
      </w:tblGrid>
      <w:tr w:rsidR="003150F4" w:rsidRPr="00FC5733" w14:paraId="5D8B41AF" w14:textId="77777777" w:rsidTr="006E23C7">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38" w:type="dxa"/>
          </w:tcPr>
          <w:p w14:paraId="5D8EFA85" w14:textId="77777777" w:rsidR="003150F4" w:rsidRPr="00A3153B" w:rsidRDefault="00C16EAE" w:rsidP="00F40FF1">
            <w:pPr>
              <w:jc w:val="left"/>
              <w:rPr>
                <w:b/>
                <w:szCs w:val="20"/>
                <w:lang w:val="en-US"/>
              </w:rPr>
            </w:pPr>
            <w:r w:rsidRPr="00A3153B">
              <w:rPr>
                <w:b/>
                <w:szCs w:val="20"/>
                <w:lang w:val="en-US"/>
              </w:rPr>
              <w:t>Base Component</w:t>
            </w:r>
          </w:p>
        </w:tc>
        <w:tc>
          <w:tcPr>
            <w:tcW w:w="5782" w:type="dxa"/>
          </w:tcPr>
          <w:p w14:paraId="512D9A74" w14:textId="77777777" w:rsidR="003150F4" w:rsidRPr="00A3153B" w:rsidRDefault="00C16EAE" w:rsidP="001E5866">
            <w:pPr>
              <w:spacing w:line="240" w:lineRule="auto"/>
              <w:ind w:left="0"/>
              <w:jc w:val="left"/>
              <w:cnfStyle w:val="100000000000" w:firstRow="1" w:lastRow="0" w:firstColumn="0" w:lastColumn="0" w:oddVBand="0" w:evenVBand="0" w:oddHBand="0" w:evenHBand="0" w:firstRowFirstColumn="0" w:firstRowLastColumn="0" w:lastRowFirstColumn="0" w:lastRowLastColumn="0"/>
              <w:rPr>
                <w:b/>
                <w:color w:val="000000" w:themeColor="text1"/>
                <w:szCs w:val="20"/>
                <w:lang w:val="en-US"/>
              </w:rPr>
            </w:pPr>
            <w:r w:rsidRPr="00A3153B">
              <w:rPr>
                <w:b/>
                <w:color w:val="000000" w:themeColor="text1"/>
                <w:szCs w:val="20"/>
                <w:lang w:val="en-US"/>
              </w:rPr>
              <w:t>Description</w:t>
            </w:r>
          </w:p>
        </w:tc>
      </w:tr>
      <w:tr w:rsidR="00C16EAE" w:rsidRPr="00FC5733" w14:paraId="129217AA" w14:textId="77777777" w:rsidTr="006E23C7">
        <w:trPr>
          <w:trHeight w:val="667"/>
        </w:trPr>
        <w:tc>
          <w:tcPr>
            <w:cnfStyle w:val="001000000000" w:firstRow="0" w:lastRow="0" w:firstColumn="1" w:lastColumn="0" w:oddVBand="0" w:evenVBand="0" w:oddHBand="0" w:evenHBand="0" w:firstRowFirstColumn="0" w:firstRowLastColumn="0" w:lastRowFirstColumn="0" w:lastRowLastColumn="0"/>
            <w:tcW w:w="2438" w:type="dxa"/>
          </w:tcPr>
          <w:p w14:paraId="4263C5D8" w14:textId="77777777" w:rsidR="00C16EAE" w:rsidRPr="00A3153B" w:rsidRDefault="00C16EAE" w:rsidP="001E5866">
            <w:pPr>
              <w:jc w:val="left"/>
              <w:rPr>
                <w:b w:val="0"/>
                <w:szCs w:val="20"/>
                <w:lang w:val="en-US"/>
              </w:rPr>
            </w:pPr>
            <w:r w:rsidRPr="00A3153B">
              <w:rPr>
                <w:szCs w:val="20"/>
                <w:lang w:val="en-US"/>
              </w:rPr>
              <w:t>Java Platform</w:t>
            </w:r>
          </w:p>
        </w:tc>
        <w:tc>
          <w:tcPr>
            <w:tcW w:w="5782" w:type="dxa"/>
          </w:tcPr>
          <w:p w14:paraId="08A9BF32" w14:textId="77777777" w:rsidR="00C16EAE" w:rsidRPr="00A3153B" w:rsidRDefault="00C16E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JDK/JRE 1.</w:t>
            </w:r>
            <w:r w:rsidR="00C3049B" w:rsidRPr="00A3153B">
              <w:rPr>
                <w:lang w:val="en-US"/>
              </w:rPr>
              <w:t>5</w:t>
            </w:r>
            <w:r w:rsidRPr="00A3153B">
              <w:rPr>
                <w:lang w:val="en-US"/>
              </w:rPr>
              <w:t xml:space="preserve"> or newer</w:t>
            </w:r>
          </w:p>
          <w:p w14:paraId="73189ED4" w14:textId="77777777" w:rsidR="00022CAE" w:rsidRPr="00A3153B" w:rsidRDefault="00022CAE" w:rsidP="00A3153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lang w:val="en-US"/>
              </w:rPr>
              <w:t>Note</w:t>
            </w:r>
            <w:r w:rsidRPr="00A3153B">
              <w:rPr>
                <w:lang w:val="en-US"/>
              </w:rPr>
              <w:t>: currently JDK/JRE versions 1.</w:t>
            </w:r>
            <w:r w:rsidR="00C82945" w:rsidRPr="00A3153B">
              <w:rPr>
                <w:lang w:val="en-US"/>
              </w:rPr>
              <w:t>6</w:t>
            </w:r>
            <w:r w:rsidRPr="00A3153B">
              <w:rPr>
                <w:lang w:val="en-US"/>
              </w:rPr>
              <w:t xml:space="preserve"> and 1.</w:t>
            </w:r>
            <w:r w:rsidR="00C82945" w:rsidRPr="00A3153B">
              <w:rPr>
                <w:lang w:val="en-US"/>
              </w:rPr>
              <w:t>7</w:t>
            </w:r>
            <w:r w:rsidRPr="00A3153B">
              <w:rPr>
                <w:lang w:val="en-US"/>
              </w:rPr>
              <w:t xml:space="preserve"> are included in testing</w:t>
            </w:r>
          </w:p>
        </w:tc>
      </w:tr>
      <w:tr w:rsidR="001E5866" w:rsidRPr="00FC5733" w14:paraId="20AA2C84" w14:textId="77777777" w:rsidTr="006E23C7">
        <w:trPr>
          <w:trHeight w:val="649"/>
        </w:trPr>
        <w:tc>
          <w:tcPr>
            <w:cnfStyle w:val="001000000000" w:firstRow="0" w:lastRow="0" w:firstColumn="1" w:lastColumn="0" w:oddVBand="0" w:evenVBand="0" w:oddHBand="0" w:evenHBand="0" w:firstRowFirstColumn="0" w:firstRowLastColumn="0" w:lastRowFirstColumn="0" w:lastRowLastColumn="0"/>
            <w:tcW w:w="2438" w:type="dxa"/>
          </w:tcPr>
          <w:p w14:paraId="09A296EC" w14:textId="77777777" w:rsidR="001E5866" w:rsidRPr="00A3153B" w:rsidRDefault="001E5866" w:rsidP="001E5866">
            <w:pPr>
              <w:jc w:val="left"/>
              <w:rPr>
                <w:szCs w:val="20"/>
                <w:lang w:val="en-US"/>
              </w:rPr>
            </w:pPr>
            <w:r w:rsidRPr="00A3153B">
              <w:rPr>
                <w:szCs w:val="20"/>
                <w:lang w:val="en-US"/>
              </w:rPr>
              <w:t>Bouncy-Castle cryptographic library</w:t>
            </w:r>
          </w:p>
        </w:tc>
        <w:tc>
          <w:tcPr>
            <w:tcW w:w="5782" w:type="dxa"/>
          </w:tcPr>
          <w:p w14:paraId="23B2E28E" w14:textId="69D06FF0" w:rsidR="001E5866" w:rsidRPr="00A3153B" w:rsidRDefault="001E5866" w:rsidP="00E111BF">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 xml:space="preserve">Used in cryptographic operations. This library was chosen as it is a freeware module. </w:t>
            </w:r>
          </w:p>
        </w:tc>
      </w:tr>
      <w:tr w:rsidR="001E5866" w:rsidRPr="00FC5733" w14:paraId="62912485" w14:textId="77777777" w:rsidTr="006E23C7">
        <w:trPr>
          <w:trHeight w:val="1310"/>
        </w:trPr>
        <w:tc>
          <w:tcPr>
            <w:cnfStyle w:val="001000000000" w:firstRow="0" w:lastRow="0" w:firstColumn="1" w:lastColumn="0" w:oddVBand="0" w:evenVBand="0" w:oddHBand="0" w:evenHBand="0" w:firstRowFirstColumn="0" w:firstRowLastColumn="0" w:lastRowFirstColumn="0" w:lastRowLastColumn="0"/>
            <w:tcW w:w="2438" w:type="dxa"/>
          </w:tcPr>
          <w:p w14:paraId="68310288" w14:textId="70BEE067" w:rsidR="001E5866" w:rsidRPr="00A3153B" w:rsidRDefault="00A2574E" w:rsidP="001E5866">
            <w:pPr>
              <w:jc w:val="left"/>
              <w:rPr>
                <w:szCs w:val="20"/>
                <w:lang w:val="en-US"/>
              </w:rPr>
            </w:pPr>
            <w:r w:rsidRPr="00A3153B">
              <w:rPr>
                <w:szCs w:val="20"/>
                <w:lang w:val="en-US"/>
              </w:rPr>
              <w:t>TinyXMLCanonicalizer</w:t>
            </w:r>
          </w:p>
        </w:tc>
        <w:tc>
          <w:tcPr>
            <w:tcW w:w="5782" w:type="dxa"/>
          </w:tcPr>
          <w:p w14:paraId="3B3B073B" w14:textId="77777777" w:rsidR="00A2574E" w:rsidRPr="00A3153B" w:rsidRDefault="00A2574E" w:rsidP="002C4C83">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ee.sk.digidoc.c14n.</w:t>
            </w:r>
            <w:r w:rsidR="00FB0D73" w:rsidRPr="00A3153B">
              <w:rPr>
                <w:szCs w:val="18"/>
                <w:lang w:val="en-US"/>
              </w:rPr>
              <w:t xml:space="preserve"> </w:t>
            </w:r>
            <w:r w:rsidRPr="00A3153B">
              <w:rPr>
                <w:szCs w:val="18"/>
                <w:lang w:val="en-US"/>
              </w:rPr>
              <w:t>TinyXMLCanonicalizer</w:t>
            </w:r>
            <w:r w:rsidR="00FB0D73" w:rsidRPr="00A3153B">
              <w:rPr>
                <w:szCs w:val="18"/>
                <w:lang w:val="en-US"/>
              </w:rPr>
              <w:t xml:space="preserve"> is a s</w:t>
            </w:r>
            <w:r w:rsidRPr="00A3153B">
              <w:rPr>
                <w:szCs w:val="18"/>
                <w:lang w:val="en-US"/>
              </w:rPr>
              <w:t xml:space="preserve">mall </w:t>
            </w:r>
            <w:r w:rsidR="002C4C83" w:rsidRPr="00A3153B">
              <w:rPr>
                <w:szCs w:val="18"/>
                <w:lang w:val="en-US"/>
              </w:rPr>
              <w:t>and very efficient XML canonicalizer with a</w:t>
            </w:r>
            <w:r w:rsidRPr="00A3153B">
              <w:rPr>
                <w:szCs w:val="18"/>
                <w:lang w:val="en-US"/>
              </w:rPr>
              <w:t xml:space="preserve"> small memory footprint and no further dependencies. Good enough for basic ddoc/bdoc usage, but has some problems with XML namespaces and special symbols handling</w:t>
            </w:r>
          </w:p>
        </w:tc>
      </w:tr>
      <w:tr w:rsidR="001E5866" w:rsidRPr="00FC5733" w14:paraId="6E455502" w14:textId="77777777" w:rsidTr="006E23C7">
        <w:trPr>
          <w:trHeight w:val="635"/>
        </w:trPr>
        <w:tc>
          <w:tcPr>
            <w:cnfStyle w:val="001000000000" w:firstRow="0" w:lastRow="0" w:firstColumn="1" w:lastColumn="0" w:oddVBand="0" w:evenVBand="0" w:oddHBand="0" w:evenHBand="0" w:firstRowFirstColumn="0" w:firstRowLastColumn="0" w:lastRowFirstColumn="0" w:lastRowLastColumn="0"/>
            <w:tcW w:w="2438" w:type="dxa"/>
          </w:tcPr>
          <w:p w14:paraId="15158408" w14:textId="77777777" w:rsidR="001E5866" w:rsidRPr="00A3153B" w:rsidRDefault="002C4C83" w:rsidP="00FA02C9">
            <w:pPr>
              <w:jc w:val="left"/>
              <w:rPr>
                <w:b w:val="0"/>
                <w:szCs w:val="20"/>
                <w:lang w:val="en-US"/>
              </w:rPr>
            </w:pPr>
            <w:r w:rsidRPr="00A3153B">
              <w:rPr>
                <w:szCs w:val="20"/>
                <w:lang w:val="en-US"/>
              </w:rPr>
              <w:t>Jakarta Log4j</w:t>
            </w:r>
          </w:p>
        </w:tc>
        <w:tc>
          <w:tcPr>
            <w:tcW w:w="5782" w:type="dxa"/>
          </w:tcPr>
          <w:p w14:paraId="7576EBEA" w14:textId="77777777" w:rsidR="001E5866" w:rsidRPr="00A3153B" w:rsidRDefault="002C4C83" w:rsidP="001E5866">
            <w:pPr>
              <w:jc w:val="left"/>
              <w:cnfStyle w:val="000000000000" w:firstRow="0" w:lastRow="0" w:firstColumn="0" w:lastColumn="0" w:oddVBand="0" w:evenVBand="0" w:oddHBand="0" w:evenHBand="0" w:firstRowFirstColumn="0" w:firstRowLastColumn="0" w:lastRowFirstColumn="0" w:lastRowLastColumn="0"/>
              <w:rPr>
                <w:szCs w:val="18"/>
                <w:lang w:val="en-US"/>
              </w:rPr>
            </w:pPr>
            <w:r w:rsidRPr="00A3153B">
              <w:rPr>
                <w:szCs w:val="18"/>
                <w:lang w:val="en-US"/>
              </w:rPr>
              <w:t>Required for the Apache XML Security library and by JDigiDoc itself for logging purposes</w:t>
            </w:r>
          </w:p>
        </w:tc>
      </w:tr>
      <w:tr w:rsidR="00487CC2" w:rsidRPr="00FC5733" w14:paraId="1481C300" w14:textId="77777777" w:rsidTr="006E23C7">
        <w:trPr>
          <w:trHeight w:val="512"/>
        </w:trPr>
        <w:tc>
          <w:tcPr>
            <w:cnfStyle w:val="001000000000" w:firstRow="0" w:lastRow="0" w:firstColumn="1" w:lastColumn="0" w:oddVBand="0" w:evenVBand="0" w:oddHBand="0" w:evenHBand="0" w:firstRowFirstColumn="0" w:firstRowLastColumn="0" w:lastRowFirstColumn="0" w:lastRowLastColumn="0"/>
            <w:tcW w:w="2438" w:type="dxa"/>
          </w:tcPr>
          <w:p w14:paraId="74DB283B" w14:textId="77777777" w:rsidR="00487CC2" w:rsidRPr="00A3153B" w:rsidRDefault="00487CC2" w:rsidP="002C4C83">
            <w:pPr>
              <w:jc w:val="left"/>
              <w:rPr>
                <w:b w:val="0"/>
                <w:szCs w:val="20"/>
                <w:lang w:val="en-US"/>
              </w:rPr>
            </w:pPr>
            <w:r w:rsidRPr="00A3153B">
              <w:rPr>
                <w:szCs w:val="20"/>
                <w:lang w:val="en-US"/>
              </w:rPr>
              <w:t>Apache Commons</w:t>
            </w:r>
            <w:r w:rsidR="006D57AD" w:rsidRPr="00A3153B">
              <w:rPr>
                <w:szCs w:val="20"/>
                <w:lang w:val="en-US"/>
              </w:rPr>
              <w:t xml:space="preserve"> Codec</w:t>
            </w:r>
          </w:p>
        </w:tc>
        <w:tc>
          <w:tcPr>
            <w:tcW w:w="5782" w:type="dxa"/>
          </w:tcPr>
          <w:p w14:paraId="16A35F0A" w14:textId="77777777" w:rsidR="00487CC2"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Base64 encoding</w:t>
            </w:r>
          </w:p>
        </w:tc>
      </w:tr>
      <w:tr w:rsidR="006D57AD" w:rsidRPr="00FC5733" w14:paraId="33558D06" w14:textId="77777777" w:rsidTr="006E23C7">
        <w:trPr>
          <w:trHeight w:val="541"/>
        </w:trPr>
        <w:tc>
          <w:tcPr>
            <w:cnfStyle w:val="001000000000" w:firstRow="0" w:lastRow="0" w:firstColumn="1" w:lastColumn="0" w:oddVBand="0" w:evenVBand="0" w:oddHBand="0" w:evenHBand="0" w:firstRowFirstColumn="0" w:firstRowLastColumn="0" w:lastRowFirstColumn="0" w:lastRowLastColumn="0"/>
            <w:tcW w:w="2438" w:type="dxa"/>
          </w:tcPr>
          <w:p w14:paraId="51228B99" w14:textId="77777777" w:rsidR="006D57AD" w:rsidRPr="00A3153B" w:rsidRDefault="006D57AD" w:rsidP="002C4C83">
            <w:pPr>
              <w:jc w:val="left"/>
              <w:rPr>
                <w:b w:val="0"/>
                <w:szCs w:val="20"/>
                <w:lang w:val="en-US"/>
              </w:rPr>
            </w:pPr>
            <w:r w:rsidRPr="00A3153B">
              <w:rPr>
                <w:szCs w:val="20"/>
                <w:lang w:val="en-US"/>
              </w:rPr>
              <w:t>Apache Commons Compress</w:t>
            </w:r>
          </w:p>
        </w:tc>
        <w:tc>
          <w:tcPr>
            <w:tcW w:w="5782" w:type="dxa"/>
          </w:tcPr>
          <w:p w14:paraId="35525A0E" w14:textId="77777777" w:rsidR="006D57AD" w:rsidRPr="00A3153B" w:rsidRDefault="006D57AD" w:rsidP="00FA02C9">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Required for using BDOC format with utf-8 encoding</w:t>
            </w:r>
          </w:p>
        </w:tc>
      </w:tr>
    </w:tbl>
    <w:p w14:paraId="740FF306" w14:textId="77777777" w:rsidR="001C7A26" w:rsidRPr="00A3153B" w:rsidRDefault="001C7A26" w:rsidP="00BE2749"/>
    <w:p w14:paraId="22EB10D6" w14:textId="77777777" w:rsidR="00BE2749" w:rsidRPr="00A3153B" w:rsidRDefault="00BE2749" w:rsidP="009752C8">
      <w:pPr>
        <w:pStyle w:val="Heading2"/>
        <w:rPr>
          <w:lang w:val="en-US"/>
        </w:rPr>
      </w:pPr>
      <w:bookmarkStart w:id="58" w:name="_Toc345343571"/>
      <w:bookmarkStart w:id="59" w:name="_Toc413334742"/>
      <w:r w:rsidRPr="00A3153B">
        <w:rPr>
          <w:lang w:val="en-US"/>
        </w:rPr>
        <w:t>Environment</w:t>
      </w:r>
      <w:bookmarkEnd w:id="58"/>
      <w:bookmarkEnd w:id="59"/>
    </w:p>
    <w:p w14:paraId="2EF1ABB3" w14:textId="77777777" w:rsidR="009650F1" w:rsidRPr="00A3153B" w:rsidRDefault="002C4C83" w:rsidP="009650F1">
      <w:r w:rsidRPr="00A3153B">
        <w:t>T</w:t>
      </w:r>
      <w:r w:rsidR="00BE2749" w:rsidRPr="00A3153B">
        <w:t xml:space="preserve">he following libraries </w:t>
      </w:r>
      <w:r w:rsidRPr="00A3153B">
        <w:t xml:space="preserve">need to be added </w:t>
      </w:r>
      <w:r w:rsidR="00BE2749" w:rsidRPr="00A3153B">
        <w:t>to the CLASSPATH environment variable in order to use JDigiDoc:</w:t>
      </w:r>
    </w:p>
    <w:tbl>
      <w:tblPr>
        <w:tblStyle w:val="Parameters"/>
        <w:tblW w:w="8436" w:type="dxa"/>
        <w:tblLayout w:type="fixed"/>
        <w:tblLook w:val="04A0" w:firstRow="1" w:lastRow="0" w:firstColumn="1" w:lastColumn="0" w:noHBand="0" w:noVBand="1"/>
      </w:tblPr>
      <w:tblGrid>
        <w:gridCol w:w="2977"/>
        <w:gridCol w:w="5459"/>
      </w:tblGrid>
      <w:tr w:rsidR="0023667F" w:rsidRPr="00FC5733" w14:paraId="780EE285" w14:textId="77777777" w:rsidTr="00A31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54B039" w14:textId="77777777" w:rsidR="0023667F" w:rsidRPr="00A3153B" w:rsidRDefault="0023667F" w:rsidP="00F40FF1">
            <w:pPr>
              <w:spacing w:after="0"/>
              <w:rPr>
                <w:b/>
                <w:lang w:val="en-US"/>
              </w:rPr>
            </w:pPr>
            <w:r w:rsidRPr="00A3153B">
              <w:rPr>
                <w:b/>
                <w:lang w:val="en-US"/>
              </w:rPr>
              <w:t>Library</w:t>
            </w:r>
          </w:p>
        </w:tc>
        <w:tc>
          <w:tcPr>
            <w:tcW w:w="5459" w:type="dxa"/>
          </w:tcPr>
          <w:p w14:paraId="33F9250B" w14:textId="77777777" w:rsidR="0023667F" w:rsidRPr="00A3153B" w:rsidRDefault="003B6146" w:rsidP="00F40FF1">
            <w:pPr>
              <w:spacing w:after="0"/>
              <w:cnfStyle w:val="100000000000" w:firstRow="1" w:lastRow="0" w:firstColumn="0" w:lastColumn="0" w:oddVBand="0" w:evenVBand="0" w:oddHBand="0" w:evenHBand="0" w:firstRowFirstColumn="0" w:firstRowLastColumn="0" w:lastRowFirstColumn="0" w:lastRowLastColumn="0"/>
              <w:rPr>
                <w:b/>
                <w:lang w:val="en-US"/>
              </w:rPr>
            </w:pPr>
            <w:r w:rsidRPr="00A3153B">
              <w:rPr>
                <w:b/>
                <w:lang w:val="en-US"/>
              </w:rPr>
              <w:t>Description</w:t>
            </w:r>
          </w:p>
        </w:tc>
      </w:tr>
      <w:tr w:rsidR="0023667F" w:rsidRPr="00FC5733" w14:paraId="6D1428FF"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6E150C1D" w14:textId="77777777" w:rsidR="0023667F" w:rsidRPr="00A3153B" w:rsidRDefault="0023667F" w:rsidP="00C0673E">
            <w:pPr>
              <w:rPr>
                <w:lang w:val="en-US"/>
              </w:rPr>
            </w:pPr>
            <w:r w:rsidRPr="00A3153B">
              <w:rPr>
                <w:lang w:val="en-US"/>
              </w:rPr>
              <w:t>JDigiDoc</w:t>
            </w:r>
            <w:r w:rsidR="00745141" w:rsidRPr="00A3153B">
              <w:rPr>
                <w:lang w:val="en-US"/>
              </w:rPr>
              <w:t>-*</w:t>
            </w:r>
            <w:r w:rsidRPr="00A3153B">
              <w:rPr>
                <w:lang w:val="en-US"/>
              </w:rPr>
              <w:t>.jar</w:t>
            </w:r>
          </w:p>
        </w:tc>
        <w:tc>
          <w:tcPr>
            <w:tcW w:w="5459" w:type="dxa"/>
          </w:tcPr>
          <w:p w14:paraId="387EA1DB" w14:textId="77777777" w:rsidR="0023667F" w:rsidRPr="00A3153B" w:rsidRDefault="0023667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JDigiDoc library itself</w:t>
            </w:r>
            <w:r w:rsidR="0069403E" w:rsidRPr="00A3153B">
              <w:rPr>
                <w:lang w:val="en-US"/>
              </w:rPr>
              <w:t xml:space="preserve"> (‘*’ denotes the library</w:t>
            </w:r>
            <w:r w:rsidR="00151253" w:rsidRPr="00A3153B">
              <w:rPr>
                <w:lang w:val="en-US"/>
              </w:rPr>
              <w:t>’s</w:t>
            </w:r>
            <w:r w:rsidR="0069403E" w:rsidRPr="00A3153B">
              <w:rPr>
                <w:lang w:val="en-US"/>
              </w:rPr>
              <w:t xml:space="preserve"> version number)</w:t>
            </w:r>
          </w:p>
        </w:tc>
      </w:tr>
      <w:tr w:rsidR="0023667F" w:rsidRPr="00FC5733" w14:paraId="35969A01"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75A1B1" w14:textId="45A2319E" w:rsidR="0076249B" w:rsidRPr="00A3153B" w:rsidRDefault="0076249B" w:rsidP="007E2D91">
            <w:pPr>
              <w:rPr>
                <w:lang w:val="en-US"/>
              </w:rPr>
            </w:pPr>
            <w:r w:rsidRPr="00A3153B">
              <w:rPr>
                <w:lang w:val="en-US"/>
              </w:rPr>
              <w:t>bcmail-jdk*-1</w:t>
            </w:r>
            <w:r w:rsidR="00410C61">
              <w:rPr>
                <w:lang w:val="en-US"/>
              </w:rPr>
              <w:t>51</w:t>
            </w:r>
            <w:r w:rsidRPr="00A3153B">
              <w:rPr>
                <w:lang w:val="en-US"/>
              </w:rPr>
              <w:t>.jar</w:t>
            </w:r>
          </w:p>
          <w:p w14:paraId="70C8E23B" w14:textId="5EEA22CF" w:rsidR="0023667F" w:rsidRPr="00A3153B" w:rsidRDefault="007E2D91" w:rsidP="007E2D91">
            <w:pPr>
              <w:rPr>
                <w:lang w:val="en-US"/>
              </w:rPr>
            </w:pPr>
            <w:r w:rsidRPr="00A3153B">
              <w:rPr>
                <w:lang w:val="en-US"/>
              </w:rPr>
              <w:t>bcprov-jdk*-1</w:t>
            </w:r>
            <w:r w:rsidR="00410C61">
              <w:rPr>
                <w:lang w:val="en-US"/>
              </w:rPr>
              <w:t>51</w:t>
            </w:r>
            <w:r w:rsidRPr="00A3153B">
              <w:rPr>
                <w:lang w:val="en-US"/>
              </w:rPr>
              <w:t>.jar</w:t>
            </w:r>
          </w:p>
          <w:p w14:paraId="2B5DE2DB" w14:textId="41034CE2" w:rsidR="007E2D91" w:rsidRPr="00A3153B" w:rsidRDefault="00745141" w:rsidP="007E2D91">
            <w:pPr>
              <w:rPr>
                <w:lang w:val="en-US"/>
              </w:rPr>
            </w:pPr>
            <w:r w:rsidRPr="00A3153B">
              <w:rPr>
                <w:lang w:val="en-US"/>
              </w:rPr>
              <w:t>bcpkix-jdk*-1</w:t>
            </w:r>
            <w:r w:rsidR="00410C61">
              <w:rPr>
                <w:lang w:val="en-US"/>
              </w:rPr>
              <w:t>51</w:t>
            </w:r>
            <w:r w:rsidRPr="00A3153B">
              <w:rPr>
                <w:lang w:val="en-US"/>
              </w:rPr>
              <w:t>.jar</w:t>
            </w:r>
          </w:p>
          <w:p w14:paraId="4BD4BAD5" w14:textId="77777777" w:rsidR="00071416" w:rsidRPr="00A3153B" w:rsidRDefault="00071416" w:rsidP="007E2D91">
            <w:pPr>
              <w:rPr>
                <w:lang w:val="en-US"/>
              </w:rPr>
            </w:pPr>
            <w:r w:rsidRPr="00A3153B">
              <w:rPr>
                <w:lang w:val="en-US"/>
              </w:rPr>
              <w:t>or newer</w:t>
            </w:r>
          </w:p>
        </w:tc>
        <w:tc>
          <w:tcPr>
            <w:tcW w:w="5459" w:type="dxa"/>
          </w:tcPr>
          <w:p w14:paraId="3B105DF6" w14:textId="1AB542D4" w:rsidR="0023667F" w:rsidRPr="00A3153B" w:rsidRDefault="00FB0D73" w:rsidP="00881E46">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Bouncy-Castle </w:t>
            </w:r>
            <w:r w:rsidR="00AC34D7" w:rsidRPr="00A3153B">
              <w:rPr>
                <w:lang w:val="en-US"/>
              </w:rPr>
              <w:t>cryptographic library, a</w:t>
            </w:r>
            <w:r w:rsidR="0023667F" w:rsidRPr="00A3153B">
              <w:rPr>
                <w:lang w:val="en-US"/>
              </w:rPr>
              <w:t xml:space="preserve"> Java implementat</w:t>
            </w:r>
            <w:r w:rsidR="0076249B" w:rsidRPr="00A3153B">
              <w:rPr>
                <w:lang w:val="en-US"/>
              </w:rPr>
              <w:t>ion of cryptographic algorithms</w:t>
            </w:r>
            <w:r w:rsidR="00881E46" w:rsidRPr="00A3153B">
              <w:rPr>
                <w:lang w:val="en-US"/>
              </w:rPr>
              <w:t>.</w:t>
            </w:r>
            <w:r w:rsidR="00B86DCF" w:rsidRPr="00A3153B">
              <w:rPr>
                <w:lang w:val="en-US"/>
              </w:rPr>
              <w:t xml:space="preserve"> Choose the releases</w:t>
            </w:r>
            <w:r w:rsidR="00881E46" w:rsidRPr="00A3153B">
              <w:rPr>
                <w:lang w:val="en-US"/>
              </w:rPr>
              <w:t xml:space="preserve"> a</w:t>
            </w:r>
            <w:r w:rsidR="0076249B" w:rsidRPr="00A3153B">
              <w:rPr>
                <w:lang w:val="en-US"/>
              </w:rPr>
              <w:t>cco</w:t>
            </w:r>
            <w:r w:rsidR="00881E46" w:rsidRPr="00A3153B">
              <w:rPr>
                <w:lang w:val="en-US"/>
              </w:rPr>
              <w:t xml:space="preserve">rding to your JDK version, </w:t>
            </w:r>
            <w:r w:rsidR="003B6146" w:rsidRPr="00A3153B">
              <w:rPr>
                <w:lang w:val="en-US"/>
              </w:rPr>
              <w:t>e.g.</w:t>
            </w:r>
            <w:r w:rsidR="00881E46" w:rsidRPr="00A3153B">
              <w:rPr>
                <w:lang w:val="en-US"/>
              </w:rPr>
              <w:t xml:space="preserve"> </w:t>
            </w:r>
            <w:r w:rsidR="0076249B" w:rsidRPr="00A3153B">
              <w:rPr>
                <w:lang w:val="en-US"/>
              </w:rPr>
              <w:t>for JD</w:t>
            </w:r>
            <w:r w:rsidR="008765EB" w:rsidRPr="00A3153B">
              <w:rPr>
                <w:lang w:val="en-US"/>
              </w:rPr>
              <w:t>K</w:t>
            </w:r>
            <w:r w:rsidR="0076249B" w:rsidRPr="00A3153B">
              <w:rPr>
                <w:lang w:val="en-US"/>
              </w:rPr>
              <w:t xml:space="preserve"> 5.0 </w:t>
            </w:r>
            <w:r w:rsidR="0076249B" w:rsidRPr="00A3153B">
              <w:rPr>
                <w:lang w:val="en-US"/>
              </w:rPr>
              <w:sym w:font="Wingdings" w:char="F0E0"/>
            </w:r>
            <w:r w:rsidR="0076249B" w:rsidRPr="00A3153B">
              <w:rPr>
                <w:lang w:val="en-US"/>
              </w:rPr>
              <w:t xml:space="preserve"> bcmail-jdk15-1</w:t>
            </w:r>
            <w:r w:rsidR="00410C61">
              <w:rPr>
                <w:lang w:val="en-US"/>
              </w:rPr>
              <w:t>51</w:t>
            </w:r>
            <w:r w:rsidR="0076249B" w:rsidRPr="00A3153B">
              <w:rPr>
                <w:lang w:val="en-US"/>
              </w:rPr>
              <w:t>.jar</w:t>
            </w:r>
            <w:r w:rsidR="00881E46" w:rsidRPr="00A3153B">
              <w:rPr>
                <w:lang w:val="en-US"/>
              </w:rPr>
              <w:t>, etc.</w:t>
            </w:r>
          </w:p>
          <w:p w14:paraId="7DF1855F" w14:textId="77777777" w:rsidR="0076249B" w:rsidRPr="00A3153B" w:rsidRDefault="00071416" w:rsidP="0076249B">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76249B" w:rsidRPr="00A3153B">
              <w:rPr>
                <w:lang w:val="en-US"/>
              </w:rPr>
              <w:t xml:space="preserve">vailable from: </w:t>
            </w:r>
            <w:hyperlink r:id="rId46" w:history="1">
              <w:r w:rsidR="0076249B" w:rsidRPr="00A3153B">
                <w:rPr>
                  <w:rStyle w:val="Hyperlink"/>
                  <w:lang w:val="en-US"/>
                </w:rPr>
                <w:t>http://www.bouncycastle.org/latest_releases.html</w:t>
              </w:r>
            </w:hyperlink>
          </w:p>
        </w:tc>
      </w:tr>
      <w:tr w:rsidR="002C4C83" w:rsidRPr="00FC5733" w14:paraId="3429C62D"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174943A5" w14:textId="77777777" w:rsidR="002C4C83" w:rsidRPr="00A3153B" w:rsidRDefault="002C4C83" w:rsidP="00FA02C9">
            <w:pPr>
              <w:jc w:val="left"/>
              <w:rPr>
                <w:b w:val="0"/>
                <w:lang w:val="en-US"/>
              </w:rPr>
            </w:pPr>
            <w:r w:rsidRPr="00A3153B">
              <w:rPr>
                <w:lang w:val="en-US"/>
              </w:rPr>
              <w:t>jakarta-log4j-1.2.6.jar</w:t>
            </w:r>
            <w:r w:rsidR="00071416" w:rsidRPr="00A3153B">
              <w:rPr>
                <w:lang w:val="en-US"/>
              </w:rPr>
              <w:t xml:space="preserve"> or newer</w:t>
            </w:r>
          </w:p>
        </w:tc>
        <w:tc>
          <w:tcPr>
            <w:tcW w:w="5459" w:type="dxa"/>
          </w:tcPr>
          <w:p w14:paraId="70B4D08E" w14:textId="77777777" w:rsidR="00A854DA" w:rsidRPr="00A3153B" w:rsidRDefault="002C4C83" w:rsidP="00FA02C9">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Jakarta Log4j library</w:t>
            </w:r>
            <w:r w:rsidR="00A854DA" w:rsidRPr="00A3153B">
              <w:rPr>
                <w:lang w:val="en-US"/>
              </w:rPr>
              <w:t xml:space="preserve"> </w:t>
            </w:r>
          </w:p>
          <w:p w14:paraId="63B1B997" w14:textId="77777777" w:rsidR="00A854DA" w:rsidRPr="00A3153B" w:rsidRDefault="00071416" w:rsidP="00B409B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w:t>
            </w:r>
            <w:r w:rsidR="00A854DA" w:rsidRPr="00A3153B">
              <w:rPr>
                <w:lang w:val="en-US"/>
              </w:rPr>
              <w:t xml:space="preserve">vailable from: </w:t>
            </w:r>
            <w:hyperlink r:id="rId47" w:history="1">
              <w:r w:rsidR="00A854DA" w:rsidRPr="00A3153B">
                <w:rPr>
                  <w:rStyle w:val="Hyperlink"/>
                  <w:lang w:val="en-US"/>
                </w:rPr>
                <w:t>http://logging.apache.org/log4j/1.2/download.html</w:t>
              </w:r>
            </w:hyperlink>
          </w:p>
        </w:tc>
      </w:tr>
      <w:tr w:rsidR="002C4C83" w:rsidRPr="00FC5733" w14:paraId="3FC9BFB8"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41A46A8A" w14:textId="77777777" w:rsidR="002C4C83" w:rsidRPr="00A3153B" w:rsidRDefault="000F62D2" w:rsidP="000F62D2">
            <w:pPr>
              <w:rPr>
                <w:lang w:val="en-US"/>
              </w:rPr>
            </w:pPr>
            <w:r w:rsidRPr="00A3153B">
              <w:rPr>
                <w:lang w:val="en-US"/>
              </w:rPr>
              <w:t xml:space="preserve"> commons-compress-1.3.jar </w:t>
            </w:r>
          </w:p>
        </w:tc>
        <w:tc>
          <w:tcPr>
            <w:tcW w:w="5459" w:type="dxa"/>
          </w:tcPr>
          <w:p w14:paraId="5B9800D4" w14:textId="77777777" w:rsidR="00487CC2" w:rsidRPr="00A3153B" w:rsidRDefault="000F62D2"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Apache Commons Compress library</w:t>
            </w:r>
            <w:r w:rsidR="00487CC2" w:rsidRPr="00A3153B">
              <w:rPr>
                <w:lang w:val="en-US"/>
              </w:rPr>
              <w:t>.</w:t>
            </w:r>
          </w:p>
          <w:p w14:paraId="7164B6E7" w14:textId="77777777" w:rsidR="00071416" w:rsidRPr="00A3153B" w:rsidRDefault="00071416" w:rsidP="000F62D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Latest releases available from: </w:t>
            </w:r>
            <w:hyperlink r:id="rId48" w:history="1">
              <w:r w:rsidR="000F62D2" w:rsidRPr="00A3153B">
                <w:rPr>
                  <w:rStyle w:val="Hyperlink"/>
                  <w:lang w:val="en-US"/>
                </w:rPr>
                <w:t>http://commons.apache.org/compress/download_compress.cgi</w:t>
              </w:r>
            </w:hyperlink>
          </w:p>
        </w:tc>
      </w:tr>
      <w:tr w:rsidR="00487CC2" w:rsidRPr="00FC5733" w14:paraId="67282473" w14:textId="77777777" w:rsidTr="00A3153B">
        <w:tc>
          <w:tcPr>
            <w:cnfStyle w:val="001000000000" w:firstRow="0" w:lastRow="0" w:firstColumn="1" w:lastColumn="0" w:oddVBand="0" w:evenVBand="0" w:oddHBand="0" w:evenHBand="0" w:firstRowFirstColumn="0" w:firstRowLastColumn="0" w:lastRowFirstColumn="0" w:lastRowLastColumn="0"/>
            <w:tcW w:w="2977" w:type="dxa"/>
          </w:tcPr>
          <w:p w14:paraId="39CCBCCD" w14:textId="77777777" w:rsidR="00487CC2" w:rsidRPr="00A3153B" w:rsidRDefault="00487CC2" w:rsidP="000F62D2">
            <w:pPr>
              <w:rPr>
                <w:lang w:val="en-US"/>
              </w:rPr>
            </w:pPr>
            <w:r w:rsidRPr="00A3153B">
              <w:rPr>
                <w:lang w:val="en-US"/>
              </w:rPr>
              <w:t>commons-codec-1.6.jar</w:t>
            </w:r>
          </w:p>
        </w:tc>
        <w:tc>
          <w:tcPr>
            <w:tcW w:w="5459" w:type="dxa"/>
          </w:tcPr>
          <w:p w14:paraId="7E73DED5"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Apache Commons Codec library.</w:t>
            </w:r>
          </w:p>
          <w:p w14:paraId="3E3893D4" w14:textId="77777777" w:rsidR="00487CC2" w:rsidRPr="00A3153B" w:rsidRDefault="00487CC2" w:rsidP="00487CC2">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Latest releases available from:</w:t>
            </w:r>
          </w:p>
          <w:p w14:paraId="1B8C0F00" w14:textId="77777777" w:rsidR="00487CC2" w:rsidRPr="00A3153B" w:rsidRDefault="00C04AB2" w:rsidP="00487CC2">
            <w:pPr>
              <w:jc w:val="left"/>
              <w:cnfStyle w:val="000000000000" w:firstRow="0" w:lastRow="0" w:firstColumn="0" w:lastColumn="0" w:oddVBand="0" w:evenVBand="0" w:oddHBand="0" w:evenHBand="0" w:firstRowFirstColumn="0" w:firstRowLastColumn="0" w:lastRowFirstColumn="0" w:lastRowLastColumn="0"/>
              <w:rPr>
                <w:lang w:val="en-US"/>
              </w:rPr>
            </w:pPr>
            <w:hyperlink r:id="rId49" w:history="1">
              <w:r w:rsidR="00487CC2" w:rsidRPr="00A3153B">
                <w:rPr>
                  <w:rStyle w:val="Hyperlink"/>
                  <w:lang w:val="en-US"/>
                </w:rPr>
                <w:t>http://commons.apache.org/codec/download_codec.cgi</w:t>
              </w:r>
            </w:hyperlink>
          </w:p>
        </w:tc>
      </w:tr>
      <w:tr w:rsidR="00B86DCF" w:rsidRPr="00FC5733" w14:paraId="57EEFD5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bottom w:val="nil"/>
            </w:tcBorders>
          </w:tcPr>
          <w:p w14:paraId="0A0B4B7D" w14:textId="77777777" w:rsidR="00B86DCF" w:rsidRPr="00A3153B" w:rsidRDefault="00B86DCF" w:rsidP="00B86DCF">
            <w:pPr>
              <w:rPr>
                <w:lang w:val="en-US"/>
              </w:rPr>
            </w:pPr>
            <w:r w:rsidRPr="00A3153B">
              <w:rPr>
                <w:lang w:val="en-US"/>
              </w:rPr>
              <w:lastRenderedPageBreak/>
              <w:t>iaikPkcs11Wrapper.jar</w:t>
            </w:r>
          </w:p>
        </w:tc>
        <w:tc>
          <w:tcPr>
            <w:tcW w:w="5459" w:type="dxa"/>
            <w:tcBorders>
              <w:bottom w:val="nil"/>
            </w:tcBorders>
          </w:tcPr>
          <w:p w14:paraId="6E5BA99D"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If you want to create RSA-SHA1</w:t>
            </w:r>
            <w:r w:rsidR="00041584" w:rsidRPr="00A3153B">
              <w:rPr>
                <w:lang w:val="en-US"/>
              </w:rPr>
              <w:t>/SHA2</w:t>
            </w:r>
            <w:r w:rsidRPr="00A3153B">
              <w:rPr>
                <w:lang w:val="en-US"/>
              </w:rPr>
              <w:t xml:space="preserve"> digital signatures via a smart</w:t>
            </w:r>
            <w:r w:rsidR="00FB0D73" w:rsidRPr="00A3153B">
              <w:rPr>
                <w:lang w:val="en-US"/>
              </w:rPr>
              <w:t xml:space="preserve"> </w:t>
            </w:r>
            <w:r w:rsidRPr="00A3153B">
              <w:rPr>
                <w:lang w:val="en-US"/>
              </w:rPr>
              <w:t>card/card reader device and access the latter using a PKCS#11 driver, then add the library file:</w:t>
            </w:r>
          </w:p>
          <w:p w14:paraId="4D86D682" w14:textId="77777777" w:rsidR="00B86DCF" w:rsidRPr="00A3153B" w:rsidRDefault="00B86DCF" w:rsidP="00D3631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iaikPkcs11Wrapper.jar</w:t>
            </w:r>
            <w:r w:rsidRPr="00A3153B">
              <w:rPr>
                <w:vertAlign w:val="superscript"/>
                <w:lang w:val="en-US"/>
              </w:rPr>
              <w:t xml:space="preserve"> </w:t>
            </w:r>
            <w:r w:rsidRPr="00A3153B">
              <w:rPr>
                <w:lang w:val="en-US"/>
              </w:rPr>
              <w:t xml:space="preserve"> </w:t>
            </w:r>
          </w:p>
          <w:p w14:paraId="48E01769" w14:textId="77777777" w:rsidR="00B86DCF" w:rsidRPr="00A3153B" w:rsidRDefault="00B86DCF" w:rsidP="00C0673E">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CLASSPATH environment variable. It is a set of Java classes and interfaces that reflects the PKCS#11 API.</w:t>
            </w:r>
          </w:p>
        </w:tc>
      </w:tr>
      <w:tr w:rsidR="00B86DCF" w:rsidRPr="00FC5733" w14:paraId="4D5E6A2A"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067A0FE2" w14:textId="77777777" w:rsidR="00B86DCF" w:rsidRPr="00A3153B" w:rsidRDefault="00B86DCF" w:rsidP="00D36317">
            <w:pPr>
              <w:pStyle w:val="ListParagraph"/>
              <w:numPr>
                <w:ilvl w:val="0"/>
                <w:numId w:val="10"/>
              </w:numPr>
              <w:rPr>
                <w:i/>
                <w:lang w:val="en-US"/>
              </w:rPr>
            </w:pPr>
            <w:r w:rsidRPr="00A3153B">
              <w:rPr>
                <w:i/>
                <w:lang w:val="en-US"/>
              </w:rPr>
              <w:t>for Windows:</w:t>
            </w:r>
          </w:p>
          <w:p w14:paraId="13C00EB2" w14:textId="77777777" w:rsidR="00B86DCF" w:rsidRPr="00A3153B" w:rsidRDefault="00B86DCF" w:rsidP="00D36317">
            <w:pPr>
              <w:pStyle w:val="ListParagraph"/>
              <w:numPr>
                <w:ilvl w:val="0"/>
                <w:numId w:val="6"/>
              </w:numPr>
              <w:rPr>
                <w:i/>
                <w:lang w:val="en-US"/>
              </w:rPr>
            </w:pPr>
            <w:r w:rsidRPr="00A3153B">
              <w:rPr>
                <w:i/>
                <w:lang w:val="en-US"/>
              </w:rPr>
              <w:t>opensc-pkcs11.dll</w:t>
            </w:r>
          </w:p>
          <w:p w14:paraId="4A0081FA" w14:textId="77777777" w:rsidR="00B86DCF" w:rsidRPr="00A3153B" w:rsidRDefault="00B86DCF" w:rsidP="00D36317">
            <w:pPr>
              <w:pStyle w:val="ListParagraph"/>
              <w:numPr>
                <w:ilvl w:val="0"/>
                <w:numId w:val="6"/>
              </w:numPr>
              <w:rPr>
                <w:i/>
                <w:lang w:val="en-US"/>
              </w:rPr>
            </w:pPr>
            <w:r w:rsidRPr="00A3153B">
              <w:rPr>
                <w:i/>
                <w:lang w:val="en-US"/>
              </w:rPr>
              <w:t xml:space="preserve">Pkcs11Wrapper.dll </w:t>
            </w:r>
          </w:p>
          <w:p w14:paraId="10874052" w14:textId="77777777" w:rsidR="00B86DCF" w:rsidRPr="00A3153B" w:rsidRDefault="00B86DCF" w:rsidP="00677042">
            <w:pPr>
              <w:rPr>
                <w:i/>
                <w:lang w:val="en-US"/>
              </w:rPr>
            </w:pPr>
          </w:p>
        </w:tc>
        <w:tc>
          <w:tcPr>
            <w:tcW w:w="5459" w:type="dxa"/>
            <w:tcBorders>
              <w:top w:val="nil"/>
              <w:bottom w:val="nil"/>
            </w:tcBorders>
          </w:tcPr>
          <w:p w14:paraId="2FBB3DDE" w14:textId="77777777" w:rsidR="00B86DCF" w:rsidRPr="00A3153B" w:rsidRDefault="003B6146"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Additionally</w:t>
            </w:r>
            <w:r w:rsidR="00B86DCF" w:rsidRPr="00A3153B">
              <w:rPr>
                <w:lang w:val="en-US"/>
              </w:rPr>
              <w:t xml:space="preserve"> in Windows environment, you need to copy the following files:</w:t>
            </w:r>
          </w:p>
          <w:p w14:paraId="3D412A57" w14:textId="77777777" w:rsidR="00B86DCF" w:rsidRPr="00A3153B" w:rsidRDefault="00B86DCF" w:rsidP="00D36317">
            <w:pPr>
              <w:pStyle w:val="ListParagraph"/>
              <w:numPr>
                <w:ilvl w:val="0"/>
                <w:numId w:val="11"/>
              </w:numPr>
              <w:spacing w:after="0"/>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opensc-pkcs11.dll </w:t>
            </w:r>
          </w:p>
          <w:p w14:paraId="08022A65" w14:textId="77777777" w:rsidR="00B86DCF" w:rsidRPr="00A3153B" w:rsidRDefault="00B86DCF" w:rsidP="00D36317">
            <w:pPr>
              <w:pStyle w:val="ListParagraph"/>
              <w:numPr>
                <w:ilvl w:val="0"/>
                <w:numId w:val="11"/>
              </w:numPr>
              <w:ind w:left="1434" w:hanging="357"/>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Pkcs11Wrapper.dll (either 64-bit </w:t>
            </w:r>
            <w:r w:rsidR="00FB0D73" w:rsidRPr="00A3153B">
              <w:rPr>
                <w:lang w:val="en-US"/>
              </w:rPr>
              <w:t>and/</w:t>
            </w:r>
            <w:r w:rsidRPr="00A3153B">
              <w:rPr>
                <w:lang w:val="en-US"/>
              </w:rPr>
              <w:t>or 32-bit version according to your JDK/JRE</w:t>
            </w:r>
            <w:r w:rsidR="00FB0D73" w:rsidRPr="00A3153B">
              <w:rPr>
                <w:lang w:val="en-US"/>
              </w:rPr>
              <w:t>’s version</w:t>
            </w:r>
            <w:r w:rsidRPr="00A3153B">
              <w:rPr>
                <w:lang w:val="en-US"/>
              </w:rPr>
              <w:t>)</w:t>
            </w:r>
          </w:p>
          <w:p w14:paraId="56210F8D" w14:textId="77777777" w:rsidR="00B86DCF" w:rsidRPr="00A3153B" w:rsidRDefault="00B86DCF" w:rsidP="00B86DCF">
            <w:pPr>
              <w:spacing w:line="360" w:lineRule="auto"/>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 to a directory listed in the PATH environment variable </w:t>
            </w:r>
          </w:p>
        </w:tc>
      </w:tr>
      <w:tr w:rsidR="00B86DCF" w:rsidRPr="00FC5733" w14:paraId="03FCDA78"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4" w:space="0" w:color="auto"/>
            </w:tcBorders>
          </w:tcPr>
          <w:p w14:paraId="3A1BB436" w14:textId="77777777" w:rsidR="00B86DCF" w:rsidRPr="00A3153B" w:rsidRDefault="00B86DCF" w:rsidP="00D36317">
            <w:pPr>
              <w:pStyle w:val="ListParagraph"/>
              <w:numPr>
                <w:ilvl w:val="0"/>
                <w:numId w:val="10"/>
              </w:numPr>
              <w:rPr>
                <w:i/>
                <w:lang w:val="en-US"/>
              </w:rPr>
            </w:pPr>
            <w:r w:rsidRPr="00A3153B">
              <w:rPr>
                <w:i/>
                <w:lang w:val="en-US"/>
              </w:rPr>
              <w:t>for Linux:</w:t>
            </w:r>
          </w:p>
          <w:p w14:paraId="53DD451F" w14:textId="77777777" w:rsidR="00B86DCF" w:rsidRPr="00A3153B" w:rsidRDefault="00B86DCF" w:rsidP="00D36317">
            <w:pPr>
              <w:pStyle w:val="ListParagraph"/>
              <w:numPr>
                <w:ilvl w:val="0"/>
                <w:numId w:val="6"/>
              </w:numPr>
              <w:rPr>
                <w:i/>
                <w:lang w:val="en-US"/>
              </w:rPr>
            </w:pPr>
            <w:r w:rsidRPr="00A3153B">
              <w:rPr>
                <w:i/>
                <w:lang w:val="en-US"/>
              </w:rPr>
              <w:t>libopensc-pkcs11.so or opesc-pkcs11.so</w:t>
            </w:r>
          </w:p>
          <w:p w14:paraId="1533CB18" w14:textId="77777777" w:rsidR="00B86DCF" w:rsidRDefault="00B86DCF" w:rsidP="00D36317">
            <w:pPr>
              <w:pStyle w:val="ListParagraph"/>
              <w:numPr>
                <w:ilvl w:val="0"/>
                <w:numId w:val="6"/>
              </w:numPr>
              <w:rPr>
                <w:i/>
                <w:lang w:val="en-US"/>
              </w:rPr>
            </w:pPr>
            <w:r w:rsidRPr="00A3153B">
              <w:rPr>
                <w:i/>
                <w:lang w:val="en-US"/>
              </w:rPr>
              <w:t>libpkcs11wrapper.so</w:t>
            </w:r>
          </w:p>
          <w:p w14:paraId="7CE82EDC" w14:textId="77777777" w:rsidR="00C8208A" w:rsidRDefault="00C8208A" w:rsidP="00A3153B">
            <w:pPr>
              <w:pStyle w:val="ListParagraph"/>
              <w:ind w:left="720"/>
              <w:rPr>
                <w:i/>
                <w:lang w:val="en-US"/>
              </w:rPr>
            </w:pPr>
          </w:p>
          <w:p w14:paraId="1563E9B5" w14:textId="35C1AAAB" w:rsidR="00C8208A" w:rsidRPr="00BB72C1" w:rsidRDefault="00C8208A" w:rsidP="00C8208A">
            <w:pPr>
              <w:pStyle w:val="ListParagraph"/>
              <w:numPr>
                <w:ilvl w:val="0"/>
                <w:numId w:val="10"/>
              </w:numPr>
              <w:rPr>
                <w:i/>
                <w:lang w:val="en-US"/>
              </w:rPr>
            </w:pPr>
            <w:r w:rsidRPr="00BB72C1">
              <w:rPr>
                <w:i/>
                <w:lang w:val="en-US"/>
              </w:rPr>
              <w:t xml:space="preserve">for </w:t>
            </w:r>
            <w:r>
              <w:rPr>
                <w:i/>
                <w:lang w:val="en-US"/>
              </w:rPr>
              <w:t>OS</w:t>
            </w:r>
            <w:r w:rsidR="00E111BF">
              <w:rPr>
                <w:i/>
                <w:lang w:val="en-US"/>
              </w:rPr>
              <w:t xml:space="preserve"> </w:t>
            </w:r>
            <w:r>
              <w:rPr>
                <w:i/>
                <w:lang w:val="en-US"/>
              </w:rPr>
              <w:t>X</w:t>
            </w:r>
            <w:r w:rsidRPr="00BB72C1">
              <w:rPr>
                <w:i/>
                <w:lang w:val="en-US"/>
              </w:rPr>
              <w:t>:</w:t>
            </w:r>
          </w:p>
          <w:p w14:paraId="6AB1975E" w14:textId="470154A6" w:rsidR="00C8208A" w:rsidRPr="00A3153B" w:rsidRDefault="00C8208A" w:rsidP="00B50B22">
            <w:pPr>
              <w:pStyle w:val="ListParagraph"/>
              <w:numPr>
                <w:ilvl w:val="0"/>
                <w:numId w:val="6"/>
              </w:numPr>
              <w:rPr>
                <w:i/>
                <w:lang w:val="en-US"/>
              </w:rPr>
            </w:pPr>
            <w:r w:rsidRPr="00A3153B">
              <w:t xml:space="preserve">libpkcs11wrapper.jnilib </w:t>
            </w:r>
          </w:p>
        </w:tc>
        <w:tc>
          <w:tcPr>
            <w:tcW w:w="5459" w:type="dxa"/>
            <w:tcBorders>
              <w:top w:val="nil"/>
              <w:bottom w:val="single" w:sz="4" w:space="0" w:color="auto"/>
            </w:tcBorders>
          </w:tcPr>
          <w:p w14:paraId="3A08DA93" w14:textId="77777777" w:rsidR="00B86DCF" w:rsidRPr="00A3153B"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In Linux environment, copy the following shared object libraries:</w:t>
            </w:r>
          </w:p>
          <w:p w14:paraId="00B602B0"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libopensc-pkcs11.so or opesc-pkcs11.so</w:t>
            </w:r>
          </w:p>
          <w:p w14:paraId="6191BFC6" w14:textId="77777777" w:rsidR="00B86DCF" w:rsidRPr="00A3153B" w:rsidRDefault="00B86DCF" w:rsidP="00D36317">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color w:val="auto"/>
                <w:sz w:val="20"/>
                <w:lang w:val="en-US" w:eastAsia="en-US"/>
              </w:rPr>
            </w:pPr>
            <w:r w:rsidRPr="00A3153B">
              <w:rPr>
                <w:lang w:val="en-US"/>
              </w:rPr>
              <w:t>libpkcs11wrapper.so</w:t>
            </w:r>
          </w:p>
          <w:p w14:paraId="7DCD9856" w14:textId="77777777" w:rsidR="00B86DCF" w:rsidRDefault="00B86DCF" w:rsidP="00B86DCF">
            <w:pPr>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to the directory {JAVA_HOME}\jre\lib\i386</w:t>
            </w:r>
          </w:p>
          <w:p w14:paraId="2F7704B8" w14:textId="2FDDEA24" w:rsidR="00B50B22" w:rsidRPr="00A3153B" w:rsidRDefault="00B50B22" w:rsidP="00B86DCF">
            <w:pPr>
              <w:cnfStyle w:val="000000000000" w:firstRow="0" w:lastRow="0" w:firstColumn="0" w:lastColumn="0" w:oddVBand="0" w:evenVBand="0" w:oddHBand="0" w:evenHBand="0" w:firstRowFirstColumn="0" w:firstRowLastColumn="0" w:lastRowFirstColumn="0" w:lastRowLastColumn="0"/>
              <w:rPr>
                <w:lang w:val="en-US"/>
              </w:rPr>
            </w:pPr>
          </w:p>
        </w:tc>
      </w:tr>
      <w:tr w:rsidR="002C4C83" w:rsidRPr="00FC5733" w14:paraId="16B6B6B4"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single" w:sz="4" w:space="0" w:color="auto"/>
            </w:tcBorders>
          </w:tcPr>
          <w:p w14:paraId="1655D5FC" w14:textId="77777777" w:rsidR="002C4C83" w:rsidRPr="00A3153B" w:rsidRDefault="002C4C83" w:rsidP="00DE1A87">
            <w:pPr>
              <w:pStyle w:val="ListParagraph"/>
              <w:ind w:left="0"/>
              <w:rPr>
                <w:lang w:val="en-US"/>
              </w:rPr>
            </w:pPr>
            <w:r w:rsidRPr="00A3153B">
              <w:rPr>
                <w:lang w:val="en-US"/>
              </w:rPr>
              <w:t xml:space="preserve">JCE Unlimited Strength Jurisdiction Policy Files: </w:t>
            </w:r>
          </w:p>
          <w:p w14:paraId="75FED459" w14:textId="77777777" w:rsidR="002C4C83" w:rsidRPr="00A3153B" w:rsidRDefault="002C4C83" w:rsidP="00DE1A87">
            <w:pPr>
              <w:pStyle w:val="ListParagraph"/>
              <w:ind w:left="360"/>
              <w:rPr>
                <w:lang w:val="en-US"/>
              </w:rPr>
            </w:pPr>
            <w:r w:rsidRPr="00A3153B">
              <w:rPr>
                <w:lang w:val="en-US"/>
              </w:rPr>
              <w:t>local_policy.jar</w:t>
            </w:r>
          </w:p>
          <w:p w14:paraId="4C255630" w14:textId="77777777" w:rsidR="002C4C83" w:rsidRPr="00A3153B" w:rsidRDefault="002C4C83" w:rsidP="00A63C44">
            <w:pPr>
              <w:pStyle w:val="ListParagraph"/>
              <w:ind w:left="720" w:hanging="360"/>
              <w:rPr>
                <w:lang w:val="en-US"/>
              </w:rPr>
            </w:pPr>
            <w:r w:rsidRPr="00A3153B">
              <w:rPr>
                <w:lang w:val="en-US"/>
              </w:rPr>
              <w:t>US_export_policy.jar</w:t>
            </w:r>
          </w:p>
          <w:p w14:paraId="4F685304" w14:textId="77777777" w:rsidR="002C4C83" w:rsidRPr="00A3153B" w:rsidRDefault="002C4C83" w:rsidP="00C0673E">
            <w:pPr>
              <w:rPr>
                <w:i/>
                <w:lang w:val="en-US"/>
              </w:rPr>
            </w:pPr>
          </w:p>
        </w:tc>
        <w:tc>
          <w:tcPr>
            <w:tcW w:w="5459" w:type="dxa"/>
            <w:tcBorders>
              <w:top w:val="single" w:sz="4" w:space="0" w:color="auto"/>
              <w:bottom w:val="single" w:sz="4" w:space="0" w:color="auto"/>
            </w:tcBorders>
          </w:tcPr>
          <w:p w14:paraId="7045A9A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 xml:space="preserve">By default, current versions of the JDK have a deliberate </w:t>
            </w:r>
            <w:r w:rsidR="00120EAC" w:rsidRPr="00A3153B">
              <w:rPr>
                <w:lang w:val="en-US"/>
              </w:rPr>
              <w:t xml:space="preserve">128-bit </w:t>
            </w:r>
            <w:r w:rsidRPr="00A3153B">
              <w:rPr>
                <w:lang w:val="en-US"/>
              </w:rPr>
              <w:t>key size restriction built</w:t>
            </w:r>
            <w:r w:rsidR="00120EAC" w:rsidRPr="00A3153B">
              <w:rPr>
                <w:lang w:val="en-US"/>
              </w:rPr>
              <w:t xml:space="preserve"> in which</w:t>
            </w:r>
            <w:r w:rsidRPr="00A3153B">
              <w:rPr>
                <w:lang w:val="en-US"/>
              </w:rPr>
              <w:t xml:space="preserve"> throws an </w:t>
            </w:r>
            <w:r w:rsidRPr="00A3153B">
              <w:rPr>
                <w:rStyle w:val="HTMLTypewriter"/>
                <w:lang w:val="en-US"/>
              </w:rPr>
              <w:t>InvalidKeyException</w:t>
            </w:r>
            <w:r w:rsidRPr="00A3153B">
              <w:rPr>
                <w:lang w:val="en-US"/>
              </w:rPr>
              <w:t xml:space="preserve">, with the message </w:t>
            </w:r>
            <w:r w:rsidRPr="00A3153B">
              <w:rPr>
                <w:i/>
                <w:iCs/>
                <w:lang w:val="en-US"/>
              </w:rPr>
              <w:t>"Illegal key size or default parameters"</w:t>
            </w:r>
            <w:r w:rsidRPr="00A3153B">
              <w:rPr>
                <w:lang w:val="en-US"/>
              </w:rPr>
              <w:t xml:space="preserve">. If you get this exception, </w:t>
            </w:r>
            <w:r w:rsidR="00120EAC" w:rsidRPr="00A3153B">
              <w:rPr>
                <w:lang w:val="en-US"/>
              </w:rPr>
              <w:t>you can remove the restriction by overriding the security policy files with others that Sun provides.</w:t>
            </w:r>
            <w:r w:rsidR="00881E46" w:rsidRPr="00A3153B">
              <w:rPr>
                <w:lang w:val="en-US"/>
              </w:rPr>
              <w:t xml:space="preserve"> </w:t>
            </w:r>
            <w:r w:rsidR="002C4C83" w:rsidRPr="00A3153B">
              <w:rPr>
                <w:lang w:val="en-US"/>
              </w:rPr>
              <w:t xml:space="preserve">The version of the policy files must be the same as the version of your JDK  – </w:t>
            </w:r>
            <w:r w:rsidR="003B6146" w:rsidRPr="00A3153B">
              <w:rPr>
                <w:lang w:val="en-US"/>
              </w:rPr>
              <w:t>e.g.</w:t>
            </w:r>
            <w:r w:rsidR="002C4C83" w:rsidRPr="00A3153B">
              <w:rPr>
                <w:lang w:val="en-US"/>
              </w:rPr>
              <w:t xml:space="preserve"> for:</w:t>
            </w:r>
          </w:p>
          <w:p w14:paraId="3B8A4668"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5.0  -&gt; JCE USPF 5</w:t>
            </w:r>
          </w:p>
          <w:p w14:paraId="42BBDC6C" w14:textId="77777777" w:rsidR="002C4C83" w:rsidRPr="00A3153B" w:rsidRDefault="002C4C83" w:rsidP="00075C55">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JDK  6.0  -&gt; JCE USPF 6</w:t>
            </w:r>
          </w:p>
          <w:p w14:paraId="3C03F081" w14:textId="77777777" w:rsidR="002C4C83" w:rsidRPr="00A3153B" w:rsidRDefault="002C4C83"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Copy the JCE Unlimited Strength Jurisdiction Policy Files</w:t>
            </w:r>
            <w:r w:rsidR="00120EAC" w:rsidRPr="00A3153B">
              <w:rPr>
                <w:lang w:val="en-US"/>
              </w:rPr>
              <w:t xml:space="preserve"> </w:t>
            </w:r>
            <w:r w:rsidRPr="00A3153B">
              <w:rPr>
                <w:lang w:val="en-US"/>
              </w:rPr>
              <w:t xml:space="preserve">over the ones already in the standard </w:t>
            </w:r>
            <w:r w:rsidR="00A63C44" w:rsidRPr="00A3153B">
              <w:rPr>
                <w:lang w:val="en-US"/>
              </w:rPr>
              <w:t xml:space="preserve">JDK/JDRE </w:t>
            </w:r>
            <w:r w:rsidRPr="00A3153B">
              <w:rPr>
                <w:lang w:val="en-US"/>
              </w:rPr>
              <w:t xml:space="preserve">directory (adjust pathname separators according to </w:t>
            </w:r>
            <w:r w:rsidR="00A63C44" w:rsidRPr="00A3153B">
              <w:rPr>
                <w:lang w:val="en-US"/>
              </w:rPr>
              <w:t xml:space="preserve">your </w:t>
            </w:r>
            <w:r w:rsidRPr="00A3153B">
              <w:rPr>
                <w:lang w:val="en-US"/>
              </w:rPr>
              <w:t>environment):  {JAVA_HOME}\lib\security .</w:t>
            </w:r>
          </w:p>
          <w:p w14:paraId="7E2E5376" w14:textId="77777777" w:rsidR="002C4C83" w:rsidRPr="00A3153B" w:rsidRDefault="00A63C44"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Note that</w:t>
            </w:r>
            <w:r w:rsidR="00724EA3" w:rsidRPr="00A3153B">
              <w:rPr>
                <w:lang w:val="en-US"/>
              </w:rPr>
              <w:t xml:space="preserve"> if you are using Windows, </w:t>
            </w:r>
            <w:r w:rsidR="002C4C83" w:rsidRPr="00A3153B">
              <w:rPr>
                <w:lang w:val="en-US"/>
              </w:rPr>
              <w:t xml:space="preserve">the JDK install will normally install a JRE and a JDK in two </w:t>
            </w:r>
            <w:r w:rsidR="003B6146" w:rsidRPr="00A3153B">
              <w:rPr>
                <w:lang w:val="en-US"/>
              </w:rPr>
              <w:t>separate</w:t>
            </w:r>
            <w:r w:rsidR="002C4C83" w:rsidRPr="00A3153B">
              <w:rPr>
                <w:lang w:val="en-US"/>
              </w:rPr>
              <w:t xml:space="preserve"> places - generally both of these will need to have the new policy files installed in it.</w:t>
            </w:r>
          </w:p>
          <w:p w14:paraId="5244C476" w14:textId="77777777" w:rsidR="005C533D" w:rsidRPr="00A3153B" w:rsidRDefault="00881E46" w:rsidP="00DE1A87">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lang w:val="en-US"/>
              </w:rPr>
              <w:t>The JCE Unlimited Strength Jurisdiction Policy Files c</w:t>
            </w:r>
            <w:r w:rsidR="005C533D" w:rsidRPr="00A3153B">
              <w:rPr>
                <w:lang w:val="en-US"/>
              </w:rPr>
              <w:t xml:space="preserve">an be </w:t>
            </w:r>
            <w:r w:rsidR="003B6146" w:rsidRPr="00A3153B">
              <w:rPr>
                <w:lang w:val="en-US"/>
              </w:rPr>
              <w:t>downloaded</w:t>
            </w:r>
            <w:r w:rsidR="005C533D" w:rsidRPr="00A3153B">
              <w:rPr>
                <w:lang w:val="en-US"/>
              </w:rPr>
              <w:t xml:space="preserve"> from:</w:t>
            </w:r>
          </w:p>
          <w:p w14:paraId="3331C09B" w14:textId="77777777" w:rsidR="005C533D" w:rsidRPr="00A3153B" w:rsidRDefault="00C04AB2" w:rsidP="00DE1A87">
            <w:pPr>
              <w:jc w:val="left"/>
              <w:cnfStyle w:val="000000000000" w:firstRow="0" w:lastRow="0" w:firstColumn="0" w:lastColumn="0" w:oddVBand="0" w:evenVBand="0" w:oddHBand="0" w:evenHBand="0" w:firstRowFirstColumn="0" w:firstRowLastColumn="0" w:lastRowFirstColumn="0" w:lastRowLastColumn="0"/>
              <w:rPr>
                <w:vertAlign w:val="superscript"/>
                <w:lang w:val="en-US"/>
              </w:rPr>
            </w:pPr>
            <w:hyperlink r:id="rId50" w:history="1">
              <w:r w:rsidR="005C533D" w:rsidRPr="00A3153B">
                <w:rPr>
                  <w:rStyle w:val="Hyperlink"/>
                  <w:lang w:val="en-US"/>
                </w:rPr>
                <w:t>http://www.oracle.com/technetwork/java/javasebusiness/downloads/index.html</w:t>
              </w:r>
            </w:hyperlink>
          </w:p>
        </w:tc>
      </w:tr>
      <w:tr w:rsidR="001F4679" w:rsidRPr="00FC5733" w14:paraId="2B9F509E" w14:textId="77777777" w:rsidTr="00A3153B">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14:paraId="6F4F5DDC" w14:textId="4D385648" w:rsidR="001F4679" w:rsidRPr="00E111BF" w:rsidRDefault="001F4679" w:rsidP="00DE1A87">
            <w:pPr>
              <w:pStyle w:val="ListParagraph"/>
            </w:pPr>
            <w:r>
              <w:t>esteidtestcerts.jar</w:t>
            </w:r>
          </w:p>
        </w:tc>
        <w:tc>
          <w:tcPr>
            <w:tcW w:w="5459" w:type="dxa"/>
            <w:tcBorders>
              <w:top w:val="single" w:sz="4" w:space="0" w:color="auto"/>
            </w:tcBorders>
          </w:tcPr>
          <w:p w14:paraId="327AEDDA" w14:textId="77777777" w:rsidR="001F4679" w:rsidRDefault="001F467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1F4679">
              <w:t>Estonian test certificate package</w:t>
            </w:r>
            <w:r>
              <w:rPr>
                <w:lang w:val="en-US"/>
              </w:rPr>
              <w:t xml:space="preserve">, should be added to the CLASSPATH when validating or creating signatures with test certificates. Accessible from: </w:t>
            </w:r>
            <w:hyperlink r:id="rId51" w:history="1">
              <w:r w:rsidRPr="00FC5733">
                <w:rPr>
                  <w:rStyle w:val="Hyperlink"/>
                </w:rPr>
                <w:t>https://installer.id.ee/media/esteidtestcerts.jar</w:t>
              </w:r>
            </w:hyperlink>
            <w:r>
              <w:rPr>
                <w:rStyle w:val="Hyperlink"/>
              </w:rPr>
              <w:t xml:space="preserve"> </w:t>
            </w:r>
          </w:p>
          <w:p w14:paraId="52D0B43C" w14:textId="15433F29" w:rsidR="001F4679" w:rsidRPr="00A3153B" w:rsidRDefault="001E7909" w:rsidP="00E111BF">
            <w:pPr>
              <w:jc w:val="left"/>
              <w:cnfStyle w:val="000000000000" w:firstRow="0" w:lastRow="0" w:firstColumn="0" w:lastColumn="0" w:oddVBand="0" w:evenVBand="0" w:oddHBand="0" w:evenHBand="0" w:firstRowFirstColumn="0" w:firstRowLastColumn="0" w:lastRowFirstColumn="0" w:lastRowLastColumn="0"/>
              <w:rPr>
                <w:lang w:val="en-US"/>
              </w:rPr>
            </w:pPr>
            <w:r w:rsidRPr="00A3153B">
              <w:rPr>
                <w:b/>
              </w:rPr>
              <w:lastRenderedPageBreak/>
              <w:t>NB!</w:t>
            </w:r>
            <w:r>
              <w:rPr>
                <w:lang w:val="en-US"/>
              </w:rPr>
              <w:t xml:space="preserve"> </w:t>
            </w:r>
            <w:r w:rsidR="001F4679">
              <w:rPr>
                <w:lang w:val="en-US"/>
              </w:rPr>
              <w:t>The package must be removed from classpath in case of live applications because JDigiDoc library does not give notifications to users in case of test signatures (</w:t>
            </w:r>
            <w:r>
              <w:rPr>
                <w:lang w:val="en-US"/>
              </w:rPr>
              <w:t>except of the JDigiDoc utility program, since v3.8).</w:t>
            </w:r>
          </w:p>
        </w:tc>
      </w:tr>
    </w:tbl>
    <w:p w14:paraId="7A8BDA4C" w14:textId="77777777" w:rsidR="008D6F09" w:rsidRPr="00A3153B" w:rsidRDefault="008D6F09">
      <w:pPr>
        <w:spacing w:after="0"/>
        <w:jc w:val="left"/>
        <w:rPr>
          <w:rFonts w:cs="Arial"/>
          <w:b/>
          <w:bCs/>
          <w:i/>
          <w:iCs/>
          <w:sz w:val="28"/>
          <w:szCs w:val="28"/>
        </w:rPr>
      </w:pPr>
      <w:r w:rsidRPr="00A3153B">
        <w:lastRenderedPageBreak/>
        <w:br w:type="page"/>
      </w:r>
    </w:p>
    <w:p w14:paraId="62429DAD" w14:textId="77777777" w:rsidR="00BE2749" w:rsidRPr="00A3153B" w:rsidRDefault="00BE2749" w:rsidP="00467956">
      <w:pPr>
        <w:pStyle w:val="Heading1"/>
        <w:rPr>
          <w:lang w:val="en-US"/>
        </w:rPr>
      </w:pPr>
      <w:bookmarkStart w:id="60" w:name="_Toc345343572"/>
      <w:bookmarkStart w:id="61" w:name="_Toc413334743"/>
      <w:r w:rsidRPr="00A3153B">
        <w:rPr>
          <w:lang w:val="en-US"/>
        </w:rPr>
        <w:lastRenderedPageBreak/>
        <w:t>Configuring JDigiDoc</w:t>
      </w:r>
      <w:bookmarkEnd w:id="60"/>
      <w:bookmarkEnd w:id="61"/>
    </w:p>
    <w:p w14:paraId="30A7F0A8" w14:textId="77777777" w:rsidR="00B63362" w:rsidRPr="00A3153B" w:rsidRDefault="00B63362" w:rsidP="00D14E1F">
      <w:pPr>
        <w:pStyle w:val="Heading2"/>
        <w:rPr>
          <w:lang w:val="en-US"/>
        </w:rPr>
      </w:pPr>
      <w:bookmarkStart w:id="62" w:name="_Toc357765270"/>
      <w:bookmarkStart w:id="63" w:name="_Toc360995438"/>
      <w:bookmarkStart w:id="64" w:name="_Toc361079949"/>
      <w:bookmarkStart w:id="65" w:name="_Toc361389721"/>
      <w:bookmarkStart w:id="66" w:name="_Toc361917786"/>
      <w:bookmarkStart w:id="67" w:name="_Toc361917873"/>
      <w:bookmarkStart w:id="68" w:name="_Toc361922549"/>
      <w:bookmarkStart w:id="69" w:name="_Toc361931514"/>
      <w:bookmarkStart w:id="70" w:name="_Toc361959419"/>
      <w:bookmarkStart w:id="71" w:name="_Toc361959565"/>
      <w:bookmarkStart w:id="72" w:name="_Toc361959652"/>
      <w:bookmarkStart w:id="73" w:name="_Ref361100345"/>
      <w:bookmarkStart w:id="74" w:name="_Ref361100359"/>
      <w:bookmarkStart w:id="75" w:name="_Toc413334744"/>
      <w:bookmarkEnd w:id="62"/>
      <w:bookmarkEnd w:id="63"/>
      <w:bookmarkEnd w:id="64"/>
      <w:bookmarkEnd w:id="65"/>
      <w:bookmarkEnd w:id="66"/>
      <w:bookmarkEnd w:id="67"/>
      <w:bookmarkEnd w:id="68"/>
      <w:bookmarkEnd w:id="69"/>
      <w:bookmarkEnd w:id="70"/>
      <w:bookmarkEnd w:id="71"/>
      <w:bookmarkEnd w:id="72"/>
      <w:r w:rsidRPr="00A3153B">
        <w:rPr>
          <w:lang w:val="en-US"/>
        </w:rPr>
        <w:t>Loading configuration settings</w:t>
      </w:r>
      <w:bookmarkEnd w:id="73"/>
      <w:bookmarkEnd w:id="74"/>
      <w:bookmarkEnd w:id="75"/>
    </w:p>
    <w:p w14:paraId="35C82BB5" w14:textId="77777777" w:rsidR="00024EFE" w:rsidRPr="00A3153B" w:rsidRDefault="00BE2749" w:rsidP="00BE2749">
      <w:r w:rsidRPr="00A3153B">
        <w:t xml:space="preserve">JDigiDoc uses the class ee.sk.utils.ConfigManager for reading configuration data from a Java property file – </w:t>
      </w:r>
      <w:r w:rsidRPr="00A3153B">
        <w:rPr>
          <w:b/>
        </w:rPr>
        <w:t>JDigiDoc.cfg</w:t>
      </w:r>
      <w:r w:rsidRPr="00A3153B">
        <w:t xml:space="preserve">. </w:t>
      </w:r>
    </w:p>
    <w:p w14:paraId="5B418DF4" w14:textId="77777777" w:rsidR="007D768C" w:rsidRPr="00A3153B" w:rsidRDefault="007D768C" w:rsidP="00BE2749">
      <w:r w:rsidRPr="00A3153B">
        <w:t>There are two alternative</w:t>
      </w:r>
      <w:r w:rsidR="00E6203D" w:rsidRPr="00A3153B">
        <w:t xml:space="preserve"> methods</w:t>
      </w:r>
      <w:r w:rsidRPr="00A3153B">
        <w:t xml:space="preserve"> for loading configuration settings:</w:t>
      </w:r>
      <w:r w:rsidR="004F2452" w:rsidRPr="00A3153B">
        <w:tab/>
      </w:r>
    </w:p>
    <w:p w14:paraId="7CEFA340" w14:textId="77777777" w:rsidR="00A338CC" w:rsidRPr="00A3153B" w:rsidRDefault="009B4725" w:rsidP="00D36317">
      <w:pPr>
        <w:pStyle w:val="ListParagraph"/>
        <w:numPr>
          <w:ilvl w:val="0"/>
          <w:numId w:val="53"/>
        </w:numPr>
        <w:ind w:left="284" w:hanging="284"/>
      </w:pPr>
      <w:r w:rsidRPr="00A3153B">
        <w:rPr>
          <w:b/>
        </w:rPr>
        <w:t>ee.sk.utils.</w:t>
      </w:r>
      <w:r w:rsidR="00356E0E" w:rsidRPr="00A3153B">
        <w:rPr>
          <w:b/>
        </w:rPr>
        <w:t>ConfigManager.init(String fileName)</w:t>
      </w:r>
      <w:r w:rsidR="00356E0E" w:rsidRPr="00A3153B">
        <w:t xml:space="preserve"> method can be used for loading configuration settings </w:t>
      </w:r>
      <w:r w:rsidR="005D48D4" w:rsidRPr="00A3153B">
        <w:t xml:space="preserve">by providing the configuration file’s name. </w:t>
      </w:r>
      <w:r w:rsidR="00E6203D" w:rsidRPr="00A3153B">
        <w:t>The fileName parameter can be either</w:t>
      </w:r>
      <w:r w:rsidR="00A338CC" w:rsidRPr="00A3153B">
        <w:t>:</w:t>
      </w:r>
    </w:p>
    <w:p w14:paraId="1056D7BF" w14:textId="77777777" w:rsidR="00A338CC" w:rsidRPr="00A3153B" w:rsidRDefault="00E6203D" w:rsidP="00D36317">
      <w:pPr>
        <w:pStyle w:val="ListParagraph"/>
        <w:numPr>
          <w:ilvl w:val="1"/>
          <w:numId w:val="17"/>
        </w:numPr>
      </w:pPr>
      <w:r w:rsidRPr="00A3153B">
        <w:t>full path and name of the configuration file</w:t>
      </w:r>
      <w:r w:rsidR="008219CD" w:rsidRPr="00A3153B">
        <w:t xml:space="preserve"> in file system</w:t>
      </w:r>
      <w:r w:rsidR="006A02AA" w:rsidRPr="00A3153B">
        <w:t xml:space="preserve"> or only the file’s name if it is in a location referenced by CLASSPATH</w:t>
      </w:r>
      <w:r w:rsidR="008219CD" w:rsidRPr="00A3153B">
        <w:t xml:space="preserve">, </w:t>
      </w:r>
    </w:p>
    <w:p w14:paraId="6E9F79D9" w14:textId="77777777" w:rsidR="00A338CC" w:rsidRPr="00A3153B" w:rsidRDefault="00074F0D" w:rsidP="00D36317">
      <w:pPr>
        <w:pStyle w:val="ListParagraph"/>
        <w:numPr>
          <w:ilvl w:val="1"/>
          <w:numId w:val="17"/>
        </w:numPr>
      </w:pPr>
      <w:r w:rsidRPr="00A3153B">
        <w:t>location of the configuration file in a jar container that has been added to CLASSPATH</w:t>
      </w:r>
      <w:r w:rsidR="00927108" w:rsidRPr="00A3153B">
        <w:t>. For example, the default configuration file jdigidoc.cfg</w:t>
      </w:r>
      <w:r w:rsidR="006A02AA" w:rsidRPr="00A3153B">
        <w:t xml:space="preserve"> that is embedded</w:t>
      </w:r>
      <w:r w:rsidR="00927108" w:rsidRPr="00A3153B">
        <w:t xml:space="preserve"> in</w:t>
      </w:r>
      <w:r w:rsidRPr="00A3153B">
        <w:t xml:space="preserve"> JDigiDoc</w:t>
      </w:r>
      <w:r w:rsidR="00927108" w:rsidRPr="00A3153B">
        <w:t xml:space="preserve"> -*.jar container (* indicates the version of the library) can be loaded by </w:t>
      </w:r>
      <w:r w:rsidR="006A02AA" w:rsidRPr="00A3153B">
        <w:t>setting the</w:t>
      </w:r>
      <w:r w:rsidR="00927108" w:rsidRPr="00A3153B">
        <w:t xml:space="preserve"> fil</w:t>
      </w:r>
      <w:r w:rsidR="006A02AA" w:rsidRPr="00A3153B">
        <w:t>e</w:t>
      </w:r>
      <w:r w:rsidR="00927108" w:rsidRPr="00A3153B">
        <w:t xml:space="preserve">Name parameter </w:t>
      </w:r>
      <w:r w:rsidR="006A02AA" w:rsidRPr="00A3153B">
        <w:t xml:space="preserve">to </w:t>
      </w:r>
      <w:r w:rsidRPr="00A3153B">
        <w:t>“</w:t>
      </w:r>
      <w:r w:rsidR="00A338CC" w:rsidRPr="00A3153B">
        <w:t>jar://JDigiDoc.cfg"</w:t>
      </w:r>
      <w:r w:rsidR="00927108" w:rsidRPr="00A3153B">
        <w:t>.</w:t>
      </w:r>
    </w:p>
    <w:p w14:paraId="77127443" w14:textId="77777777" w:rsidR="00E6203D" w:rsidRPr="00A3153B" w:rsidRDefault="008219CD" w:rsidP="00D36317">
      <w:pPr>
        <w:pStyle w:val="ListParagraph"/>
        <w:numPr>
          <w:ilvl w:val="1"/>
          <w:numId w:val="17"/>
        </w:numPr>
      </w:pPr>
      <w:r w:rsidRPr="00A3153B">
        <w:t xml:space="preserve">URL </w:t>
      </w:r>
      <w:r w:rsidR="006A02AA" w:rsidRPr="00A3153B">
        <w:t xml:space="preserve">value </w:t>
      </w:r>
      <w:r w:rsidRPr="00A3153B">
        <w:t xml:space="preserve">referring to the </w:t>
      </w:r>
      <w:r w:rsidR="006A02AA" w:rsidRPr="00A3153B">
        <w:t xml:space="preserve">configuration </w:t>
      </w:r>
      <w:r w:rsidRPr="00A3153B">
        <w:t>file</w:t>
      </w:r>
      <w:r w:rsidR="006A02AA" w:rsidRPr="00A3153B">
        <w:t>’s name and location, for example “</w:t>
      </w:r>
      <w:r w:rsidR="00CA6688" w:rsidRPr="00A3153B">
        <w:t>https://svn.eesti.ee/projektid/idkaart_public/trunk/jdigidoc/jdigidoc/src/main/resources/jdigidoc.cfg</w:t>
      </w:r>
      <w:r w:rsidR="006A02AA" w:rsidRPr="00A3153B">
        <w:t>”</w:t>
      </w:r>
      <w:r w:rsidRPr="00A3153B">
        <w:t>.</w:t>
      </w:r>
    </w:p>
    <w:p w14:paraId="1A03270D" w14:textId="77777777" w:rsidR="00356E0E" w:rsidRPr="00A3153B" w:rsidRDefault="00356E0E" w:rsidP="00FE3605">
      <w:pPr>
        <w:pStyle w:val="ListParagraph"/>
        <w:ind w:left="284"/>
      </w:pPr>
      <w:r w:rsidRPr="00A3153B">
        <w:t xml:space="preserve">Note that when calling out </w:t>
      </w:r>
      <w:r w:rsidR="007D768C" w:rsidRPr="00A3153B">
        <w:t xml:space="preserve">the </w:t>
      </w:r>
      <w:r w:rsidRPr="00A3153B">
        <w:t>method repeatedly then it only overwrites the configuration entries that were already present in the configuration file that was used in the first call of the method. Therefore, it would be more convenient to include all of the needed configuration settings in the first configuration file and overwrite any additional settings by loading a smaller file during the program’s working time when necessary.</w:t>
      </w:r>
    </w:p>
    <w:p w14:paraId="05FDE92E" w14:textId="77777777" w:rsidR="00356E0E" w:rsidRPr="00A3153B" w:rsidRDefault="00356E0E" w:rsidP="00FE3605">
      <w:pPr>
        <w:pStyle w:val="ListParagraph"/>
        <w:ind w:left="284"/>
      </w:pPr>
      <w:r w:rsidRPr="00A3153B">
        <w:t xml:space="preserve">For example, if you would like to load alternative CA configuration entries with parameter values that were not present in the initial configuration file then you need to use methods of </w:t>
      </w:r>
      <w:r w:rsidR="009B4725" w:rsidRPr="00A3153B">
        <w:t>ee.sk.digidoc.tsl.</w:t>
      </w:r>
      <w:r w:rsidRPr="00A3153B">
        <w:t>DigiDocTrustServiceFactory class to load the values (i.e. re-initialise the object with DigiDocTrustServiceFactory.init() method):</w:t>
      </w:r>
    </w:p>
    <w:p w14:paraId="78E739D0" w14:textId="77777777" w:rsidR="00356E0E" w:rsidRPr="00A3153B" w:rsidRDefault="00356E0E" w:rsidP="00FE3605">
      <w:pPr>
        <w:pStyle w:val="eclipse"/>
        <w:ind w:left="284"/>
      </w:pPr>
      <w:r w:rsidRPr="00A3153B">
        <w:t>ConfigManager.instance().getTslFactory().init();</w:t>
      </w:r>
    </w:p>
    <w:p w14:paraId="59A1D1EE" w14:textId="77777777" w:rsidR="00A400FF" w:rsidRPr="00A3153B" w:rsidRDefault="009B4725" w:rsidP="00A400FF">
      <w:pPr>
        <w:pStyle w:val="ListParagraph"/>
        <w:numPr>
          <w:ilvl w:val="0"/>
          <w:numId w:val="53"/>
        </w:numPr>
        <w:ind w:left="284" w:hanging="284"/>
      </w:pPr>
      <w:r w:rsidRPr="00A3153B">
        <w:rPr>
          <w:b/>
        </w:rPr>
        <w:t>ee.sk.utils.</w:t>
      </w:r>
      <w:r w:rsidR="00356E0E" w:rsidRPr="00A3153B">
        <w:rPr>
          <w:b/>
        </w:rPr>
        <w:t>ConfigManager.init(Hashtable hProps)</w:t>
      </w:r>
      <w:r w:rsidR="00356E0E" w:rsidRPr="00A3153B">
        <w:t xml:space="preserve"> method can be used to load configuration settings from previously initialised java.util.Properties object. The method is useful, for example, when loading configuration settings form a database or during working time of a service without the need for restart.</w:t>
      </w:r>
    </w:p>
    <w:p w14:paraId="2FFF6A8F" w14:textId="77777777" w:rsidR="00B63362" w:rsidRPr="00A3153B" w:rsidRDefault="00B63362" w:rsidP="00CE7C76">
      <w:pPr>
        <w:pStyle w:val="Heading2"/>
        <w:rPr>
          <w:lang w:val="en-US"/>
        </w:rPr>
      </w:pPr>
      <w:bookmarkStart w:id="76" w:name="_Toc413334745"/>
      <w:r w:rsidRPr="00A3153B">
        <w:rPr>
          <w:lang w:val="en-US"/>
        </w:rPr>
        <w:t>Configuration parameters</w:t>
      </w:r>
      <w:bookmarkEnd w:id="76"/>
    </w:p>
    <w:p w14:paraId="74A7B448" w14:textId="77777777" w:rsidR="00FF55F2" w:rsidRPr="00A3153B" w:rsidRDefault="00FF55F2" w:rsidP="00BE2749">
      <w:r w:rsidRPr="00A3153B">
        <w:t xml:space="preserve">For a sample configuration file </w:t>
      </w:r>
      <w:r w:rsidR="00041584" w:rsidRPr="00A3153B">
        <w:t>provided with</w:t>
      </w:r>
      <w:r w:rsidRPr="00A3153B">
        <w:t xml:space="preserve"> JDigiDoc, see Appendix 1.</w:t>
      </w:r>
    </w:p>
    <w:p w14:paraId="60BC212B" w14:textId="77777777" w:rsidR="00D067AA" w:rsidRPr="00A3153B" w:rsidRDefault="00EC3CEE" w:rsidP="00DF1797">
      <w:r w:rsidRPr="00A3153B">
        <w:t>Below is an overview of the configuration file’s main sections</w:t>
      </w:r>
      <w:r w:rsidR="00FD6F04" w:rsidRPr="00A3153B">
        <w:t xml:space="preserve"> and </w:t>
      </w:r>
      <w:r w:rsidR="003B6146" w:rsidRPr="00A3153B">
        <w:t>entries</w:t>
      </w:r>
      <w:r w:rsidR="00D067AA" w:rsidRPr="00A3153B">
        <w:t>. The following color notation is used for specific parameter values:</w:t>
      </w:r>
    </w:p>
    <w:p w14:paraId="2C5167EE" w14:textId="77777777" w:rsidR="00D067AA" w:rsidRPr="00A3153B" w:rsidRDefault="00CF54B5" w:rsidP="00D36317">
      <w:pPr>
        <w:pStyle w:val="ListParagraph"/>
        <w:numPr>
          <w:ilvl w:val="0"/>
          <w:numId w:val="35"/>
        </w:numPr>
      </w:pPr>
      <w:r w:rsidRPr="00A3153B">
        <w:rPr>
          <w:b/>
          <w:i/>
        </w:rPr>
        <w:t xml:space="preserve">bold </w:t>
      </w:r>
      <w:r w:rsidR="00D067AA" w:rsidRPr="00A3153B">
        <w:t>for</w:t>
      </w:r>
      <w:r w:rsidRPr="00A3153B">
        <w:t xml:space="preserve"> default values</w:t>
      </w:r>
      <w:r w:rsidR="00D067AA" w:rsidRPr="00A3153B">
        <w:t xml:space="preserve"> which do not </w:t>
      </w:r>
      <w:r w:rsidR="003F265E" w:rsidRPr="00A3153B">
        <w:t xml:space="preserve">usually </w:t>
      </w:r>
      <w:r w:rsidR="00D067AA" w:rsidRPr="00A3153B">
        <w:t xml:space="preserve">need </w:t>
      </w:r>
      <w:r w:rsidR="006B0167" w:rsidRPr="00A3153B">
        <w:t xml:space="preserve">to </w:t>
      </w:r>
      <w:r w:rsidR="00D067AA" w:rsidRPr="00A3153B">
        <w:t>be changed by the user</w:t>
      </w:r>
    </w:p>
    <w:p w14:paraId="4A0CF239" w14:textId="77777777" w:rsidR="00D067AA" w:rsidRPr="00A3153B" w:rsidRDefault="00D067AA" w:rsidP="00D36317">
      <w:pPr>
        <w:pStyle w:val="ListParagraph"/>
        <w:numPr>
          <w:ilvl w:val="0"/>
          <w:numId w:val="35"/>
        </w:numPr>
      </w:pPr>
      <w:r w:rsidRPr="00A3153B">
        <w:rPr>
          <w:color w:val="7030A0"/>
        </w:rPr>
        <w:t>purple</w:t>
      </w:r>
      <w:r w:rsidR="00CF54B5" w:rsidRPr="00A3153B">
        <w:t xml:space="preserve"> </w:t>
      </w:r>
      <w:r w:rsidRPr="00A3153B">
        <w:t>for indicating values which should be ch</w:t>
      </w:r>
      <w:r w:rsidR="003F265E" w:rsidRPr="00A3153B">
        <w:t>ecked and modified according to user</w:t>
      </w:r>
    </w:p>
    <w:p w14:paraId="6DB54999" w14:textId="77777777" w:rsidR="00DF1797" w:rsidRPr="00A3153B" w:rsidRDefault="004877B8" w:rsidP="00D36317">
      <w:pPr>
        <w:pStyle w:val="ListParagraph"/>
        <w:numPr>
          <w:ilvl w:val="0"/>
          <w:numId w:val="35"/>
        </w:numPr>
      </w:pPr>
      <w:r w:rsidRPr="00A3153B">
        <w:rPr>
          <w:color w:val="00B0F0"/>
        </w:rPr>
        <w:t xml:space="preserve"># </w:t>
      </w:r>
      <w:r w:rsidR="00D067AA" w:rsidRPr="00A3153B">
        <w:rPr>
          <w:color w:val="00B0F0"/>
        </w:rPr>
        <w:t>blue</w:t>
      </w:r>
      <w:r w:rsidR="00D067AA" w:rsidRPr="00A3153B">
        <w:t xml:space="preserve"> for </w:t>
      </w:r>
      <w:r w:rsidR="003F265E" w:rsidRPr="00A3153B">
        <w:t>listing</w:t>
      </w:r>
      <w:r w:rsidR="006B0167" w:rsidRPr="00A3153B">
        <w:t xml:space="preserve"> </w:t>
      </w:r>
      <w:r w:rsidR="00D067AA" w:rsidRPr="00A3153B">
        <w:t xml:space="preserve">possible alternatives, </w:t>
      </w:r>
      <w:r w:rsidR="006B0167" w:rsidRPr="00A3153B">
        <w:t>where applicable</w:t>
      </w:r>
    </w:p>
    <w:p w14:paraId="5ED56B11" w14:textId="77777777" w:rsidR="00A400FF" w:rsidRPr="00A3153B" w:rsidRDefault="00A400FF" w:rsidP="00A400FF">
      <w:pPr>
        <w:pStyle w:val="ListParagraph"/>
        <w:ind w:left="720"/>
      </w:pPr>
    </w:p>
    <w:p w14:paraId="3C794803" w14:textId="77777777" w:rsidR="00DF1797" w:rsidRPr="00A3153B" w:rsidRDefault="00DF1797" w:rsidP="00DF1797">
      <w:pPr>
        <w:rPr>
          <w:u w:val="single"/>
        </w:rPr>
      </w:pPr>
      <w:r w:rsidRPr="00A3153B">
        <w:rPr>
          <w:b/>
          <w:u w:val="single"/>
        </w:rPr>
        <w:t xml:space="preserve">Signature processor settings </w:t>
      </w:r>
      <w:r w:rsidR="002C6926" w:rsidRPr="00A3153B">
        <w:rPr>
          <w:b/>
          <w:u w:val="single"/>
        </w:rPr>
        <w:t>(</w:t>
      </w:r>
      <w:r w:rsidRPr="00A3153B">
        <w:rPr>
          <w:b/>
          <w:u w:val="single"/>
        </w:rPr>
        <w:t>exchangeable modules</w:t>
      </w:r>
      <w:r w:rsidR="002C6926" w:rsidRPr="00A3153B">
        <w:rPr>
          <w:b/>
          <w:u w:val="single"/>
        </w:rPr>
        <w:t>)</w:t>
      </w:r>
      <w:r w:rsidR="005715DF" w:rsidRPr="00A3153B">
        <w:rPr>
          <w:u w:val="single"/>
        </w:rPr>
        <w:t xml:space="preserve"> </w:t>
      </w:r>
    </w:p>
    <w:p w14:paraId="13CC76F4" w14:textId="77777777" w:rsidR="00826727" w:rsidRPr="00A3153B" w:rsidRDefault="005715DF" w:rsidP="00DF1797">
      <w:pPr>
        <w:rPr>
          <w:color w:val="000000" w:themeColor="text1"/>
          <w:sz w:val="18"/>
        </w:rPr>
      </w:pPr>
      <w:r w:rsidRPr="00A3153B">
        <w:t>For replacing one of the standard modules with your implementation,</w:t>
      </w:r>
      <w:r w:rsidR="00EC3CEE" w:rsidRPr="00A3153B">
        <w:t xml:space="preserve"> you should</w:t>
      </w:r>
      <w:r w:rsidRPr="00A3153B">
        <w:t xml:space="preserve"> place the module in CLASSPATH and </w:t>
      </w:r>
      <w:r w:rsidRPr="00A3153B">
        <w:rPr>
          <w:color w:val="000000" w:themeColor="text1"/>
          <w:sz w:val="18"/>
        </w:rPr>
        <w:t>register its class name here</w:t>
      </w:r>
    </w:p>
    <w:tbl>
      <w:tblPr>
        <w:tblStyle w:val="Param"/>
        <w:tblW w:w="8539" w:type="dxa"/>
        <w:tblLook w:val="04A0" w:firstRow="1" w:lastRow="0" w:firstColumn="1" w:lastColumn="0" w:noHBand="0" w:noVBand="1"/>
      </w:tblPr>
      <w:tblGrid>
        <w:gridCol w:w="3681"/>
        <w:gridCol w:w="4858"/>
      </w:tblGrid>
      <w:tr w:rsidR="00B24ED9" w:rsidRPr="00FC5733" w14:paraId="55BBE9B9" w14:textId="77777777" w:rsidTr="006E23C7">
        <w:trPr>
          <w:cnfStyle w:val="100000000000" w:firstRow="1" w:lastRow="0" w:firstColumn="0" w:lastColumn="0" w:oddVBand="0" w:evenVBand="0" w:oddHBand="0" w:evenHBand="0" w:firstRowFirstColumn="0" w:firstRowLastColumn="0" w:lastRowFirstColumn="0" w:lastRowLastColumn="0"/>
          <w:trHeight w:val="300"/>
        </w:trPr>
        <w:tc>
          <w:tcPr>
            <w:tcW w:w="3681" w:type="dxa"/>
            <w:noWrap/>
          </w:tcPr>
          <w:p w14:paraId="25FC3CA5" w14:textId="77777777" w:rsidR="00B24ED9" w:rsidRPr="00A3153B" w:rsidRDefault="00B24ED9" w:rsidP="00914A6D">
            <w:pPr>
              <w:spacing w:after="0"/>
              <w:jc w:val="left"/>
              <w:rPr>
                <w:b/>
                <w:szCs w:val="18"/>
              </w:rPr>
            </w:pPr>
            <w:r w:rsidRPr="00A3153B">
              <w:rPr>
                <w:b/>
                <w:szCs w:val="18"/>
              </w:rPr>
              <w:lastRenderedPageBreak/>
              <w:t>Parameter</w:t>
            </w:r>
          </w:p>
        </w:tc>
        <w:tc>
          <w:tcPr>
            <w:tcW w:w="4858" w:type="dxa"/>
            <w:noWrap/>
          </w:tcPr>
          <w:p w14:paraId="58AF3CCA" w14:textId="77777777" w:rsidR="00B24ED9" w:rsidRPr="00A3153B" w:rsidRDefault="00CF54B5" w:rsidP="00914A6D">
            <w:pPr>
              <w:spacing w:after="0"/>
              <w:jc w:val="left"/>
              <w:rPr>
                <w:b/>
                <w:szCs w:val="18"/>
              </w:rPr>
            </w:pPr>
            <w:r w:rsidRPr="00A3153B">
              <w:rPr>
                <w:b/>
                <w:szCs w:val="18"/>
              </w:rPr>
              <w:t>Comments</w:t>
            </w:r>
          </w:p>
        </w:tc>
      </w:tr>
      <w:tr w:rsidR="00E454B3" w:rsidRPr="00FC5733" w14:paraId="6ED35AA5" w14:textId="77777777" w:rsidTr="006E23C7">
        <w:trPr>
          <w:trHeight w:val="300"/>
        </w:trPr>
        <w:tc>
          <w:tcPr>
            <w:tcW w:w="3681" w:type="dxa"/>
            <w:noWrap/>
            <w:vAlign w:val="center"/>
            <w:hideMark/>
          </w:tcPr>
          <w:p w14:paraId="25023DF8" w14:textId="77777777" w:rsidR="00E454B3" w:rsidRPr="00A3153B" w:rsidRDefault="00E454B3" w:rsidP="00A06964">
            <w:pPr>
              <w:spacing w:after="0"/>
              <w:jc w:val="left"/>
              <w:rPr>
                <w:color w:val="000000" w:themeColor="text1"/>
                <w:szCs w:val="18"/>
              </w:rPr>
            </w:pPr>
            <w:r w:rsidRPr="00A3153B">
              <w:rPr>
                <w:color w:val="000000" w:themeColor="text1"/>
                <w:szCs w:val="18"/>
              </w:rPr>
              <w:t>DIGIDOC_SIGN_IMPL</w:t>
            </w:r>
          </w:p>
        </w:tc>
        <w:tc>
          <w:tcPr>
            <w:tcW w:w="4858" w:type="dxa"/>
            <w:noWrap/>
            <w:vAlign w:val="center"/>
            <w:hideMark/>
          </w:tcPr>
          <w:p w14:paraId="62100BD0" w14:textId="77777777" w:rsidR="00B24ED9" w:rsidRPr="00A3153B" w:rsidRDefault="00E454B3" w:rsidP="00A06964">
            <w:pPr>
              <w:spacing w:after="0"/>
              <w:jc w:val="left"/>
              <w:rPr>
                <w:color w:val="000000" w:themeColor="text1"/>
                <w:szCs w:val="18"/>
              </w:rPr>
            </w:pPr>
            <w:r w:rsidRPr="00A3153B">
              <w:rPr>
                <w:color w:val="000000" w:themeColor="text1"/>
                <w:szCs w:val="18"/>
              </w:rPr>
              <w:t>Modu</w:t>
            </w:r>
            <w:r w:rsidR="0056064A" w:rsidRPr="00A3153B">
              <w:rPr>
                <w:color w:val="000000" w:themeColor="text1"/>
                <w:szCs w:val="18"/>
              </w:rPr>
              <w:t>le used for signature creation.</w:t>
            </w:r>
          </w:p>
          <w:p w14:paraId="1CA217A9" w14:textId="77777777" w:rsidR="00E454B3" w:rsidRPr="00A3153B" w:rsidRDefault="00CF54B5" w:rsidP="00CF54B5">
            <w:pPr>
              <w:spacing w:after="0"/>
              <w:jc w:val="left"/>
              <w:rPr>
                <w:b/>
                <w:i/>
                <w:color w:val="000000" w:themeColor="text1"/>
                <w:szCs w:val="18"/>
              </w:rPr>
            </w:pPr>
            <w:r w:rsidRPr="00A3153B">
              <w:rPr>
                <w:b/>
                <w:i/>
                <w:color w:val="000000" w:themeColor="text1"/>
                <w:szCs w:val="18"/>
              </w:rPr>
              <w:t>ee.sk.digidoc.factory.PKCS11SignatureFactory</w:t>
            </w:r>
          </w:p>
          <w:p w14:paraId="117273DB" w14:textId="77777777" w:rsidR="00D067AA" w:rsidRPr="00A3153B" w:rsidRDefault="005266A4" w:rsidP="005266A4">
            <w:pPr>
              <w:spacing w:after="0"/>
              <w:jc w:val="left"/>
              <w:rPr>
                <w:color w:val="000000" w:themeColor="text1"/>
                <w:szCs w:val="18"/>
              </w:rPr>
            </w:pPr>
            <w:r w:rsidRPr="00A3153B">
              <w:rPr>
                <w:color w:val="000000" w:themeColor="text1"/>
                <w:szCs w:val="18"/>
              </w:rPr>
              <w:t>(imp</w:t>
            </w:r>
            <w:r w:rsidR="00040360" w:rsidRPr="00A3153B">
              <w:rPr>
                <w:color w:val="000000" w:themeColor="text1"/>
                <w:szCs w:val="18"/>
              </w:rPr>
              <w:t>lementation</w:t>
            </w:r>
            <w:r w:rsidRPr="00A3153B">
              <w:rPr>
                <w:color w:val="000000" w:themeColor="text1"/>
                <w:szCs w:val="18"/>
              </w:rPr>
              <w:t xml:space="preserve"> </w:t>
            </w:r>
            <w:r w:rsidR="00040360" w:rsidRPr="00A3153B">
              <w:rPr>
                <w:color w:val="000000" w:themeColor="text1"/>
                <w:szCs w:val="18"/>
              </w:rPr>
              <w:t xml:space="preserve">module </w:t>
            </w:r>
            <w:r w:rsidRPr="00A3153B">
              <w:rPr>
                <w:color w:val="000000" w:themeColor="text1"/>
                <w:szCs w:val="18"/>
              </w:rPr>
              <w:t xml:space="preserve">using smartcards </w:t>
            </w:r>
            <w:r w:rsidR="00040360" w:rsidRPr="00A3153B">
              <w:rPr>
                <w:color w:val="000000" w:themeColor="text1"/>
                <w:szCs w:val="18"/>
              </w:rPr>
              <w:t xml:space="preserve">over </w:t>
            </w:r>
            <w:r w:rsidRPr="00A3153B">
              <w:rPr>
                <w:color w:val="000000" w:themeColor="text1"/>
                <w:szCs w:val="18"/>
              </w:rPr>
              <w:t>PKCS#11 driver and IAIK PKCS#11 wrapper library to access external native language PKCS#11 drivers)</w:t>
            </w:r>
            <w:r w:rsidR="007A19B9" w:rsidRPr="00A3153B">
              <w:rPr>
                <w:color w:val="000000" w:themeColor="text1"/>
                <w:szCs w:val="18"/>
              </w:rPr>
              <w:t>. Not thread safe</w:t>
            </w:r>
          </w:p>
        </w:tc>
      </w:tr>
      <w:tr w:rsidR="00E454B3" w:rsidRPr="00FC5733" w14:paraId="431F3C4C" w14:textId="77777777" w:rsidTr="006E23C7">
        <w:trPr>
          <w:trHeight w:val="300"/>
        </w:trPr>
        <w:tc>
          <w:tcPr>
            <w:tcW w:w="3681" w:type="dxa"/>
            <w:noWrap/>
            <w:vAlign w:val="center"/>
            <w:hideMark/>
          </w:tcPr>
          <w:p w14:paraId="3D494DB9" w14:textId="77777777" w:rsidR="00E454B3" w:rsidRPr="00A3153B" w:rsidRDefault="00E454B3" w:rsidP="00A06964">
            <w:pPr>
              <w:spacing w:after="0"/>
              <w:jc w:val="left"/>
              <w:rPr>
                <w:color w:val="000000" w:themeColor="text1"/>
                <w:szCs w:val="18"/>
              </w:rPr>
            </w:pPr>
            <w:r w:rsidRPr="00A3153B">
              <w:rPr>
                <w:color w:val="000000" w:themeColor="text1"/>
                <w:szCs w:val="18"/>
              </w:rPr>
              <w:t>DIGIDOC_NOTARY_IMPL</w:t>
            </w:r>
          </w:p>
        </w:tc>
        <w:tc>
          <w:tcPr>
            <w:tcW w:w="4858" w:type="dxa"/>
            <w:noWrap/>
            <w:vAlign w:val="center"/>
            <w:hideMark/>
          </w:tcPr>
          <w:p w14:paraId="40378DB2" w14:textId="77777777" w:rsidR="00B24ED9" w:rsidRPr="00A3153B" w:rsidRDefault="00E454B3" w:rsidP="00A06964">
            <w:pPr>
              <w:spacing w:after="0"/>
              <w:jc w:val="left"/>
              <w:rPr>
                <w:color w:val="000000" w:themeColor="text1"/>
                <w:szCs w:val="18"/>
              </w:rPr>
            </w:pPr>
            <w:r w:rsidRPr="00A3153B">
              <w:rPr>
                <w:color w:val="000000" w:themeColor="text1"/>
                <w:szCs w:val="18"/>
              </w:rPr>
              <w:t>Module for notary functions</w:t>
            </w:r>
            <w:r w:rsidR="0056064A" w:rsidRPr="00A3153B">
              <w:rPr>
                <w:color w:val="000000" w:themeColor="text1"/>
                <w:szCs w:val="18"/>
              </w:rPr>
              <w:t>.</w:t>
            </w:r>
          </w:p>
          <w:p w14:paraId="2E43B730"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ee.sk.digidoc.factory.BouncyCastleNotaryFactory</w:t>
            </w:r>
          </w:p>
          <w:p w14:paraId="76D777E3" w14:textId="77777777" w:rsidR="00040360" w:rsidRPr="00A3153B" w:rsidRDefault="00040360" w:rsidP="000E3F30">
            <w:pPr>
              <w:spacing w:after="0"/>
              <w:jc w:val="left"/>
              <w:rPr>
                <w:b/>
                <w:i/>
                <w:color w:val="000000" w:themeColor="text1"/>
                <w:szCs w:val="18"/>
              </w:rPr>
            </w:pPr>
            <w:r w:rsidRPr="00A3153B">
              <w:t>(implementation module for getting OCSP confirmations using BouncyCastle library)</w:t>
            </w:r>
          </w:p>
        </w:tc>
      </w:tr>
      <w:tr w:rsidR="00E454B3" w:rsidRPr="00FC5733" w14:paraId="788D6642" w14:textId="77777777" w:rsidTr="006E23C7">
        <w:trPr>
          <w:trHeight w:val="300"/>
        </w:trPr>
        <w:tc>
          <w:tcPr>
            <w:tcW w:w="3681" w:type="dxa"/>
            <w:noWrap/>
            <w:vAlign w:val="center"/>
            <w:hideMark/>
          </w:tcPr>
          <w:p w14:paraId="2058FAC4" w14:textId="77777777" w:rsidR="00E454B3" w:rsidRPr="00A3153B" w:rsidRDefault="00E454B3" w:rsidP="00A06964">
            <w:pPr>
              <w:spacing w:after="0"/>
              <w:jc w:val="left"/>
              <w:rPr>
                <w:color w:val="000000" w:themeColor="text1"/>
                <w:szCs w:val="18"/>
              </w:rPr>
            </w:pPr>
            <w:r w:rsidRPr="00A3153B">
              <w:rPr>
                <w:color w:val="000000" w:themeColor="text1"/>
                <w:szCs w:val="18"/>
              </w:rPr>
              <w:t>DIGIDOC_FACTORY_IMPL</w:t>
            </w:r>
          </w:p>
        </w:tc>
        <w:tc>
          <w:tcPr>
            <w:tcW w:w="4858" w:type="dxa"/>
            <w:noWrap/>
            <w:vAlign w:val="center"/>
            <w:hideMark/>
          </w:tcPr>
          <w:p w14:paraId="1098EBCD" w14:textId="77777777" w:rsidR="00B24ED9" w:rsidRPr="00A3153B" w:rsidRDefault="00CF54B5" w:rsidP="00A06964">
            <w:pPr>
              <w:spacing w:after="0"/>
              <w:jc w:val="left"/>
              <w:rPr>
                <w:color w:val="000000" w:themeColor="text1"/>
                <w:szCs w:val="18"/>
              </w:rPr>
            </w:pPr>
            <w:r w:rsidRPr="00A3153B">
              <w:rPr>
                <w:color w:val="000000" w:themeColor="text1"/>
                <w:szCs w:val="18"/>
              </w:rPr>
              <w:t xml:space="preserve">Module for </w:t>
            </w:r>
            <w:r w:rsidR="008A231D" w:rsidRPr="00A3153B">
              <w:rPr>
                <w:color w:val="000000" w:themeColor="text1"/>
                <w:szCs w:val="18"/>
              </w:rPr>
              <w:t>reading and writing DigiDoc documents</w:t>
            </w:r>
            <w:r w:rsidR="00E454B3" w:rsidRPr="00A3153B">
              <w:rPr>
                <w:color w:val="000000" w:themeColor="text1"/>
                <w:szCs w:val="18"/>
              </w:rPr>
              <w:t xml:space="preserve">. </w:t>
            </w:r>
          </w:p>
          <w:p w14:paraId="559ACC99"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ee.sk.digidoc.factory.SAXDigiDocFactory</w:t>
            </w:r>
            <w:r w:rsidR="00E454B3" w:rsidRPr="00A3153B">
              <w:rPr>
                <w:b/>
                <w:i/>
                <w:color w:val="000000" w:themeColor="text1"/>
                <w:szCs w:val="18"/>
              </w:rPr>
              <w:t xml:space="preserve"> </w:t>
            </w:r>
          </w:p>
          <w:p w14:paraId="2EA7DB1B" w14:textId="77777777" w:rsidR="00040360" w:rsidRPr="00A3153B" w:rsidRDefault="00040360" w:rsidP="00057575">
            <w:pPr>
              <w:spacing w:after="0"/>
              <w:jc w:val="left"/>
              <w:rPr>
                <w:b/>
                <w:i/>
                <w:color w:val="000000" w:themeColor="text1"/>
                <w:szCs w:val="18"/>
              </w:rPr>
            </w:pPr>
            <w:r w:rsidRPr="00A3153B">
              <w:t>(implementation using a SAX parser)</w:t>
            </w:r>
          </w:p>
        </w:tc>
      </w:tr>
      <w:tr w:rsidR="00E454B3" w:rsidRPr="00FC5733" w14:paraId="5CE6B152" w14:textId="77777777" w:rsidTr="006E23C7">
        <w:trPr>
          <w:trHeight w:val="300"/>
        </w:trPr>
        <w:tc>
          <w:tcPr>
            <w:tcW w:w="3681" w:type="dxa"/>
            <w:noWrap/>
            <w:vAlign w:val="center"/>
            <w:hideMark/>
          </w:tcPr>
          <w:p w14:paraId="6398EECE" w14:textId="77777777" w:rsidR="00E454B3" w:rsidRPr="00A3153B" w:rsidRDefault="00E454B3" w:rsidP="00A06964">
            <w:pPr>
              <w:spacing w:after="0"/>
              <w:jc w:val="left"/>
              <w:rPr>
                <w:color w:val="000000" w:themeColor="text1"/>
                <w:szCs w:val="18"/>
                <w:highlight w:val="yellow"/>
              </w:rPr>
            </w:pPr>
            <w:r w:rsidRPr="00A3153B">
              <w:rPr>
                <w:color w:val="000000" w:themeColor="text1"/>
                <w:szCs w:val="18"/>
              </w:rPr>
              <w:t>DIGIDOC_TIMESTAMP_IMPL</w:t>
            </w:r>
          </w:p>
        </w:tc>
        <w:tc>
          <w:tcPr>
            <w:tcW w:w="4858" w:type="dxa"/>
            <w:noWrap/>
            <w:vAlign w:val="center"/>
            <w:hideMark/>
          </w:tcPr>
          <w:p w14:paraId="7D0E4659" w14:textId="77777777" w:rsidR="00B24ED9" w:rsidRPr="00A3153B" w:rsidRDefault="00E454B3" w:rsidP="00A06964">
            <w:pPr>
              <w:spacing w:after="0"/>
              <w:jc w:val="left"/>
              <w:rPr>
                <w:color w:val="000000" w:themeColor="text1"/>
                <w:szCs w:val="18"/>
              </w:rPr>
            </w:pPr>
            <w:r w:rsidRPr="00A3153B">
              <w:rPr>
                <w:color w:val="000000" w:themeColor="text1"/>
                <w:szCs w:val="18"/>
              </w:rPr>
              <w:t>Module for timestamp functions</w:t>
            </w:r>
            <w:r w:rsidR="00B24ED9" w:rsidRPr="00A3153B">
              <w:rPr>
                <w:color w:val="000000" w:themeColor="text1"/>
                <w:szCs w:val="18"/>
              </w:rPr>
              <w:t xml:space="preserve">. </w:t>
            </w:r>
          </w:p>
          <w:p w14:paraId="27ADCBA8" w14:textId="77777777" w:rsidR="00E454B3" w:rsidRPr="00A3153B" w:rsidRDefault="00CF54B5" w:rsidP="000E3F30">
            <w:pPr>
              <w:spacing w:after="0"/>
              <w:jc w:val="left"/>
              <w:rPr>
                <w:b/>
                <w:i/>
                <w:color w:val="000000" w:themeColor="text1"/>
                <w:szCs w:val="18"/>
              </w:rPr>
            </w:pPr>
            <w:r w:rsidRPr="00A3153B">
              <w:rPr>
                <w:b/>
                <w:i/>
                <w:color w:val="000000" w:themeColor="text1"/>
                <w:szCs w:val="18"/>
              </w:rPr>
              <w:t>ee.sk.digidoc.factory.BouncyCastleTimestampFactory</w:t>
            </w:r>
          </w:p>
          <w:p w14:paraId="516AA14E" w14:textId="4EA54B27" w:rsidR="00057575" w:rsidRPr="00A3153B" w:rsidRDefault="00040360" w:rsidP="00057575">
            <w:pPr>
              <w:spacing w:after="0"/>
              <w:jc w:val="left"/>
            </w:pPr>
            <w:r w:rsidRPr="00A3153B">
              <w:t>(implementation using BouncyCastle library</w:t>
            </w:r>
            <w:r w:rsidR="00801D71">
              <w:t>).</w:t>
            </w:r>
          </w:p>
          <w:p w14:paraId="02BB0CCC" w14:textId="3640FDE5" w:rsidR="00040360" w:rsidRPr="00A3153B" w:rsidRDefault="00057575">
            <w:pPr>
              <w:spacing w:after="0"/>
              <w:jc w:val="left"/>
              <w:rPr>
                <w:b/>
                <w:i/>
                <w:color w:val="000000" w:themeColor="text1"/>
                <w:szCs w:val="18"/>
                <w:highlight w:val="yellow"/>
              </w:rPr>
            </w:pPr>
            <w:r w:rsidRPr="00A3153B">
              <w:rPr>
                <w:b/>
              </w:rPr>
              <w:t>Note</w:t>
            </w:r>
            <w:r w:rsidRPr="00A3153B">
              <w:t>:</w:t>
            </w:r>
            <w:r w:rsidR="00040360" w:rsidRPr="00A3153B">
              <w:t xml:space="preserve"> </w:t>
            </w:r>
            <w:r w:rsidR="00801D71" w:rsidRPr="00A3153B">
              <w:t>Implementation of time-stamp related functionality is experimental in JDigiDoc.</w:t>
            </w:r>
          </w:p>
        </w:tc>
      </w:tr>
      <w:tr w:rsidR="00E454B3" w:rsidRPr="00FC5733" w14:paraId="7FE7A557" w14:textId="77777777" w:rsidTr="006E23C7">
        <w:trPr>
          <w:trHeight w:val="300"/>
        </w:trPr>
        <w:tc>
          <w:tcPr>
            <w:tcW w:w="3681" w:type="dxa"/>
            <w:noWrap/>
            <w:vAlign w:val="center"/>
            <w:hideMark/>
          </w:tcPr>
          <w:p w14:paraId="192D6E03" w14:textId="77777777" w:rsidR="00E454B3" w:rsidRPr="00A3153B" w:rsidRDefault="00E454B3" w:rsidP="00A06964">
            <w:pPr>
              <w:spacing w:after="0"/>
              <w:jc w:val="left"/>
              <w:rPr>
                <w:color w:val="000000" w:themeColor="text1"/>
                <w:szCs w:val="18"/>
              </w:rPr>
            </w:pPr>
            <w:r w:rsidRPr="00A3153B">
              <w:rPr>
                <w:color w:val="000000" w:themeColor="text1"/>
                <w:szCs w:val="18"/>
              </w:rPr>
              <w:t>CANONICALIZATION_FACTORY_IMPL</w:t>
            </w:r>
          </w:p>
        </w:tc>
        <w:tc>
          <w:tcPr>
            <w:tcW w:w="4858" w:type="dxa"/>
            <w:noWrap/>
            <w:vAlign w:val="center"/>
            <w:hideMark/>
          </w:tcPr>
          <w:p w14:paraId="7EE21DB0" w14:textId="77777777" w:rsidR="00B24ED9" w:rsidRPr="00A3153B" w:rsidRDefault="00E454B3" w:rsidP="00A06964">
            <w:pPr>
              <w:spacing w:after="0"/>
              <w:jc w:val="left"/>
              <w:rPr>
                <w:color w:val="000000" w:themeColor="text1"/>
                <w:szCs w:val="18"/>
              </w:rPr>
            </w:pPr>
            <w:r w:rsidRPr="00A3153B">
              <w:rPr>
                <w:color w:val="000000" w:themeColor="text1"/>
                <w:szCs w:val="18"/>
              </w:rPr>
              <w:t>Module for canonicalization functions</w:t>
            </w:r>
            <w:r w:rsidR="00B24ED9" w:rsidRPr="00A3153B">
              <w:rPr>
                <w:color w:val="000000" w:themeColor="text1"/>
                <w:szCs w:val="18"/>
              </w:rPr>
              <w:t xml:space="preserve">. </w:t>
            </w:r>
          </w:p>
          <w:p w14:paraId="4399D668" w14:textId="77777777" w:rsidR="00E454B3" w:rsidRPr="00A3153B" w:rsidRDefault="00977D84" w:rsidP="000E3F30">
            <w:pPr>
              <w:spacing w:after="0"/>
              <w:jc w:val="left"/>
              <w:rPr>
                <w:b/>
                <w:i/>
                <w:color w:val="000000" w:themeColor="text1"/>
                <w:szCs w:val="18"/>
              </w:rPr>
            </w:pPr>
            <w:r w:rsidRPr="00A3153B">
              <w:rPr>
                <w:b/>
                <w:i/>
                <w:color w:val="000000" w:themeColor="text1"/>
                <w:szCs w:val="18"/>
              </w:rPr>
              <w:t>ee.sk.digidoc.c14n.</w:t>
            </w:r>
            <w:r w:rsidR="00E454B3" w:rsidRPr="00A3153B">
              <w:rPr>
                <w:b/>
                <w:i/>
                <w:color w:val="000000" w:themeColor="text1"/>
                <w:szCs w:val="18"/>
              </w:rPr>
              <w:t>TinyXML</w:t>
            </w:r>
            <w:r w:rsidRPr="00A3153B">
              <w:rPr>
                <w:b/>
                <w:i/>
                <w:color w:val="000000" w:themeColor="text1"/>
                <w:szCs w:val="18"/>
              </w:rPr>
              <w:t>Canonicalizer</w:t>
            </w:r>
          </w:p>
          <w:p w14:paraId="7FC33C27" w14:textId="77777777" w:rsidR="00040360" w:rsidRPr="00A3153B" w:rsidRDefault="00057575" w:rsidP="008A231D">
            <w:pPr>
              <w:spacing w:after="0"/>
              <w:jc w:val="left"/>
              <w:rPr>
                <w:b/>
                <w:i/>
                <w:color w:val="000000" w:themeColor="text1"/>
                <w:szCs w:val="18"/>
              </w:rPr>
            </w:pPr>
            <w:r w:rsidRPr="00A3153B">
              <w:t>(i</w:t>
            </w:r>
            <w:r w:rsidR="00040360" w:rsidRPr="00A3153B">
              <w:t>mplementation using Tiny XML</w:t>
            </w:r>
            <w:r w:rsidR="004A486C" w:rsidRPr="00A3153B">
              <w:t xml:space="preserve"> Canonicalizer</w:t>
            </w:r>
            <w:r w:rsidRPr="00A3153B">
              <w:t>)</w:t>
            </w:r>
          </w:p>
        </w:tc>
      </w:tr>
      <w:tr w:rsidR="00E454B3" w:rsidRPr="00FC5733" w14:paraId="59DB04D4" w14:textId="77777777" w:rsidTr="006E23C7">
        <w:trPr>
          <w:trHeight w:val="300"/>
        </w:trPr>
        <w:tc>
          <w:tcPr>
            <w:tcW w:w="3681" w:type="dxa"/>
            <w:noWrap/>
            <w:vAlign w:val="center"/>
            <w:hideMark/>
          </w:tcPr>
          <w:p w14:paraId="74BF0080" w14:textId="77777777" w:rsidR="00E454B3" w:rsidRPr="00A3153B" w:rsidRDefault="00E454B3" w:rsidP="00A06964">
            <w:pPr>
              <w:spacing w:after="0"/>
              <w:jc w:val="left"/>
              <w:rPr>
                <w:color w:val="000000" w:themeColor="text1"/>
                <w:szCs w:val="18"/>
              </w:rPr>
            </w:pPr>
            <w:r w:rsidRPr="00A3153B">
              <w:rPr>
                <w:color w:val="000000" w:themeColor="text1"/>
                <w:szCs w:val="18"/>
              </w:rPr>
              <w:t>DIGIDOC_TSLFAC_IMPL</w:t>
            </w:r>
          </w:p>
        </w:tc>
        <w:tc>
          <w:tcPr>
            <w:tcW w:w="4858" w:type="dxa"/>
            <w:noWrap/>
            <w:vAlign w:val="center"/>
            <w:hideMark/>
          </w:tcPr>
          <w:p w14:paraId="5E831F1E" w14:textId="77777777" w:rsidR="00B24ED9" w:rsidRPr="00A3153B" w:rsidRDefault="00E454B3" w:rsidP="00A06964">
            <w:pPr>
              <w:spacing w:after="0"/>
              <w:jc w:val="left"/>
              <w:rPr>
                <w:color w:val="000000" w:themeColor="text1"/>
                <w:szCs w:val="18"/>
              </w:rPr>
            </w:pPr>
            <w:r w:rsidRPr="00A3153B">
              <w:rPr>
                <w:color w:val="000000" w:themeColor="text1"/>
                <w:szCs w:val="18"/>
              </w:rPr>
              <w:t>Module for TSL functions</w:t>
            </w:r>
            <w:r w:rsidR="00B24ED9" w:rsidRPr="00A3153B">
              <w:rPr>
                <w:color w:val="000000" w:themeColor="text1"/>
                <w:szCs w:val="18"/>
              </w:rPr>
              <w:t xml:space="preserve">. </w:t>
            </w:r>
          </w:p>
          <w:p w14:paraId="674D9C09" w14:textId="77777777" w:rsidR="000E3F30" w:rsidRPr="00A3153B" w:rsidRDefault="00977D84" w:rsidP="00A06964">
            <w:pPr>
              <w:spacing w:after="0"/>
              <w:jc w:val="left"/>
              <w:rPr>
                <w:color w:val="000000" w:themeColor="text1"/>
                <w:szCs w:val="18"/>
              </w:rPr>
            </w:pPr>
            <w:r w:rsidRPr="00A3153B">
              <w:rPr>
                <w:b/>
                <w:i/>
                <w:color w:val="000000" w:themeColor="text1"/>
                <w:szCs w:val="18"/>
              </w:rPr>
              <w:t>ee.sk.digidoc.tsl.</w:t>
            </w:r>
            <w:r w:rsidR="00CF54B5" w:rsidRPr="00A3153B">
              <w:rPr>
                <w:b/>
                <w:i/>
                <w:color w:val="000000" w:themeColor="text1"/>
                <w:szCs w:val="18"/>
              </w:rPr>
              <w:t>DigiDocTrustServiceF</w:t>
            </w:r>
            <w:r w:rsidR="00E454B3" w:rsidRPr="00A3153B">
              <w:rPr>
                <w:b/>
                <w:i/>
                <w:color w:val="000000" w:themeColor="text1"/>
                <w:szCs w:val="18"/>
              </w:rPr>
              <w:t>actory</w:t>
            </w:r>
            <w:r w:rsidR="000E3F30" w:rsidRPr="00A3153B">
              <w:rPr>
                <w:color w:val="000000" w:themeColor="text1"/>
                <w:szCs w:val="18"/>
              </w:rPr>
              <w:t xml:space="preserve"> </w:t>
            </w:r>
          </w:p>
          <w:p w14:paraId="2767F2D1" w14:textId="77777777" w:rsidR="006C5581" w:rsidRPr="00A3153B" w:rsidRDefault="004A486C" w:rsidP="00057575">
            <w:pPr>
              <w:spacing w:after="0"/>
              <w:jc w:val="left"/>
              <w:rPr>
                <w:color w:val="000000" w:themeColor="text1"/>
                <w:szCs w:val="18"/>
              </w:rPr>
            </w:pPr>
            <w:r w:rsidRPr="00A3153B">
              <w:rPr>
                <w:color w:val="000000" w:themeColor="text1"/>
                <w:szCs w:val="18"/>
              </w:rPr>
              <w:t>(implementation module using a SAX parser)</w:t>
            </w:r>
          </w:p>
        </w:tc>
      </w:tr>
      <w:tr w:rsidR="00A06964" w:rsidRPr="00FC5733" w14:paraId="6299F3BE" w14:textId="77777777" w:rsidTr="006E23C7">
        <w:trPr>
          <w:trHeight w:val="300"/>
        </w:trPr>
        <w:tc>
          <w:tcPr>
            <w:tcW w:w="3681" w:type="dxa"/>
            <w:noWrap/>
            <w:vAlign w:val="center"/>
            <w:hideMark/>
          </w:tcPr>
          <w:p w14:paraId="4A6CA559" w14:textId="77777777" w:rsidR="00A06964" w:rsidRPr="00A3153B" w:rsidRDefault="00A06964" w:rsidP="00A06964">
            <w:pPr>
              <w:spacing w:after="0"/>
              <w:jc w:val="left"/>
              <w:rPr>
                <w:color w:val="000000" w:themeColor="text1"/>
                <w:szCs w:val="18"/>
              </w:rPr>
            </w:pPr>
            <w:r w:rsidRPr="00A3153B">
              <w:rPr>
                <w:color w:val="000000" w:themeColor="text1"/>
                <w:szCs w:val="18"/>
              </w:rPr>
              <w:t>ENCRYPTED_DATA_PARSER_IMPL</w:t>
            </w:r>
          </w:p>
        </w:tc>
        <w:tc>
          <w:tcPr>
            <w:tcW w:w="4858" w:type="dxa"/>
            <w:noWrap/>
            <w:vAlign w:val="center"/>
            <w:hideMark/>
          </w:tcPr>
          <w:p w14:paraId="451033C1" w14:textId="77777777" w:rsidR="00D42D91" w:rsidRPr="00A3153B" w:rsidRDefault="00A06964" w:rsidP="00A06964">
            <w:pPr>
              <w:spacing w:after="0"/>
              <w:jc w:val="left"/>
              <w:rPr>
                <w:color w:val="000000" w:themeColor="text1"/>
                <w:szCs w:val="18"/>
              </w:rPr>
            </w:pPr>
            <w:r w:rsidRPr="00A3153B">
              <w:rPr>
                <w:color w:val="000000" w:themeColor="text1"/>
                <w:szCs w:val="18"/>
              </w:rPr>
              <w:t xml:space="preserve">Module for reading and writing small encrypted files. </w:t>
            </w:r>
          </w:p>
          <w:p w14:paraId="199E4696" w14:textId="77777777" w:rsidR="00A06964" w:rsidRPr="00A3153B" w:rsidRDefault="00D42D91" w:rsidP="00A06964">
            <w:pPr>
              <w:spacing w:after="0"/>
              <w:jc w:val="left"/>
              <w:rPr>
                <w:b/>
                <w:i/>
                <w:color w:val="000000" w:themeColor="text1"/>
                <w:szCs w:val="18"/>
              </w:rPr>
            </w:pPr>
            <w:r w:rsidRPr="00A3153B">
              <w:rPr>
                <w:b/>
                <w:i/>
                <w:color w:val="000000" w:themeColor="text1"/>
                <w:szCs w:val="18"/>
              </w:rPr>
              <w:t>ee.sk.xmlenc.factory.EncryptedDataSAXParser</w:t>
            </w:r>
          </w:p>
          <w:p w14:paraId="6806A94E" w14:textId="77777777" w:rsidR="00D42D91" w:rsidRPr="00A3153B" w:rsidRDefault="00D42D91" w:rsidP="008A231D">
            <w:pPr>
              <w:spacing w:after="0"/>
              <w:jc w:val="left"/>
              <w:rPr>
                <w:color w:val="000000" w:themeColor="text1"/>
                <w:szCs w:val="18"/>
              </w:rPr>
            </w:pPr>
            <w:r w:rsidRPr="00A3153B">
              <w:rPr>
                <w:color w:val="000000" w:themeColor="text1"/>
                <w:szCs w:val="18"/>
              </w:rPr>
              <w:t>(implem</w:t>
            </w:r>
            <w:r w:rsidR="00040360" w:rsidRPr="00A3153B">
              <w:rPr>
                <w:color w:val="000000" w:themeColor="text1"/>
                <w:szCs w:val="18"/>
              </w:rPr>
              <w:t xml:space="preserve">entation </w:t>
            </w:r>
            <w:r w:rsidRPr="00A3153B">
              <w:rPr>
                <w:color w:val="000000" w:themeColor="text1"/>
                <w:szCs w:val="18"/>
              </w:rPr>
              <w:t>using a SAX parser)</w:t>
            </w:r>
          </w:p>
        </w:tc>
      </w:tr>
      <w:tr w:rsidR="00A06964" w:rsidRPr="00FC5733" w14:paraId="57AEFEF2" w14:textId="77777777" w:rsidTr="006E23C7">
        <w:trPr>
          <w:trHeight w:val="300"/>
        </w:trPr>
        <w:tc>
          <w:tcPr>
            <w:tcW w:w="3681" w:type="dxa"/>
            <w:noWrap/>
            <w:vAlign w:val="center"/>
            <w:hideMark/>
          </w:tcPr>
          <w:p w14:paraId="4728BB21" w14:textId="77777777" w:rsidR="00A06964" w:rsidRPr="00A3153B" w:rsidRDefault="00A06964" w:rsidP="00A06964">
            <w:pPr>
              <w:spacing w:after="0"/>
              <w:jc w:val="left"/>
              <w:rPr>
                <w:color w:val="000000" w:themeColor="text1"/>
                <w:szCs w:val="18"/>
              </w:rPr>
            </w:pPr>
            <w:r w:rsidRPr="00A3153B">
              <w:rPr>
                <w:color w:val="000000" w:themeColor="text1"/>
                <w:szCs w:val="18"/>
              </w:rPr>
              <w:t>ENCRYPTED_STREAM_PARSER_IMPL</w:t>
            </w:r>
          </w:p>
        </w:tc>
        <w:tc>
          <w:tcPr>
            <w:tcW w:w="4858" w:type="dxa"/>
            <w:noWrap/>
            <w:vAlign w:val="center"/>
            <w:hideMark/>
          </w:tcPr>
          <w:p w14:paraId="009FCB8A" w14:textId="77777777" w:rsidR="00A06964" w:rsidRPr="00A3153B" w:rsidRDefault="00A06964" w:rsidP="00A06964">
            <w:pPr>
              <w:spacing w:after="0"/>
              <w:jc w:val="left"/>
              <w:rPr>
                <w:b/>
                <w:i/>
              </w:rPr>
            </w:pPr>
            <w:r w:rsidRPr="00A3153B">
              <w:rPr>
                <w:color w:val="000000" w:themeColor="text1"/>
                <w:szCs w:val="18"/>
              </w:rPr>
              <w:t xml:space="preserve">Module for reading and writing large encrypted files. </w:t>
            </w:r>
            <w:r w:rsidR="00D42D91" w:rsidRPr="00A3153B">
              <w:rPr>
                <w:b/>
                <w:i/>
              </w:rPr>
              <w:t>ee.sk.xmlenc.factory.EncryptedStreamSAXParser</w:t>
            </w:r>
          </w:p>
          <w:p w14:paraId="0D502BDA" w14:textId="77777777" w:rsidR="00D42D91" w:rsidRPr="00A3153B" w:rsidRDefault="00D42D91" w:rsidP="008A231D">
            <w:pPr>
              <w:spacing w:after="0"/>
              <w:jc w:val="left"/>
              <w:rPr>
                <w:color w:val="000000" w:themeColor="text1"/>
                <w:szCs w:val="18"/>
              </w:rPr>
            </w:pPr>
            <w:r w:rsidRPr="00A3153B">
              <w:rPr>
                <w:color w:val="000000" w:themeColor="text1"/>
                <w:szCs w:val="18"/>
              </w:rPr>
              <w:t>(i</w:t>
            </w:r>
            <w:r w:rsidR="008A231D" w:rsidRPr="00A3153B">
              <w:rPr>
                <w:color w:val="000000" w:themeColor="text1"/>
                <w:szCs w:val="18"/>
              </w:rPr>
              <w:t xml:space="preserve">mplementation </w:t>
            </w:r>
            <w:r w:rsidRPr="00A3153B">
              <w:rPr>
                <w:color w:val="000000" w:themeColor="text1"/>
                <w:szCs w:val="18"/>
              </w:rPr>
              <w:t>using a SAX parser)</w:t>
            </w:r>
          </w:p>
        </w:tc>
      </w:tr>
    </w:tbl>
    <w:p w14:paraId="5D01D827" w14:textId="77777777" w:rsidR="006E23C7" w:rsidRDefault="006E23C7" w:rsidP="00DF1797">
      <w:pPr>
        <w:rPr>
          <w:b/>
          <w:u w:val="single"/>
        </w:rPr>
      </w:pPr>
    </w:p>
    <w:p w14:paraId="6F776A75" w14:textId="77777777" w:rsidR="00933DAD" w:rsidRPr="00A3153B" w:rsidRDefault="00933DAD" w:rsidP="00DF1797">
      <w:pPr>
        <w:rPr>
          <w:b/>
          <w:u w:val="single"/>
        </w:rPr>
      </w:pPr>
      <w:r w:rsidRPr="00A3153B">
        <w:rPr>
          <w:b/>
          <w:u w:val="single"/>
        </w:rPr>
        <w:t>Security settings</w:t>
      </w:r>
    </w:p>
    <w:tbl>
      <w:tblPr>
        <w:tblStyle w:val="Param"/>
        <w:tblW w:w="8364" w:type="dxa"/>
        <w:tblInd w:w="6" w:type="dxa"/>
        <w:tblCellMar>
          <w:left w:w="6" w:type="dxa"/>
        </w:tblCellMar>
        <w:tblLook w:val="04A0" w:firstRow="1" w:lastRow="0" w:firstColumn="1" w:lastColumn="0" w:noHBand="0" w:noVBand="1"/>
      </w:tblPr>
      <w:tblGrid>
        <w:gridCol w:w="3579"/>
        <w:gridCol w:w="4785"/>
      </w:tblGrid>
      <w:tr w:rsidR="00A06964" w:rsidRPr="00FC5733" w14:paraId="2BDAF535"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79" w:type="dxa"/>
            <w:noWrap/>
          </w:tcPr>
          <w:p w14:paraId="533BF93F" w14:textId="77777777" w:rsidR="00A06964" w:rsidRPr="00A3153B" w:rsidRDefault="00A06964" w:rsidP="007F161B">
            <w:pPr>
              <w:spacing w:after="0"/>
              <w:jc w:val="left"/>
              <w:rPr>
                <w:b/>
                <w:szCs w:val="18"/>
              </w:rPr>
            </w:pPr>
            <w:r w:rsidRPr="00A3153B">
              <w:rPr>
                <w:b/>
                <w:szCs w:val="18"/>
              </w:rPr>
              <w:t>Parameter</w:t>
            </w:r>
          </w:p>
        </w:tc>
        <w:tc>
          <w:tcPr>
            <w:tcW w:w="4785" w:type="dxa"/>
            <w:noWrap/>
          </w:tcPr>
          <w:p w14:paraId="3ED5D1B5"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C55C5BE" w14:textId="77777777" w:rsidTr="004877B8">
        <w:trPr>
          <w:trHeight w:val="300"/>
        </w:trPr>
        <w:tc>
          <w:tcPr>
            <w:tcW w:w="3579" w:type="dxa"/>
            <w:noWrap/>
            <w:vAlign w:val="center"/>
            <w:hideMark/>
          </w:tcPr>
          <w:p w14:paraId="09FDADAD" w14:textId="77777777" w:rsidR="00A06964" w:rsidRPr="00A3153B" w:rsidRDefault="00A06964" w:rsidP="004877B8">
            <w:pPr>
              <w:spacing w:after="0"/>
              <w:ind w:left="-6"/>
              <w:jc w:val="left"/>
              <w:rPr>
                <w:color w:val="000000" w:themeColor="text1"/>
                <w:szCs w:val="18"/>
              </w:rPr>
            </w:pPr>
            <w:r w:rsidRPr="00A3153B">
              <w:rPr>
                <w:color w:val="000000" w:themeColor="text1"/>
                <w:szCs w:val="18"/>
              </w:rPr>
              <w:t>DIGIDOC_SECURITY_PROVIDER</w:t>
            </w:r>
          </w:p>
        </w:tc>
        <w:tc>
          <w:tcPr>
            <w:tcW w:w="4785" w:type="dxa"/>
            <w:noWrap/>
            <w:vAlign w:val="center"/>
            <w:hideMark/>
          </w:tcPr>
          <w:p w14:paraId="63FC7AE5"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Security module used</w:t>
            </w:r>
            <w:r w:rsidR="00A77899" w:rsidRPr="00A3153B">
              <w:rPr>
                <w:szCs w:val="18"/>
              </w:rPr>
              <w:t xml:space="preserve"> for cryptographic algorithms in Java</w:t>
            </w:r>
            <w:r w:rsidR="0056064A" w:rsidRPr="00A3153B">
              <w:rPr>
                <w:szCs w:val="18"/>
              </w:rPr>
              <w:t>.</w:t>
            </w:r>
          </w:p>
          <w:p w14:paraId="6803941B" w14:textId="77777777" w:rsidR="00A06964" w:rsidRPr="00A3153B" w:rsidRDefault="00A77899" w:rsidP="001E59B0">
            <w:pPr>
              <w:spacing w:after="0"/>
              <w:ind w:left="101"/>
              <w:jc w:val="left"/>
              <w:rPr>
                <w:b/>
                <w:i/>
                <w:color w:val="000000" w:themeColor="text1"/>
                <w:szCs w:val="18"/>
              </w:rPr>
            </w:pPr>
            <w:r w:rsidRPr="00A3153B">
              <w:rPr>
                <w:b/>
                <w:i/>
                <w:color w:val="000000" w:themeColor="text1"/>
                <w:szCs w:val="18"/>
              </w:rPr>
              <w:t>org.bouncycastle.jce.provider.BouncyCastleProvider</w:t>
            </w:r>
          </w:p>
        </w:tc>
      </w:tr>
      <w:tr w:rsidR="00A06964" w:rsidRPr="00FC5733" w14:paraId="45277E7C" w14:textId="77777777" w:rsidTr="004877B8">
        <w:trPr>
          <w:trHeight w:val="300"/>
        </w:trPr>
        <w:tc>
          <w:tcPr>
            <w:tcW w:w="3579" w:type="dxa"/>
            <w:noWrap/>
            <w:vAlign w:val="center"/>
            <w:hideMark/>
          </w:tcPr>
          <w:p w14:paraId="3190067B" w14:textId="77777777" w:rsidR="00A06964" w:rsidRPr="00A3153B" w:rsidRDefault="00A06964" w:rsidP="007F161B">
            <w:pPr>
              <w:spacing w:after="0"/>
              <w:jc w:val="left"/>
              <w:rPr>
                <w:color w:val="000000" w:themeColor="text1"/>
                <w:szCs w:val="18"/>
              </w:rPr>
            </w:pPr>
            <w:r w:rsidRPr="00A3153B">
              <w:rPr>
                <w:color w:val="000000" w:themeColor="text1"/>
                <w:szCs w:val="18"/>
              </w:rPr>
              <w:t>DIGIDOC_SECURITY_PROVIDER_NAME</w:t>
            </w:r>
          </w:p>
        </w:tc>
        <w:tc>
          <w:tcPr>
            <w:tcW w:w="4785" w:type="dxa"/>
            <w:noWrap/>
            <w:vAlign w:val="center"/>
            <w:hideMark/>
          </w:tcPr>
          <w:p w14:paraId="7D556B48" w14:textId="77777777" w:rsidR="00A06964" w:rsidRPr="00A3153B" w:rsidRDefault="00A06964" w:rsidP="001E59B0">
            <w:pPr>
              <w:spacing w:after="0"/>
              <w:ind w:left="101"/>
              <w:jc w:val="left"/>
              <w:rPr>
                <w:color w:val="000000" w:themeColor="text1"/>
                <w:szCs w:val="18"/>
              </w:rPr>
            </w:pPr>
            <w:r w:rsidRPr="00A3153B">
              <w:rPr>
                <w:color w:val="000000" w:themeColor="text1"/>
                <w:szCs w:val="18"/>
              </w:rPr>
              <w:t>Name for the security provider</w:t>
            </w:r>
            <w:r w:rsidR="0056064A" w:rsidRPr="00A3153B">
              <w:rPr>
                <w:color w:val="000000" w:themeColor="text1"/>
                <w:szCs w:val="18"/>
              </w:rPr>
              <w:t>.</w:t>
            </w:r>
          </w:p>
          <w:p w14:paraId="510197C0" w14:textId="77777777" w:rsidR="00A06964" w:rsidRPr="00A3153B" w:rsidRDefault="00A77899" w:rsidP="001E59B0">
            <w:pPr>
              <w:spacing w:after="0"/>
              <w:ind w:left="101"/>
              <w:jc w:val="left"/>
              <w:rPr>
                <w:b/>
                <w:i/>
                <w:color w:val="000000" w:themeColor="text1"/>
                <w:szCs w:val="18"/>
              </w:rPr>
            </w:pPr>
            <w:r w:rsidRPr="00A3153B">
              <w:rPr>
                <w:b/>
                <w:i/>
                <w:szCs w:val="18"/>
              </w:rPr>
              <w:t>BC</w:t>
            </w:r>
          </w:p>
        </w:tc>
      </w:tr>
    </w:tbl>
    <w:p w14:paraId="172C3DCE" w14:textId="77777777" w:rsidR="00A06964" w:rsidRPr="00A3153B" w:rsidRDefault="00A06964" w:rsidP="00DF1797">
      <w:pPr>
        <w:rPr>
          <w:color w:val="000000" w:themeColor="text1"/>
          <w:sz w:val="18"/>
        </w:rPr>
      </w:pPr>
    </w:p>
    <w:p w14:paraId="174BCAC0" w14:textId="77777777" w:rsidR="00153B13" w:rsidRPr="00A3153B" w:rsidRDefault="005D1396" w:rsidP="00DF1797">
      <w:pPr>
        <w:rPr>
          <w:b/>
          <w:u w:val="single"/>
        </w:rPr>
      </w:pPr>
      <w:r w:rsidRPr="00A3153B">
        <w:rPr>
          <w:b/>
          <w:u w:val="single"/>
        </w:rPr>
        <w:t>Big file handling</w:t>
      </w:r>
    </w:p>
    <w:tbl>
      <w:tblPr>
        <w:tblStyle w:val="Param"/>
        <w:tblW w:w="8359" w:type="dxa"/>
        <w:tblLook w:val="04A0" w:firstRow="1" w:lastRow="0" w:firstColumn="1" w:lastColumn="0" w:noHBand="0" w:noVBand="1"/>
      </w:tblPr>
      <w:tblGrid>
        <w:gridCol w:w="3539"/>
        <w:gridCol w:w="4820"/>
      </w:tblGrid>
      <w:tr w:rsidR="00A06964" w:rsidRPr="00FC5733" w14:paraId="3F56EDEF" w14:textId="77777777" w:rsidTr="004877B8">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51ADE318" w14:textId="77777777" w:rsidR="00A06964" w:rsidRPr="00A3153B" w:rsidRDefault="00A06964" w:rsidP="007F161B">
            <w:pPr>
              <w:spacing w:after="0"/>
              <w:jc w:val="left"/>
              <w:rPr>
                <w:b/>
                <w:szCs w:val="18"/>
              </w:rPr>
            </w:pPr>
            <w:r w:rsidRPr="00A3153B">
              <w:rPr>
                <w:b/>
                <w:szCs w:val="18"/>
              </w:rPr>
              <w:t>Parameter</w:t>
            </w:r>
          </w:p>
        </w:tc>
        <w:tc>
          <w:tcPr>
            <w:tcW w:w="4820" w:type="dxa"/>
            <w:noWrap/>
          </w:tcPr>
          <w:p w14:paraId="16EDE42A" w14:textId="77777777" w:rsidR="00A06964" w:rsidRPr="00A3153B" w:rsidRDefault="00A06964" w:rsidP="007F161B">
            <w:pPr>
              <w:spacing w:after="0"/>
              <w:jc w:val="left"/>
              <w:rPr>
                <w:b/>
                <w:szCs w:val="18"/>
              </w:rPr>
            </w:pPr>
            <w:r w:rsidRPr="00A3153B">
              <w:rPr>
                <w:b/>
                <w:szCs w:val="18"/>
              </w:rPr>
              <w:t xml:space="preserve">Description </w:t>
            </w:r>
          </w:p>
        </w:tc>
      </w:tr>
      <w:tr w:rsidR="00A06964" w:rsidRPr="00FC5733" w14:paraId="644ADBF5" w14:textId="77777777" w:rsidTr="004877B8">
        <w:trPr>
          <w:trHeight w:val="300"/>
        </w:trPr>
        <w:tc>
          <w:tcPr>
            <w:tcW w:w="3539" w:type="dxa"/>
            <w:noWrap/>
            <w:vAlign w:val="center"/>
            <w:hideMark/>
          </w:tcPr>
          <w:p w14:paraId="04F2B907" w14:textId="77777777" w:rsidR="00A06964" w:rsidRPr="00A3153B" w:rsidRDefault="00A06964" w:rsidP="00A06964">
            <w:pPr>
              <w:spacing w:after="0"/>
              <w:jc w:val="left"/>
              <w:rPr>
                <w:color w:val="000000" w:themeColor="text1"/>
                <w:szCs w:val="18"/>
              </w:rPr>
            </w:pPr>
            <w:r w:rsidRPr="00A3153B">
              <w:rPr>
                <w:color w:val="000000" w:themeColor="text1"/>
                <w:szCs w:val="18"/>
              </w:rPr>
              <w:t>DIGIDOC_MAX_DATAFILE_CACHED</w:t>
            </w:r>
          </w:p>
          <w:p w14:paraId="6EB0F4CB" w14:textId="77777777" w:rsidR="00A06964" w:rsidRPr="00A3153B" w:rsidRDefault="00A06964" w:rsidP="00A06964">
            <w:pPr>
              <w:spacing w:after="0"/>
              <w:jc w:val="left"/>
              <w:rPr>
                <w:color w:val="000000" w:themeColor="text1"/>
                <w:szCs w:val="18"/>
              </w:rPr>
            </w:pPr>
          </w:p>
        </w:tc>
        <w:tc>
          <w:tcPr>
            <w:tcW w:w="4820" w:type="dxa"/>
            <w:noWrap/>
            <w:vAlign w:val="center"/>
            <w:hideMark/>
          </w:tcPr>
          <w:p w14:paraId="15ABF2E1" w14:textId="1B6A25BA" w:rsidR="00A06964" w:rsidRPr="00A3153B" w:rsidRDefault="003C4349" w:rsidP="007F161B">
            <w:pPr>
              <w:spacing w:after="0"/>
              <w:jc w:val="left"/>
              <w:rPr>
                <w:color w:val="000000" w:themeColor="text1"/>
                <w:szCs w:val="18"/>
              </w:rPr>
            </w:pPr>
            <w:r w:rsidRPr="00A3153B">
              <w:rPr>
                <w:color w:val="000000" w:themeColor="text1"/>
                <w:szCs w:val="18"/>
              </w:rPr>
              <w:t>M</w:t>
            </w:r>
            <w:r w:rsidRPr="00A3153B">
              <w:t xml:space="preserve">aximum </w:t>
            </w:r>
            <w:r w:rsidR="004877B8" w:rsidRPr="00A3153B">
              <w:t xml:space="preserve">number of bytes per DataFile object </w:t>
            </w:r>
            <w:r w:rsidRPr="00A3153B">
              <w:t>to be cached in memory. If object size exceeds the limit then the data is stored in temporary file</w:t>
            </w:r>
            <w:r w:rsidR="00306D53">
              <w:t>. If the parameter’s value is set to a negative number then temporar</w:t>
            </w:r>
            <w:r w:rsidR="00601E21">
              <w:t>y files are not written to disk.</w:t>
            </w:r>
          </w:p>
          <w:p w14:paraId="00916135" w14:textId="77777777" w:rsidR="00A06964" w:rsidRPr="00A3153B" w:rsidRDefault="00A06964" w:rsidP="00A77899">
            <w:pPr>
              <w:spacing w:after="0"/>
              <w:jc w:val="left"/>
              <w:rPr>
                <w:b/>
                <w:i/>
                <w:color w:val="000000" w:themeColor="text1"/>
                <w:szCs w:val="18"/>
              </w:rPr>
            </w:pPr>
            <w:r w:rsidRPr="00A3153B">
              <w:rPr>
                <w:b/>
                <w:i/>
                <w:color w:val="000000" w:themeColor="text1"/>
                <w:szCs w:val="18"/>
              </w:rPr>
              <w:t>4096</w:t>
            </w:r>
            <w:r w:rsidR="00A77899" w:rsidRPr="00A3153B">
              <w:rPr>
                <w:b/>
                <w:i/>
                <w:color w:val="000000" w:themeColor="text1"/>
                <w:szCs w:val="18"/>
              </w:rPr>
              <w:t xml:space="preserve"> </w:t>
            </w:r>
            <w:r w:rsidR="00057575" w:rsidRPr="00A3153B">
              <w:rPr>
                <w:i/>
                <w:color w:val="000000" w:themeColor="text1"/>
                <w:szCs w:val="18"/>
              </w:rPr>
              <w:t>(</w:t>
            </w:r>
            <w:r w:rsidR="00A77899" w:rsidRPr="00A3153B">
              <w:rPr>
                <w:i/>
                <w:color w:val="000000" w:themeColor="text1"/>
                <w:szCs w:val="18"/>
              </w:rPr>
              <w:t>4 KB)</w:t>
            </w:r>
          </w:p>
        </w:tc>
      </w:tr>
      <w:tr w:rsidR="00A06964" w:rsidRPr="00FC5733" w14:paraId="28DD573A" w14:textId="77777777" w:rsidTr="004877B8">
        <w:trPr>
          <w:trHeight w:val="300"/>
        </w:trPr>
        <w:tc>
          <w:tcPr>
            <w:tcW w:w="3539" w:type="dxa"/>
            <w:noWrap/>
            <w:vAlign w:val="center"/>
            <w:hideMark/>
          </w:tcPr>
          <w:p w14:paraId="26E53E91" w14:textId="77777777" w:rsidR="00A06964" w:rsidRPr="00A3153B" w:rsidRDefault="00A06964" w:rsidP="007F161B">
            <w:pPr>
              <w:spacing w:after="0"/>
              <w:jc w:val="left"/>
              <w:rPr>
                <w:color w:val="000000" w:themeColor="text1"/>
                <w:szCs w:val="18"/>
              </w:rPr>
            </w:pPr>
            <w:r w:rsidRPr="00A3153B">
              <w:rPr>
                <w:color w:val="000000" w:themeColor="text1"/>
                <w:szCs w:val="18"/>
              </w:rPr>
              <w:t>DIGIDOC_DF_CACHE_DIR</w:t>
            </w:r>
          </w:p>
        </w:tc>
        <w:tc>
          <w:tcPr>
            <w:tcW w:w="4820" w:type="dxa"/>
            <w:noWrap/>
            <w:vAlign w:val="center"/>
            <w:hideMark/>
          </w:tcPr>
          <w:p w14:paraId="439E0995" w14:textId="77777777" w:rsidR="003C4349" w:rsidRPr="00A3153B" w:rsidRDefault="003C4349" w:rsidP="00A77899">
            <w:pPr>
              <w:spacing w:after="0"/>
              <w:jc w:val="left"/>
            </w:pPr>
            <w:r w:rsidRPr="00A3153B">
              <w:t xml:space="preserve">Specifies directory for storing temporary files. Default value is read from system </w:t>
            </w:r>
            <w:r w:rsidR="00957751" w:rsidRPr="00A3153B">
              <w:t>parameter</w:t>
            </w:r>
            <w:r w:rsidRPr="00A3153B">
              <w:t xml:space="preserve"> java.io.tmpdir</w:t>
            </w:r>
          </w:p>
          <w:p w14:paraId="20E268DB" w14:textId="20ADFA2B" w:rsidR="00A06964" w:rsidRPr="00A3153B" w:rsidRDefault="003C4349" w:rsidP="00A77899">
            <w:pPr>
              <w:spacing w:after="0"/>
              <w:jc w:val="left"/>
              <w:rPr>
                <w:color w:val="000000" w:themeColor="text1"/>
                <w:szCs w:val="18"/>
              </w:rPr>
            </w:pPr>
            <w:r w:rsidRPr="00A3153B">
              <w:rPr>
                <w:color w:val="00B0F0"/>
                <w:szCs w:val="18"/>
              </w:rPr>
              <w:t xml:space="preserve"> </w:t>
            </w:r>
            <w:r w:rsidR="00ED0333" w:rsidRPr="00A3153B">
              <w:rPr>
                <w:color w:val="00B0F0"/>
                <w:szCs w:val="18"/>
              </w:rPr>
              <w:t xml:space="preserve"># </w:t>
            </w:r>
            <w:r w:rsidR="00A06964" w:rsidRPr="00A3153B">
              <w:rPr>
                <w:color w:val="00B0F0"/>
                <w:szCs w:val="18"/>
              </w:rPr>
              <w:t>/tmp</w:t>
            </w:r>
          </w:p>
        </w:tc>
      </w:tr>
    </w:tbl>
    <w:p w14:paraId="4E68125A" w14:textId="77777777" w:rsidR="00A06964" w:rsidRPr="00A3153B" w:rsidRDefault="00A06964" w:rsidP="00DF1797">
      <w:pPr>
        <w:rPr>
          <w:color w:val="000000" w:themeColor="text1"/>
          <w:sz w:val="18"/>
        </w:rPr>
      </w:pPr>
    </w:p>
    <w:p w14:paraId="31A4605A" w14:textId="54F80C24" w:rsidR="00A42154" w:rsidRPr="00A3153B" w:rsidRDefault="001175FC" w:rsidP="001175FC">
      <w:r w:rsidRPr="00A3153B">
        <w:rPr>
          <w:b/>
          <w:u w:val="single"/>
        </w:rPr>
        <w:t>Signature verification settings</w:t>
      </w:r>
    </w:p>
    <w:tbl>
      <w:tblPr>
        <w:tblStyle w:val="Param"/>
        <w:tblW w:w="8359" w:type="dxa"/>
        <w:tblLook w:val="04A0" w:firstRow="1" w:lastRow="0" w:firstColumn="1" w:lastColumn="0" w:noHBand="0" w:noVBand="1"/>
      </w:tblPr>
      <w:tblGrid>
        <w:gridCol w:w="3539"/>
        <w:gridCol w:w="4820"/>
      </w:tblGrid>
      <w:tr w:rsidR="001175FC" w:rsidRPr="00FC5733" w14:paraId="0CB9F322" w14:textId="77777777" w:rsidTr="001341A3">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A113C3C" w14:textId="77777777" w:rsidR="001175FC" w:rsidRPr="00A3153B" w:rsidRDefault="001175FC" w:rsidP="001341A3">
            <w:pPr>
              <w:spacing w:after="0"/>
              <w:jc w:val="left"/>
              <w:rPr>
                <w:b/>
                <w:szCs w:val="18"/>
              </w:rPr>
            </w:pPr>
            <w:r w:rsidRPr="00A3153B">
              <w:rPr>
                <w:b/>
                <w:szCs w:val="18"/>
              </w:rPr>
              <w:t>Parameter</w:t>
            </w:r>
          </w:p>
        </w:tc>
        <w:tc>
          <w:tcPr>
            <w:tcW w:w="4820" w:type="dxa"/>
            <w:noWrap/>
          </w:tcPr>
          <w:p w14:paraId="52406D9D" w14:textId="77777777" w:rsidR="001175FC" w:rsidRPr="00A3153B" w:rsidRDefault="001175FC" w:rsidP="001341A3">
            <w:pPr>
              <w:spacing w:after="0"/>
              <w:jc w:val="left"/>
              <w:rPr>
                <w:b/>
                <w:szCs w:val="18"/>
              </w:rPr>
            </w:pPr>
            <w:r w:rsidRPr="00A3153B">
              <w:rPr>
                <w:b/>
                <w:szCs w:val="18"/>
              </w:rPr>
              <w:t xml:space="preserve">Description </w:t>
            </w:r>
          </w:p>
        </w:tc>
      </w:tr>
      <w:tr w:rsidR="001175FC" w:rsidRPr="00FC5733" w14:paraId="7B5543CC" w14:textId="77777777" w:rsidTr="001341A3">
        <w:trPr>
          <w:trHeight w:val="300"/>
        </w:trPr>
        <w:tc>
          <w:tcPr>
            <w:tcW w:w="3539" w:type="dxa"/>
            <w:noWrap/>
            <w:vAlign w:val="center"/>
            <w:hideMark/>
          </w:tcPr>
          <w:p w14:paraId="54B123AF" w14:textId="77777777" w:rsidR="001175FC" w:rsidRPr="00A3153B" w:rsidRDefault="00693008" w:rsidP="001341A3">
            <w:pPr>
              <w:spacing w:after="0"/>
              <w:jc w:val="left"/>
              <w:rPr>
                <w:color w:val="000000" w:themeColor="text1"/>
                <w:szCs w:val="18"/>
              </w:rPr>
            </w:pPr>
            <w:r w:rsidRPr="00A3153B">
              <w:t>CHECK_OCSP_NONCE</w:t>
            </w:r>
            <w:r w:rsidRPr="00A3153B">
              <w:tab/>
            </w:r>
          </w:p>
        </w:tc>
        <w:tc>
          <w:tcPr>
            <w:tcW w:w="4820" w:type="dxa"/>
            <w:noWrap/>
            <w:vAlign w:val="center"/>
            <w:hideMark/>
          </w:tcPr>
          <w:p w14:paraId="2AB2E397" w14:textId="4AF6A03D" w:rsidR="00693008" w:rsidRPr="00A3153B" w:rsidRDefault="00EF3948" w:rsidP="00693008">
            <w:pPr>
              <w:spacing w:after="0"/>
              <w:jc w:val="left"/>
              <w:rPr>
                <w:color w:val="000000" w:themeColor="text1"/>
                <w:szCs w:val="18"/>
              </w:rPr>
            </w:pPr>
            <w:r w:rsidRPr="00A3153B">
              <w:rPr>
                <w:color w:val="000000" w:themeColor="text1"/>
                <w:szCs w:val="18"/>
              </w:rPr>
              <w:t xml:space="preserve">Used only in case of DIGIDOC-XML 1.3 files. </w:t>
            </w:r>
            <w:r w:rsidR="00693008" w:rsidRPr="00A3153B">
              <w:rPr>
                <w:color w:val="000000" w:themeColor="text1"/>
                <w:szCs w:val="18"/>
              </w:rPr>
              <w:t>Specifies if the OCSP response’s nonce field’</w:t>
            </w:r>
            <w:r w:rsidR="00843A32" w:rsidRPr="00A3153B">
              <w:rPr>
                <w:color w:val="000000" w:themeColor="text1"/>
                <w:szCs w:val="18"/>
              </w:rPr>
              <w:t xml:space="preserve">s </w:t>
            </w:r>
            <w:r w:rsidR="00693008" w:rsidRPr="00A3153B">
              <w:rPr>
                <w:color w:val="000000" w:themeColor="text1"/>
                <w:szCs w:val="18"/>
              </w:rPr>
              <w:t xml:space="preserve">ASN.1 </w:t>
            </w:r>
            <w:r w:rsidR="00A04FEA" w:rsidRPr="00A3153B">
              <w:rPr>
                <w:color w:val="000000" w:themeColor="text1"/>
                <w:szCs w:val="18"/>
              </w:rPr>
              <w:t xml:space="preserve">prefix </w:t>
            </w:r>
            <w:r w:rsidR="00693008" w:rsidRPr="00A3153B">
              <w:rPr>
                <w:color w:val="000000" w:themeColor="text1"/>
                <w:szCs w:val="18"/>
              </w:rPr>
              <w:t>is checked d</w:t>
            </w:r>
            <w:r w:rsidR="00843A32" w:rsidRPr="00A3153B">
              <w:rPr>
                <w:color w:val="000000" w:themeColor="text1"/>
                <w:szCs w:val="18"/>
              </w:rPr>
              <w:t xml:space="preserve">uring signature </w:t>
            </w:r>
            <w:r w:rsidRPr="00A3153B">
              <w:rPr>
                <w:color w:val="000000" w:themeColor="text1"/>
                <w:szCs w:val="18"/>
              </w:rPr>
              <w:t xml:space="preserve">creation and </w:t>
            </w:r>
            <w:r w:rsidR="00843A32" w:rsidRPr="00A3153B">
              <w:rPr>
                <w:color w:val="000000" w:themeColor="text1"/>
                <w:szCs w:val="18"/>
              </w:rPr>
              <w:t>verification</w:t>
            </w:r>
            <w:r w:rsidR="003F65A1" w:rsidRPr="00A3153B">
              <w:rPr>
                <w:color w:val="000000" w:themeColor="text1"/>
                <w:szCs w:val="18"/>
              </w:rPr>
              <w:t>.</w:t>
            </w:r>
            <w:r w:rsidR="00F177B6" w:rsidRPr="00A3153B">
              <w:rPr>
                <w:color w:val="000000" w:themeColor="text1"/>
                <w:szCs w:val="18"/>
              </w:rPr>
              <w:t xml:space="preserve"> By </w:t>
            </w:r>
            <w:r w:rsidR="00F177B6" w:rsidRPr="00A3153B">
              <w:rPr>
                <w:color w:val="000000" w:themeColor="text1"/>
                <w:szCs w:val="18"/>
              </w:rPr>
              <w:lastRenderedPageBreak/>
              <w:t xml:space="preserve">default, the value is set to false in order to support verification of </w:t>
            </w:r>
            <w:r w:rsidR="00A04FEA" w:rsidRPr="00A3153B">
              <w:rPr>
                <w:color w:val="000000" w:themeColor="text1"/>
                <w:szCs w:val="18"/>
              </w:rPr>
              <w:t xml:space="preserve">.ddoc </w:t>
            </w:r>
            <w:r w:rsidR="00F177B6" w:rsidRPr="00A3153B">
              <w:rPr>
                <w:color w:val="000000" w:themeColor="text1"/>
                <w:szCs w:val="18"/>
              </w:rPr>
              <w:t xml:space="preserve">files created with </w:t>
            </w:r>
            <w:r w:rsidR="009B209E" w:rsidRPr="00A3153B">
              <w:rPr>
                <w:color w:val="000000" w:themeColor="text1"/>
                <w:szCs w:val="18"/>
              </w:rPr>
              <w:t>JDigiDoc library’s version below v3.7.</w:t>
            </w:r>
            <w:r w:rsidRPr="00A3153B">
              <w:rPr>
                <w:color w:val="000000" w:themeColor="text1"/>
                <w:szCs w:val="18"/>
              </w:rPr>
              <w:t xml:space="preserve"> The nonce field’s ASN.1 prefix is always checked in case of BDOC </w:t>
            </w:r>
            <w:r w:rsidR="008A5DD6" w:rsidRPr="00A3153B">
              <w:rPr>
                <w:color w:val="000000" w:themeColor="text1"/>
                <w:szCs w:val="18"/>
              </w:rPr>
              <w:t>2.1</w:t>
            </w:r>
            <w:r w:rsidRPr="00A3153B">
              <w:rPr>
                <w:color w:val="000000" w:themeColor="text1"/>
                <w:szCs w:val="18"/>
              </w:rPr>
              <w:t xml:space="preserve"> files.</w:t>
            </w:r>
            <w:r w:rsidR="009B209E" w:rsidRPr="00A3153B">
              <w:rPr>
                <w:color w:val="000000" w:themeColor="text1"/>
                <w:szCs w:val="18"/>
              </w:rPr>
              <w:t xml:space="preserve"> </w:t>
            </w:r>
            <w:r w:rsidR="00A04FEA" w:rsidRPr="00A3153B">
              <w:rPr>
                <w:color w:val="000000" w:themeColor="text1"/>
                <w:szCs w:val="18"/>
              </w:rPr>
              <w:t xml:space="preserve"> </w:t>
            </w:r>
            <w:r w:rsidR="003F65A1" w:rsidRPr="00A3153B">
              <w:rPr>
                <w:color w:val="000000" w:themeColor="text1"/>
                <w:szCs w:val="18"/>
              </w:rPr>
              <w:t xml:space="preserve"> </w:t>
            </w:r>
            <w:r w:rsidR="00693008" w:rsidRPr="00A3153B">
              <w:rPr>
                <w:color w:val="000000" w:themeColor="text1"/>
                <w:szCs w:val="18"/>
              </w:rPr>
              <w:t xml:space="preserve"> </w:t>
            </w:r>
          </w:p>
          <w:p w14:paraId="2BD1EABA" w14:textId="77777777" w:rsidR="00693008" w:rsidRPr="00A3153B" w:rsidRDefault="0087297A" w:rsidP="00693008">
            <w:pPr>
              <w:spacing w:after="0"/>
              <w:jc w:val="left"/>
              <w:rPr>
                <w:b/>
                <w:i/>
                <w:color w:val="7030A0"/>
                <w:szCs w:val="18"/>
              </w:rPr>
            </w:pPr>
            <w:r w:rsidRPr="00A3153B">
              <w:rPr>
                <w:b/>
                <w:i/>
                <w:color w:val="7030A0"/>
                <w:szCs w:val="18"/>
              </w:rPr>
              <w:t>false</w:t>
            </w:r>
          </w:p>
          <w:p w14:paraId="2F26B75D" w14:textId="77777777" w:rsidR="00693008" w:rsidRPr="00A3153B" w:rsidRDefault="00693008" w:rsidP="00693008">
            <w:pPr>
              <w:spacing w:after="0"/>
              <w:jc w:val="left"/>
              <w:rPr>
                <w:b/>
                <w:i/>
                <w:color w:val="000000" w:themeColor="text1"/>
                <w:szCs w:val="18"/>
              </w:rPr>
            </w:pPr>
            <w:r w:rsidRPr="00A3153B">
              <w:rPr>
                <w:i/>
                <w:color w:val="00B0F0"/>
                <w:szCs w:val="18"/>
              </w:rPr>
              <w:t>#</w:t>
            </w:r>
            <w:r w:rsidRPr="00A3153B">
              <w:rPr>
                <w:color w:val="00B0F0"/>
              </w:rPr>
              <w:t xml:space="preserve"> </w:t>
            </w:r>
            <w:r w:rsidR="0087297A" w:rsidRPr="00A3153B">
              <w:rPr>
                <w:color w:val="00B0F0"/>
              </w:rPr>
              <w:t>true</w:t>
            </w:r>
          </w:p>
        </w:tc>
      </w:tr>
    </w:tbl>
    <w:p w14:paraId="3D1E77C6" w14:textId="77777777" w:rsidR="002A366D" w:rsidRPr="00A3153B" w:rsidRDefault="002A366D" w:rsidP="00DF1797"/>
    <w:p w14:paraId="62C5518A" w14:textId="5B8DE0A7" w:rsidR="001175FC" w:rsidRPr="00A3153B" w:rsidRDefault="002A366D" w:rsidP="00DF1797">
      <w:r w:rsidRPr="00A3153B">
        <w:t>Note:</w:t>
      </w:r>
      <w:r w:rsidRPr="00A3153B">
        <w:rPr>
          <w:b/>
        </w:rPr>
        <w:t xml:space="preserve"> </w:t>
      </w:r>
      <w:r w:rsidRPr="00A3153B">
        <w:t>The ASN.1 prefix specifies the digest algorithm that was used to calculate the nonce field’s value</w:t>
      </w:r>
      <w:r w:rsidR="00FC43A3" w:rsidRPr="00A3153B">
        <w:t>, the prefix</w:t>
      </w:r>
      <w:r w:rsidR="00252240" w:rsidRPr="00A3153B">
        <w:t xml:space="preserve"> is mandatory according to </w:t>
      </w:r>
      <w:r w:rsidR="00F61F72">
        <w:fldChar w:fldCharType="begin"/>
      </w:r>
      <w:r w:rsidR="00F61F72">
        <w:instrText xml:space="preserve"> REF _Ref373959981 \h </w:instrText>
      </w:r>
      <w:r w:rsidR="00F61F72">
        <w:fldChar w:fldCharType="separate"/>
      </w:r>
      <w:r w:rsidR="005B0D68" w:rsidRPr="00A3153B">
        <w:t>RFC6960</w:t>
      </w:r>
      <w:r w:rsidR="00F61F72">
        <w:fldChar w:fldCharType="end"/>
      </w:r>
      <w:r w:rsidR="00580AA5" w:rsidRPr="00A3153B">
        <w:t xml:space="preserve"> </w:t>
      </w:r>
      <w:r w:rsidR="00252240" w:rsidRPr="00A3153B">
        <w:t>specification</w:t>
      </w:r>
      <w:r w:rsidRPr="00A3153B">
        <w:t xml:space="preserve"> (see also </w:t>
      </w:r>
      <w:r w:rsidRPr="00A3153B">
        <w:fldChar w:fldCharType="begin"/>
      </w:r>
      <w:r w:rsidRPr="00A3153B">
        <w:instrText xml:space="preserve"> REF _Ref373866621 \r \h </w:instrText>
      </w:r>
      <w:r w:rsidRPr="00A3153B">
        <w:fldChar w:fldCharType="separate"/>
      </w:r>
      <w:r w:rsidR="005B0D68">
        <w:t>[7]</w:t>
      </w:r>
      <w:r w:rsidRPr="00A3153B">
        <w:fldChar w:fldCharType="end"/>
      </w:r>
      <w:r w:rsidR="00FC43A3" w:rsidRPr="00A3153B">
        <w:t>).</w:t>
      </w:r>
      <w:r w:rsidRPr="00A3153B">
        <w:t xml:space="preserve"> If the ASN.1 prefix is checked then it must contain the </w:t>
      </w:r>
      <w:r w:rsidR="00554640">
        <w:t>octet string</w:t>
      </w:r>
      <w:r w:rsidR="00C606E6">
        <w:t xml:space="preserve"> ASN.1 identificator</w:t>
      </w:r>
      <w:r w:rsidRPr="00A3153B">
        <w:t xml:space="preserve"> (</w:t>
      </w:r>
      <w:r w:rsidR="00554640">
        <w:t>0x04 0x14 in case of DDOC 1.3)</w:t>
      </w:r>
      <w:r w:rsidRPr="00A3153B">
        <w:t>.</w:t>
      </w:r>
    </w:p>
    <w:p w14:paraId="7220A958" w14:textId="77777777" w:rsidR="002A366D" w:rsidRPr="00A3153B" w:rsidRDefault="002A366D" w:rsidP="00DF1797">
      <w:pPr>
        <w:rPr>
          <w:b/>
          <w:u w:val="single"/>
        </w:rPr>
      </w:pPr>
    </w:p>
    <w:p w14:paraId="46D60348" w14:textId="77777777" w:rsidR="00933DAD" w:rsidRPr="00A3153B" w:rsidRDefault="00A77899" w:rsidP="00DF1797">
      <w:pPr>
        <w:rPr>
          <w:b/>
          <w:u w:val="single"/>
        </w:rPr>
      </w:pPr>
      <w:r w:rsidRPr="00A3153B">
        <w:rPr>
          <w:b/>
          <w:u w:val="single"/>
        </w:rPr>
        <w:t>Default digest types</w:t>
      </w:r>
      <w:r w:rsidR="000F4402" w:rsidRPr="00A3153B">
        <w:rPr>
          <w:b/>
          <w:u w:val="single"/>
        </w:rPr>
        <w:t xml:space="preserve"> for BDOC</w:t>
      </w:r>
      <w:r w:rsidRPr="00A3153B">
        <w:rPr>
          <w:b/>
          <w:u w:val="single"/>
        </w:rPr>
        <w:t xml:space="preserve"> </w:t>
      </w:r>
    </w:p>
    <w:p w14:paraId="1B48CD6E" w14:textId="77777777" w:rsidR="008C62E8" w:rsidRPr="00A3153B" w:rsidRDefault="00237BEB" w:rsidP="000F4402">
      <w:r w:rsidRPr="00A3153B">
        <w:t xml:space="preserve">According to a </w:t>
      </w:r>
      <w:r w:rsidR="008A231D" w:rsidRPr="00A3153B">
        <w:t>study</w:t>
      </w:r>
      <w:r w:rsidRPr="00A3153B">
        <w:t xml:space="preserve"> </w:t>
      </w:r>
      <w:r w:rsidR="008A231D" w:rsidRPr="00A3153B">
        <w:t xml:space="preserve">on the use of cryptographic algorithms in state information systems </w:t>
      </w:r>
      <w:r w:rsidRPr="00A3153B">
        <w:t>published by the Estonian Department of State Information Systems in 2011, (</w:t>
      </w:r>
      <w:hyperlink r:id="rId52" w:history="1">
        <w:r w:rsidRPr="00A3153B">
          <w:rPr>
            <w:rStyle w:val="Hyperlink"/>
            <w:szCs w:val="18"/>
          </w:rPr>
          <w:t>http://www.riso.ee/et/files/kryptoalgoritmide_elutsykli_uuring.pdf</w:t>
        </w:r>
      </w:hyperlink>
      <w:r w:rsidRPr="00A3153B">
        <w:t>, in Estonian)</w:t>
      </w:r>
      <w:r w:rsidR="008A231D" w:rsidRPr="00A3153B">
        <w:t>, it’s</w:t>
      </w:r>
      <w:r w:rsidR="005A5446" w:rsidRPr="00A3153B">
        <w:t xml:space="preserve"> recommended to support and use hash functions </w:t>
      </w:r>
      <w:r w:rsidR="008E54A3" w:rsidRPr="00A3153B">
        <w:t xml:space="preserve">belonging </w:t>
      </w:r>
      <w:r w:rsidR="008A231D" w:rsidRPr="00A3153B">
        <w:t xml:space="preserve">to </w:t>
      </w:r>
      <w:r w:rsidR="008E54A3" w:rsidRPr="00A3153B">
        <w:t>at</w:t>
      </w:r>
      <w:r w:rsidR="008A231D" w:rsidRPr="00A3153B">
        <w:t xml:space="preserve"> least</w:t>
      </w:r>
      <w:r w:rsidR="005A5446" w:rsidRPr="00A3153B">
        <w:t xml:space="preserve"> the SHA-2 set – i.e. SHA-224, SHA-256, </w:t>
      </w:r>
      <w:r w:rsidR="00376778" w:rsidRPr="00A3153B">
        <w:t xml:space="preserve">SHA-384 </w:t>
      </w:r>
      <w:r w:rsidR="005A5446" w:rsidRPr="00A3153B">
        <w:t>or SHA-512 in digital signing protocols.</w:t>
      </w:r>
    </w:p>
    <w:p w14:paraId="52FDBA7E" w14:textId="726E11DC" w:rsidR="002D176C" w:rsidRPr="00A3153B" w:rsidRDefault="00662DCF" w:rsidP="008E54A3">
      <w:r w:rsidRPr="00A3153B">
        <w:t>In case</w:t>
      </w:r>
      <w:r w:rsidR="008A231D" w:rsidRPr="00A3153B">
        <w:t xml:space="preserve"> of </w:t>
      </w:r>
      <w:r w:rsidR="005A5446" w:rsidRPr="00A3153B">
        <w:rPr>
          <w:b/>
        </w:rPr>
        <w:t>BDOC</w:t>
      </w:r>
      <w:r w:rsidR="00114A26" w:rsidRPr="00A3153B">
        <w:rPr>
          <w:b/>
        </w:rPr>
        <w:t xml:space="preserve"> </w:t>
      </w:r>
      <w:r w:rsidR="008A5DD6" w:rsidRPr="00A3153B">
        <w:rPr>
          <w:b/>
        </w:rPr>
        <w:t>2.1</w:t>
      </w:r>
      <w:r w:rsidR="005A5446" w:rsidRPr="00A3153B">
        <w:t xml:space="preserve"> format, </w:t>
      </w:r>
      <w:r w:rsidR="004877B8" w:rsidRPr="00A3153B">
        <w:t xml:space="preserve">the </w:t>
      </w:r>
      <w:r w:rsidR="005A5446" w:rsidRPr="00A3153B">
        <w:t>default hash function to be used for new</w:t>
      </w:r>
      <w:r w:rsidR="004877B8" w:rsidRPr="00A3153B">
        <w:t xml:space="preserve"> signatures and other digests is set in</w:t>
      </w:r>
      <w:r w:rsidR="005A5446" w:rsidRPr="00A3153B">
        <w:t xml:space="preserve"> the</w:t>
      </w:r>
      <w:r w:rsidR="0056064A" w:rsidRPr="00A3153B">
        <w:t xml:space="preserve"> JDigiDoc</w:t>
      </w:r>
      <w:r w:rsidR="005A5446" w:rsidRPr="00A3153B">
        <w:t xml:space="preserve"> configuration file</w:t>
      </w:r>
      <w:r w:rsidR="004877B8" w:rsidRPr="00A3153B">
        <w:t xml:space="preserve"> as </w:t>
      </w:r>
      <w:r w:rsidR="004877B8" w:rsidRPr="00A3153B">
        <w:rPr>
          <w:b/>
        </w:rPr>
        <w:t>SHA-256</w:t>
      </w:r>
      <w:r w:rsidR="004877B8" w:rsidRPr="00A3153B">
        <w:t>.</w:t>
      </w:r>
    </w:p>
    <w:tbl>
      <w:tblPr>
        <w:tblStyle w:val="Param"/>
        <w:tblW w:w="8217" w:type="dxa"/>
        <w:tblLook w:val="04A0" w:firstRow="1" w:lastRow="0" w:firstColumn="1" w:lastColumn="0" w:noHBand="0" w:noVBand="1"/>
      </w:tblPr>
      <w:tblGrid>
        <w:gridCol w:w="4039"/>
        <w:gridCol w:w="4178"/>
      </w:tblGrid>
      <w:tr w:rsidR="00A77899" w:rsidRPr="00FC5733" w14:paraId="4FE086CE"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6AE86331" w14:textId="77777777" w:rsidR="00A77899" w:rsidRPr="00A3153B" w:rsidRDefault="00A77899" w:rsidP="00C72935">
            <w:pPr>
              <w:spacing w:after="0"/>
              <w:jc w:val="left"/>
              <w:rPr>
                <w:b/>
                <w:szCs w:val="18"/>
              </w:rPr>
            </w:pPr>
            <w:r w:rsidRPr="00A3153B">
              <w:rPr>
                <w:b/>
                <w:szCs w:val="18"/>
              </w:rPr>
              <w:t>Parameter</w:t>
            </w:r>
          </w:p>
        </w:tc>
        <w:tc>
          <w:tcPr>
            <w:tcW w:w="4178" w:type="dxa"/>
            <w:noWrap/>
          </w:tcPr>
          <w:p w14:paraId="70322C75" w14:textId="77777777" w:rsidR="00A77899" w:rsidRPr="00A3153B" w:rsidRDefault="00A77899" w:rsidP="00C72935">
            <w:pPr>
              <w:spacing w:after="0"/>
              <w:jc w:val="left"/>
              <w:rPr>
                <w:b/>
                <w:szCs w:val="18"/>
              </w:rPr>
            </w:pPr>
            <w:r w:rsidRPr="00A3153B">
              <w:rPr>
                <w:b/>
                <w:szCs w:val="18"/>
              </w:rPr>
              <w:t xml:space="preserve">Description </w:t>
            </w:r>
          </w:p>
        </w:tc>
      </w:tr>
      <w:tr w:rsidR="00A77899" w:rsidRPr="00FC5733" w14:paraId="520F17D1" w14:textId="77777777" w:rsidTr="00883A13">
        <w:trPr>
          <w:trHeight w:val="300"/>
        </w:trPr>
        <w:tc>
          <w:tcPr>
            <w:tcW w:w="4039" w:type="dxa"/>
            <w:noWrap/>
            <w:vAlign w:val="center"/>
            <w:hideMark/>
          </w:tcPr>
          <w:p w14:paraId="73A061E0" w14:textId="77777777" w:rsidR="00A77899" w:rsidRPr="00A3153B" w:rsidRDefault="00A77899" w:rsidP="00C72935">
            <w:pPr>
              <w:spacing w:after="0"/>
              <w:jc w:val="left"/>
              <w:rPr>
                <w:color w:val="000000" w:themeColor="text1"/>
                <w:szCs w:val="18"/>
              </w:rPr>
            </w:pPr>
            <w:r w:rsidRPr="00A3153B">
              <w:rPr>
                <w:szCs w:val="18"/>
              </w:rPr>
              <w:t>DIGIDOC_DIGEST_TYPE</w:t>
            </w:r>
            <w:r w:rsidRPr="00A3153B">
              <w:rPr>
                <w:color w:val="000000" w:themeColor="text1"/>
                <w:szCs w:val="18"/>
              </w:rPr>
              <w:t xml:space="preserve"> </w:t>
            </w:r>
          </w:p>
        </w:tc>
        <w:tc>
          <w:tcPr>
            <w:tcW w:w="4178" w:type="dxa"/>
            <w:noWrap/>
            <w:vAlign w:val="center"/>
            <w:hideMark/>
          </w:tcPr>
          <w:p w14:paraId="6AD7D4CB" w14:textId="03B00CA0" w:rsidR="005266A4" w:rsidRPr="00A3153B" w:rsidRDefault="005266A4" w:rsidP="00C72935">
            <w:pPr>
              <w:spacing w:after="0"/>
              <w:jc w:val="left"/>
              <w:rPr>
                <w:color w:val="000000" w:themeColor="text1"/>
                <w:szCs w:val="18"/>
              </w:rPr>
            </w:pPr>
            <w:r w:rsidRPr="00A3153B">
              <w:rPr>
                <w:color w:val="000000" w:themeColor="text1"/>
                <w:szCs w:val="18"/>
              </w:rPr>
              <w:t>Specifies the default</w:t>
            </w:r>
            <w:r w:rsidR="003F265E" w:rsidRPr="00A3153B">
              <w:rPr>
                <w:color w:val="000000" w:themeColor="text1"/>
                <w:szCs w:val="18"/>
              </w:rPr>
              <w:t xml:space="preserve"> digest type for </w:t>
            </w:r>
            <w:r w:rsidR="0059094B" w:rsidRPr="00A3153B">
              <w:rPr>
                <w:color w:val="000000" w:themeColor="text1"/>
                <w:szCs w:val="18"/>
              </w:rPr>
              <w:t>all hash values in the</w:t>
            </w:r>
            <w:r w:rsidR="00114A26" w:rsidRPr="00A3153B">
              <w:rPr>
                <w:color w:val="000000" w:themeColor="text1"/>
                <w:szCs w:val="18"/>
              </w:rPr>
              <w:t xml:space="preserve"> BDOC </w:t>
            </w:r>
            <w:r w:rsidR="008A5DD6" w:rsidRPr="00A3153B">
              <w:rPr>
                <w:color w:val="000000" w:themeColor="text1"/>
                <w:szCs w:val="18"/>
              </w:rPr>
              <w:t>2.1</w:t>
            </w:r>
            <w:r w:rsidR="0059094B" w:rsidRPr="00A3153B">
              <w:rPr>
                <w:color w:val="000000" w:themeColor="text1"/>
                <w:szCs w:val="18"/>
              </w:rPr>
              <w:t xml:space="preserve"> signature file (</w:t>
            </w:r>
            <w:r w:rsidR="0016793C" w:rsidRPr="00A3153B">
              <w:rPr>
                <w:color w:val="000000" w:themeColor="text1"/>
                <w:szCs w:val="18"/>
              </w:rPr>
              <w:t>s</w:t>
            </w:r>
            <w:r w:rsidR="00980CE3" w:rsidRPr="00A3153B">
              <w:rPr>
                <w:color w:val="000000" w:themeColor="text1"/>
                <w:szCs w:val="18"/>
              </w:rPr>
              <w:t xml:space="preserve">ee additional notes below for signature </w:t>
            </w:r>
            <w:r w:rsidR="00F2295C" w:rsidRPr="00A3153B">
              <w:rPr>
                <w:color w:val="000000" w:themeColor="text1"/>
                <w:szCs w:val="18"/>
              </w:rPr>
              <w:t xml:space="preserve">value’s </w:t>
            </w:r>
            <w:r w:rsidR="00980CE3" w:rsidRPr="00A3153B">
              <w:rPr>
                <w:color w:val="000000" w:themeColor="text1"/>
                <w:szCs w:val="18"/>
              </w:rPr>
              <w:t>digest</w:t>
            </w:r>
            <w:r w:rsidR="0016793C" w:rsidRPr="00A3153B">
              <w:rPr>
                <w:color w:val="000000" w:themeColor="text1"/>
                <w:szCs w:val="18"/>
              </w:rPr>
              <w:t>)</w:t>
            </w:r>
          </w:p>
          <w:p w14:paraId="750B6ADA" w14:textId="77777777" w:rsidR="004877B8" w:rsidRPr="00A3153B" w:rsidRDefault="005266A4" w:rsidP="004877B8">
            <w:pPr>
              <w:spacing w:after="0"/>
              <w:jc w:val="left"/>
              <w:rPr>
                <w:i/>
                <w:color w:val="000000" w:themeColor="text1"/>
                <w:szCs w:val="18"/>
              </w:rPr>
            </w:pPr>
            <w:r w:rsidRPr="00A3153B">
              <w:rPr>
                <w:b/>
                <w:i/>
                <w:color w:val="000000" w:themeColor="text1"/>
                <w:szCs w:val="18"/>
              </w:rPr>
              <w:t>SHA-256</w:t>
            </w:r>
          </w:p>
        </w:tc>
      </w:tr>
    </w:tbl>
    <w:p w14:paraId="2811990D" w14:textId="77777777" w:rsidR="00D8163E" w:rsidRPr="00A3153B" w:rsidRDefault="00D8163E" w:rsidP="00FA02C9">
      <w:pPr>
        <w:ind w:left="720" w:hanging="360"/>
        <w:rPr>
          <w:b/>
        </w:rPr>
      </w:pPr>
    </w:p>
    <w:p w14:paraId="46293F52" w14:textId="77777777" w:rsidR="00434102" w:rsidRPr="00A3153B" w:rsidRDefault="00434102" w:rsidP="00FA02C9">
      <w:pPr>
        <w:ind w:left="720" w:hanging="360"/>
      </w:pPr>
      <w:r w:rsidRPr="00A3153B">
        <w:rPr>
          <w:b/>
        </w:rPr>
        <w:t>Additional n</w:t>
      </w:r>
      <w:r w:rsidR="00731388" w:rsidRPr="00A3153B">
        <w:rPr>
          <w:b/>
        </w:rPr>
        <w:t>ote</w:t>
      </w:r>
      <w:r w:rsidRPr="00A3153B">
        <w:rPr>
          <w:b/>
        </w:rPr>
        <w:t>s on default digest type usage:</w:t>
      </w:r>
    </w:p>
    <w:p w14:paraId="376EFE16" w14:textId="13E11897" w:rsidR="00731388" w:rsidRPr="00A3153B" w:rsidRDefault="00E801A4" w:rsidP="00D36317">
      <w:pPr>
        <w:pStyle w:val="ListParagraph"/>
        <w:numPr>
          <w:ilvl w:val="0"/>
          <w:numId w:val="25"/>
        </w:numPr>
      </w:pPr>
      <w:r w:rsidRPr="00A3153B">
        <w:t>F</w:t>
      </w:r>
      <w:r w:rsidR="00731388" w:rsidRPr="00A3153B">
        <w:t>or the DIGIDOC-XML</w:t>
      </w:r>
      <w:r w:rsidR="0059094B" w:rsidRPr="00A3153B">
        <w:t xml:space="preserve"> 1.3</w:t>
      </w:r>
      <w:r w:rsidR="00731388" w:rsidRPr="00A3153B">
        <w:t xml:space="preserve"> format, SHA-1 </w:t>
      </w:r>
      <w:r w:rsidR="00CF31E4" w:rsidRPr="00A3153B">
        <w:t xml:space="preserve">will </w:t>
      </w:r>
      <w:r w:rsidR="00731388" w:rsidRPr="00A3153B">
        <w:t xml:space="preserve">still the default digest type </w:t>
      </w:r>
      <w:r w:rsidR="0016793C" w:rsidRPr="00A3153B">
        <w:t xml:space="preserve">for all digests </w:t>
      </w:r>
      <w:r w:rsidR="00731388" w:rsidRPr="00A3153B">
        <w:t xml:space="preserve">and cannot be altered. </w:t>
      </w:r>
    </w:p>
    <w:p w14:paraId="0BEB4002" w14:textId="36A920D7" w:rsidR="0027231A" w:rsidRPr="00A3153B" w:rsidRDefault="0027231A" w:rsidP="00D36317">
      <w:pPr>
        <w:pStyle w:val="ListParagraph"/>
        <w:numPr>
          <w:ilvl w:val="0"/>
          <w:numId w:val="25"/>
        </w:numPr>
      </w:pPr>
      <w:r w:rsidRPr="00A3153B">
        <w:t xml:space="preserve">For BDOC 2.1 format, the default digest type is SHA-256 (except of the case </w:t>
      </w:r>
      <w:r w:rsidR="00581628" w:rsidRPr="00A3153B">
        <w:t xml:space="preserve">which is </w:t>
      </w:r>
      <w:r w:rsidRPr="00A3153B">
        <w:t xml:space="preserve">described </w:t>
      </w:r>
      <w:r w:rsidR="00581628" w:rsidRPr="00A3153B">
        <w:t>under</w:t>
      </w:r>
      <w:r w:rsidRPr="00A3153B">
        <w:t xml:space="preserve"> the next point).</w:t>
      </w:r>
    </w:p>
    <w:p w14:paraId="5638C968" w14:textId="688482EB" w:rsidR="0027231A" w:rsidRPr="00A3153B" w:rsidRDefault="00E801A4" w:rsidP="0027231A">
      <w:pPr>
        <w:pStyle w:val="ListParagraph"/>
        <w:numPr>
          <w:ilvl w:val="0"/>
          <w:numId w:val="25"/>
        </w:numPr>
      </w:pPr>
      <w:r w:rsidRPr="00A3153B">
        <w:t>F</w:t>
      </w:r>
      <w:r w:rsidR="006F135B" w:rsidRPr="00A3153B">
        <w:t xml:space="preserve">or the BDOC </w:t>
      </w:r>
      <w:r w:rsidR="008A5DD6" w:rsidRPr="00A3153B">
        <w:t>2.1</w:t>
      </w:r>
      <w:r w:rsidR="006F135B" w:rsidRPr="00A3153B">
        <w:t xml:space="preserve"> format and in case of </w:t>
      </w:r>
      <w:r w:rsidR="00731388" w:rsidRPr="00A3153B">
        <w:t xml:space="preserve">Estonian ID cards </w:t>
      </w:r>
      <w:r w:rsidR="00BD634A" w:rsidRPr="00A3153B">
        <w:t xml:space="preserve">with certificates issued before 2011, </w:t>
      </w:r>
      <w:r w:rsidR="00712E71" w:rsidRPr="00A3153B">
        <w:t xml:space="preserve">the </w:t>
      </w:r>
      <w:r w:rsidR="00BD634A" w:rsidRPr="00A3153B">
        <w:t xml:space="preserve">SHA-224 digest type will be automatically selected and used </w:t>
      </w:r>
      <w:r w:rsidR="006F135B" w:rsidRPr="00A3153B">
        <w:t xml:space="preserve">for calculating signature value’s digest (the </w:t>
      </w:r>
      <w:r w:rsidR="00F2295C" w:rsidRPr="00A3153B">
        <w:t xml:space="preserve">final </w:t>
      </w:r>
      <w:r w:rsidR="006F135B" w:rsidRPr="00A3153B">
        <w:t>digest that is signed)</w:t>
      </w:r>
      <w:r w:rsidR="00057575" w:rsidRPr="00A3153B">
        <w:t>;</w:t>
      </w:r>
      <w:r w:rsidR="00BD634A" w:rsidRPr="00A3153B">
        <w:t xml:space="preserve"> other options are not </w:t>
      </w:r>
      <w:r w:rsidR="00057575" w:rsidRPr="00A3153B">
        <w:t xml:space="preserve">being </w:t>
      </w:r>
      <w:r w:rsidR="00BD634A" w:rsidRPr="00A3153B">
        <w:t>supported</w:t>
      </w:r>
      <w:r w:rsidR="00057575" w:rsidRPr="00A3153B">
        <w:t xml:space="preserve"> there</w:t>
      </w:r>
      <w:r w:rsidR="00731388" w:rsidRPr="00A3153B">
        <w:t>.</w:t>
      </w:r>
      <w:r w:rsidR="004E1C7F" w:rsidRPr="00A3153B">
        <w:t xml:space="preserve"> Note that other digest in the signature (e.g. data file digests, signer certificate’s digest) are still calculated with SHA-256 (the default digest type).</w:t>
      </w:r>
    </w:p>
    <w:p w14:paraId="4FA976BF" w14:textId="77777777" w:rsidR="00351082" w:rsidRPr="00A3153B" w:rsidRDefault="00351082" w:rsidP="00DF1797">
      <w:pPr>
        <w:rPr>
          <w:b/>
          <w:u w:val="single"/>
        </w:rPr>
      </w:pPr>
    </w:p>
    <w:p w14:paraId="333D6DA1" w14:textId="7463D60E" w:rsidR="000F4402" w:rsidRPr="00A3153B" w:rsidRDefault="002560FC" w:rsidP="00DF1797">
      <w:pPr>
        <w:rPr>
          <w:b/>
          <w:u w:val="single"/>
        </w:rPr>
      </w:pPr>
      <w:r>
        <w:rPr>
          <w:b/>
          <w:u w:val="single"/>
        </w:rPr>
        <w:t xml:space="preserve">Default profile </w:t>
      </w:r>
      <w:r w:rsidR="000F4402" w:rsidRPr="00A3153B">
        <w:rPr>
          <w:b/>
          <w:u w:val="single"/>
        </w:rPr>
        <w:t xml:space="preserve"> </w:t>
      </w:r>
    </w:p>
    <w:p w14:paraId="56A39713" w14:textId="77777777" w:rsidR="0078143A" w:rsidRPr="00A3153B" w:rsidRDefault="0078143A" w:rsidP="00DF1797">
      <w:r w:rsidRPr="00A3153B">
        <w:t xml:space="preserve">Profiles are based on the profiles defined by XAdES. </w:t>
      </w:r>
    </w:p>
    <w:tbl>
      <w:tblPr>
        <w:tblStyle w:val="Param"/>
        <w:tblW w:w="8217" w:type="dxa"/>
        <w:tblLook w:val="04A0" w:firstRow="1" w:lastRow="0" w:firstColumn="1" w:lastColumn="0" w:noHBand="0" w:noVBand="1"/>
      </w:tblPr>
      <w:tblGrid>
        <w:gridCol w:w="4039"/>
        <w:gridCol w:w="4178"/>
      </w:tblGrid>
      <w:tr w:rsidR="000F4402" w:rsidRPr="00FC5733" w14:paraId="559C6661"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5CE788B8" w14:textId="77777777" w:rsidR="000F4402" w:rsidRPr="00A3153B" w:rsidRDefault="000F4402" w:rsidP="00C72935">
            <w:pPr>
              <w:spacing w:after="0"/>
              <w:jc w:val="left"/>
              <w:rPr>
                <w:b/>
                <w:szCs w:val="18"/>
              </w:rPr>
            </w:pPr>
            <w:r w:rsidRPr="00A3153B">
              <w:rPr>
                <w:b/>
                <w:szCs w:val="18"/>
              </w:rPr>
              <w:t>Parameter</w:t>
            </w:r>
          </w:p>
        </w:tc>
        <w:tc>
          <w:tcPr>
            <w:tcW w:w="4178" w:type="dxa"/>
            <w:noWrap/>
          </w:tcPr>
          <w:p w14:paraId="3974EC5C" w14:textId="77777777" w:rsidR="000F4402" w:rsidRPr="00A3153B" w:rsidRDefault="000F4402" w:rsidP="00C72935">
            <w:pPr>
              <w:spacing w:after="0"/>
              <w:jc w:val="left"/>
              <w:rPr>
                <w:b/>
                <w:szCs w:val="18"/>
              </w:rPr>
            </w:pPr>
            <w:r w:rsidRPr="00A3153B">
              <w:rPr>
                <w:b/>
                <w:szCs w:val="18"/>
              </w:rPr>
              <w:t xml:space="preserve">Description </w:t>
            </w:r>
          </w:p>
        </w:tc>
      </w:tr>
      <w:tr w:rsidR="000F4402" w:rsidRPr="00FC5733" w14:paraId="15922E26" w14:textId="77777777" w:rsidTr="00883A13">
        <w:trPr>
          <w:trHeight w:val="300"/>
        </w:trPr>
        <w:tc>
          <w:tcPr>
            <w:tcW w:w="4039" w:type="dxa"/>
            <w:noWrap/>
            <w:vAlign w:val="center"/>
          </w:tcPr>
          <w:p w14:paraId="6C1072B9" w14:textId="77777777" w:rsidR="000F4402" w:rsidRPr="00A3153B" w:rsidRDefault="000F4402" w:rsidP="00C72935">
            <w:pPr>
              <w:spacing w:after="0"/>
              <w:jc w:val="left"/>
            </w:pPr>
            <w:r w:rsidRPr="00A3153B">
              <w:t>DIGIDOC_DEFAULT_PROFILE</w:t>
            </w:r>
          </w:p>
        </w:tc>
        <w:tc>
          <w:tcPr>
            <w:tcW w:w="4178" w:type="dxa"/>
            <w:noWrap/>
            <w:vAlign w:val="center"/>
          </w:tcPr>
          <w:p w14:paraId="4E0E1B17" w14:textId="144D8FBA" w:rsidR="000F4402" w:rsidRPr="00A3153B" w:rsidRDefault="000F4402" w:rsidP="00C72935">
            <w:pPr>
              <w:spacing w:after="0"/>
              <w:jc w:val="left"/>
              <w:rPr>
                <w:color w:val="000000" w:themeColor="text1"/>
                <w:szCs w:val="18"/>
              </w:rPr>
            </w:pPr>
            <w:r w:rsidRPr="00A3153B">
              <w:rPr>
                <w:color w:val="000000" w:themeColor="text1"/>
                <w:szCs w:val="18"/>
              </w:rPr>
              <w:t>Specifies the default profile to be used when creating a new document</w:t>
            </w:r>
            <w:r w:rsidR="00335D9B">
              <w:rPr>
                <w:color w:val="000000" w:themeColor="text1"/>
                <w:szCs w:val="18"/>
              </w:rPr>
              <w:t>.</w:t>
            </w:r>
          </w:p>
          <w:p w14:paraId="0E32332D" w14:textId="77777777" w:rsidR="00B80177" w:rsidRPr="00A3153B" w:rsidRDefault="000F4402" w:rsidP="00C72935">
            <w:pPr>
              <w:spacing w:after="0"/>
              <w:jc w:val="left"/>
              <w:rPr>
                <w:color w:val="000000" w:themeColor="text1"/>
                <w:szCs w:val="18"/>
              </w:rPr>
            </w:pPr>
            <w:r w:rsidRPr="00A3153B">
              <w:rPr>
                <w:b/>
                <w:color w:val="000000" w:themeColor="text1"/>
                <w:szCs w:val="18"/>
              </w:rPr>
              <w:t>TM</w:t>
            </w:r>
            <w:r w:rsidR="0016793C" w:rsidRPr="00A3153B">
              <w:rPr>
                <w:color w:val="000000" w:themeColor="text1"/>
                <w:szCs w:val="18"/>
              </w:rPr>
              <w:t xml:space="preserve"> - m</w:t>
            </w:r>
            <w:r w:rsidR="00CD4C8D" w:rsidRPr="00A3153B">
              <w:rPr>
                <w:color w:val="000000" w:themeColor="text1"/>
                <w:szCs w:val="18"/>
              </w:rPr>
              <w:t>ain signature p</w:t>
            </w:r>
            <w:r w:rsidR="00B80177" w:rsidRPr="00A3153B">
              <w:rPr>
                <w:color w:val="000000" w:themeColor="text1"/>
                <w:szCs w:val="18"/>
              </w:rPr>
              <w:t xml:space="preserve">rofile </w:t>
            </w:r>
            <w:r w:rsidR="00CD4C8D" w:rsidRPr="00A3153B">
              <w:rPr>
                <w:color w:val="000000" w:themeColor="text1"/>
                <w:szCs w:val="18"/>
              </w:rPr>
              <w:t>to be used,</w:t>
            </w:r>
            <w:r w:rsidR="00B80177" w:rsidRPr="00A3153B">
              <w:rPr>
                <w:color w:val="000000" w:themeColor="text1"/>
                <w:szCs w:val="18"/>
              </w:rPr>
              <w:t xml:space="preserve"> using time</w:t>
            </w:r>
            <w:r w:rsidR="0016793C" w:rsidRPr="00A3153B">
              <w:rPr>
                <w:color w:val="000000" w:themeColor="text1"/>
                <w:szCs w:val="18"/>
              </w:rPr>
              <w:t>-</w:t>
            </w:r>
            <w:r w:rsidR="00B80177" w:rsidRPr="00A3153B">
              <w:rPr>
                <w:color w:val="000000" w:themeColor="text1"/>
                <w:szCs w:val="18"/>
              </w:rPr>
              <w:t xml:space="preserve"> mark</w:t>
            </w:r>
            <w:r w:rsidR="0016793C" w:rsidRPr="00A3153B">
              <w:rPr>
                <w:color w:val="000000" w:themeColor="text1"/>
                <w:szCs w:val="18"/>
              </w:rPr>
              <w:t>.</w:t>
            </w:r>
          </w:p>
          <w:p w14:paraId="36E1F574" w14:textId="77777777" w:rsidR="004877B8" w:rsidRPr="00A3153B" w:rsidRDefault="004877B8" w:rsidP="00C72935">
            <w:pPr>
              <w:spacing w:after="0"/>
              <w:jc w:val="left"/>
              <w:rPr>
                <w:color w:val="000000" w:themeColor="text1"/>
                <w:szCs w:val="18"/>
              </w:rPr>
            </w:pPr>
            <w:r w:rsidRPr="00A3153B">
              <w:rPr>
                <w:color w:val="00B0F0"/>
                <w:szCs w:val="18"/>
              </w:rPr>
              <w:t>#</w:t>
            </w:r>
            <w:r w:rsidR="001878BF" w:rsidRPr="00A3153B">
              <w:rPr>
                <w:color w:val="00B0F0"/>
                <w:szCs w:val="18"/>
              </w:rPr>
              <w:t xml:space="preserve"> </w:t>
            </w:r>
            <w:r w:rsidRPr="00A3153B">
              <w:rPr>
                <w:color w:val="00B0F0"/>
                <w:szCs w:val="18"/>
              </w:rPr>
              <w:t>BES</w:t>
            </w:r>
          </w:p>
        </w:tc>
      </w:tr>
    </w:tbl>
    <w:p w14:paraId="24011477" w14:textId="77777777" w:rsidR="0016793C" w:rsidRPr="00A3153B" w:rsidRDefault="0016793C" w:rsidP="00DF1797">
      <w:pPr>
        <w:rPr>
          <w:b/>
        </w:rPr>
      </w:pPr>
    </w:p>
    <w:p w14:paraId="587AD698" w14:textId="3E9F6429" w:rsidR="00351082" w:rsidRPr="00A3153B" w:rsidRDefault="0016793C" w:rsidP="00DF1797">
      <w:pPr>
        <w:rPr>
          <w:b/>
          <w:u w:val="single"/>
        </w:rPr>
      </w:pPr>
      <w:r w:rsidRPr="00A3153B">
        <w:rPr>
          <w:b/>
        </w:rPr>
        <w:t>Note</w:t>
      </w:r>
      <w:r w:rsidRPr="00A3153B">
        <w:t xml:space="preserve">: for historical reasons, in the current document and in JDigiDoc library, the BDOC </w:t>
      </w:r>
      <w:r w:rsidR="008A5DD6" w:rsidRPr="00A3153B">
        <w:t>2.1</w:t>
      </w:r>
      <w:r w:rsidRPr="00A3153B">
        <w:t xml:space="preserve"> format’s EPES profile is also referred to as BES.  </w:t>
      </w:r>
    </w:p>
    <w:p w14:paraId="7B877C5A" w14:textId="77777777" w:rsidR="0016793C" w:rsidRPr="00A3153B" w:rsidRDefault="0016793C" w:rsidP="00DF1797">
      <w:pPr>
        <w:rPr>
          <w:b/>
          <w:u w:val="single"/>
        </w:rPr>
      </w:pPr>
    </w:p>
    <w:p w14:paraId="17BA818F" w14:textId="77777777" w:rsidR="00054FA2" w:rsidRPr="00A3153B" w:rsidRDefault="005D1396" w:rsidP="00DF1797">
      <w:pPr>
        <w:rPr>
          <w:b/>
          <w:u w:val="single"/>
        </w:rPr>
      </w:pPr>
      <w:r w:rsidRPr="00A3153B">
        <w:rPr>
          <w:b/>
          <w:u w:val="single"/>
        </w:rPr>
        <w:t>PKCS#11 settings</w:t>
      </w:r>
      <w:r w:rsidR="0076401C" w:rsidRPr="00A3153B">
        <w:rPr>
          <w:b/>
          <w:u w:val="single"/>
        </w:rPr>
        <w:t xml:space="preserve"> </w:t>
      </w:r>
      <w:r w:rsidR="0076401C" w:rsidRPr="00A3153B">
        <w:rPr>
          <w:b/>
        </w:rPr>
        <w:t xml:space="preserve"> </w:t>
      </w:r>
    </w:p>
    <w:p w14:paraId="6908FDF9" w14:textId="77777777" w:rsidR="0035446D" w:rsidRPr="00A3153B" w:rsidRDefault="00681B9B" w:rsidP="00DF1797">
      <w:r w:rsidRPr="00A3153B">
        <w:t>If</w:t>
      </w:r>
      <w:r w:rsidR="0076401C" w:rsidRPr="00A3153B">
        <w:t xml:space="preserve"> </w:t>
      </w:r>
      <w:r w:rsidR="00C33619" w:rsidRPr="00A3153B">
        <w:t xml:space="preserve">using </w:t>
      </w:r>
      <w:r w:rsidR="0076401C" w:rsidRPr="00A3153B">
        <w:t xml:space="preserve">the smart card over PKCS#11 </w:t>
      </w:r>
      <w:r w:rsidR="00C33619" w:rsidRPr="00A3153B">
        <w:t>module</w:t>
      </w:r>
      <w:r w:rsidRPr="00A3153B">
        <w:t xml:space="preserve"> for creating</w:t>
      </w:r>
      <w:r w:rsidR="0076401C" w:rsidRPr="00A3153B">
        <w:t xml:space="preserve"> signatures</w:t>
      </w:r>
      <w:r w:rsidRPr="00A3153B">
        <w:t xml:space="preserve">, then </w:t>
      </w:r>
      <w:r w:rsidR="00C33619" w:rsidRPr="00A3153B">
        <w:t>you must specify the following parameters according to your signature device here:</w:t>
      </w:r>
    </w:p>
    <w:tbl>
      <w:tblPr>
        <w:tblStyle w:val="Param"/>
        <w:tblW w:w="8217" w:type="dxa"/>
        <w:tblLook w:val="04A0" w:firstRow="1" w:lastRow="0" w:firstColumn="1" w:lastColumn="0" w:noHBand="0" w:noVBand="1"/>
      </w:tblPr>
      <w:tblGrid>
        <w:gridCol w:w="4039"/>
        <w:gridCol w:w="4178"/>
      </w:tblGrid>
      <w:tr w:rsidR="00C33619" w:rsidRPr="00FC5733" w14:paraId="262C7A84" w14:textId="77777777" w:rsidTr="00883A13">
        <w:trPr>
          <w:cnfStyle w:val="100000000000" w:firstRow="1" w:lastRow="0" w:firstColumn="0" w:lastColumn="0" w:oddVBand="0" w:evenVBand="0" w:oddHBand="0" w:evenHBand="0" w:firstRowFirstColumn="0" w:firstRowLastColumn="0" w:lastRowFirstColumn="0" w:lastRowLastColumn="0"/>
          <w:trHeight w:val="300"/>
        </w:trPr>
        <w:tc>
          <w:tcPr>
            <w:tcW w:w="4039" w:type="dxa"/>
            <w:noWrap/>
          </w:tcPr>
          <w:p w14:paraId="19042E0C" w14:textId="77777777" w:rsidR="00C33619" w:rsidRPr="00A3153B" w:rsidRDefault="00C33619" w:rsidP="00C72935">
            <w:pPr>
              <w:spacing w:after="0"/>
              <w:jc w:val="left"/>
              <w:rPr>
                <w:b/>
                <w:szCs w:val="18"/>
              </w:rPr>
            </w:pPr>
            <w:r w:rsidRPr="00A3153B">
              <w:rPr>
                <w:b/>
                <w:szCs w:val="18"/>
              </w:rPr>
              <w:t>Parameter</w:t>
            </w:r>
          </w:p>
        </w:tc>
        <w:tc>
          <w:tcPr>
            <w:tcW w:w="4178" w:type="dxa"/>
            <w:noWrap/>
          </w:tcPr>
          <w:p w14:paraId="50674E1C" w14:textId="77777777" w:rsidR="00C33619" w:rsidRPr="00A3153B" w:rsidRDefault="00C33619" w:rsidP="00C72935">
            <w:pPr>
              <w:spacing w:after="0"/>
              <w:jc w:val="left"/>
              <w:rPr>
                <w:b/>
                <w:szCs w:val="18"/>
              </w:rPr>
            </w:pPr>
            <w:r w:rsidRPr="00A3153B">
              <w:rPr>
                <w:b/>
                <w:szCs w:val="18"/>
              </w:rPr>
              <w:t xml:space="preserve">Description </w:t>
            </w:r>
          </w:p>
        </w:tc>
      </w:tr>
      <w:tr w:rsidR="00C33619" w:rsidRPr="00FC5733" w14:paraId="7CDB7D0B" w14:textId="77777777" w:rsidTr="00883A13">
        <w:trPr>
          <w:trHeight w:val="300"/>
        </w:trPr>
        <w:tc>
          <w:tcPr>
            <w:tcW w:w="4039" w:type="dxa"/>
            <w:noWrap/>
            <w:vAlign w:val="center"/>
            <w:hideMark/>
          </w:tcPr>
          <w:p w14:paraId="1364D47A" w14:textId="77777777" w:rsidR="00C33619" w:rsidRPr="00A3153B" w:rsidRDefault="00C33619" w:rsidP="00C72935">
            <w:pPr>
              <w:spacing w:after="0"/>
              <w:jc w:val="left"/>
              <w:rPr>
                <w:color w:val="000000" w:themeColor="text1"/>
                <w:szCs w:val="18"/>
              </w:rPr>
            </w:pPr>
            <w:r w:rsidRPr="00A3153B">
              <w:t>DIGIDOC_SIGN_PKCS11_DRIVER</w:t>
            </w:r>
          </w:p>
        </w:tc>
        <w:tc>
          <w:tcPr>
            <w:tcW w:w="4178" w:type="dxa"/>
            <w:noWrap/>
            <w:vAlign w:val="center"/>
            <w:hideMark/>
          </w:tcPr>
          <w:p w14:paraId="1E37FA7B" w14:textId="77777777" w:rsidR="00B80177" w:rsidRPr="00A3153B" w:rsidRDefault="00C33619" w:rsidP="00C72935">
            <w:pPr>
              <w:spacing w:after="0"/>
              <w:jc w:val="left"/>
              <w:rPr>
                <w:color w:val="000000" w:themeColor="text1"/>
                <w:szCs w:val="18"/>
              </w:rPr>
            </w:pPr>
            <w:r w:rsidRPr="00A3153B">
              <w:rPr>
                <w:color w:val="000000" w:themeColor="text1"/>
                <w:szCs w:val="18"/>
              </w:rPr>
              <w:t>Specifies the PKCS11 driver library used to communicate with the smart card</w:t>
            </w:r>
            <w:r w:rsidR="006524E5" w:rsidRPr="00A3153B">
              <w:rPr>
                <w:color w:val="000000" w:themeColor="text1"/>
                <w:szCs w:val="18"/>
              </w:rPr>
              <w:t>.</w:t>
            </w:r>
          </w:p>
          <w:p w14:paraId="6490EFF6" w14:textId="77777777" w:rsidR="00C33619" w:rsidRPr="00A3153B" w:rsidRDefault="0056064A" w:rsidP="00C72935">
            <w:pPr>
              <w:spacing w:after="0"/>
              <w:jc w:val="left"/>
              <w:rPr>
                <w:color w:val="000000" w:themeColor="text1"/>
                <w:szCs w:val="18"/>
              </w:rPr>
            </w:pPr>
            <w:r w:rsidRPr="00A3153B">
              <w:rPr>
                <w:color w:val="000000" w:themeColor="text1"/>
                <w:szCs w:val="18"/>
              </w:rPr>
              <w:t>With</w:t>
            </w:r>
            <w:r w:rsidR="004856FA" w:rsidRPr="00A3153B">
              <w:rPr>
                <w:color w:val="000000" w:themeColor="text1"/>
                <w:szCs w:val="18"/>
              </w:rPr>
              <w:t xml:space="preserve"> Estonian ID cards</w:t>
            </w:r>
            <w:r w:rsidRPr="00A3153B">
              <w:rPr>
                <w:color w:val="000000" w:themeColor="text1"/>
                <w:szCs w:val="18"/>
              </w:rPr>
              <w:t xml:space="preserve"> for example,  the</w:t>
            </w:r>
            <w:r w:rsidR="004856FA" w:rsidRPr="00A3153B">
              <w:rPr>
                <w:color w:val="000000" w:themeColor="text1"/>
                <w:szCs w:val="18"/>
              </w:rPr>
              <w:t xml:space="preserve"> following  PKCS#11 libraries are used:</w:t>
            </w:r>
          </w:p>
          <w:p w14:paraId="2752A1CF" w14:textId="0546C95E" w:rsidR="004856FA" w:rsidRPr="00A3153B" w:rsidRDefault="004856FA" w:rsidP="008F6917">
            <w:pPr>
              <w:spacing w:after="0"/>
              <w:jc w:val="left"/>
              <w:rPr>
                <w:b/>
                <w:color w:val="7030A0"/>
                <w:szCs w:val="18"/>
              </w:rPr>
            </w:pPr>
            <w:r w:rsidRPr="00A3153B">
              <w:rPr>
                <w:b/>
                <w:color w:val="7030A0"/>
                <w:szCs w:val="18"/>
              </w:rPr>
              <w:t>opensc-pkcs11</w:t>
            </w:r>
            <w:r w:rsidR="005D1BAB" w:rsidRPr="00A3153B">
              <w:rPr>
                <w:b/>
                <w:color w:val="7030A0"/>
                <w:szCs w:val="18"/>
              </w:rPr>
              <w:t>.so</w:t>
            </w:r>
            <w:r w:rsidRPr="00A3153B">
              <w:rPr>
                <w:b/>
                <w:i/>
                <w:color w:val="7030A0"/>
                <w:szCs w:val="18"/>
              </w:rPr>
              <w:t xml:space="preserve"> </w:t>
            </w:r>
            <w:r w:rsidR="001878BF" w:rsidRPr="00A3153B">
              <w:rPr>
                <w:b/>
                <w:i/>
                <w:color w:val="7030A0"/>
                <w:szCs w:val="18"/>
              </w:rPr>
              <w:t xml:space="preserve">(used </w:t>
            </w:r>
            <w:r w:rsidRPr="00A3153B">
              <w:rPr>
                <w:b/>
                <w:i/>
                <w:color w:val="7030A0"/>
                <w:szCs w:val="18"/>
              </w:rPr>
              <w:t xml:space="preserve">in Linux </w:t>
            </w:r>
            <w:r w:rsidR="007C72D9">
              <w:rPr>
                <w:b/>
                <w:i/>
                <w:color w:val="7030A0"/>
                <w:szCs w:val="18"/>
              </w:rPr>
              <w:t xml:space="preserve">and OSX </w:t>
            </w:r>
            <w:r w:rsidRPr="00A3153B">
              <w:rPr>
                <w:b/>
                <w:i/>
                <w:color w:val="7030A0"/>
                <w:szCs w:val="18"/>
              </w:rPr>
              <w:t>environment)</w:t>
            </w:r>
          </w:p>
          <w:p w14:paraId="28165C31" w14:textId="524E1F97" w:rsidR="003E03DE" w:rsidRPr="00A3153B" w:rsidRDefault="001878BF">
            <w:pPr>
              <w:spacing w:after="0"/>
              <w:jc w:val="left"/>
              <w:rPr>
                <w:color w:val="000000" w:themeColor="text1"/>
                <w:szCs w:val="18"/>
              </w:rPr>
            </w:pPr>
            <w:r w:rsidRPr="00A3153B">
              <w:rPr>
                <w:i/>
                <w:color w:val="00B0F0"/>
                <w:szCs w:val="18"/>
              </w:rPr>
              <w:t xml:space="preserve"># </w:t>
            </w:r>
            <w:r w:rsidR="004856FA" w:rsidRPr="00A3153B">
              <w:rPr>
                <w:i/>
                <w:color w:val="00B0F0"/>
                <w:szCs w:val="18"/>
              </w:rPr>
              <w:t>opensc-pkcs11.dll (</w:t>
            </w:r>
            <w:r w:rsidRPr="00A3153B">
              <w:rPr>
                <w:i/>
                <w:color w:val="00B0F0"/>
                <w:szCs w:val="18"/>
              </w:rPr>
              <w:t xml:space="preserve">used </w:t>
            </w:r>
            <w:r w:rsidR="004856FA" w:rsidRPr="00A3153B">
              <w:rPr>
                <w:i/>
                <w:color w:val="00B0F0"/>
                <w:szCs w:val="18"/>
              </w:rPr>
              <w:t>in Windows environment)</w:t>
            </w:r>
          </w:p>
        </w:tc>
      </w:tr>
      <w:tr w:rsidR="00C33619" w:rsidRPr="00FC5733" w14:paraId="7D85721D" w14:textId="77777777" w:rsidTr="00883A13">
        <w:trPr>
          <w:trHeight w:val="300"/>
        </w:trPr>
        <w:tc>
          <w:tcPr>
            <w:tcW w:w="4039" w:type="dxa"/>
            <w:noWrap/>
            <w:vAlign w:val="center"/>
            <w:hideMark/>
          </w:tcPr>
          <w:p w14:paraId="0B590683" w14:textId="77777777" w:rsidR="00C33619" w:rsidRPr="00A3153B" w:rsidRDefault="00C33619" w:rsidP="00C72935">
            <w:pPr>
              <w:spacing w:after="0"/>
              <w:jc w:val="left"/>
              <w:rPr>
                <w:color w:val="000000" w:themeColor="text1"/>
                <w:szCs w:val="18"/>
              </w:rPr>
            </w:pPr>
            <w:r w:rsidRPr="00A3153B">
              <w:t>DIGIDOC_SIGN_PKCS11_WRAPPER</w:t>
            </w:r>
          </w:p>
        </w:tc>
        <w:tc>
          <w:tcPr>
            <w:tcW w:w="4178" w:type="dxa"/>
            <w:noWrap/>
            <w:vAlign w:val="center"/>
            <w:hideMark/>
          </w:tcPr>
          <w:p w14:paraId="715B7846" w14:textId="77777777" w:rsidR="000073E6" w:rsidRPr="00A3153B" w:rsidRDefault="004856FA" w:rsidP="00C72935">
            <w:pPr>
              <w:spacing w:after="0"/>
              <w:jc w:val="left"/>
              <w:rPr>
                <w:color w:val="000000" w:themeColor="text1"/>
                <w:szCs w:val="18"/>
              </w:rPr>
            </w:pPr>
            <w:r w:rsidRPr="00A3153B">
              <w:rPr>
                <w:color w:val="000000" w:themeColor="text1"/>
                <w:szCs w:val="18"/>
              </w:rPr>
              <w:t>A w</w:t>
            </w:r>
            <w:r w:rsidR="000073E6" w:rsidRPr="00A3153B">
              <w:rPr>
                <w:color w:val="000000" w:themeColor="text1"/>
                <w:szCs w:val="18"/>
              </w:rPr>
              <w:t xml:space="preserve">rapper library </w:t>
            </w:r>
            <w:r w:rsidRPr="00A3153B">
              <w:rPr>
                <w:color w:val="000000" w:themeColor="text1"/>
                <w:szCs w:val="18"/>
              </w:rPr>
              <w:t>which makes PKCS#11 modules available from within Java</w:t>
            </w:r>
            <w:r w:rsidR="00B80177" w:rsidRPr="00A3153B">
              <w:rPr>
                <w:color w:val="000000" w:themeColor="text1"/>
                <w:szCs w:val="18"/>
              </w:rPr>
              <w:t>.</w:t>
            </w:r>
          </w:p>
          <w:p w14:paraId="5D220778" w14:textId="77777777" w:rsidR="00C33619" w:rsidRPr="00A3153B" w:rsidRDefault="00C33619" w:rsidP="00C72935">
            <w:pPr>
              <w:spacing w:after="0"/>
              <w:jc w:val="left"/>
              <w:rPr>
                <w:b/>
                <w:i/>
                <w:color w:val="000000" w:themeColor="text1"/>
                <w:szCs w:val="18"/>
              </w:rPr>
            </w:pPr>
            <w:r w:rsidRPr="00A3153B">
              <w:rPr>
                <w:b/>
                <w:i/>
                <w:szCs w:val="18"/>
              </w:rPr>
              <w:t>PKCS11Wrapper</w:t>
            </w:r>
          </w:p>
        </w:tc>
      </w:tr>
    </w:tbl>
    <w:p w14:paraId="0377B57B" w14:textId="77777777" w:rsidR="00B80177" w:rsidRPr="00A3153B" w:rsidRDefault="00B80177" w:rsidP="00DF1797">
      <w:pPr>
        <w:rPr>
          <w:b/>
          <w:u w:val="single"/>
        </w:rPr>
      </w:pPr>
    </w:p>
    <w:p w14:paraId="2279D560" w14:textId="77777777" w:rsidR="00933DAD" w:rsidRPr="00A3153B" w:rsidRDefault="00933DAD" w:rsidP="00DF1797">
      <w:pPr>
        <w:rPr>
          <w:b/>
          <w:u w:val="single"/>
        </w:rPr>
      </w:pPr>
      <w:r w:rsidRPr="00A3153B">
        <w:rPr>
          <w:b/>
          <w:u w:val="single"/>
        </w:rPr>
        <w:t>log4j config</w:t>
      </w:r>
      <w:r w:rsidR="002941CD" w:rsidRPr="00A3153B">
        <w:rPr>
          <w:b/>
          <w:u w:val="single"/>
        </w:rPr>
        <w:t>uration</w:t>
      </w:r>
      <w:r w:rsidRPr="00A3153B">
        <w:rPr>
          <w:b/>
          <w:u w:val="single"/>
        </w:rPr>
        <w:t xml:space="preserve"> file</w:t>
      </w:r>
    </w:p>
    <w:p w14:paraId="36FB855D" w14:textId="77777777" w:rsidR="00EE2587" w:rsidRPr="00A3153B" w:rsidRDefault="00EE2587" w:rsidP="00DF1797">
      <w:r w:rsidRPr="00A3153B">
        <w:t xml:space="preserve">If you wish to replace the default log4j configuration file with your own or access it from a different location, please change </w:t>
      </w:r>
      <w:r w:rsidR="008E54A3" w:rsidRPr="00A3153B">
        <w:t>the following parameter</w:t>
      </w:r>
      <w:r w:rsidRPr="00A3153B">
        <w:t xml:space="preserve"> according</w:t>
      </w:r>
      <w:r w:rsidR="008E54A3" w:rsidRPr="00A3153B">
        <w:t>ly:</w:t>
      </w:r>
    </w:p>
    <w:tbl>
      <w:tblPr>
        <w:tblStyle w:val="Param"/>
        <w:tblW w:w="8217" w:type="dxa"/>
        <w:tblLook w:val="04A0" w:firstRow="1" w:lastRow="0" w:firstColumn="1" w:lastColumn="0" w:noHBand="0" w:noVBand="1"/>
      </w:tblPr>
      <w:tblGrid>
        <w:gridCol w:w="2972"/>
        <w:gridCol w:w="5245"/>
      </w:tblGrid>
      <w:tr w:rsidR="00AD7033" w:rsidRPr="00FC5733" w14:paraId="5E417646" w14:textId="77777777" w:rsidTr="00AD7033">
        <w:trPr>
          <w:cnfStyle w:val="100000000000" w:firstRow="1" w:lastRow="0" w:firstColumn="0" w:lastColumn="0" w:oddVBand="0" w:evenVBand="0" w:oddHBand="0" w:evenHBand="0" w:firstRowFirstColumn="0" w:firstRowLastColumn="0" w:lastRowFirstColumn="0" w:lastRowLastColumn="0"/>
          <w:trHeight w:val="300"/>
        </w:trPr>
        <w:tc>
          <w:tcPr>
            <w:tcW w:w="2972" w:type="dxa"/>
            <w:noWrap/>
          </w:tcPr>
          <w:p w14:paraId="6A38112E" w14:textId="77777777" w:rsidR="00AD7033" w:rsidRPr="00A3153B" w:rsidRDefault="00AD7033" w:rsidP="00C72935">
            <w:pPr>
              <w:spacing w:after="0"/>
              <w:jc w:val="left"/>
              <w:rPr>
                <w:b/>
                <w:szCs w:val="18"/>
              </w:rPr>
            </w:pPr>
            <w:r w:rsidRPr="00A3153B">
              <w:rPr>
                <w:b/>
                <w:szCs w:val="18"/>
              </w:rPr>
              <w:t>Parameter</w:t>
            </w:r>
          </w:p>
        </w:tc>
        <w:tc>
          <w:tcPr>
            <w:tcW w:w="5245" w:type="dxa"/>
            <w:noWrap/>
          </w:tcPr>
          <w:p w14:paraId="03F80E19" w14:textId="77777777" w:rsidR="00AD7033" w:rsidRPr="00A3153B" w:rsidRDefault="00AD7033" w:rsidP="00C72935">
            <w:pPr>
              <w:spacing w:after="0"/>
              <w:jc w:val="left"/>
              <w:rPr>
                <w:b/>
                <w:szCs w:val="18"/>
              </w:rPr>
            </w:pPr>
            <w:r w:rsidRPr="00A3153B">
              <w:rPr>
                <w:b/>
                <w:szCs w:val="18"/>
              </w:rPr>
              <w:t xml:space="preserve">Description </w:t>
            </w:r>
          </w:p>
        </w:tc>
      </w:tr>
      <w:tr w:rsidR="00AD7033" w:rsidRPr="00FC5733" w14:paraId="61D90E68" w14:textId="77777777" w:rsidTr="00AD7033">
        <w:trPr>
          <w:trHeight w:val="300"/>
        </w:trPr>
        <w:tc>
          <w:tcPr>
            <w:tcW w:w="2972" w:type="dxa"/>
            <w:noWrap/>
            <w:vAlign w:val="center"/>
          </w:tcPr>
          <w:p w14:paraId="1063472E" w14:textId="77777777" w:rsidR="00AD7033" w:rsidRPr="00A3153B" w:rsidRDefault="00AD7033" w:rsidP="00C72935">
            <w:pPr>
              <w:spacing w:after="0"/>
              <w:jc w:val="left"/>
            </w:pPr>
            <w:r w:rsidRPr="00A3153B">
              <w:t>DIGIDOC_LOG4J_CONFIG</w:t>
            </w:r>
          </w:p>
        </w:tc>
        <w:tc>
          <w:tcPr>
            <w:tcW w:w="5245" w:type="dxa"/>
            <w:noWrap/>
            <w:vAlign w:val="center"/>
          </w:tcPr>
          <w:p w14:paraId="4BAE6AD4" w14:textId="77777777" w:rsidR="00AD7033" w:rsidRPr="00A3153B" w:rsidRDefault="00AD7033" w:rsidP="00C72935">
            <w:pPr>
              <w:spacing w:after="0"/>
              <w:jc w:val="left"/>
              <w:rPr>
                <w:color w:val="000000" w:themeColor="text1"/>
                <w:szCs w:val="18"/>
              </w:rPr>
            </w:pPr>
            <w:r w:rsidRPr="00A3153B">
              <w:rPr>
                <w:color w:val="000000" w:themeColor="text1"/>
                <w:szCs w:val="18"/>
              </w:rPr>
              <w:t xml:space="preserve">The location of the </w:t>
            </w:r>
            <w:r w:rsidR="00091937" w:rsidRPr="00A3153B">
              <w:rPr>
                <w:color w:val="000000" w:themeColor="text1"/>
                <w:szCs w:val="18"/>
              </w:rPr>
              <w:t>log4j</w:t>
            </w:r>
            <w:r w:rsidRPr="00A3153B">
              <w:rPr>
                <w:color w:val="000000" w:themeColor="text1"/>
                <w:szCs w:val="18"/>
              </w:rPr>
              <w:t>.properties file</w:t>
            </w:r>
          </w:p>
          <w:p w14:paraId="7D452CEA" w14:textId="77777777" w:rsidR="00AD7033" w:rsidRPr="00A3153B" w:rsidRDefault="00AD7033" w:rsidP="00091937">
            <w:pPr>
              <w:spacing w:after="0"/>
              <w:jc w:val="left"/>
              <w:rPr>
                <w:b/>
                <w:color w:val="000000" w:themeColor="text1"/>
                <w:szCs w:val="18"/>
              </w:rPr>
            </w:pPr>
            <w:r w:rsidRPr="00A3153B">
              <w:rPr>
                <w:b/>
                <w:color w:val="7030A0"/>
                <w:szCs w:val="18"/>
              </w:rPr>
              <w:t>./</w:t>
            </w:r>
            <w:r w:rsidR="00091937" w:rsidRPr="00A3153B">
              <w:rPr>
                <w:b/>
                <w:color w:val="7030A0"/>
                <w:szCs w:val="18"/>
              </w:rPr>
              <w:t>log4j</w:t>
            </w:r>
            <w:r w:rsidRPr="00A3153B">
              <w:rPr>
                <w:b/>
                <w:color w:val="7030A0"/>
                <w:szCs w:val="18"/>
              </w:rPr>
              <w:t>.properties</w:t>
            </w:r>
          </w:p>
        </w:tc>
      </w:tr>
    </w:tbl>
    <w:p w14:paraId="5F0AA04B" w14:textId="77777777" w:rsidR="00351082" w:rsidRPr="00A3153B" w:rsidRDefault="00351082" w:rsidP="00DF1797">
      <w:pPr>
        <w:rPr>
          <w:b/>
          <w:u w:val="single"/>
        </w:rPr>
      </w:pPr>
    </w:p>
    <w:p w14:paraId="35B44865" w14:textId="77777777" w:rsidR="00933DAD" w:rsidRPr="00A3153B" w:rsidRDefault="00933DAD" w:rsidP="00DF1797">
      <w:pPr>
        <w:rPr>
          <w:b/>
          <w:u w:val="single"/>
        </w:rPr>
      </w:pPr>
      <w:r w:rsidRPr="00A3153B">
        <w:rPr>
          <w:b/>
          <w:u w:val="single"/>
        </w:rPr>
        <w:t>OCSP responder settings</w:t>
      </w:r>
    </w:p>
    <w:p w14:paraId="604A1ACA" w14:textId="77777777" w:rsidR="0056064A" w:rsidRPr="00A3153B" w:rsidRDefault="00821BB5" w:rsidP="00DF1797">
      <w:r w:rsidRPr="00A3153B">
        <w:t>This</w:t>
      </w:r>
      <w:r w:rsidR="003D6710" w:rsidRPr="00A3153B">
        <w:t xml:space="preserve"> </w:t>
      </w:r>
      <w:r w:rsidRPr="00A3153B">
        <w:t>DIGIDOC_OCSP_RESPONDER_URL setting applies</w:t>
      </w:r>
      <w:r w:rsidR="003D6710" w:rsidRPr="00A3153B">
        <w:t xml:space="preserve"> to</w:t>
      </w:r>
      <w:r w:rsidR="00EE2587" w:rsidRPr="00A3153B">
        <w:t xml:space="preserve"> your </w:t>
      </w:r>
      <w:r w:rsidR="00057575" w:rsidRPr="00A3153B">
        <w:t xml:space="preserve">default </w:t>
      </w:r>
      <w:r w:rsidR="004E2C76" w:rsidRPr="00A3153B">
        <w:t>OCSP</w:t>
      </w:r>
      <w:r w:rsidR="00EE2587" w:rsidRPr="00A3153B">
        <w:t xml:space="preserve"> responder address</w:t>
      </w:r>
      <w:r w:rsidR="00860108" w:rsidRPr="00A3153B">
        <w:t xml:space="preserve"> when no other OCSP responder address for the CA is found in the OCSP responder data registered in your configuration file entries.</w:t>
      </w:r>
      <w:r w:rsidRPr="00A3153B">
        <w:t xml:space="preserve"> </w:t>
      </w:r>
    </w:p>
    <w:p w14:paraId="15F297E5" w14:textId="77777777" w:rsidR="007F56F1" w:rsidRPr="00A3153B" w:rsidRDefault="007F56F1" w:rsidP="00EE2587">
      <w:pPr>
        <w:jc w:val="left"/>
      </w:pPr>
      <w:r w:rsidRPr="00A3153B">
        <w:t>The default address provided (</w:t>
      </w:r>
      <w:hyperlink r:id="rId53" w:history="1">
        <w:r w:rsidRPr="00A3153B">
          <w:rPr>
            <w:rStyle w:val="Hyperlink"/>
          </w:rPr>
          <w:t>http://ocsp.sk.ee</w:t>
        </w:r>
      </w:hyperlink>
      <w:r w:rsidRPr="00A3153B">
        <w:t>) is for the real-life OCSP Responder address to be used for Estonian ID cards.</w:t>
      </w:r>
    </w:p>
    <w:p w14:paraId="16B9DDDF" w14:textId="03D25D3A" w:rsidR="004079F2" w:rsidRPr="00A3153B" w:rsidRDefault="007F56F1" w:rsidP="00EE2587">
      <w:pPr>
        <w:jc w:val="left"/>
      </w:pPr>
      <w:r w:rsidRPr="00A3153B">
        <w:t>The OpenXAdES OCSP Responder address (</w:t>
      </w:r>
      <w:hyperlink r:id="rId54" w:history="1">
        <w:r w:rsidRPr="00A3153B">
          <w:rPr>
            <w:rStyle w:val="Hyperlink"/>
          </w:rPr>
          <w:t>http://www.openxades.org/cgi-bin/ocsp.cgi</w:t>
        </w:r>
      </w:hyperlink>
      <w:r w:rsidRPr="00A3153B">
        <w:t xml:space="preserve">) can be used for testing purposes. </w:t>
      </w:r>
      <w:r w:rsidR="004079F2" w:rsidRPr="00A3153B">
        <w:t>F</w:t>
      </w:r>
      <w:r w:rsidR="00EE2587" w:rsidRPr="00A3153B">
        <w:t xml:space="preserve">or more information on using </w:t>
      </w:r>
      <w:r w:rsidR="004079F2" w:rsidRPr="00A3153B">
        <w:t>the OpenXAdES testing environment</w:t>
      </w:r>
      <w:r w:rsidR="00EE2587" w:rsidRPr="00A3153B">
        <w:t xml:space="preserve">, </w:t>
      </w:r>
      <w:r w:rsidR="004079F2" w:rsidRPr="00A3153B">
        <w:t xml:space="preserve">please </w:t>
      </w:r>
      <w:r w:rsidR="00EE2587" w:rsidRPr="00A3153B">
        <w:t xml:space="preserve">refer to </w:t>
      </w:r>
      <w:hyperlink r:id="rId55" w:history="1">
        <w:r w:rsidR="00D86F9A">
          <w:rPr>
            <w:rStyle w:val="Hyperlink"/>
          </w:rPr>
          <w:t>http://www.id.ee/?lang=en&amp;id=35755</w:t>
        </w:r>
      </w:hyperlink>
      <w:r w:rsidR="004079F2" w:rsidRPr="00A3153B">
        <w:t>.</w:t>
      </w:r>
      <w:r w:rsidR="00EE2587" w:rsidRPr="00A3153B">
        <w:t xml:space="preserve"> </w:t>
      </w:r>
    </w:p>
    <w:tbl>
      <w:tblPr>
        <w:tblStyle w:val="Param"/>
        <w:tblW w:w="8323" w:type="dxa"/>
        <w:tblLook w:val="04A0" w:firstRow="1" w:lastRow="0" w:firstColumn="1" w:lastColumn="0" w:noHBand="0" w:noVBand="1"/>
      </w:tblPr>
      <w:tblGrid>
        <w:gridCol w:w="3539"/>
        <w:gridCol w:w="4784"/>
      </w:tblGrid>
      <w:tr w:rsidR="00F32E12" w:rsidRPr="00FC5733" w14:paraId="0D55AD27" w14:textId="77777777" w:rsidTr="00F32E12">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738177E5" w14:textId="77777777" w:rsidR="00F32E12" w:rsidRPr="00A3153B" w:rsidRDefault="00F32E12" w:rsidP="00C72935">
            <w:pPr>
              <w:spacing w:after="0"/>
              <w:jc w:val="left"/>
              <w:rPr>
                <w:b/>
                <w:szCs w:val="18"/>
              </w:rPr>
            </w:pPr>
            <w:r w:rsidRPr="00A3153B">
              <w:rPr>
                <w:b/>
                <w:szCs w:val="18"/>
              </w:rPr>
              <w:t>Parameter</w:t>
            </w:r>
          </w:p>
        </w:tc>
        <w:tc>
          <w:tcPr>
            <w:tcW w:w="4784" w:type="dxa"/>
            <w:noWrap/>
          </w:tcPr>
          <w:p w14:paraId="48E17BC2" w14:textId="77777777" w:rsidR="00F32E12" w:rsidRPr="00A3153B" w:rsidRDefault="00F32E12" w:rsidP="00C72935">
            <w:pPr>
              <w:spacing w:after="0"/>
              <w:jc w:val="left"/>
              <w:rPr>
                <w:b/>
                <w:szCs w:val="18"/>
              </w:rPr>
            </w:pPr>
            <w:r w:rsidRPr="00A3153B">
              <w:rPr>
                <w:b/>
                <w:szCs w:val="18"/>
              </w:rPr>
              <w:t xml:space="preserve">Description </w:t>
            </w:r>
          </w:p>
        </w:tc>
      </w:tr>
      <w:tr w:rsidR="00F32E12" w:rsidRPr="00FC5733" w14:paraId="48DDECCC" w14:textId="77777777" w:rsidTr="00F32E12">
        <w:trPr>
          <w:trHeight w:val="300"/>
        </w:trPr>
        <w:tc>
          <w:tcPr>
            <w:tcW w:w="3539" w:type="dxa"/>
            <w:noWrap/>
            <w:vAlign w:val="center"/>
          </w:tcPr>
          <w:p w14:paraId="2AE06552" w14:textId="77777777" w:rsidR="00F32E12" w:rsidRPr="00A3153B" w:rsidRDefault="00F32E12" w:rsidP="00C72935">
            <w:pPr>
              <w:spacing w:after="0"/>
              <w:jc w:val="left"/>
            </w:pPr>
            <w:r w:rsidRPr="00A3153B">
              <w:t>DIGIDOC_OCSP_RESPONDER_URL</w:t>
            </w:r>
          </w:p>
        </w:tc>
        <w:tc>
          <w:tcPr>
            <w:tcW w:w="4784" w:type="dxa"/>
            <w:noWrap/>
            <w:vAlign w:val="center"/>
          </w:tcPr>
          <w:p w14:paraId="7D9BBE72" w14:textId="77777777" w:rsidR="001878BF" w:rsidRPr="00A3153B" w:rsidRDefault="001878BF" w:rsidP="00C72935">
            <w:pPr>
              <w:spacing w:after="0"/>
              <w:jc w:val="left"/>
            </w:pPr>
            <w:r w:rsidRPr="00A3153B">
              <w:t>OSPC Responder used if no other address is found for the CA in the locally registered entries.</w:t>
            </w:r>
          </w:p>
          <w:p w14:paraId="5AE61C70" w14:textId="77777777" w:rsidR="00F32E12" w:rsidRPr="00A3153B" w:rsidRDefault="00EE2587" w:rsidP="00D70580">
            <w:pPr>
              <w:spacing w:after="0"/>
              <w:jc w:val="left"/>
              <w:rPr>
                <w:b/>
                <w:i/>
                <w:color w:val="000000" w:themeColor="text1"/>
                <w:szCs w:val="18"/>
              </w:rPr>
            </w:pPr>
            <w:r w:rsidRPr="00A3153B">
              <w:rPr>
                <w:b/>
                <w:i/>
                <w:color w:val="7030A0"/>
              </w:rPr>
              <w:t>http://</w:t>
            </w:r>
            <w:r w:rsidR="00D70580" w:rsidRPr="00A3153B">
              <w:rPr>
                <w:b/>
                <w:i/>
                <w:color w:val="7030A0"/>
              </w:rPr>
              <w:t>ocsp.sk.ee</w:t>
            </w:r>
          </w:p>
        </w:tc>
      </w:tr>
      <w:tr w:rsidR="00F32E12" w:rsidRPr="00FC5733" w14:paraId="0DB61CFE" w14:textId="77777777" w:rsidTr="00F32E12">
        <w:trPr>
          <w:trHeight w:val="300"/>
        </w:trPr>
        <w:tc>
          <w:tcPr>
            <w:tcW w:w="3539" w:type="dxa"/>
            <w:noWrap/>
            <w:vAlign w:val="center"/>
          </w:tcPr>
          <w:p w14:paraId="04D22E79" w14:textId="77777777" w:rsidR="00F32E12" w:rsidRPr="00A3153B" w:rsidRDefault="004079F2" w:rsidP="00C72935">
            <w:pPr>
              <w:spacing w:after="0"/>
              <w:jc w:val="left"/>
            </w:pPr>
            <w:r w:rsidRPr="00A3153B">
              <w:t>OCSP_TIMEOUT</w:t>
            </w:r>
          </w:p>
        </w:tc>
        <w:tc>
          <w:tcPr>
            <w:tcW w:w="4784" w:type="dxa"/>
            <w:noWrap/>
            <w:vAlign w:val="center"/>
          </w:tcPr>
          <w:p w14:paraId="0E4D7BB4" w14:textId="77777777" w:rsidR="004079F2" w:rsidRPr="00A3153B" w:rsidRDefault="004079F2" w:rsidP="00C72935">
            <w:pPr>
              <w:spacing w:after="0"/>
              <w:jc w:val="left"/>
            </w:pPr>
            <w:r w:rsidRPr="00A3153B">
              <w:t>Connect timeout in milliseconds</w:t>
            </w:r>
            <w:r w:rsidR="008E54A3" w:rsidRPr="00A3153B">
              <w:t>;</w:t>
            </w:r>
            <w:r w:rsidRPr="00A3153B">
              <w:t xml:space="preserve"> 0 means wait forever</w:t>
            </w:r>
          </w:p>
          <w:p w14:paraId="4D8F4E27" w14:textId="77777777" w:rsidR="00F32E12" w:rsidRPr="00A3153B" w:rsidRDefault="004079F2" w:rsidP="00C72935">
            <w:pPr>
              <w:spacing w:after="0"/>
              <w:jc w:val="left"/>
              <w:rPr>
                <w:b/>
                <w:color w:val="000000" w:themeColor="text1"/>
                <w:szCs w:val="18"/>
              </w:rPr>
            </w:pPr>
            <w:r w:rsidRPr="00A3153B">
              <w:rPr>
                <w:b/>
              </w:rPr>
              <w:t>30000</w:t>
            </w:r>
          </w:p>
        </w:tc>
      </w:tr>
    </w:tbl>
    <w:p w14:paraId="1E82E231" w14:textId="77777777" w:rsidR="003A2100" w:rsidRPr="00A3153B" w:rsidRDefault="003A2100" w:rsidP="003A2100"/>
    <w:p w14:paraId="1E2C21D5" w14:textId="77777777" w:rsidR="003A2100" w:rsidRPr="00A3153B" w:rsidRDefault="003A2100" w:rsidP="003A2100">
      <w:r w:rsidRPr="00A3153B">
        <w:rPr>
          <w:b/>
        </w:rPr>
        <w:t>Note</w:t>
      </w:r>
      <w:r w:rsidRPr="00A3153B">
        <w:t>: in case of Estonian CA – AS Sertifitseerimiskeskus – access to the real-life OCSP service is granted on the basis of contract (</w:t>
      </w:r>
      <w:hyperlink r:id="rId56" w:history="1">
        <w:r w:rsidRPr="00A3153B">
          <w:rPr>
            <w:rStyle w:val="Hyperlink"/>
          </w:rPr>
          <w:t>http://sk.ee/en/services/validity-confirmation-services</w:t>
        </w:r>
      </w:hyperlink>
      <w:r w:rsidRPr="00A3153B">
        <w:t>). There are two ways of getting access to the OCSP service:</w:t>
      </w:r>
    </w:p>
    <w:p w14:paraId="1E1AAC6B" w14:textId="77777777" w:rsidR="003A2100" w:rsidRPr="00A3153B" w:rsidRDefault="003A2100" w:rsidP="00D36317">
      <w:pPr>
        <w:pStyle w:val="ListParagraph"/>
        <w:numPr>
          <w:ilvl w:val="0"/>
          <w:numId w:val="49"/>
        </w:numPr>
      </w:pPr>
      <w:r w:rsidRPr="00A3153B">
        <w:t>accessing the service from specific IP address</w:t>
      </w:r>
      <w:r w:rsidR="00694FED" w:rsidRPr="00A3153B">
        <w:t>(es)</w:t>
      </w:r>
      <w:r w:rsidRPr="00A3153B">
        <w:t xml:space="preserve">; </w:t>
      </w:r>
    </w:p>
    <w:p w14:paraId="005535A7" w14:textId="0922C656" w:rsidR="003A2100" w:rsidRDefault="003A2100" w:rsidP="00D36317">
      <w:pPr>
        <w:pStyle w:val="ListParagraph"/>
        <w:numPr>
          <w:ilvl w:val="0"/>
          <w:numId w:val="49"/>
        </w:numPr>
      </w:pPr>
      <w:r w:rsidRPr="00A3153B">
        <w:t>by having an access certificate for accessing the service (i.e. sending OCSP request which are signed with the access certificate</w:t>
      </w:r>
      <w:r w:rsidR="00D86F9A">
        <w:t>, see also the next section</w:t>
      </w:r>
      <w:r w:rsidRPr="00A3153B">
        <w:t xml:space="preserve">). </w:t>
      </w:r>
    </w:p>
    <w:p w14:paraId="3052789C" w14:textId="77777777" w:rsidR="00ED3FA7" w:rsidRPr="00A3153B" w:rsidRDefault="00ED3FA7" w:rsidP="006E23C7">
      <w:pPr>
        <w:pStyle w:val="ListParagraph"/>
        <w:ind w:left="720"/>
      </w:pPr>
    </w:p>
    <w:p w14:paraId="585F94FC" w14:textId="77777777" w:rsidR="00CD459D" w:rsidRDefault="00CD459D" w:rsidP="008109EC">
      <w:pPr>
        <w:rPr>
          <w:b/>
          <w:u w:val="single"/>
        </w:rPr>
      </w:pPr>
    </w:p>
    <w:p w14:paraId="48D79BB1" w14:textId="77777777" w:rsidR="008109EC" w:rsidRPr="00A3153B" w:rsidRDefault="008109EC" w:rsidP="008109EC">
      <w:pPr>
        <w:rPr>
          <w:b/>
          <w:u w:val="single"/>
        </w:rPr>
      </w:pPr>
      <w:r w:rsidRPr="00A3153B">
        <w:rPr>
          <w:b/>
          <w:u w:val="single"/>
        </w:rPr>
        <w:lastRenderedPageBreak/>
        <w:t>Settings for signing OCSP requests or not</w:t>
      </w:r>
    </w:p>
    <w:p w14:paraId="127CA46E" w14:textId="77777777" w:rsidR="008109EC" w:rsidRPr="00A3153B" w:rsidRDefault="008109EC" w:rsidP="008109EC">
      <w:r w:rsidRPr="00A3153B">
        <w:t>Whether you need to sign the OCSP requests sent to your OCSP responder or not depends on your responder.</w:t>
      </w:r>
    </w:p>
    <w:p w14:paraId="52BCBC3E" w14:textId="77777777" w:rsidR="008109EC" w:rsidRPr="00A3153B" w:rsidRDefault="008109EC" w:rsidP="008109EC">
      <w:r w:rsidRPr="00A3153B">
        <w:t>Some OCSP servers require that the OCSP request is signed. To sign the OCSP request, you need to obtain and specify the certificates, which will be used for signing.</w:t>
      </w:r>
    </w:p>
    <w:p w14:paraId="2D8E7DC7" w14:textId="23622DDE" w:rsidR="008109EC" w:rsidRPr="00A3153B" w:rsidRDefault="008109EC" w:rsidP="008109EC">
      <w:r w:rsidRPr="00A3153B">
        <w:t>For example, accessing the SK’s OCSP Responder service by private persons requires the requests to signed (limited access certificates can be obtained through registering for the service) whereas in case of companies/services, signing the request is not required if having a contract with SK and accessing the service from specific IP address(es)</w:t>
      </w:r>
      <w:r w:rsidR="009E68D4">
        <w:t xml:space="preserve"> (IP-based access)</w:t>
      </w:r>
      <w:r w:rsidRPr="00A3153B">
        <w:t>.</w:t>
      </w:r>
    </w:p>
    <w:p w14:paraId="053E7953" w14:textId="2FAB221B" w:rsidR="008109EC" w:rsidRPr="00A3153B" w:rsidRDefault="008109EC" w:rsidP="008109EC">
      <w:r w:rsidRPr="00A3153B">
        <w:t xml:space="preserve">By default, this parameter value is set to </w:t>
      </w:r>
      <w:r w:rsidR="009E68D4">
        <w:t>FALSE</w:t>
      </w:r>
      <w:r w:rsidR="009E68D4" w:rsidRPr="00A3153B">
        <w:t xml:space="preserve"> </w:t>
      </w:r>
      <w:r w:rsidRPr="00A3153B">
        <w:t xml:space="preserve">– i.e. </w:t>
      </w:r>
      <w:r w:rsidR="009E68D4">
        <w:t xml:space="preserve">it is assumed </w:t>
      </w:r>
      <w:r w:rsidR="00E30348">
        <w:t xml:space="preserve">that the user has IP-based access and </w:t>
      </w:r>
      <w:r w:rsidRPr="00A3153B">
        <w:t xml:space="preserve">the OCSP requests </w:t>
      </w:r>
      <w:r w:rsidR="00E30348">
        <w:t xml:space="preserve">don’t need to </w:t>
      </w:r>
      <w:r w:rsidRPr="00A3153B">
        <w:t>be signed.</w:t>
      </w:r>
      <w:r w:rsidR="003E03DE" w:rsidRPr="00A3153B">
        <w:t xml:space="preserve"> </w:t>
      </w:r>
      <w:r w:rsidR="00E30348">
        <w:t>If the parameter is set to TRUE then</w:t>
      </w:r>
      <w:r w:rsidRPr="00A3153B">
        <w:t xml:space="preserve"> you will also need to provide your access certificate’s file location, password and serial number that have been issued to you for this purpose.</w:t>
      </w:r>
      <w:r w:rsidR="003E03DE">
        <w:t xml:space="preserve"> </w:t>
      </w:r>
    </w:p>
    <w:tbl>
      <w:tblPr>
        <w:tblStyle w:val="Param"/>
        <w:tblW w:w="8323" w:type="dxa"/>
        <w:tblLook w:val="04A0" w:firstRow="1" w:lastRow="0" w:firstColumn="1" w:lastColumn="0" w:noHBand="0" w:noVBand="1"/>
      </w:tblPr>
      <w:tblGrid>
        <w:gridCol w:w="3539"/>
        <w:gridCol w:w="4784"/>
      </w:tblGrid>
      <w:tr w:rsidR="008109EC" w:rsidRPr="00FC5733" w14:paraId="40750F5B" w14:textId="77777777" w:rsidTr="00CD501F">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48C129B6" w14:textId="77777777" w:rsidR="008109EC" w:rsidRPr="00A3153B" w:rsidRDefault="008109EC" w:rsidP="00CD501F">
            <w:pPr>
              <w:spacing w:after="0"/>
              <w:jc w:val="left"/>
              <w:rPr>
                <w:b/>
                <w:szCs w:val="18"/>
              </w:rPr>
            </w:pPr>
            <w:r w:rsidRPr="00A3153B">
              <w:rPr>
                <w:b/>
                <w:szCs w:val="18"/>
              </w:rPr>
              <w:t>Parameter</w:t>
            </w:r>
          </w:p>
        </w:tc>
        <w:tc>
          <w:tcPr>
            <w:tcW w:w="4784" w:type="dxa"/>
            <w:noWrap/>
          </w:tcPr>
          <w:p w14:paraId="356A0CAD" w14:textId="77777777" w:rsidR="008109EC" w:rsidRPr="00A3153B" w:rsidRDefault="008109EC" w:rsidP="00CD501F">
            <w:pPr>
              <w:spacing w:after="0"/>
              <w:jc w:val="left"/>
              <w:rPr>
                <w:b/>
                <w:szCs w:val="18"/>
              </w:rPr>
            </w:pPr>
            <w:r w:rsidRPr="00A3153B">
              <w:rPr>
                <w:b/>
                <w:szCs w:val="18"/>
              </w:rPr>
              <w:t xml:space="preserve">Description </w:t>
            </w:r>
          </w:p>
        </w:tc>
      </w:tr>
      <w:tr w:rsidR="008109EC" w:rsidRPr="00FC5733" w14:paraId="60D1632F" w14:textId="77777777" w:rsidTr="00CD501F">
        <w:trPr>
          <w:trHeight w:val="300"/>
        </w:trPr>
        <w:tc>
          <w:tcPr>
            <w:tcW w:w="3539" w:type="dxa"/>
            <w:noWrap/>
            <w:vAlign w:val="center"/>
          </w:tcPr>
          <w:p w14:paraId="65DAECF9" w14:textId="77777777" w:rsidR="008109EC" w:rsidRPr="00A3153B" w:rsidRDefault="008109EC" w:rsidP="00CD501F">
            <w:pPr>
              <w:spacing w:after="0"/>
              <w:jc w:val="left"/>
            </w:pPr>
            <w:r w:rsidRPr="00A3153B">
              <w:t>SIGN_OCSP_REQUESTS</w:t>
            </w:r>
          </w:p>
        </w:tc>
        <w:tc>
          <w:tcPr>
            <w:tcW w:w="4784" w:type="dxa"/>
            <w:noWrap/>
            <w:vAlign w:val="center"/>
          </w:tcPr>
          <w:p w14:paraId="1AC20146" w14:textId="77777777" w:rsidR="008109EC" w:rsidRPr="00A3153B" w:rsidRDefault="008109EC" w:rsidP="00CD501F">
            <w:pPr>
              <w:spacing w:after="0"/>
              <w:jc w:val="left"/>
              <w:rPr>
                <w:color w:val="000000" w:themeColor="text1"/>
                <w:szCs w:val="18"/>
              </w:rPr>
            </w:pPr>
            <w:r w:rsidRPr="00A3153B">
              <w:rPr>
                <w:color w:val="000000" w:themeColor="text1"/>
                <w:szCs w:val="18"/>
              </w:rPr>
              <w:t>Specifies if the OCSP requests will need to be signed or not</w:t>
            </w:r>
          </w:p>
          <w:p w14:paraId="33E39640" w14:textId="141AE7DC" w:rsidR="00794E62" w:rsidRDefault="00794E62" w:rsidP="00CD501F">
            <w:pPr>
              <w:spacing w:after="0"/>
              <w:jc w:val="left"/>
              <w:rPr>
                <w:b/>
                <w:i/>
                <w:color w:val="0070C0"/>
                <w:szCs w:val="18"/>
              </w:rPr>
            </w:pPr>
            <w:r w:rsidRPr="006E23C7">
              <w:rPr>
                <w:b/>
                <w:i/>
                <w:color w:val="7030A0"/>
                <w:szCs w:val="18"/>
              </w:rPr>
              <w:t>FALSE</w:t>
            </w:r>
            <w:r w:rsidRPr="006E23C7" w:rsidDel="00794E62">
              <w:rPr>
                <w:b/>
                <w:i/>
                <w:color w:val="7030A0"/>
                <w:szCs w:val="18"/>
              </w:rPr>
              <w:t xml:space="preserve"> </w:t>
            </w:r>
          </w:p>
          <w:p w14:paraId="1FB794BA" w14:textId="673DB02C" w:rsidR="009F53BC" w:rsidRPr="00A3153B" w:rsidRDefault="009F53BC">
            <w:pPr>
              <w:spacing w:after="0"/>
              <w:jc w:val="left"/>
              <w:rPr>
                <w:b/>
                <w:i/>
                <w:color w:val="000000" w:themeColor="text1"/>
                <w:szCs w:val="18"/>
              </w:rPr>
            </w:pPr>
            <w:r w:rsidRPr="00A3153B">
              <w:rPr>
                <w:b/>
                <w:i/>
                <w:color w:val="0070C0"/>
                <w:szCs w:val="18"/>
              </w:rPr>
              <w:t xml:space="preserve"># </w:t>
            </w:r>
            <w:r w:rsidR="00794E62">
              <w:rPr>
                <w:b/>
                <w:i/>
                <w:color w:val="0070C0"/>
                <w:szCs w:val="18"/>
              </w:rPr>
              <w:t>TRUE</w:t>
            </w:r>
          </w:p>
        </w:tc>
      </w:tr>
      <w:tr w:rsidR="008109EC" w:rsidRPr="00FC5733" w14:paraId="2B740FAF" w14:textId="77777777" w:rsidTr="00CD501F">
        <w:trPr>
          <w:trHeight w:val="300"/>
        </w:trPr>
        <w:tc>
          <w:tcPr>
            <w:tcW w:w="3539" w:type="dxa"/>
            <w:noWrap/>
            <w:vAlign w:val="center"/>
          </w:tcPr>
          <w:p w14:paraId="5BD6E414" w14:textId="77777777" w:rsidR="008109EC" w:rsidRPr="00A3153B" w:rsidRDefault="008109EC" w:rsidP="00CD501F">
            <w:pPr>
              <w:spacing w:after="0"/>
              <w:jc w:val="left"/>
            </w:pPr>
            <w:r w:rsidRPr="00A3153B">
              <w:t>DIGIDOC_PKCS12_CONTAINER</w:t>
            </w:r>
          </w:p>
        </w:tc>
        <w:tc>
          <w:tcPr>
            <w:tcW w:w="4784" w:type="dxa"/>
            <w:noWrap/>
            <w:vAlign w:val="center"/>
          </w:tcPr>
          <w:p w14:paraId="5DF8C39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filename, e.g. </w:t>
            </w:r>
            <w:r w:rsidRPr="00A3153B">
              <w:rPr>
                <w:b/>
                <w:i/>
                <w:color w:val="7030A0"/>
                <w:szCs w:val="18"/>
              </w:rPr>
              <w:t>./home/132936.p12d</w:t>
            </w:r>
          </w:p>
        </w:tc>
      </w:tr>
      <w:tr w:rsidR="008109EC" w:rsidRPr="00FC5733" w14:paraId="635BE170" w14:textId="77777777" w:rsidTr="00CD501F">
        <w:trPr>
          <w:trHeight w:val="300"/>
        </w:trPr>
        <w:tc>
          <w:tcPr>
            <w:tcW w:w="3539" w:type="dxa"/>
            <w:noWrap/>
            <w:vAlign w:val="center"/>
          </w:tcPr>
          <w:p w14:paraId="1E8A7D46" w14:textId="77777777" w:rsidR="008109EC" w:rsidRPr="00A3153B" w:rsidRDefault="008109EC" w:rsidP="00CD501F">
            <w:pPr>
              <w:spacing w:after="0"/>
              <w:jc w:val="left"/>
            </w:pPr>
            <w:r w:rsidRPr="00A3153B">
              <w:t>DIGIDOC_PKCS12_ PASSWD</w:t>
            </w:r>
          </w:p>
        </w:tc>
        <w:tc>
          <w:tcPr>
            <w:tcW w:w="4784" w:type="dxa"/>
            <w:noWrap/>
            <w:vAlign w:val="center"/>
          </w:tcPr>
          <w:p w14:paraId="41F4B1F5"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password, e.g. </w:t>
            </w:r>
            <w:r w:rsidRPr="00A3153B">
              <w:rPr>
                <w:b/>
                <w:i/>
                <w:color w:val="7030A0"/>
                <w:szCs w:val="18"/>
              </w:rPr>
              <w:t>m15eTGpA</w:t>
            </w:r>
          </w:p>
        </w:tc>
      </w:tr>
      <w:tr w:rsidR="008109EC" w:rsidRPr="00FC5733" w14:paraId="59BEB5C1" w14:textId="77777777" w:rsidTr="00A3153B">
        <w:trPr>
          <w:trHeight w:val="926"/>
        </w:trPr>
        <w:tc>
          <w:tcPr>
            <w:tcW w:w="3539" w:type="dxa"/>
            <w:noWrap/>
            <w:vAlign w:val="center"/>
          </w:tcPr>
          <w:p w14:paraId="56E472EF" w14:textId="77777777" w:rsidR="008109EC" w:rsidRPr="00A3153B" w:rsidRDefault="008109EC" w:rsidP="00CD501F">
            <w:pPr>
              <w:spacing w:after="0"/>
              <w:jc w:val="left"/>
            </w:pPr>
            <w:r w:rsidRPr="00A3153B">
              <w:t>DIGIDOC_ OCSP_SIGN_CERT_SERIAL</w:t>
            </w:r>
          </w:p>
        </w:tc>
        <w:tc>
          <w:tcPr>
            <w:tcW w:w="4784" w:type="dxa"/>
            <w:noWrap/>
            <w:vAlign w:val="center"/>
          </w:tcPr>
          <w:p w14:paraId="151A0E39" w14:textId="77777777" w:rsidR="008109EC" w:rsidRPr="00A3153B" w:rsidRDefault="008109EC" w:rsidP="00CD501F">
            <w:pPr>
              <w:spacing w:after="0"/>
              <w:jc w:val="left"/>
              <w:rPr>
                <w:color w:val="000000" w:themeColor="text1"/>
                <w:szCs w:val="18"/>
              </w:rPr>
            </w:pPr>
            <w:r w:rsidRPr="00A3153B">
              <w:rPr>
                <w:color w:val="000000" w:themeColor="text1"/>
                <w:szCs w:val="18"/>
              </w:rPr>
              <w:t xml:space="preserve">Specifies your pkcs12 certificate serial number e.g. </w:t>
            </w:r>
            <w:r w:rsidRPr="00A3153B">
              <w:rPr>
                <w:b/>
                <w:i/>
                <w:color w:val="7030A0"/>
                <w:szCs w:val="18"/>
              </w:rPr>
              <w:t>129525</w:t>
            </w:r>
            <w:r w:rsidRPr="00A3153B">
              <w:rPr>
                <w:color w:val="000000" w:themeColor="text1"/>
                <w:szCs w:val="18"/>
              </w:rPr>
              <w:t xml:space="preserve"> </w:t>
            </w:r>
          </w:p>
          <w:p w14:paraId="23A05A8E" w14:textId="254BF83A" w:rsidR="008109EC" w:rsidRPr="00A3153B" w:rsidRDefault="00064750" w:rsidP="00E111BF">
            <w:pPr>
              <w:spacing w:after="0"/>
              <w:jc w:val="left"/>
              <w:rPr>
                <w:color w:val="000000" w:themeColor="text1"/>
                <w:szCs w:val="18"/>
              </w:rPr>
            </w:pPr>
            <w:r>
              <w:rPr>
                <w:color w:val="000000" w:themeColor="text1"/>
                <w:szCs w:val="18"/>
              </w:rPr>
              <w:t xml:space="preserve"> </w:t>
            </w:r>
          </w:p>
        </w:tc>
      </w:tr>
    </w:tbl>
    <w:p w14:paraId="6F8046A9" w14:textId="579633D6" w:rsidR="00064750" w:rsidRDefault="00064750" w:rsidP="00DF1797">
      <w:r w:rsidRPr="00A3153B">
        <w:t>You can</w:t>
      </w:r>
      <w:r w:rsidR="005E42A4">
        <w:t xml:space="preserve"> use DigiDoc3 Client to find the access certificate’s serial number, if you are using the same certificate which has been installed there – open “Settings” menu, “Server access certificate” tab, “Show certificate” button, and find the serial number under “Details” view. </w:t>
      </w:r>
    </w:p>
    <w:p w14:paraId="5E53710E" w14:textId="77777777" w:rsidR="005E42A4" w:rsidRPr="00A3153B" w:rsidRDefault="005E42A4" w:rsidP="00DF1797"/>
    <w:p w14:paraId="7BE3F343" w14:textId="77777777" w:rsidR="00054FA2" w:rsidRPr="00A3153B" w:rsidRDefault="00054FA2" w:rsidP="00DF1797">
      <w:pPr>
        <w:rPr>
          <w:b/>
          <w:u w:val="single"/>
        </w:rPr>
      </w:pPr>
      <w:r w:rsidRPr="00A3153B">
        <w:rPr>
          <w:b/>
          <w:u w:val="single"/>
        </w:rPr>
        <w:t>CA certificates</w:t>
      </w:r>
    </w:p>
    <w:p w14:paraId="72F85B5B" w14:textId="77777777" w:rsidR="000C66FA" w:rsidRPr="00A3153B" w:rsidRDefault="0056064A" w:rsidP="00DF1797">
      <w:r w:rsidRPr="00A3153B">
        <w:t xml:space="preserve">The CA certificates </w:t>
      </w:r>
      <w:r w:rsidR="008109EC" w:rsidRPr="00A3153B">
        <w:t xml:space="preserve">registered in the configuration file </w:t>
      </w:r>
      <w:r w:rsidRPr="00A3153B">
        <w:t xml:space="preserve">will be used </w:t>
      </w:r>
      <w:r w:rsidR="008109EC" w:rsidRPr="00A3153B">
        <w:t xml:space="preserve">when </w:t>
      </w:r>
      <w:r w:rsidR="00E3328D" w:rsidRPr="00A3153B">
        <w:t xml:space="preserve">creating </w:t>
      </w:r>
      <w:r w:rsidR="008109EC" w:rsidRPr="00A3153B">
        <w:t>and verifying signatures, in order to</w:t>
      </w:r>
      <w:r w:rsidR="00E3328D" w:rsidRPr="00A3153B">
        <w:t xml:space="preserve"> check the signer certificate’s and OCSP responder certificate’s trust hierarchy. </w:t>
      </w:r>
      <w:r w:rsidR="000C66FA" w:rsidRPr="00A3153B">
        <w:t xml:space="preserve"> </w:t>
      </w:r>
    </w:p>
    <w:p w14:paraId="3CD5A260" w14:textId="77777777" w:rsidR="009A12F4" w:rsidRPr="00A3153B" w:rsidRDefault="000C66FA" w:rsidP="00BB7FF0">
      <w:r w:rsidRPr="00A3153B">
        <w:t>By default, the Estonian CA</w:t>
      </w:r>
      <w:r w:rsidR="0005045F" w:rsidRPr="00A3153B">
        <w:t>’s</w:t>
      </w:r>
      <w:r w:rsidRPr="00A3153B">
        <w:t xml:space="preserve"> certificates (both </w:t>
      </w:r>
      <w:r w:rsidR="00B87328" w:rsidRPr="00A3153B">
        <w:t>live</w:t>
      </w:r>
      <w:r w:rsidRPr="00A3153B">
        <w:t xml:space="preserve"> and test certificates) have been registered in the JDigiDoc configuration file. </w:t>
      </w:r>
      <w:r w:rsidR="00B87328" w:rsidRPr="00A3153B">
        <w:t>The</w:t>
      </w:r>
      <w:r w:rsidRPr="00A3153B">
        <w:t xml:space="preserve"> </w:t>
      </w:r>
      <w:r w:rsidR="00B87328" w:rsidRPr="00A3153B">
        <w:t>live</w:t>
      </w:r>
      <w:r w:rsidR="00A206C4" w:rsidRPr="00A3153B">
        <w:t xml:space="preserve"> CA and OCSP</w:t>
      </w:r>
      <w:r w:rsidRPr="00A3153B">
        <w:t xml:space="preserve"> certificate files </w:t>
      </w:r>
      <w:r w:rsidR="00B87328" w:rsidRPr="00A3153B">
        <w:t>have</w:t>
      </w:r>
      <w:r w:rsidR="00DE1377" w:rsidRPr="00A3153B">
        <w:t xml:space="preserve"> </w:t>
      </w:r>
      <w:r w:rsidR="00B87328" w:rsidRPr="00A3153B">
        <w:t xml:space="preserve">been </w:t>
      </w:r>
      <w:r w:rsidR="00DE1377" w:rsidRPr="00A3153B">
        <w:t xml:space="preserve">included in the JDigiDoc distribution but the test certificate files </w:t>
      </w:r>
      <w:r w:rsidR="00B87328" w:rsidRPr="00A3153B">
        <w:t>haven’</w:t>
      </w:r>
      <w:r w:rsidR="00DE1377" w:rsidRPr="00A3153B">
        <w:t>t.</w:t>
      </w:r>
      <w:r w:rsidR="00B87328" w:rsidRPr="00A3153B">
        <w:t xml:space="preserve"> </w:t>
      </w:r>
      <w:r w:rsidR="00DE1377" w:rsidRPr="00A3153B">
        <w:t>In orde</w:t>
      </w:r>
      <w:r w:rsidR="00765DC8" w:rsidRPr="00A3153B">
        <w:t>r to use</w:t>
      </w:r>
      <w:r w:rsidR="00BB7FF0" w:rsidRPr="00A3153B">
        <w:t xml:space="preserve"> the test certificates, you need to copy the certificate files to a</w:t>
      </w:r>
      <w:r w:rsidR="00765DC8" w:rsidRPr="00A3153B">
        <w:t xml:space="preserve"> location </w:t>
      </w:r>
      <w:r w:rsidR="00BB7FF0" w:rsidRPr="00A3153B">
        <w:t xml:space="preserve">referenced by </w:t>
      </w:r>
      <w:r w:rsidR="001C0F1A" w:rsidRPr="00A3153B">
        <w:t>the CLASSPATH</w:t>
      </w:r>
      <w:r w:rsidR="00BB7FF0" w:rsidRPr="00A3153B">
        <w:t xml:space="preserve"> </w:t>
      </w:r>
      <w:r w:rsidR="00765DC8" w:rsidRPr="00A3153B">
        <w:t>(</w:t>
      </w:r>
      <w:r w:rsidR="008E2A11" w:rsidRPr="00A3153B">
        <w:t>the files are accessible</w:t>
      </w:r>
      <w:r w:rsidR="00765DC8" w:rsidRPr="00A3153B">
        <w:t xml:space="preserve"> from </w:t>
      </w:r>
      <w:hyperlink r:id="rId57" w:history="1">
        <w:r w:rsidR="008A76D1" w:rsidRPr="00FC5733">
          <w:rPr>
            <w:rStyle w:val="Hyperlink"/>
          </w:rPr>
          <w:t>https://installer.id.ee/media/esteidtestcerts.jar</w:t>
        </w:r>
      </w:hyperlink>
      <w:r w:rsidR="00765DC8" w:rsidRPr="00A3153B">
        <w:t>)</w:t>
      </w:r>
      <w:r w:rsidR="008E2A11" w:rsidRPr="00A3153B">
        <w:t>.</w:t>
      </w:r>
      <w:r w:rsidR="00765DC8" w:rsidRPr="00A3153B">
        <w:t xml:space="preserve"> </w:t>
      </w:r>
    </w:p>
    <w:p w14:paraId="6AC32180" w14:textId="77777777" w:rsidR="009A12F4" w:rsidRPr="00A3153B" w:rsidRDefault="009A12F4" w:rsidP="00BE0C7B">
      <w:pPr>
        <w:rPr>
          <w:b/>
        </w:rPr>
      </w:pPr>
      <w:r w:rsidRPr="00A3153B">
        <w:t xml:space="preserve">Note that if placing the certificates to some location referenced by the CLASSPATH, you can use </w:t>
      </w:r>
      <w:r w:rsidRPr="00A3153B">
        <w:rPr>
          <w:b/>
        </w:rPr>
        <w:t>jar://</w:t>
      </w:r>
      <w:r w:rsidRPr="00A3153B">
        <w:t xml:space="preserve"> to get them (using forward slashes both on your Linux and other environments, e.g. jar://certs/TEST EECCRCA.crt)</w:t>
      </w:r>
    </w:p>
    <w:p w14:paraId="5AE92987" w14:textId="66008C82" w:rsidR="000C66FA" w:rsidRPr="00A3153B" w:rsidRDefault="009A12F4" w:rsidP="00BE0C7B">
      <w:r w:rsidRPr="00A3153B">
        <w:rPr>
          <w:b/>
        </w:rPr>
        <w:t>Note:</w:t>
      </w:r>
      <w:r w:rsidRPr="00A3153B">
        <w:t xml:space="preserve"> </w:t>
      </w:r>
      <w:r w:rsidR="00B87328" w:rsidRPr="00A3153B">
        <w:t>test certificates should not be used in live applications as the JDigiDoc library does not give notifications to the user in case of test signatures</w:t>
      </w:r>
      <w:r w:rsidR="00E91DCE">
        <w:t xml:space="preserve"> </w:t>
      </w:r>
      <w:r w:rsidR="00E91DCE">
        <w:rPr>
          <w:lang w:val="en-GB"/>
        </w:rPr>
        <w:t>(</w:t>
      </w:r>
      <w:r w:rsidR="007673D9">
        <w:rPr>
          <w:lang w:val="en-GB"/>
        </w:rPr>
        <w:t xml:space="preserve">even though </w:t>
      </w:r>
      <w:r w:rsidR="00E91DCE">
        <w:rPr>
          <w:lang w:val="en-GB"/>
        </w:rPr>
        <w:t xml:space="preserve">since the library’s version v3.8, the utility program displays test signature </w:t>
      </w:r>
      <w:r w:rsidR="009F53BC">
        <w:rPr>
          <w:lang w:val="en-GB"/>
        </w:rPr>
        <w:t xml:space="preserve">as a </w:t>
      </w:r>
      <w:r w:rsidR="00E91DCE">
        <w:rPr>
          <w:lang w:val="en-GB"/>
        </w:rPr>
        <w:t>warning to the user)</w:t>
      </w:r>
      <w:r w:rsidR="00B87328" w:rsidRPr="00A3153B">
        <w:t>.</w:t>
      </w:r>
      <w:r w:rsidRPr="00A3153B">
        <w:t xml:space="preserve"> In case of live applications, the </w:t>
      </w:r>
      <w:r w:rsidR="00E36EF9" w:rsidRPr="00A3153B">
        <w:t>test certificates should be removed.</w:t>
      </w:r>
      <w:r w:rsidR="00BE0C7B" w:rsidRPr="00A3153B">
        <w:t xml:space="preserve"> </w:t>
      </w:r>
    </w:p>
    <w:tbl>
      <w:tblPr>
        <w:tblStyle w:val="Param"/>
        <w:tblW w:w="8323" w:type="dxa"/>
        <w:tblLook w:val="04A0" w:firstRow="1" w:lastRow="0" w:firstColumn="1" w:lastColumn="0" w:noHBand="0" w:noVBand="1"/>
      </w:tblPr>
      <w:tblGrid>
        <w:gridCol w:w="3539"/>
        <w:gridCol w:w="4784"/>
      </w:tblGrid>
      <w:tr w:rsidR="00C72935" w:rsidRPr="00FC5733" w14:paraId="5C96A03C" w14:textId="77777777" w:rsidTr="00C72935">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3DEB0DD0" w14:textId="77777777" w:rsidR="00C72935" w:rsidRPr="00A3153B" w:rsidRDefault="00C72935" w:rsidP="00C72935">
            <w:pPr>
              <w:spacing w:after="0"/>
              <w:jc w:val="left"/>
              <w:rPr>
                <w:b/>
                <w:szCs w:val="18"/>
              </w:rPr>
            </w:pPr>
            <w:r w:rsidRPr="00A3153B">
              <w:rPr>
                <w:b/>
                <w:szCs w:val="18"/>
              </w:rPr>
              <w:t>Parameter</w:t>
            </w:r>
          </w:p>
        </w:tc>
        <w:tc>
          <w:tcPr>
            <w:tcW w:w="4784" w:type="dxa"/>
            <w:noWrap/>
          </w:tcPr>
          <w:p w14:paraId="7D7DC25F" w14:textId="77777777" w:rsidR="00C72935" w:rsidRPr="00A3153B" w:rsidRDefault="00C72935" w:rsidP="00C72935">
            <w:pPr>
              <w:spacing w:after="0"/>
              <w:jc w:val="left"/>
              <w:rPr>
                <w:b/>
                <w:szCs w:val="18"/>
              </w:rPr>
            </w:pPr>
            <w:r w:rsidRPr="00A3153B">
              <w:rPr>
                <w:b/>
                <w:szCs w:val="18"/>
              </w:rPr>
              <w:t xml:space="preserve">Description </w:t>
            </w:r>
          </w:p>
        </w:tc>
      </w:tr>
      <w:tr w:rsidR="00C72935" w:rsidRPr="00FC5733" w14:paraId="741308AD" w14:textId="77777777" w:rsidTr="00C72935">
        <w:trPr>
          <w:trHeight w:val="300"/>
        </w:trPr>
        <w:tc>
          <w:tcPr>
            <w:tcW w:w="3539" w:type="dxa"/>
            <w:noWrap/>
            <w:vAlign w:val="center"/>
          </w:tcPr>
          <w:p w14:paraId="198E0307" w14:textId="77777777" w:rsidR="00C72935" w:rsidRPr="00A3153B" w:rsidRDefault="008E54A3" w:rsidP="00C72935">
            <w:pPr>
              <w:spacing w:after="0"/>
              <w:jc w:val="left"/>
            </w:pPr>
            <w:r w:rsidRPr="00A3153B">
              <w:t>DIGIDOC_CAS</w:t>
            </w:r>
          </w:p>
        </w:tc>
        <w:tc>
          <w:tcPr>
            <w:tcW w:w="4784" w:type="dxa"/>
            <w:noWrap/>
            <w:vAlign w:val="center"/>
          </w:tcPr>
          <w:p w14:paraId="7816E63A" w14:textId="77777777" w:rsidR="0056064A" w:rsidRPr="00A3153B" w:rsidRDefault="0056064A" w:rsidP="00C72935">
            <w:pPr>
              <w:spacing w:after="0"/>
              <w:jc w:val="left"/>
              <w:rPr>
                <w:color w:val="000000" w:themeColor="text1"/>
                <w:szCs w:val="18"/>
              </w:rPr>
            </w:pPr>
            <w:r w:rsidRPr="00A3153B">
              <w:rPr>
                <w:color w:val="000000" w:themeColor="text1"/>
                <w:szCs w:val="18"/>
              </w:rPr>
              <w:t xml:space="preserve">Number </w:t>
            </w:r>
            <w:r w:rsidR="00775EB3" w:rsidRPr="00A3153B">
              <w:rPr>
                <w:color w:val="000000" w:themeColor="text1"/>
                <w:szCs w:val="18"/>
              </w:rPr>
              <w:t xml:space="preserve"> of ‘local’ CAs registered in your configuration file</w:t>
            </w:r>
          </w:p>
          <w:p w14:paraId="218B323D" w14:textId="77777777" w:rsidR="00C72935" w:rsidRPr="00A3153B" w:rsidRDefault="002414D8" w:rsidP="00C72935">
            <w:pPr>
              <w:spacing w:after="0"/>
              <w:jc w:val="left"/>
              <w:rPr>
                <w:b/>
                <w:i/>
                <w:color w:val="000000" w:themeColor="text1"/>
                <w:szCs w:val="18"/>
              </w:rPr>
            </w:pPr>
            <w:r w:rsidRPr="00A3153B">
              <w:rPr>
                <w:b/>
                <w:i/>
                <w:color w:val="7030A0"/>
                <w:szCs w:val="18"/>
              </w:rPr>
              <w:t>1</w:t>
            </w:r>
          </w:p>
        </w:tc>
      </w:tr>
      <w:tr w:rsidR="00C72935" w:rsidRPr="00FC5733" w14:paraId="39421B8D" w14:textId="77777777" w:rsidTr="00C72935">
        <w:trPr>
          <w:trHeight w:val="300"/>
        </w:trPr>
        <w:tc>
          <w:tcPr>
            <w:tcW w:w="3539" w:type="dxa"/>
            <w:noWrap/>
            <w:vAlign w:val="center"/>
          </w:tcPr>
          <w:p w14:paraId="1940CFBC" w14:textId="77777777" w:rsidR="00C72935" w:rsidRPr="00A3153B" w:rsidRDefault="008E54A3" w:rsidP="00C72935">
            <w:pPr>
              <w:spacing w:after="0"/>
              <w:jc w:val="left"/>
            </w:pPr>
            <w:r w:rsidRPr="00A3153B">
              <w:lastRenderedPageBreak/>
              <w:t>DIGIDOC_CA_</w:t>
            </w:r>
            <w:r w:rsidR="00775EB3" w:rsidRPr="00A3153B">
              <w:t>1</w:t>
            </w:r>
            <w:r w:rsidRPr="00A3153B">
              <w:t>_NAME</w:t>
            </w:r>
          </w:p>
          <w:p w14:paraId="666E0E93" w14:textId="77777777" w:rsidR="00245AD9" w:rsidRPr="00A3153B" w:rsidRDefault="00245AD9" w:rsidP="00775EB3">
            <w:pPr>
              <w:spacing w:after="0"/>
              <w:jc w:val="left"/>
            </w:pPr>
            <w:r w:rsidRPr="00A3153B">
              <w:t xml:space="preserve">… </w:t>
            </w:r>
          </w:p>
          <w:p w14:paraId="27320ED8" w14:textId="77777777" w:rsidR="00775EB3" w:rsidRPr="00A3153B" w:rsidRDefault="00245AD9" w:rsidP="00C72935">
            <w:pPr>
              <w:spacing w:after="0"/>
              <w:jc w:val="left"/>
            </w:pPr>
            <w:r w:rsidRPr="00A3153B">
              <w:t>DIGIDOC_CA_</w:t>
            </w:r>
            <w:r w:rsidRPr="00A3153B">
              <w:rPr>
                <w:i/>
              </w:rPr>
              <w:t>n</w:t>
            </w:r>
            <w:r w:rsidR="00775EB3" w:rsidRPr="00A3153B">
              <w:t>_NAME</w:t>
            </w:r>
          </w:p>
        </w:tc>
        <w:tc>
          <w:tcPr>
            <w:tcW w:w="4784" w:type="dxa"/>
            <w:noWrap/>
            <w:vAlign w:val="center"/>
          </w:tcPr>
          <w:p w14:paraId="46704E75" w14:textId="77777777" w:rsidR="00775EB3" w:rsidRPr="00A3153B" w:rsidRDefault="00775EB3" w:rsidP="00C72935">
            <w:pPr>
              <w:spacing w:after="0"/>
              <w:jc w:val="left"/>
              <w:rPr>
                <w:color w:val="000000" w:themeColor="text1"/>
                <w:szCs w:val="18"/>
              </w:rPr>
            </w:pPr>
            <w:r w:rsidRPr="00A3153B">
              <w:rPr>
                <w:color w:val="000000" w:themeColor="text1"/>
                <w:szCs w:val="18"/>
              </w:rPr>
              <w:t>Name of the registered CA’s</w:t>
            </w:r>
            <w:r w:rsidR="006E21F6" w:rsidRPr="00A3153B">
              <w:rPr>
                <w:color w:val="000000" w:themeColor="text1"/>
                <w:szCs w:val="18"/>
              </w:rPr>
              <w:t>. T</w:t>
            </w:r>
            <w:r w:rsidR="00245AD9" w:rsidRPr="00A3153B">
              <w:rPr>
                <w:color w:val="000000" w:themeColor="text1"/>
                <w:szCs w:val="18"/>
              </w:rPr>
              <w:t xml:space="preserve">he currently registered CA in JDigiDoc </w:t>
            </w:r>
            <w:r w:rsidR="002414D8" w:rsidRPr="00A3153B">
              <w:rPr>
                <w:color w:val="000000" w:themeColor="text1"/>
                <w:szCs w:val="18"/>
              </w:rPr>
              <w:t>is</w:t>
            </w:r>
            <w:r w:rsidR="006E21F6" w:rsidRPr="00A3153B">
              <w:rPr>
                <w:color w:val="000000" w:themeColor="text1"/>
                <w:szCs w:val="18"/>
              </w:rPr>
              <w:t>:</w:t>
            </w:r>
          </w:p>
          <w:p w14:paraId="5D7EBE1C" w14:textId="77777777" w:rsidR="00C72935" w:rsidRPr="00A3153B" w:rsidRDefault="00F83A01" w:rsidP="00C72935">
            <w:pPr>
              <w:spacing w:after="0"/>
              <w:jc w:val="left"/>
              <w:rPr>
                <w:b/>
                <w:i/>
                <w:color w:val="7030A0"/>
              </w:rPr>
            </w:pPr>
            <w:r w:rsidRPr="00A3153B">
              <w:rPr>
                <w:b/>
                <w:i/>
                <w:color w:val="7030A0"/>
              </w:rPr>
              <w:t xml:space="preserve">DIGIDOC_CA_1_NAME = </w:t>
            </w:r>
            <w:r w:rsidR="00775EB3" w:rsidRPr="00A3153B">
              <w:rPr>
                <w:b/>
                <w:i/>
                <w:color w:val="7030A0"/>
                <w:szCs w:val="18"/>
              </w:rPr>
              <w:t>AS Sertifitseerimiskeskus</w:t>
            </w:r>
          </w:p>
          <w:p w14:paraId="62502FAE" w14:textId="77777777" w:rsidR="00C54541" w:rsidRPr="00A3153B" w:rsidRDefault="002414D8" w:rsidP="002414D8">
            <w:pPr>
              <w:spacing w:after="0"/>
              <w:jc w:val="left"/>
              <w:rPr>
                <w:color w:val="000000" w:themeColor="text1"/>
                <w:szCs w:val="18"/>
              </w:rPr>
            </w:pPr>
            <w:r w:rsidRPr="00A3153B" w:rsidDel="002414D8">
              <w:rPr>
                <w:b/>
                <w:i/>
                <w:color w:val="7030A0"/>
              </w:rPr>
              <w:t xml:space="preserve"> </w:t>
            </w:r>
            <w:r w:rsidR="006E21F6" w:rsidRPr="00A3153B">
              <w:rPr>
                <w:szCs w:val="18"/>
              </w:rPr>
              <w:t xml:space="preserve">(The number of entries </w:t>
            </w:r>
            <w:r w:rsidRPr="00A3153B">
              <w:rPr>
                <w:szCs w:val="18"/>
              </w:rPr>
              <w:t>corresponds</w:t>
            </w:r>
            <w:r w:rsidR="006E21F6" w:rsidRPr="00A3153B">
              <w:rPr>
                <w:szCs w:val="18"/>
              </w:rPr>
              <w:t xml:space="preserve"> to </w:t>
            </w:r>
            <w:r w:rsidR="006E21F6" w:rsidRPr="00A3153B">
              <w:t>DIGIDOC_CAS)</w:t>
            </w:r>
            <w:r w:rsidR="006E21F6" w:rsidRPr="00A3153B">
              <w:rPr>
                <w:szCs w:val="18"/>
              </w:rPr>
              <w:t xml:space="preserve">  </w:t>
            </w:r>
          </w:p>
        </w:tc>
      </w:tr>
      <w:tr w:rsidR="00C72935" w:rsidRPr="00FC5733" w14:paraId="254A3468" w14:textId="77777777" w:rsidTr="00C72935">
        <w:trPr>
          <w:trHeight w:val="300"/>
        </w:trPr>
        <w:tc>
          <w:tcPr>
            <w:tcW w:w="3539" w:type="dxa"/>
            <w:noWrap/>
            <w:vAlign w:val="center"/>
          </w:tcPr>
          <w:p w14:paraId="3827B4EF" w14:textId="77777777" w:rsidR="00C72935" w:rsidRPr="00A3153B" w:rsidRDefault="008E54A3" w:rsidP="00C72935">
            <w:pPr>
              <w:spacing w:after="0"/>
              <w:jc w:val="left"/>
            </w:pPr>
            <w:r w:rsidRPr="00A3153B">
              <w:t>DIGIDOC_CA_1_TRADENAME</w:t>
            </w:r>
          </w:p>
          <w:p w14:paraId="6654FDF4" w14:textId="77777777" w:rsidR="00C54541" w:rsidRPr="00A3153B" w:rsidRDefault="00245AD9" w:rsidP="00C54541">
            <w:pPr>
              <w:spacing w:after="0"/>
              <w:jc w:val="left"/>
            </w:pPr>
            <w:r w:rsidRPr="00A3153B">
              <w:t>…</w:t>
            </w:r>
          </w:p>
          <w:p w14:paraId="659F5E44" w14:textId="77777777" w:rsidR="00245AD9" w:rsidRPr="00A3153B" w:rsidRDefault="00245AD9" w:rsidP="00245AD9">
            <w:pPr>
              <w:spacing w:after="0"/>
              <w:jc w:val="left"/>
            </w:pPr>
            <w:r w:rsidRPr="00A3153B">
              <w:t>DIGIDOC_CA_</w:t>
            </w:r>
            <w:r w:rsidRPr="00A3153B">
              <w:rPr>
                <w:i/>
              </w:rPr>
              <w:t>n</w:t>
            </w:r>
            <w:r w:rsidRPr="00A3153B">
              <w:t>_TRADENAME</w:t>
            </w:r>
          </w:p>
          <w:p w14:paraId="2DF054BC" w14:textId="77777777" w:rsidR="00245AD9" w:rsidRPr="00A3153B" w:rsidRDefault="00245AD9" w:rsidP="00C54541">
            <w:pPr>
              <w:spacing w:after="0"/>
              <w:jc w:val="left"/>
            </w:pPr>
          </w:p>
        </w:tc>
        <w:tc>
          <w:tcPr>
            <w:tcW w:w="4784" w:type="dxa"/>
            <w:noWrap/>
            <w:vAlign w:val="center"/>
          </w:tcPr>
          <w:p w14:paraId="77EF77B3" w14:textId="77777777" w:rsidR="00775EB3" w:rsidRPr="00A3153B" w:rsidRDefault="00775EB3" w:rsidP="00C72935">
            <w:pPr>
              <w:spacing w:after="0"/>
              <w:jc w:val="left"/>
              <w:rPr>
                <w:color w:val="000000" w:themeColor="text1"/>
                <w:szCs w:val="18"/>
              </w:rPr>
            </w:pPr>
            <w:r w:rsidRPr="00A3153B">
              <w:rPr>
                <w:color w:val="000000" w:themeColor="text1"/>
                <w:szCs w:val="18"/>
              </w:rPr>
              <w:t>Trade name for the CA</w:t>
            </w:r>
          </w:p>
          <w:p w14:paraId="38D01234" w14:textId="77777777" w:rsidR="00C54541" w:rsidRPr="00A3153B" w:rsidRDefault="006119E6" w:rsidP="00C72935">
            <w:pPr>
              <w:spacing w:after="0"/>
              <w:jc w:val="left"/>
              <w:rPr>
                <w:b/>
                <w:i/>
                <w:color w:val="7030A0"/>
                <w:szCs w:val="18"/>
              </w:rPr>
            </w:pPr>
            <w:r w:rsidRPr="00A3153B">
              <w:rPr>
                <w:b/>
                <w:i/>
                <w:color w:val="7030A0"/>
                <w:szCs w:val="18"/>
              </w:rPr>
              <w:t xml:space="preserve">DIGIDOC_CA_1_TRADENAME = </w:t>
            </w:r>
            <w:r w:rsidR="00C54541" w:rsidRPr="00A3153B">
              <w:rPr>
                <w:b/>
                <w:i/>
                <w:color w:val="7030A0"/>
                <w:szCs w:val="18"/>
              </w:rPr>
              <w:t>SK</w:t>
            </w:r>
          </w:p>
          <w:p w14:paraId="21571841"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 xml:space="preserve">(The number of entries </w:t>
            </w:r>
            <w:r w:rsidRPr="00A3153B">
              <w:rPr>
                <w:szCs w:val="18"/>
              </w:rPr>
              <w:t xml:space="preserve">corresponds </w:t>
            </w:r>
            <w:r w:rsidR="006E21F6" w:rsidRPr="00A3153B">
              <w:rPr>
                <w:szCs w:val="18"/>
              </w:rPr>
              <w:t xml:space="preserve">to </w:t>
            </w:r>
            <w:r w:rsidR="006E21F6" w:rsidRPr="00A3153B">
              <w:t>DIGIDOC_CAS)</w:t>
            </w:r>
            <w:r w:rsidR="006E21F6" w:rsidRPr="00A3153B">
              <w:rPr>
                <w:szCs w:val="18"/>
              </w:rPr>
              <w:t xml:space="preserve">  </w:t>
            </w:r>
          </w:p>
        </w:tc>
      </w:tr>
      <w:tr w:rsidR="00C72935" w:rsidRPr="00FC5733" w14:paraId="4C72A4AE" w14:textId="77777777" w:rsidTr="00C72935">
        <w:trPr>
          <w:trHeight w:val="300"/>
        </w:trPr>
        <w:tc>
          <w:tcPr>
            <w:tcW w:w="3539" w:type="dxa"/>
            <w:noWrap/>
            <w:vAlign w:val="center"/>
          </w:tcPr>
          <w:p w14:paraId="2AC93580" w14:textId="77777777" w:rsidR="00C72935" w:rsidRPr="00A3153B" w:rsidRDefault="008E54A3" w:rsidP="00C72935">
            <w:pPr>
              <w:spacing w:after="0"/>
              <w:jc w:val="left"/>
            </w:pPr>
            <w:r w:rsidRPr="00A3153B">
              <w:t>DIGIDOC_CA_1_CERTS</w:t>
            </w:r>
          </w:p>
          <w:p w14:paraId="0416406D" w14:textId="77777777" w:rsidR="00245AD9" w:rsidRPr="00A3153B" w:rsidRDefault="00245AD9" w:rsidP="00C54541">
            <w:pPr>
              <w:spacing w:after="0"/>
              <w:jc w:val="left"/>
            </w:pPr>
            <w:r w:rsidRPr="00A3153B">
              <w:t>…</w:t>
            </w:r>
          </w:p>
          <w:p w14:paraId="64B24FAA" w14:textId="77777777" w:rsidR="00C54541" w:rsidRPr="00A3153B" w:rsidRDefault="00C54541" w:rsidP="00C54541">
            <w:pPr>
              <w:spacing w:after="0"/>
              <w:jc w:val="left"/>
            </w:pPr>
            <w:r w:rsidRPr="00A3153B">
              <w:t>D</w:t>
            </w:r>
            <w:r w:rsidR="00245AD9" w:rsidRPr="00A3153B">
              <w:t>IGIDOC_CA_</w:t>
            </w:r>
            <w:r w:rsidR="00245AD9" w:rsidRPr="00A3153B">
              <w:rPr>
                <w:i/>
              </w:rPr>
              <w:t>n</w:t>
            </w:r>
            <w:r w:rsidR="00245AD9" w:rsidRPr="00A3153B">
              <w:t>_ CERTS</w:t>
            </w:r>
          </w:p>
        </w:tc>
        <w:tc>
          <w:tcPr>
            <w:tcW w:w="4784" w:type="dxa"/>
            <w:noWrap/>
            <w:vAlign w:val="center"/>
          </w:tcPr>
          <w:p w14:paraId="27A72432" w14:textId="77777777" w:rsidR="00C72935" w:rsidRPr="00A3153B" w:rsidRDefault="00775EB3" w:rsidP="00C72935">
            <w:pPr>
              <w:spacing w:after="0"/>
              <w:jc w:val="left"/>
              <w:rPr>
                <w:color w:val="000000" w:themeColor="text1"/>
                <w:szCs w:val="18"/>
              </w:rPr>
            </w:pPr>
            <w:r w:rsidRPr="00A3153B">
              <w:rPr>
                <w:color w:val="000000" w:themeColor="text1"/>
                <w:szCs w:val="18"/>
              </w:rPr>
              <w:t>Number of certificates for the specific CA</w:t>
            </w:r>
            <w:r w:rsidR="00245AD9" w:rsidRPr="00A3153B">
              <w:rPr>
                <w:color w:val="000000" w:themeColor="text1"/>
                <w:szCs w:val="18"/>
              </w:rPr>
              <w:t xml:space="preserve">. </w:t>
            </w:r>
            <w:r w:rsidR="00F83A01" w:rsidRPr="00A3153B">
              <w:rPr>
                <w:color w:val="000000" w:themeColor="text1"/>
                <w:szCs w:val="18"/>
              </w:rPr>
              <w:t xml:space="preserve">Currently, the following number  of certificates is </w:t>
            </w:r>
            <w:r w:rsidR="00245AD9" w:rsidRPr="00A3153B">
              <w:rPr>
                <w:color w:val="000000" w:themeColor="text1"/>
                <w:szCs w:val="18"/>
              </w:rPr>
              <w:t xml:space="preserve">registered </w:t>
            </w:r>
            <w:r w:rsidR="00F83A01" w:rsidRPr="00A3153B">
              <w:rPr>
                <w:color w:val="000000" w:themeColor="text1"/>
                <w:szCs w:val="18"/>
              </w:rPr>
              <w:t xml:space="preserve"> per </w:t>
            </w:r>
            <w:r w:rsidR="00245AD9" w:rsidRPr="00A3153B">
              <w:rPr>
                <w:color w:val="000000" w:themeColor="text1"/>
                <w:szCs w:val="18"/>
              </w:rPr>
              <w:t>CA</w:t>
            </w:r>
            <w:r w:rsidR="00F83A01" w:rsidRPr="00A3153B">
              <w:rPr>
                <w:color w:val="000000" w:themeColor="text1"/>
                <w:szCs w:val="18"/>
              </w:rPr>
              <w:t>s in JDigiDoc</w:t>
            </w:r>
            <w:r w:rsidR="00245AD9" w:rsidRPr="00A3153B">
              <w:rPr>
                <w:color w:val="000000" w:themeColor="text1"/>
                <w:szCs w:val="18"/>
              </w:rPr>
              <w:t>:</w:t>
            </w:r>
          </w:p>
          <w:p w14:paraId="52245A2B" w14:textId="449C6C3D" w:rsidR="00245AD9" w:rsidRPr="00A3153B" w:rsidRDefault="006119E6" w:rsidP="00C72935">
            <w:pPr>
              <w:spacing w:after="0"/>
              <w:jc w:val="left"/>
              <w:rPr>
                <w:b/>
                <w:i/>
                <w:color w:val="7030A0"/>
                <w:szCs w:val="18"/>
              </w:rPr>
            </w:pPr>
            <w:r w:rsidRPr="00A3153B">
              <w:rPr>
                <w:b/>
                <w:i/>
                <w:color w:val="7030A0"/>
                <w:szCs w:val="18"/>
              </w:rPr>
              <w:t xml:space="preserve">DIGIDOC_CA_1_CERTS = </w:t>
            </w:r>
            <w:r w:rsidR="00245AD9" w:rsidRPr="00A3153B">
              <w:rPr>
                <w:b/>
                <w:i/>
                <w:color w:val="7030A0"/>
                <w:szCs w:val="18"/>
              </w:rPr>
              <w:t>1</w:t>
            </w:r>
            <w:r w:rsidR="0063677F">
              <w:rPr>
                <w:b/>
                <w:i/>
                <w:color w:val="7030A0"/>
                <w:szCs w:val="18"/>
              </w:rPr>
              <w:t>7</w:t>
            </w:r>
          </w:p>
          <w:p w14:paraId="57A412D0" w14:textId="77777777" w:rsidR="00C54541" w:rsidRPr="00A3153B" w:rsidRDefault="002414D8" w:rsidP="002414D8">
            <w:pPr>
              <w:spacing w:after="0"/>
              <w:jc w:val="left"/>
              <w:rPr>
                <w:color w:val="000000" w:themeColor="text1"/>
                <w:szCs w:val="18"/>
              </w:rPr>
            </w:pPr>
            <w:r w:rsidRPr="00A3153B" w:rsidDel="002414D8">
              <w:rPr>
                <w:b/>
                <w:i/>
                <w:color w:val="7030A0"/>
                <w:szCs w:val="18"/>
              </w:rPr>
              <w:t xml:space="preserve"> </w:t>
            </w:r>
            <w:r w:rsidR="006E21F6" w:rsidRPr="00A3153B">
              <w:rPr>
                <w:szCs w:val="18"/>
              </w:rPr>
              <w:t>(</w:t>
            </w:r>
            <w:r w:rsidR="00C54541" w:rsidRPr="00A3153B">
              <w:rPr>
                <w:szCs w:val="18"/>
              </w:rPr>
              <w:t xml:space="preserve">The number of </w:t>
            </w:r>
            <w:r w:rsidR="006E21F6" w:rsidRPr="00A3153B">
              <w:rPr>
                <w:szCs w:val="18"/>
              </w:rPr>
              <w:t>entries</w:t>
            </w:r>
            <w:r w:rsidR="00C54541" w:rsidRPr="00A3153B">
              <w:rPr>
                <w:szCs w:val="18"/>
              </w:rPr>
              <w:t xml:space="preserve"> </w:t>
            </w:r>
            <w:r w:rsidRPr="00A3153B">
              <w:rPr>
                <w:szCs w:val="18"/>
              </w:rPr>
              <w:t>corresponds</w:t>
            </w:r>
            <w:r w:rsidR="006E21F6" w:rsidRPr="00A3153B">
              <w:rPr>
                <w:szCs w:val="18"/>
              </w:rPr>
              <w:t xml:space="preserve"> to</w:t>
            </w:r>
            <w:r w:rsidR="00C54541" w:rsidRPr="00A3153B">
              <w:rPr>
                <w:szCs w:val="18"/>
              </w:rPr>
              <w:t xml:space="preserve"> </w:t>
            </w:r>
            <w:r w:rsidR="00C54541" w:rsidRPr="00A3153B">
              <w:t>DIGIDOC_CAS</w:t>
            </w:r>
            <w:r w:rsidR="006E21F6" w:rsidRPr="00A3153B">
              <w:t>)</w:t>
            </w:r>
            <w:r w:rsidR="00C54541" w:rsidRPr="00A3153B">
              <w:rPr>
                <w:szCs w:val="18"/>
              </w:rPr>
              <w:t xml:space="preserve">  </w:t>
            </w:r>
          </w:p>
        </w:tc>
      </w:tr>
      <w:tr w:rsidR="008E54A3" w:rsidRPr="00FC5733" w14:paraId="693B8762" w14:textId="77777777" w:rsidTr="00C72935">
        <w:trPr>
          <w:trHeight w:val="300"/>
        </w:trPr>
        <w:tc>
          <w:tcPr>
            <w:tcW w:w="3539" w:type="dxa"/>
            <w:noWrap/>
            <w:vAlign w:val="center"/>
          </w:tcPr>
          <w:p w14:paraId="65248F5C" w14:textId="77777777" w:rsidR="008E54A3" w:rsidRPr="00A3153B" w:rsidRDefault="00C54541" w:rsidP="00C72935">
            <w:pPr>
              <w:spacing w:after="0"/>
              <w:jc w:val="left"/>
            </w:pPr>
            <w:r w:rsidRPr="00A3153B">
              <w:t>DIGIDOC_CA_1</w:t>
            </w:r>
            <w:r w:rsidR="008E54A3" w:rsidRPr="00A3153B">
              <w:t>_CERT</w:t>
            </w:r>
            <w:r w:rsidRPr="00A3153B">
              <w:t>1</w:t>
            </w:r>
          </w:p>
          <w:p w14:paraId="469CA8B1" w14:textId="77777777" w:rsidR="00F83A01" w:rsidRPr="00A3153B" w:rsidRDefault="00C763A2" w:rsidP="006E21F6">
            <w:pPr>
              <w:spacing w:after="0"/>
              <w:jc w:val="left"/>
            </w:pPr>
            <w:r w:rsidRPr="00A3153B">
              <w:t>…</w:t>
            </w:r>
          </w:p>
          <w:p w14:paraId="03007A34" w14:textId="77777777" w:rsidR="006E21F6" w:rsidRPr="00A3153B" w:rsidRDefault="00F83A01" w:rsidP="006E21F6">
            <w:pPr>
              <w:spacing w:after="0"/>
              <w:jc w:val="left"/>
            </w:pPr>
            <w:r w:rsidRPr="00A3153B">
              <w:t>DIGIDOC_CA_</w:t>
            </w:r>
            <w:r w:rsidRPr="00A3153B">
              <w:rPr>
                <w:i/>
              </w:rPr>
              <w:t>n</w:t>
            </w:r>
            <w:r w:rsidRPr="00A3153B">
              <w:t>_CERT</w:t>
            </w:r>
            <w:r w:rsidRPr="00A3153B">
              <w:rPr>
                <w:i/>
              </w:rPr>
              <w:t>n</w:t>
            </w:r>
            <w:r w:rsidRPr="00A3153B">
              <w:t>,</w:t>
            </w:r>
          </w:p>
          <w:p w14:paraId="445CBF95" w14:textId="77777777" w:rsidR="00C54541" w:rsidRPr="00A3153B" w:rsidRDefault="00C54541" w:rsidP="00C72935">
            <w:pPr>
              <w:spacing w:after="0"/>
              <w:jc w:val="left"/>
            </w:pPr>
          </w:p>
        </w:tc>
        <w:tc>
          <w:tcPr>
            <w:tcW w:w="4784" w:type="dxa"/>
            <w:noWrap/>
            <w:vAlign w:val="center"/>
          </w:tcPr>
          <w:p w14:paraId="352E94CB" w14:textId="77777777" w:rsidR="008E54A3" w:rsidRPr="00A3153B" w:rsidRDefault="00775EB3" w:rsidP="00C72935">
            <w:pPr>
              <w:spacing w:after="0"/>
              <w:jc w:val="left"/>
              <w:rPr>
                <w:color w:val="000000" w:themeColor="text1"/>
                <w:szCs w:val="18"/>
              </w:rPr>
            </w:pPr>
            <w:r w:rsidRPr="00A3153B">
              <w:rPr>
                <w:color w:val="000000" w:themeColor="text1"/>
                <w:szCs w:val="18"/>
              </w:rPr>
              <w:t xml:space="preserve">Location of </w:t>
            </w:r>
            <w:r w:rsidR="00245AD9" w:rsidRPr="00A3153B">
              <w:rPr>
                <w:color w:val="000000" w:themeColor="text1"/>
                <w:szCs w:val="18"/>
              </w:rPr>
              <w:t>all</w:t>
            </w:r>
            <w:r w:rsidRPr="00A3153B">
              <w:rPr>
                <w:color w:val="000000" w:themeColor="text1"/>
                <w:szCs w:val="18"/>
              </w:rPr>
              <w:t xml:space="preserve"> certificate</w:t>
            </w:r>
            <w:r w:rsidR="00245AD9" w:rsidRPr="00A3153B">
              <w:rPr>
                <w:color w:val="000000" w:themeColor="text1"/>
                <w:szCs w:val="18"/>
              </w:rPr>
              <w:t xml:space="preserve">s for </w:t>
            </w:r>
            <w:r w:rsidR="006119E6" w:rsidRPr="00A3153B">
              <w:rPr>
                <w:color w:val="000000" w:themeColor="text1"/>
                <w:szCs w:val="18"/>
              </w:rPr>
              <w:t>each CA</w:t>
            </w:r>
          </w:p>
          <w:p w14:paraId="570EFC2C" w14:textId="77777777" w:rsidR="00C54541" w:rsidRPr="00A3153B" w:rsidRDefault="006E21F6" w:rsidP="006E21F6">
            <w:pPr>
              <w:spacing w:after="0"/>
              <w:jc w:val="left"/>
            </w:pPr>
            <w:r w:rsidRPr="00A3153B">
              <w:rPr>
                <w:szCs w:val="18"/>
              </w:rPr>
              <w:t xml:space="preserve">(The number of entries </w:t>
            </w:r>
            <w:r w:rsidR="002414D8" w:rsidRPr="00A3153B">
              <w:rPr>
                <w:szCs w:val="18"/>
              </w:rPr>
              <w:t>corresponds</w:t>
            </w:r>
            <w:r w:rsidRPr="00A3153B">
              <w:rPr>
                <w:szCs w:val="18"/>
              </w:rPr>
              <w:t xml:space="preserve"> to</w:t>
            </w:r>
            <w:r w:rsidR="00245AD9" w:rsidRPr="00A3153B">
              <w:t xml:space="preserve"> </w:t>
            </w:r>
            <w:r w:rsidR="006119E6" w:rsidRPr="00A3153B">
              <w:t>each</w:t>
            </w:r>
            <w:r w:rsidR="00245AD9" w:rsidRPr="00A3153B">
              <w:t xml:space="preserve"> CA’s</w:t>
            </w:r>
            <w:r w:rsidRPr="00A3153B">
              <w:t xml:space="preserve"> DIGIDOC_CA_*_CERTS)</w:t>
            </w:r>
          </w:p>
          <w:p w14:paraId="74ED084F" w14:textId="77777777" w:rsidR="002414D8" w:rsidRPr="00A3153B" w:rsidRDefault="00F83A01" w:rsidP="00DC5C12">
            <w:pPr>
              <w:spacing w:after="0"/>
              <w:jc w:val="left"/>
            </w:pPr>
            <w:r w:rsidRPr="00A3153B">
              <w:rPr>
                <w:b/>
              </w:rPr>
              <w:t>Note</w:t>
            </w:r>
            <w:r w:rsidR="00DC5C12" w:rsidRPr="00A3153B">
              <w:t>:</w:t>
            </w:r>
            <w:r w:rsidRPr="00A3153B">
              <w:t xml:space="preserve"> if the certificates</w:t>
            </w:r>
            <w:r w:rsidR="002414D8" w:rsidRPr="00A3153B">
              <w:t>’</w:t>
            </w:r>
            <w:r w:rsidRPr="00A3153B">
              <w:t xml:space="preserve"> location has been referenced by the classpath, then you can enter jar:/</w:t>
            </w:r>
            <w:r w:rsidR="00C763A2" w:rsidRPr="00A3153B">
              <w:t xml:space="preserve">/ for retrieving them, e.g. </w:t>
            </w:r>
          </w:p>
          <w:p w14:paraId="4464C738" w14:textId="77777777" w:rsidR="00F83A01" w:rsidRPr="00A3153B" w:rsidRDefault="002414D8" w:rsidP="00DC5C12">
            <w:pPr>
              <w:spacing w:after="0"/>
              <w:jc w:val="left"/>
              <w:rPr>
                <w:b/>
              </w:rPr>
            </w:pPr>
            <w:r w:rsidRPr="00A3153B">
              <w:rPr>
                <w:b/>
                <w:i/>
                <w:color w:val="7030A0"/>
              </w:rPr>
              <w:t>DIGIDOC_CA_1_CERT1 = jar://certs/EID-SK.crt</w:t>
            </w:r>
          </w:p>
        </w:tc>
      </w:tr>
    </w:tbl>
    <w:p w14:paraId="2BC5A4DA" w14:textId="77777777" w:rsidR="00325ED0" w:rsidRPr="00A3153B" w:rsidRDefault="00325ED0" w:rsidP="00DF1797">
      <w:pPr>
        <w:rPr>
          <w:b/>
          <w:u w:val="single"/>
        </w:rPr>
      </w:pPr>
    </w:p>
    <w:p w14:paraId="58520866" w14:textId="77777777" w:rsidR="00460FE0" w:rsidRPr="00A3153B" w:rsidRDefault="004E2C76" w:rsidP="00DF1797">
      <w:pPr>
        <w:rPr>
          <w:b/>
          <w:u w:val="single"/>
        </w:rPr>
      </w:pPr>
      <w:r w:rsidRPr="00A3153B">
        <w:rPr>
          <w:b/>
          <w:u w:val="single"/>
        </w:rPr>
        <w:t>OCSP</w:t>
      </w:r>
      <w:r w:rsidR="00460FE0" w:rsidRPr="00A3153B">
        <w:rPr>
          <w:b/>
          <w:u w:val="single"/>
        </w:rPr>
        <w:t xml:space="preserve"> responder certificates</w:t>
      </w:r>
    </w:p>
    <w:p w14:paraId="5E191CA6" w14:textId="77777777" w:rsidR="00B0323C" w:rsidRPr="00A3153B" w:rsidRDefault="00B0323C" w:rsidP="00DF1797">
      <w:r w:rsidRPr="00A3153B">
        <w:t xml:space="preserve">When using </w:t>
      </w:r>
      <w:r w:rsidR="005E412C" w:rsidRPr="00A3153B">
        <w:t>the</w:t>
      </w:r>
      <w:r w:rsidRPr="00A3153B">
        <w:t xml:space="preserve"> CA</w:t>
      </w:r>
      <w:r w:rsidR="005E412C" w:rsidRPr="00A3153B">
        <w:t>s registered in your configuration file</w:t>
      </w:r>
      <w:r w:rsidRPr="00A3153B">
        <w:t xml:space="preserve"> and </w:t>
      </w:r>
      <w:r w:rsidR="004E2C76" w:rsidRPr="00A3153B">
        <w:t>OCSP</w:t>
      </w:r>
      <w:r w:rsidRPr="00A3153B">
        <w:t xml:space="preserve"> responses in signature creation and verification, you must provide the following details for each </w:t>
      </w:r>
      <w:r w:rsidR="004E2C76" w:rsidRPr="00A3153B">
        <w:t>OCSP</w:t>
      </w:r>
      <w:r w:rsidRPr="00A3153B">
        <w:t xml:space="preserve"> responder</w:t>
      </w:r>
      <w:r w:rsidR="00F83A01" w:rsidRPr="00A3153B">
        <w:t>:</w:t>
      </w:r>
      <w:r w:rsidRPr="00A3153B">
        <w:t xml:space="preserve"> </w:t>
      </w:r>
    </w:p>
    <w:tbl>
      <w:tblPr>
        <w:tblStyle w:val="Param"/>
        <w:tblW w:w="8323" w:type="dxa"/>
        <w:tblLook w:val="04A0" w:firstRow="1" w:lastRow="0" w:firstColumn="1" w:lastColumn="0" w:noHBand="0" w:noVBand="1"/>
      </w:tblPr>
      <w:tblGrid>
        <w:gridCol w:w="3539"/>
        <w:gridCol w:w="4784"/>
      </w:tblGrid>
      <w:tr w:rsidR="00822DB6" w:rsidRPr="00FC5733" w14:paraId="01929A22" w14:textId="77777777" w:rsidTr="008A231D">
        <w:trPr>
          <w:cnfStyle w:val="100000000000" w:firstRow="1" w:lastRow="0" w:firstColumn="0" w:lastColumn="0" w:oddVBand="0" w:evenVBand="0" w:oddHBand="0" w:evenHBand="0" w:firstRowFirstColumn="0" w:firstRowLastColumn="0" w:lastRowFirstColumn="0" w:lastRowLastColumn="0"/>
          <w:trHeight w:val="300"/>
        </w:trPr>
        <w:tc>
          <w:tcPr>
            <w:tcW w:w="3539" w:type="dxa"/>
            <w:noWrap/>
          </w:tcPr>
          <w:p w14:paraId="046D0638" w14:textId="77777777" w:rsidR="00822DB6" w:rsidRPr="00A3153B" w:rsidRDefault="00822DB6" w:rsidP="008A231D">
            <w:pPr>
              <w:spacing w:after="0"/>
              <w:jc w:val="left"/>
              <w:rPr>
                <w:b/>
                <w:szCs w:val="18"/>
              </w:rPr>
            </w:pPr>
            <w:r w:rsidRPr="00A3153B">
              <w:rPr>
                <w:b/>
                <w:szCs w:val="18"/>
              </w:rPr>
              <w:t>Parameter</w:t>
            </w:r>
          </w:p>
        </w:tc>
        <w:tc>
          <w:tcPr>
            <w:tcW w:w="4784" w:type="dxa"/>
            <w:noWrap/>
          </w:tcPr>
          <w:p w14:paraId="659433C3" w14:textId="77777777" w:rsidR="00822DB6" w:rsidRPr="00A3153B" w:rsidRDefault="00822DB6" w:rsidP="008A231D">
            <w:pPr>
              <w:spacing w:after="0"/>
              <w:jc w:val="left"/>
              <w:rPr>
                <w:b/>
                <w:szCs w:val="18"/>
              </w:rPr>
            </w:pPr>
            <w:r w:rsidRPr="00A3153B">
              <w:rPr>
                <w:b/>
                <w:szCs w:val="18"/>
              </w:rPr>
              <w:t xml:space="preserve">Description </w:t>
            </w:r>
          </w:p>
        </w:tc>
      </w:tr>
      <w:tr w:rsidR="00822DB6" w:rsidRPr="00FC5733" w14:paraId="36703E9E" w14:textId="77777777" w:rsidTr="008A231D">
        <w:trPr>
          <w:trHeight w:val="300"/>
        </w:trPr>
        <w:tc>
          <w:tcPr>
            <w:tcW w:w="3539" w:type="dxa"/>
            <w:noWrap/>
            <w:vAlign w:val="center"/>
          </w:tcPr>
          <w:p w14:paraId="702FB91B" w14:textId="77777777" w:rsidR="00822DB6" w:rsidRPr="00A3153B" w:rsidRDefault="006E21F6" w:rsidP="008A231D">
            <w:pPr>
              <w:spacing w:after="0"/>
              <w:jc w:val="left"/>
            </w:pPr>
            <w:r w:rsidRPr="00A3153B">
              <w:t>DIGIDOC_CA_</w:t>
            </w:r>
            <w:r w:rsidR="00F83A01" w:rsidRPr="00A3153B">
              <w:t>1</w:t>
            </w:r>
            <w:r w:rsidR="00822DB6" w:rsidRPr="00A3153B">
              <w:t>_OCSPS</w:t>
            </w:r>
          </w:p>
          <w:p w14:paraId="71DD27D5" w14:textId="77777777" w:rsidR="00F83A01" w:rsidRPr="00A3153B" w:rsidRDefault="00F83A01" w:rsidP="008A231D">
            <w:pPr>
              <w:spacing w:after="0"/>
              <w:jc w:val="left"/>
            </w:pPr>
            <w:r w:rsidRPr="00A3153B">
              <w:t>…</w:t>
            </w:r>
          </w:p>
          <w:p w14:paraId="4C4E18D4" w14:textId="77777777" w:rsidR="00F83A01" w:rsidRPr="00A3153B" w:rsidRDefault="00F83A01" w:rsidP="008A231D">
            <w:pPr>
              <w:spacing w:after="0"/>
              <w:jc w:val="left"/>
            </w:pPr>
            <w:r w:rsidRPr="00A3153B">
              <w:t>DIGIDOC_CA_</w:t>
            </w:r>
            <w:r w:rsidRPr="00A3153B">
              <w:rPr>
                <w:i/>
              </w:rPr>
              <w:t>n</w:t>
            </w:r>
            <w:r w:rsidRPr="00A3153B">
              <w:t>_OCSPS</w:t>
            </w:r>
          </w:p>
        </w:tc>
        <w:tc>
          <w:tcPr>
            <w:tcW w:w="4784" w:type="dxa"/>
            <w:noWrap/>
            <w:vAlign w:val="center"/>
          </w:tcPr>
          <w:p w14:paraId="6B1B5FF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Number of </w:t>
            </w:r>
            <w:r w:rsidR="004E2C76" w:rsidRPr="00A3153B">
              <w:rPr>
                <w:color w:val="000000" w:themeColor="text1"/>
                <w:szCs w:val="18"/>
              </w:rPr>
              <w:t>OCSP</w:t>
            </w:r>
            <w:r w:rsidRPr="00A3153B">
              <w:rPr>
                <w:color w:val="000000" w:themeColor="text1"/>
                <w:szCs w:val="18"/>
              </w:rPr>
              <w:t xml:space="preserve"> responders for the specific CA</w:t>
            </w:r>
            <w:r w:rsidR="00F83A01" w:rsidRPr="00A3153B">
              <w:rPr>
                <w:color w:val="000000" w:themeColor="text1"/>
                <w:szCs w:val="18"/>
              </w:rPr>
              <w:t xml:space="preserve">. </w:t>
            </w:r>
          </w:p>
          <w:p w14:paraId="143E9175" w14:textId="77777777" w:rsidR="00C763A2" w:rsidRPr="00A3153B" w:rsidRDefault="00F83A01" w:rsidP="008A231D">
            <w:pPr>
              <w:spacing w:after="0"/>
              <w:jc w:val="left"/>
              <w:rPr>
                <w:color w:val="000000" w:themeColor="text1"/>
                <w:szCs w:val="18"/>
              </w:rPr>
            </w:pPr>
            <w:r w:rsidRPr="00A3153B">
              <w:rPr>
                <w:color w:val="000000" w:themeColor="text1"/>
                <w:szCs w:val="18"/>
              </w:rPr>
              <w:t xml:space="preserve">By default, only the </w:t>
            </w:r>
            <w:r w:rsidR="004E2C76" w:rsidRPr="00A3153B">
              <w:rPr>
                <w:color w:val="000000" w:themeColor="text1"/>
                <w:szCs w:val="18"/>
              </w:rPr>
              <w:t>OCSP</w:t>
            </w:r>
            <w:r w:rsidRPr="00A3153B">
              <w:rPr>
                <w:color w:val="000000" w:themeColor="text1"/>
                <w:szCs w:val="18"/>
              </w:rPr>
              <w:t xml:space="preserve"> responders for SK have been registered</w:t>
            </w:r>
            <w:r w:rsidR="006119E6" w:rsidRPr="00A3153B">
              <w:rPr>
                <w:color w:val="000000" w:themeColor="text1"/>
                <w:szCs w:val="18"/>
              </w:rPr>
              <w:t xml:space="preserve"> here</w:t>
            </w:r>
            <w:r w:rsidR="00DC5C12" w:rsidRPr="00A3153B">
              <w:rPr>
                <w:color w:val="000000" w:themeColor="text1"/>
                <w:szCs w:val="18"/>
              </w:rPr>
              <w:t>, e</w:t>
            </w:r>
            <w:r w:rsidR="00DC5C12" w:rsidRPr="00A3153B">
              <w:rPr>
                <w:szCs w:val="18"/>
              </w:rPr>
              <w:t>.g. f</w:t>
            </w:r>
            <w:r w:rsidR="006119E6" w:rsidRPr="00A3153B">
              <w:rPr>
                <w:szCs w:val="18"/>
              </w:rPr>
              <w:t xml:space="preserve">or SK: </w:t>
            </w:r>
          </w:p>
          <w:p w14:paraId="3F5EE47C" w14:textId="77777777" w:rsidR="00F83A01" w:rsidRPr="00A3153B" w:rsidRDefault="006119E6" w:rsidP="008A231D">
            <w:pPr>
              <w:spacing w:after="0"/>
              <w:jc w:val="left"/>
              <w:rPr>
                <w:b/>
                <w:i/>
                <w:color w:val="000000" w:themeColor="text1"/>
                <w:szCs w:val="18"/>
              </w:rPr>
            </w:pPr>
            <w:r w:rsidRPr="00A3153B">
              <w:rPr>
                <w:b/>
                <w:i/>
                <w:color w:val="7030A0"/>
                <w:szCs w:val="18"/>
              </w:rPr>
              <w:t>DIGIDOC_CA_1_OCSPS</w:t>
            </w:r>
            <w:r w:rsidRPr="00A3153B">
              <w:rPr>
                <w:b/>
                <w:i/>
                <w:color w:val="7030A0"/>
                <w:szCs w:val="18"/>
              </w:rPr>
              <w:tab/>
              <w:t xml:space="preserve">= </w:t>
            </w:r>
            <w:r w:rsidR="00F83A01" w:rsidRPr="00A3153B">
              <w:rPr>
                <w:b/>
                <w:i/>
                <w:color w:val="7030A0"/>
                <w:szCs w:val="18"/>
              </w:rPr>
              <w:t>1</w:t>
            </w:r>
            <w:r w:rsidR="00463E4C" w:rsidRPr="00A3153B">
              <w:rPr>
                <w:b/>
                <w:i/>
                <w:color w:val="7030A0"/>
                <w:szCs w:val="18"/>
              </w:rPr>
              <w:t>9</w:t>
            </w:r>
          </w:p>
        </w:tc>
      </w:tr>
      <w:tr w:rsidR="00822DB6" w:rsidRPr="00FC5733" w14:paraId="0BCC366A" w14:textId="77777777" w:rsidTr="008A231D">
        <w:trPr>
          <w:trHeight w:val="300"/>
        </w:trPr>
        <w:tc>
          <w:tcPr>
            <w:tcW w:w="3539" w:type="dxa"/>
            <w:noWrap/>
            <w:vAlign w:val="center"/>
          </w:tcPr>
          <w:p w14:paraId="0B1EF78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_CA_CN</w:t>
            </w:r>
          </w:p>
          <w:p w14:paraId="3E0A1456" w14:textId="77777777" w:rsidR="006119E6" w:rsidRPr="00A3153B" w:rsidRDefault="006119E6" w:rsidP="008A231D">
            <w:pPr>
              <w:spacing w:after="0"/>
              <w:jc w:val="left"/>
            </w:pPr>
            <w:r w:rsidRPr="00A3153B">
              <w:t>…</w:t>
            </w:r>
          </w:p>
          <w:p w14:paraId="23BB067A" w14:textId="77777777" w:rsidR="006119E6" w:rsidRPr="00A3153B" w:rsidRDefault="006119E6" w:rsidP="006119E6">
            <w:pPr>
              <w:spacing w:after="0"/>
              <w:jc w:val="left"/>
            </w:pPr>
            <w:r w:rsidRPr="00A3153B">
              <w:t>DIGIDOC_CA_</w:t>
            </w:r>
            <w:r w:rsidRPr="00A3153B">
              <w:rPr>
                <w:i/>
              </w:rPr>
              <w:t>n</w:t>
            </w:r>
            <w:r w:rsidRPr="00A3153B">
              <w:t>_OCSP</w:t>
            </w:r>
            <w:r w:rsidRPr="00A3153B">
              <w:rPr>
                <w:i/>
              </w:rPr>
              <w:t xml:space="preserve"> n</w:t>
            </w:r>
            <w:r w:rsidRPr="00A3153B">
              <w:t xml:space="preserve"> _CA_CN</w:t>
            </w:r>
          </w:p>
          <w:p w14:paraId="58F44AFD" w14:textId="77777777" w:rsidR="006119E6" w:rsidRPr="00A3153B" w:rsidRDefault="006119E6" w:rsidP="008A231D">
            <w:pPr>
              <w:spacing w:after="0"/>
              <w:jc w:val="left"/>
            </w:pPr>
          </w:p>
        </w:tc>
        <w:tc>
          <w:tcPr>
            <w:tcW w:w="4784" w:type="dxa"/>
            <w:noWrap/>
            <w:vAlign w:val="center"/>
          </w:tcPr>
          <w:p w14:paraId="2EEDAF7E"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Name of the CA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6F72379B" w14:textId="77777777" w:rsidR="006119E6" w:rsidRPr="00A3153B" w:rsidRDefault="00C52B95" w:rsidP="008A231D">
            <w:pPr>
              <w:spacing w:after="0"/>
              <w:jc w:val="left"/>
              <w:rPr>
                <w:b/>
                <w:i/>
                <w:color w:val="000000" w:themeColor="text1"/>
                <w:szCs w:val="18"/>
              </w:rPr>
            </w:pPr>
            <w:r w:rsidRPr="00A3153B">
              <w:rPr>
                <w:b/>
                <w:i/>
                <w:color w:val="7030A0"/>
              </w:rPr>
              <w:t>KLASS3-SK</w:t>
            </w:r>
          </w:p>
        </w:tc>
      </w:tr>
      <w:tr w:rsidR="00822DB6" w:rsidRPr="00FC5733" w14:paraId="7CACF6DF" w14:textId="77777777" w:rsidTr="008A231D">
        <w:trPr>
          <w:trHeight w:val="300"/>
        </w:trPr>
        <w:tc>
          <w:tcPr>
            <w:tcW w:w="3539" w:type="dxa"/>
            <w:noWrap/>
            <w:vAlign w:val="center"/>
          </w:tcPr>
          <w:p w14:paraId="345032C9"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_CA_CERT</w:t>
            </w:r>
          </w:p>
          <w:p w14:paraId="03B91E4B" w14:textId="77777777" w:rsidR="006119E6" w:rsidRPr="00A3153B" w:rsidRDefault="006119E6" w:rsidP="008A231D">
            <w:pPr>
              <w:spacing w:after="0"/>
              <w:jc w:val="left"/>
            </w:pPr>
            <w:r w:rsidRPr="00A3153B">
              <w:t>…</w:t>
            </w:r>
          </w:p>
          <w:p w14:paraId="6FCBCB7B" w14:textId="77777777" w:rsidR="006119E6" w:rsidRPr="00A3153B" w:rsidRDefault="006119E6" w:rsidP="008A231D">
            <w:pPr>
              <w:spacing w:after="0"/>
              <w:jc w:val="left"/>
            </w:pPr>
            <w:r w:rsidRPr="00A3153B">
              <w:t>DIGIDOC_CA_</w:t>
            </w:r>
            <w:r w:rsidRPr="00A3153B">
              <w:rPr>
                <w:i/>
              </w:rPr>
              <w:t>n</w:t>
            </w:r>
            <w:r w:rsidRPr="00A3153B">
              <w:t>_OCSP</w:t>
            </w:r>
            <w:r w:rsidRPr="00A3153B">
              <w:rPr>
                <w:i/>
              </w:rPr>
              <w:t xml:space="preserve"> n</w:t>
            </w:r>
            <w:r w:rsidRPr="00A3153B">
              <w:t xml:space="preserve"> _CA_CERT</w:t>
            </w:r>
          </w:p>
        </w:tc>
        <w:tc>
          <w:tcPr>
            <w:tcW w:w="4784" w:type="dxa"/>
            <w:noWrap/>
            <w:vAlign w:val="center"/>
          </w:tcPr>
          <w:p w14:paraId="784A1C46"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CA’s certificate for the specific </w:t>
            </w:r>
            <w:r w:rsidR="004E2C76" w:rsidRPr="00A3153B">
              <w:rPr>
                <w:color w:val="000000" w:themeColor="text1"/>
                <w:szCs w:val="18"/>
              </w:rPr>
              <w:t>OCSP</w:t>
            </w:r>
            <w:r w:rsidRPr="00A3153B">
              <w:rPr>
                <w:color w:val="000000" w:themeColor="text1"/>
                <w:szCs w:val="18"/>
              </w:rPr>
              <w:t xml:space="preserve"> responder</w:t>
            </w:r>
            <w:r w:rsidR="00DC5C12" w:rsidRPr="00A3153B">
              <w:rPr>
                <w:color w:val="000000" w:themeColor="text1"/>
                <w:szCs w:val="18"/>
              </w:rPr>
              <w:t xml:space="preserve"> being entered</w:t>
            </w:r>
            <w:r w:rsidR="006119E6" w:rsidRPr="00A3153B">
              <w:rPr>
                <w:color w:val="000000" w:themeColor="text1"/>
                <w:szCs w:val="18"/>
              </w:rPr>
              <w:t>, e.g.</w:t>
            </w:r>
          </w:p>
          <w:p w14:paraId="4E2BAD87" w14:textId="77777777" w:rsidR="006119E6" w:rsidRPr="00A3153B" w:rsidRDefault="00C52B95" w:rsidP="008A231D">
            <w:pPr>
              <w:spacing w:after="0"/>
              <w:jc w:val="left"/>
              <w:rPr>
                <w:b/>
                <w:i/>
                <w:color w:val="000000" w:themeColor="text1"/>
                <w:szCs w:val="18"/>
              </w:rPr>
            </w:pPr>
            <w:r w:rsidRPr="00A3153B">
              <w:rPr>
                <w:b/>
                <w:i/>
                <w:color w:val="7030A0"/>
              </w:rPr>
              <w:t>jar://certs/KLASS3-SK.crt</w:t>
            </w:r>
          </w:p>
        </w:tc>
      </w:tr>
      <w:tr w:rsidR="00822DB6" w:rsidRPr="00FC5733" w14:paraId="5B46A3EF" w14:textId="77777777" w:rsidTr="008A231D">
        <w:trPr>
          <w:trHeight w:val="300"/>
        </w:trPr>
        <w:tc>
          <w:tcPr>
            <w:tcW w:w="3539" w:type="dxa"/>
            <w:noWrap/>
            <w:vAlign w:val="center"/>
          </w:tcPr>
          <w:p w14:paraId="1287B942" w14:textId="77777777" w:rsidR="00822DB6" w:rsidRPr="00A3153B" w:rsidRDefault="00822DB6" w:rsidP="008A231D">
            <w:pPr>
              <w:spacing w:after="0"/>
              <w:jc w:val="left"/>
            </w:pPr>
            <w:r w:rsidRPr="00A3153B">
              <w:t>DIGIDOC_</w:t>
            </w:r>
            <w:r w:rsidR="006E21F6" w:rsidRPr="00A3153B">
              <w:t>CA_</w:t>
            </w:r>
            <w:r w:rsidR="006119E6" w:rsidRPr="00A3153B">
              <w:t>1</w:t>
            </w:r>
            <w:r w:rsidR="006E21F6" w:rsidRPr="00A3153B">
              <w:t>_OCSP</w:t>
            </w:r>
            <w:r w:rsidR="006119E6" w:rsidRPr="00A3153B">
              <w:t>1</w:t>
            </w:r>
            <w:r w:rsidRPr="00A3153B">
              <w:t>_CN</w:t>
            </w:r>
          </w:p>
          <w:p w14:paraId="7BDAD058" w14:textId="77777777" w:rsidR="006119E6" w:rsidRPr="00A3153B" w:rsidRDefault="006119E6" w:rsidP="008A231D">
            <w:pPr>
              <w:spacing w:after="0"/>
              <w:jc w:val="left"/>
            </w:pPr>
            <w:r w:rsidRPr="00A3153B">
              <w:t>…</w:t>
            </w:r>
          </w:p>
          <w:p w14:paraId="1477C917"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_CN</w:t>
            </w:r>
          </w:p>
          <w:p w14:paraId="526A3A6A" w14:textId="77777777" w:rsidR="006119E6" w:rsidRPr="00A3153B" w:rsidRDefault="006119E6" w:rsidP="008A231D">
            <w:pPr>
              <w:spacing w:after="0"/>
              <w:jc w:val="left"/>
            </w:pPr>
          </w:p>
        </w:tc>
        <w:tc>
          <w:tcPr>
            <w:tcW w:w="4784" w:type="dxa"/>
            <w:noWrap/>
            <w:vAlign w:val="center"/>
          </w:tcPr>
          <w:p w14:paraId="504FE426" w14:textId="77777777" w:rsidR="00822DB6" w:rsidRPr="00A3153B" w:rsidRDefault="00C054EF" w:rsidP="00C054EF">
            <w:pPr>
              <w:spacing w:after="0"/>
              <w:jc w:val="left"/>
              <w:rPr>
                <w:color w:val="000000" w:themeColor="text1"/>
                <w:szCs w:val="18"/>
              </w:rPr>
            </w:pPr>
            <w:r w:rsidRPr="00A3153B">
              <w:rPr>
                <w:color w:val="000000" w:themeColor="text1"/>
                <w:szCs w:val="18"/>
              </w:rPr>
              <w:t xml:space="preserve">Name of the specific </w:t>
            </w:r>
            <w:r w:rsidR="004E2C76" w:rsidRPr="00A3153B">
              <w:rPr>
                <w:color w:val="000000" w:themeColor="text1"/>
                <w:szCs w:val="18"/>
              </w:rPr>
              <w:t>OCSP</w:t>
            </w:r>
            <w:r w:rsidRPr="00A3153B">
              <w:rPr>
                <w:color w:val="000000" w:themeColor="text1"/>
                <w:szCs w:val="18"/>
              </w:rPr>
              <w:t xml:space="preserve"> responder</w:t>
            </w:r>
            <w:r w:rsidR="006119E6" w:rsidRPr="00A3153B">
              <w:rPr>
                <w:color w:val="000000" w:themeColor="text1"/>
                <w:szCs w:val="18"/>
              </w:rPr>
              <w:t>, e.g.</w:t>
            </w:r>
          </w:p>
          <w:p w14:paraId="23F0785F" w14:textId="77777777" w:rsidR="006119E6" w:rsidRPr="00A3153B" w:rsidRDefault="00C52B95" w:rsidP="00C054EF">
            <w:pPr>
              <w:spacing w:after="0"/>
              <w:jc w:val="left"/>
              <w:rPr>
                <w:b/>
                <w:i/>
                <w:color w:val="000000" w:themeColor="text1"/>
                <w:szCs w:val="18"/>
              </w:rPr>
            </w:pPr>
            <w:r w:rsidRPr="00A3153B">
              <w:rPr>
                <w:b/>
                <w:i/>
                <w:color w:val="7030A0"/>
              </w:rPr>
              <w:t>KLASS3-SK OCSP RESPONDER</w:t>
            </w:r>
          </w:p>
        </w:tc>
      </w:tr>
      <w:tr w:rsidR="00822DB6" w:rsidRPr="00FC5733" w14:paraId="7C075C79" w14:textId="77777777" w:rsidTr="008A231D">
        <w:trPr>
          <w:trHeight w:val="300"/>
        </w:trPr>
        <w:tc>
          <w:tcPr>
            <w:tcW w:w="3539" w:type="dxa"/>
            <w:noWrap/>
            <w:vAlign w:val="center"/>
          </w:tcPr>
          <w:p w14:paraId="400BF658"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_CERT</w:t>
            </w:r>
          </w:p>
          <w:p w14:paraId="25F664BD" w14:textId="77777777" w:rsidR="006119E6" w:rsidRPr="00A3153B" w:rsidRDefault="006119E6" w:rsidP="008A231D">
            <w:pPr>
              <w:spacing w:after="0"/>
              <w:jc w:val="left"/>
            </w:pPr>
            <w:r w:rsidRPr="00A3153B">
              <w:t>…</w:t>
            </w:r>
          </w:p>
          <w:p w14:paraId="7883672C"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_CERT</w:t>
            </w:r>
          </w:p>
          <w:p w14:paraId="6419EBE2" w14:textId="77777777" w:rsidR="006119E6" w:rsidRPr="00A3153B" w:rsidRDefault="006119E6" w:rsidP="008A231D">
            <w:pPr>
              <w:spacing w:after="0"/>
              <w:jc w:val="left"/>
            </w:pPr>
          </w:p>
        </w:tc>
        <w:tc>
          <w:tcPr>
            <w:tcW w:w="4784" w:type="dxa"/>
            <w:noWrap/>
            <w:vAlign w:val="center"/>
          </w:tcPr>
          <w:p w14:paraId="517B2254"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Location of the </w:t>
            </w:r>
            <w:r w:rsidR="004E2C76" w:rsidRPr="00A3153B">
              <w:rPr>
                <w:color w:val="000000" w:themeColor="text1"/>
                <w:szCs w:val="18"/>
              </w:rPr>
              <w:t>OCSP</w:t>
            </w:r>
            <w:r w:rsidRPr="00A3153B">
              <w:rPr>
                <w:color w:val="000000" w:themeColor="text1"/>
                <w:szCs w:val="18"/>
              </w:rPr>
              <w:t xml:space="preserve"> responder’s certificate</w:t>
            </w:r>
            <w:r w:rsidR="006119E6" w:rsidRPr="00A3153B">
              <w:rPr>
                <w:color w:val="000000" w:themeColor="text1"/>
                <w:szCs w:val="18"/>
              </w:rPr>
              <w:t>, e.g.</w:t>
            </w:r>
          </w:p>
          <w:p w14:paraId="7BE0D990" w14:textId="77777777" w:rsidR="006119E6" w:rsidRPr="00A3153B" w:rsidRDefault="00C52B95" w:rsidP="008A231D">
            <w:pPr>
              <w:spacing w:after="0"/>
              <w:jc w:val="left"/>
              <w:rPr>
                <w:b/>
                <w:i/>
                <w:color w:val="000000" w:themeColor="text1"/>
                <w:szCs w:val="18"/>
              </w:rPr>
            </w:pPr>
            <w:r w:rsidRPr="00A3153B">
              <w:rPr>
                <w:b/>
                <w:i/>
                <w:color w:val="7030A0"/>
                <w:szCs w:val="18"/>
              </w:rPr>
              <w:t>jar://certs/KLASS3-SK OCSP.crt</w:t>
            </w:r>
          </w:p>
        </w:tc>
      </w:tr>
      <w:tr w:rsidR="00A66155" w:rsidRPr="00FC5733" w14:paraId="74EF0BAC" w14:textId="77777777" w:rsidTr="00C52B95">
        <w:trPr>
          <w:trHeight w:val="300"/>
        </w:trPr>
        <w:tc>
          <w:tcPr>
            <w:tcW w:w="3539" w:type="dxa"/>
            <w:noWrap/>
            <w:vAlign w:val="center"/>
          </w:tcPr>
          <w:p w14:paraId="41739534" w14:textId="77777777" w:rsidR="00A66155" w:rsidRPr="00A3153B" w:rsidRDefault="00A66155" w:rsidP="00C52B95">
            <w:pPr>
              <w:spacing w:after="0"/>
              <w:jc w:val="left"/>
            </w:pPr>
            <w:r w:rsidRPr="00A3153B">
              <w:t>DIGIDOC_CA_1_OCSP1_CERT_1</w:t>
            </w:r>
          </w:p>
          <w:p w14:paraId="0A2FC07D" w14:textId="77777777" w:rsidR="00A66155" w:rsidRPr="00A3153B" w:rsidRDefault="00A66155" w:rsidP="00C52B95">
            <w:pPr>
              <w:spacing w:after="0"/>
              <w:jc w:val="left"/>
            </w:pPr>
            <w:r w:rsidRPr="00A3153B">
              <w:t>…</w:t>
            </w:r>
          </w:p>
          <w:p w14:paraId="2095E75B" w14:textId="37A821C0" w:rsidR="00A66155" w:rsidRPr="00A3153B" w:rsidRDefault="00A66155" w:rsidP="00C52B95">
            <w:pPr>
              <w:spacing w:after="0"/>
              <w:jc w:val="left"/>
            </w:pPr>
            <w:r w:rsidRPr="00A3153B">
              <w:t>DIGIDOC_CA_</w:t>
            </w:r>
            <w:r w:rsidRPr="00A3153B">
              <w:rPr>
                <w:i/>
              </w:rPr>
              <w:t>n</w:t>
            </w:r>
            <w:r w:rsidRPr="00A3153B">
              <w:t>_OCSP</w:t>
            </w:r>
            <w:r w:rsidRPr="00A3153B">
              <w:rPr>
                <w:i/>
              </w:rPr>
              <w:t>n</w:t>
            </w:r>
            <w:r w:rsidRPr="00A3153B">
              <w:t>_CERT_n</w:t>
            </w:r>
          </w:p>
        </w:tc>
        <w:tc>
          <w:tcPr>
            <w:tcW w:w="4784" w:type="dxa"/>
            <w:noWrap/>
            <w:vAlign w:val="center"/>
          </w:tcPr>
          <w:p w14:paraId="31D9420F" w14:textId="77777777" w:rsidR="00A66155" w:rsidRPr="00A3153B" w:rsidRDefault="00F27EA7" w:rsidP="00C52B95">
            <w:pPr>
              <w:spacing w:after="0"/>
              <w:jc w:val="left"/>
              <w:rPr>
                <w:color w:val="000000" w:themeColor="text1"/>
                <w:szCs w:val="18"/>
              </w:rPr>
            </w:pPr>
            <w:r w:rsidRPr="00A3153B">
              <w:rPr>
                <w:color w:val="000000" w:themeColor="text1"/>
                <w:szCs w:val="18"/>
              </w:rPr>
              <w:t xml:space="preserve">Specifies </w:t>
            </w:r>
            <w:r w:rsidR="00C52B95" w:rsidRPr="00A3153B">
              <w:rPr>
                <w:color w:val="000000" w:themeColor="text1"/>
                <w:szCs w:val="18"/>
              </w:rPr>
              <w:t>certificate</w:t>
            </w:r>
            <w:r w:rsidRPr="00A3153B">
              <w:rPr>
                <w:color w:val="000000" w:themeColor="text1"/>
                <w:szCs w:val="18"/>
              </w:rPr>
              <w:t>(s)</w:t>
            </w:r>
            <w:r w:rsidR="00C52B95" w:rsidRPr="00A3153B">
              <w:rPr>
                <w:color w:val="000000" w:themeColor="text1"/>
                <w:szCs w:val="18"/>
              </w:rPr>
              <w:t xml:space="preserve"> </w:t>
            </w:r>
            <w:r w:rsidR="00630154" w:rsidRPr="00A3153B">
              <w:rPr>
                <w:color w:val="000000" w:themeColor="text1"/>
                <w:szCs w:val="18"/>
              </w:rPr>
              <w:t>of</w:t>
            </w:r>
            <w:r w:rsidR="00C52B95" w:rsidRPr="00A3153B">
              <w:rPr>
                <w:color w:val="000000" w:themeColor="text1"/>
                <w:szCs w:val="18"/>
              </w:rPr>
              <w:t xml:space="preserve"> the OCSP responder, </w:t>
            </w:r>
            <w:r w:rsidR="00A66155" w:rsidRPr="00A3153B">
              <w:rPr>
                <w:color w:val="000000" w:themeColor="text1"/>
                <w:szCs w:val="18"/>
              </w:rPr>
              <w:t xml:space="preserve"> e.g.</w:t>
            </w:r>
          </w:p>
          <w:p w14:paraId="76C81588" w14:textId="77777777" w:rsidR="00A66155" w:rsidRPr="00A3153B" w:rsidRDefault="00C52B95" w:rsidP="00C52B95">
            <w:pPr>
              <w:spacing w:after="0"/>
              <w:jc w:val="left"/>
              <w:rPr>
                <w:b/>
                <w:i/>
                <w:color w:val="000000" w:themeColor="text1"/>
                <w:szCs w:val="18"/>
              </w:rPr>
            </w:pPr>
            <w:r w:rsidRPr="00A3153B">
              <w:rPr>
                <w:b/>
                <w:i/>
                <w:color w:val="7030A0"/>
                <w:szCs w:val="18"/>
              </w:rPr>
              <w:t>jar://certs/KLASS3-SK OCSP 2006.crt</w:t>
            </w:r>
          </w:p>
        </w:tc>
      </w:tr>
      <w:tr w:rsidR="00822DB6" w:rsidRPr="00FC5733" w14:paraId="402886CE" w14:textId="77777777" w:rsidTr="008A231D">
        <w:trPr>
          <w:trHeight w:val="300"/>
        </w:trPr>
        <w:tc>
          <w:tcPr>
            <w:tcW w:w="3539" w:type="dxa"/>
            <w:noWrap/>
            <w:vAlign w:val="center"/>
          </w:tcPr>
          <w:p w14:paraId="119FBCB3" w14:textId="77777777" w:rsidR="00822DB6" w:rsidRPr="00A3153B" w:rsidRDefault="006E21F6" w:rsidP="008A231D">
            <w:pPr>
              <w:spacing w:after="0"/>
              <w:jc w:val="left"/>
            </w:pPr>
            <w:r w:rsidRPr="00A3153B">
              <w:t>DIGIDOC_CA_</w:t>
            </w:r>
            <w:r w:rsidR="006119E6" w:rsidRPr="00A3153B">
              <w:t>1</w:t>
            </w:r>
            <w:r w:rsidRPr="00A3153B">
              <w:t>_OCSP</w:t>
            </w:r>
            <w:r w:rsidR="006119E6" w:rsidRPr="00A3153B">
              <w:t>1</w:t>
            </w:r>
            <w:r w:rsidR="00822DB6" w:rsidRPr="00A3153B">
              <w:t>_URL</w:t>
            </w:r>
          </w:p>
          <w:p w14:paraId="3816D234" w14:textId="77777777" w:rsidR="006119E6" w:rsidRPr="00A3153B" w:rsidRDefault="006119E6" w:rsidP="008A231D">
            <w:pPr>
              <w:spacing w:after="0"/>
              <w:jc w:val="left"/>
            </w:pPr>
            <w:r w:rsidRPr="00A3153B">
              <w:t>…</w:t>
            </w:r>
          </w:p>
          <w:p w14:paraId="5E8AF10D" w14:textId="77777777" w:rsidR="006119E6" w:rsidRPr="00A3153B" w:rsidRDefault="006119E6" w:rsidP="006119E6">
            <w:pPr>
              <w:spacing w:after="0"/>
              <w:jc w:val="left"/>
            </w:pPr>
            <w:r w:rsidRPr="00A3153B">
              <w:t>DIGIDOC_CA_</w:t>
            </w:r>
            <w:r w:rsidRPr="00A3153B">
              <w:rPr>
                <w:i/>
              </w:rPr>
              <w:t>n</w:t>
            </w:r>
            <w:r w:rsidRPr="00A3153B">
              <w:t>_OCSP</w:t>
            </w:r>
            <w:r w:rsidRPr="00A3153B">
              <w:rPr>
                <w:i/>
              </w:rPr>
              <w:t>n</w:t>
            </w:r>
            <w:r w:rsidRPr="00A3153B">
              <w:t>_URL</w:t>
            </w:r>
          </w:p>
          <w:p w14:paraId="134E6999" w14:textId="77777777" w:rsidR="006119E6" w:rsidRPr="00A3153B" w:rsidRDefault="006119E6" w:rsidP="008A231D">
            <w:pPr>
              <w:spacing w:after="0"/>
              <w:jc w:val="left"/>
            </w:pPr>
          </w:p>
        </w:tc>
        <w:tc>
          <w:tcPr>
            <w:tcW w:w="4784" w:type="dxa"/>
            <w:noWrap/>
            <w:vAlign w:val="center"/>
          </w:tcPr>
          <w:p w14:paraId="4235DF4F" w14:textId="77777777" w:rsidR="00822DB6" w:rsidRPr="00A3153B" w:rsidRDefault="00C054EF" w:rsidP="008A231D">
            <w:pPr>
              <w:spacing w:after="0"/>
              <w:jc w:val="left"/>
              <w:rPr>
                <w:color w:val="000000" w:themeColor="text1"/>
                <w:szCs w:val="18"/>
              </w:rPr>
            </w:pPr>
            <w:r w:rsidRPr="00A3153B">
              <w:rPr>
                <w:color w:val="000000" w:themeColor="text1"/>
                <w:szCs w:val="18"/>
              </w:rPr>
              <w:t xml:space="preserve">Address for  the </w:t>
            </w:r>
            <w:r w:rsidR="004E2C76" w:rsidRPr="00A3153B">
              <w:rPr>
                <w:color w:val="000000" w:themeColor="text1"/>
                <w:szCs w:val="18"/>
              </w:rPr>
              <w:t>OCSP</w:t>
            </w:r>
            <w:r w:rsidRPr="00A3153B">
              <w:rPr>
                <w:color w:val="000000" w:themeColor="text1"/>
                <w:szCs w:val="18"/>
              </w:rPr>
              <w:t xml:space="preserve"> responder</w:t>
            </w:r>
            <w:r w:rsidR="004A7807" w:rsidRPr="00A3153B">
              <w:rPr>
                <w:color w:val="000000" w:themeColor="text1"/>
                <w:szCs w:val="18"/>
              </w:rPr>
              <w:t>, e.g.</w:t>
            </w:r>
          </w:p>
          <w:p w14:paraId="27C4B38A" w14:textId="77777777" w:rsidR="004A7807" w:rsidRPr="00A3153B" w:rsidRDefault="003D7FBF" w:rsidP="008A231D">
            <w:pPr>
              <w:spacing w:after="0"/>
              <w:jc w:val="left"/>
              <w:rPr>
                <w:b/>
                <w:i/>
                <w:color w:val="000000" w:themeColor="text1"/>
                <w:szCs w:val="18"/>
              </w:rPr>
            </w:pPr>
            <w:r w:rsidRPr="00A3153B">
              <w:rPr>
                <w:b/>
                <w:i/>
                <w:color w:val="7030A0"/>
                <w:szCs w:val="18"/>
              </w:rPr>
              <w:t>http://ocsp.sk.ee</w:t>
            </w:r>
          </w:p>
        </w:tc>
      </w:tr>
    </w:tbl>
    <w:p w14:paraId="48238C8E" w14:textId="77777777" w:rsidR="000D4044" w:rsidRDefault="000D4044" w:rsidP="007F7B82">
      <w:pPr>
        <w:rPr>
          <w:b/>
          <w:u w:val="single"/>
        </w:rPr>
      </w:pPr>
    </w:p>
    <w:p w14:paraId="341B83C3" w14:textId="77777777" w:rsidR="007F7B82" w:rsidRPr="00A3153B" w:rsidRDefault="007F7B82" w:rsidP="007F7B82">
      <w:pPr>
        <w:rPr>
          <w:b/>
          <w:u w:val="single"/>
        </w:rPr>
      </w:pPr>
      <w:r w:rsidRPr="00A3153B">
        <w:rPr>
          <w:b/>
          <w:u w:val="single"/>
        </w:rPr>
        <w:t xml:space="preserve">Registering </w:t>
      </w:r>
      <w:r w:rsidR="00B6233B" w:rsidRPr="00A3153B">
        <w:rPr>
          <w:b/>
          <w:u w:val="single"/>
        </w:rPr>
        <w:t>or</w:t>
      </w:r>
      <w:r w:rsidR="00C81F27" w:rsidRPr="00A3153B">
        <w:rPr>
          <w:b/>
          <w:u w:val="single"/>
        </w:rPr>
        <w:t xml:space="preserve"> removing </w:t>
      </w:r>
      <w:r w:rsidRPr="00A3153B">
        <w:rPr>
          <w:b/>
          <w:u w:val="single"/>
        </w:rPr>
        <w:t xml:space="preserve">CAs and OCSP </w:t>
      </w:r>
      <w:r w:rsidR="00C81F27" w:rsidRPr="00A3153B">
        <w:rPr>
          <w:b/>
          <w:u w:val="single"/>
        </w:rPr>
        <w:t>r</w:t>
      </w:r>
      <w:r w:rsidRPr="00A3153B">
        <w:rPr>
          <w:b/>
          <w:u w:val="single"/>
        </w:rPr>
        <w:t>esponders</w:t>
      </w:r>
    </w:p>
    <w:p w14:paraId="1E9AB0B9" w14:textId="77777777" w:rsidR="00C1090F" w:rsidRPr="00A3153B" w:rsidRDefault="007F7B82" w:rsidP="007F7B82">
      <w:r w:rsidRPr="00A3153B">
        <w:t xml:space="preserve">For changing the </w:t>
      </w:r>
      <w:r w:rsidR="00463E4C" w:rsidRPr="00A3153B">
        <w:t>CA</w:t>
      </w:r>
      <w:r w:rsidRPr="00A3153B">
        <w:t>s and certificate setti</w:t>
      </w:r>
      <w:r w:rsidR="00463E4C" w:rsidRPr="00A3153B">
        <w:t>ngs in JDigiDoc, new ‘local’ CA</w:t>
      </w:r>
      <w:r w:rsidRPr="00A3153B">
        <w:t>s, OCSP responders and certificates can be registered in the configuration file</w:t>
      </w:r>
      <w:r w:rsidR="00C1090F" w:rsidRPr="00A3153B">
        <w:t xml:space="preserve"> or already existing entries can be removed</w:t>
      </w:r>
      <w:r w:rsidRPr="00A3153B">
        <w:t xml:space="preserve">. </w:t>
      </w:r>
    </w:p>
    <w:p w14:paraId="2F7A7DBA" w14:textId="77777777" w:rsidR="007F7B82" w:rsidRPr="00A3153B" w:rsidRDefault="007F7B82" w:rsidP="007F7B82">
      <w:r w:rsidRPr="00A3153B">
        <w:t>For example, for adding a new CA, the following parameters should be updated:</w:t>
      </w:r>
    </w:p>
    <w:p w14:paraId="09361E38"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C31EF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&lt;add +1 if adding a new CA to the ones already registered&gt;</w:t>
      </w:r>
    </w:p>
    <w:p w14:paraId="22ACEC7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F7645F"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name for a new CA, e.g. TEST2&gt;</w:t>
      </w:r>
    </w:p>
    <w:p w14:paraId="53D268A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_TRADENAME</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short name for a new CA, e.g. T2&gt;</w:t>
      </w:r>
    </w:p>
    <w:p w14:paraId="4A04B35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_CERTS</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&lt;update or enter the number of CA certs, e.g. 3&gt;</w:t>
      </w:r>
    </w:p>
    <w:p w14:paraId="3160FC0E"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&lt;enter locations for all the CA certs&gt;</w:t>
      </w:r>
    </w:p>
    <w:p w14:paraId="70B26A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jar://certs/CA_2_TESTcert2.crt&gt;</w:t>
      </w:r>
    </w:p>
    <w:p w14:paraId="07B3FEB1"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w:t>
      </w:r>
      <w:r w:rsidRPr="00A3153B">
        <w:rPr>
          <w:rFonts w:ascii="Consolas" w:eastAsia="Courier New" w:hAnsi="Consolas" w:cs="Courier New"/>
          <w:color w:val="7030A0"/>
          <w:kern w:val="3"/>
          <w:sz w:val="16"/>
          <w:szCs w:val="16"/>
          <w:lang w:eastAsia="et-EE" w:bidi="et-EE"/>
        </w:rPr>
        <w:t>_2</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7030A0"/>
          <w:kern w:val="3"/>
          <w:sz w:val="16"/>
          <w:szCs w:val="16"/>
          <w:lang w:eastAsia="et-EE" w:bidi="et-EE"/>
        </w:rPr>
        <w:t>3</w:t>
      </w:r>
      <w:r w:rsidRPr="00A3153B">
        <w:rPr>
          <w:rFonts w:ascii="Consolas" w:eastAsia="Courier New" w:hAnsi="Consolas" w:cs="Courier New"/>
          <w:color w:val="7030A0"/>
          <w:kern w:val="3"/>
          <w:sz w:val="16"/>
          <w:szCs w:val="16"/>
          <w:lang w:eastAsia="et-EE" w:bidi="et-EE"/>
        </w:rPr>
        <w:tab/>
      </w:r>
      <w:r w:rsidRPr="00A3153B">
        <w:rPr>
          <w:rFonts w:ascii="Consolas" w:eastAsia="Courier New" w:hAnsi="Consolas" w:cs="Courier New"/>
          <w:color w:val="000000"/>
          <w:kern w:val="3"/>
          <w:sz w:val="16"/>
          <w:szCs w:val="16"/>
          <w:lang w:eastAsia="et-EE" w:bidi="et-EE"/>
        </w:rPr>
        <w:t>=</w:t>
      </w:r>
      <w:r w:rsidRPr="00A3153B">
        <w:rPr>
          <w:rFonts w:ascii="Consolas" w:eastAsia="Courier New" w:hAnsi="Consolas" w:cs="Courier New"/>
          <w:color w:val="000000"/>
          <w:kern w:val="3"/>
          <w:sz w:val="16"/>
          <w:szCs w:val="16"/>
          <w:lang w:eastAsia="et-EE" w:bidi="et-EE"/>
        </w:rPr>
        <w:tab/>
      </w:r>
      <w:r w:rsidRPr="00A3153B">
        <w:rPr>
          <w:rFonts w:ascii="Consolas" w:eastAsia="Courier New" w:hAnsi="Consolas" w:cs="Courier New"/>
          <w:color w:val="7030A0"/>
          <w:kern w:val="3"/>
          <w:sz w:val="16"/>
          <w:szCs w:val="16"/>
          <w:lang w:eastAsia="et-EE" w:bidi="et-EE"/>
        </w:rPr>
        <w:t>&lt;e.g. jar://certs/CA_2_TESTcert3.crt&gt;</w:t>
      </w:r>
    </w:p>
    <w:p w14:paraId="1F3E7F7B"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3BAD477C"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or enter the number of OCSP responders for a CA, e.g. 1&gt;</w:t>
      </w:r>
    </w:p>
    <w:p w14:paraId="019C239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w:t>
      </w:r>
    </w:p>
    <w:p w14:paraId="5E0CF1AD"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b/>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_CA_CN =</w:t>
      </w:r>
      <w:r w:rsidRPr="00A3153B">
        <w:rPr>
          <w:rFonts w:ascii="Consolas" w:eastAsia="Courier New" w:hAnsi="Consolas" w:cs="Courier New"/>
          <w:color w:val="7030A0"/>
          <w:kern w:val="3"/>
          <w:sz w:val="16"/>
          <w:szCs w:val="16"/>
          <w:lang w:eastAsia="et-EE" w:bidi="et-EE"/>
        </w:rPr>
        <w:t>&lt;enter common name for CA, e.g. TEST2&gt;</w:t>
      </w:r>
    </w:p>
    <w:p w14:paraId="31A053B0"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_CA_CERT =</w:t>
      </w:r>
      <w:r w:rsidRPr="00A3153B">
        <w:rPr>
          <w:rFonts w:ascii="Consolas" w:eastAsia="Courier New" w:hAnsi="Consolas" w:cs="Courier New"/>
          <w:color w:val="7030A0"/>
          <w:kern w:val="3"/>
          <w:sz w:val="16"/>
          <w:szCs w:val="16"/>
          <w:lang w:eastAsia="et-EE" w:bidi="et-EE"/>
        </w:rPr>
        <w:t>&lt;enter cert for CA, e.g. jar://certs/CA_2_TESTcert2.crt&gt;</w:t>
      </w:r>
    </w:p>
    <w:p w14:paraId="6EB76412"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_CN</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common name for OCSP responder, e.g. TEST2 RESPONDER&gt;</w:t>
      </w:r>
      <w:r w:rsidRPr="00A3153B">
        <w:rPr>
          <w:rFonts w:ascii="Consolas" w:eastAsia="Courier New" w:hAnsi="Consolas" w:cs="Courier New"/>
          <w:color w:val="000000"/>
          <w:kern w:val="3"/>
          <w:sz w:val="16"/>
          <w:szCs w:val="16"/>
          <w:lang w:eastAsia="et-EE" w:bidi="et-EE"/>
        </w:rPr>
        <w:t xml:space="preserve"> </w:t>
      </w:r>
    </w:p>
    <w:p w14:paraId="0C86FE47"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_CERT</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 xml:space="preserve">&lt;enter cert for OCSP responder, e.g.jar://certs/TEST2Responder.crt&gt; </w:t>
      </w:r>
    </w:p>
    <w:p w14:paraId="31D5A776" w14:textId="77777777" w:rsidR="007F7B82" w:rsidRPr="00A3153B" w:rsidRDefault="007F7B82" w:rsidP="007F7B82">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Pr="00A3153B">
        <w:rPr>
          <w:rFonts w:ascii="Consolas" w:eastAsia="Courier New" w:hAnsi="Consolas" w:cs="Courier New"/>
          <w:color w:val="7030A0"/>
          <w:kern w:val="3"/>
          <w:sz w:val="16"/>
          <w:szCs w:val="16"/>
          <w:lang w:eastAsia="et-EE" w:bidi="et-EE"/>
        </w:rPr>
        <w:t>2</w:t>
      </w:r>
      <w:r w:rsidRPr="00A3153B">
        <w:rPr>
          <w:rFonts w:ascii="Consolas" w:eastAsia="Courier New" w:hAnsi="Consolas" w:cs="Courier New"/>
          <w:color w:val="000000"/>
          <w:kern w:val="3"/>
          <w:sz w:val="16"/>
          <w:szCs w:val="16"/>
          <w:lang w:eastAsia="et-EE" w:bidi="et-EE"/>
        </w:rPr>
        <w:t>_OCSP</w:t>
      </w:r>
      <w:r w:rsidRPr="00A3153B">
        <w:rPr>
          <w:rFonts w:ascii="Consolas" w:eastAsia="Courier New" w:hAnsi="Consolas" w:cs="Courier New"/>
          <w:color w:val="7030A0"/>
          <w:kern w:val="3"/>
          <w:sz w:val="16"/>
          <w:szCs w:val="16"/>
          <w:lang w:eastAsia="et-EE" w:bidi="et-EE"/>
        </w:rPr>
        <w:t>1</w:t>
      </w:r>
      <w:r w:rsidRPr="00A3153B">
        <w:rPr>
          <w:rFonts w:ascii="Consolas" w:eastAsia="Courier New" w:hAnsi="Consolas" w:cs="Courier New"/>
          <w:color w:val="000000"/>
          <w:kern w:val="3"/>
          <w:sz w:val="16"/>
          <w:szCs w:val="16"/>
          <w:lang w:eastAsia="et-EE" w:bidi="et-EE"/>
        </w:rPr>
        <w:t>_URL</w:t>
      </w:r>
      <w:r w:rsidRPr="00A3153B">
        <w:rPr>
          <w:rFonts w:ascii="Consolas" w:eastAsia="Courier New" w:hAnsi="Consolas" w:cs="Courier New"/>
          <w:color w:val="000000"/>
          <w:kern w:val="3"/>
          <w:sz w:val="16"/>
          <w:szCs w:val="16"/>
          <w:lang w:eastAsia="et-EE" w:bidi="et-EE"/>
        </w:rPr>
        <w:tab/>
        <w:t>=</w:t>
      </w:r>
      <w:r w:rsidRPr="00A3153B">
        <w:rPr>
          <w:rFonts w:ascii="Consolas" w:eastAsia="Courier New" w:hAnsi="Consolas" w:cs="Courier New"/>
          <w:color w:val="7030A0"/>
          <w:kern w:val="3"/>
          <w:sz w:val="16"/>
          <w:szCs w:val="16"/>
          <w:lang w:eastAsia="et-EE" w:bidi="et-EE"/>
        </w:rPr>
        <w:t>&lt;enter URL for OCSP responder, e.g. http://www.testOCSP.ee&gt;</w:t>
      </w:r>
    </w:p>
    <w:p w14:paraId="6C862026" w14:textId="77777777" w:rsidR="00DE1377" w:rsidRPr="00A3153B" w:rsidRDefault="00DE1377" w:rsidP="00DF1797"/>
    <w:p w14:paraId="708C3A2D" w14:textId="77777777" w:rsidR="007F7B82" w:rsidRPr="00A3153B" w:rsidRDefault="00DE1377" w:rsidP="00DF1797">
      <w:r w:rsidRPr="00A3153B">
        <w:t xml:space="preserve">The </w:t>
      </w:r>
      <w:r w:rsidR="001C0F1A" w:rsidRPr="00A3153B">
        <w:t xml:space="preserve">newly registered </w:t>
      </w:r>
      <w:r w:rsidRPr="00A3153B">
        <w:t xml:space="preserve">CA and OCSP certificate files have to be </w:t>
      </w:r>
      <w:r w:rsidR="00F40884" w:rsidRPr="00A3153B">
        <w:t>copied</w:t>
      </w:r>
      <w:r w:rsidRPr="00A3153B">
        <w:t xml:space="preserve"> to </w:t>
      </w:r>
      <w:r w:rsidR="001C0F1A" w:rsidRPr="00A3153B">
        <w:t>a location referenced by the CLASSPATH</w:t>
      </w:r>
      <w:r w:rsidRPr="00A3153B">
        <w:t xml:space="preserve">. </w:t>
      </w:r>
    </w:p>
    <w:p w14:paraId="4EA0D199" w14:textId="77777777" w:rsidR="00FE7D41" w:rsidRPr="00A3153B" w:rsidRDefault="00FE7D41" w:rsidP="00DF1797">
      <w:r w:rsidRPr="00A3153B">
        <w:rPr>
          <w:b/>
        </w:rPr>
        <w:t>Note:</w:t>
      </w:r>
      <w:r w:rsidRPr="00A3153B">
        <w:t xml:space="preserve"> If OCSP confirmations are to be used against certificates issued by any</w:t>
      </w:r>
      <w:r w:rsidR="00463E4C" w:rsidRPr="00A3153B">
        <w:t xml:space="preserve"> new CA</w:t>
      </w:r>
      <w:r w:rsidRPr="00A3153B">
        <w:t>s, then the necessary conditions set by the CA for accessing its OCSP service must be first met and the corresponding OCSP responder data then entered in the configuration file.</w:t>
      </w:r>
      <w:r w:rsidR="009A12F4" w:rsidRPr="00A3153B">
        <w:t xml:space="preserve"> </w:t>
      </w:r>
    </w:p>
    <w:p w14:paraId="0A95C12A" w14:textId="77777777" w:rsidR="00DE1377" w:rsidRPr="00A3153B" w:rsidRDefault="00C1090F" w:rsidP="00DF1797">
      <w:r w:rsidRPr="00A3153B">
        <w:t>For removing a CA from the configuration file, all of the related entries should be deleted (both the CA and OCSP responder certificate data).</w:t>
      </w:r>
    </w:p>
    <w:p w14:paraId="2E200EEC" w14:textId="77777777" w:rsidR="00C1090F" w:rsidRPr="00A3153B" w:rsidRDefault="00C1090F" w:rsidP="00DF1797">
      <w:r w:rsidRPr="00A3153B">
        <w:t xml:space="preserve">For removing only some certificates of a CA or </w:t>
      </w:r>
      <w:r w:rsidR="006C7194" w:rsidRPr="00A3153B">
        <w:t xml:space="preserve">its </w:t>
      </w:r>
      <w:r w:rsidRPr="00A3153B">
        <w:t>OCSP responder</w:t>
      </w:r>
      <w:r w:rsidR="006C7194" w:rsidRPr="00A3153B">
        <w:t>s</w:t>
      </w:r>
      <w:r w:rsidRPr="00A3153B">
        <w:t xml:space="preserve"> then delete the related entries from the configuration file</w:t>
      </w:r>
      <w:r w:rsidR="0062716A" w:rsidRPr="00A3153B">
        <w:t xml:space="preserve">. </w:t>
      </w:r>
      <w:r w:rsidR="00114CCD" w:rsidRPr="00A3153B">
        <w:t xml:space="preserve">After removing an </w:t>
      </w:r>
      <w:r w:rsidR="0062716A" w:rsidRPr="00A3153B">
        <w:t>O</w:t>
      </w:r>
      <w:r w:rsidR="00114CCD" w:rsidRPr="00A3153B">
        <w:t>C</w:t>
      </w:r>
      <w:r w:rsidR="0062716A" w:rsidRPr="00A3153B">
        <w:t>SP res</w:t>
      </w:r>
      <w:r w:rsidR="00114CCD" w:rsidRPr="00A3153B">
        <w:t xml:space="preserve">ponder, </w:t>
      </w:r>
      <w:r w:rsidR="0062716A" w:rsidRPr="00A3153B">
        <w:t xml:space="preserve">update </w:t>
      </w:r>
      <w:r w:rsidR="00114CCD" w:rsidRPr="00A3153B">
        <w:t xml:space="preserve">also </w:t>
      </w:r>
      <w:r w:rsidR="0062716A" w:rsidRPr="00A3153B">
        <w:t>the following parameter’s value:</w:t>
      </w:r>
    </w:p>
    <w:p w14:paraId="1EE94316"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75BF642D"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7030A0"/>
          <w:kern w:val="3"/>
          <w:sz w:val="16"/>
          <w:szCs w:val="16"/>
          <w:lang w:eastAsia="et-EE" w:bidi="et-EE"/>
        </w:rPr>
      </w:pPr>
      <w:r w:rsidRPr="00A3153B">
        <w:rPr>
          <w:rFonts w:ascii="Consolas" w:eastAsia="Courier New" w:hAnsi="Consolas" w:cs="Courier New"/>
          <w:color w:val="000000"/>
          <w:kern w:val="3"/>
          <w:sz w:val="16"/>
          <w:szCs w:val="16"/>
          <w:lang w:eastAsia="et-EE" w:bidi="et-EE"/>
        </w:rPr>
        <w:t>DIGIDOC_CA_</w:t>
      </w:r>
      <w:r w:rsidR="00114CCD" w:rsidRPr="00A3153B">
        <w:rPr>
          <w:rFonts w:ascii="Consolas" w:eastAsia="Courier New" w:hAnsi="Consolas" w:cs="Courier New"/>
          <w:color w:val="7030A0"/>
          <w:kern w:val="3"/>
          <w:sz w:val="16"/>
          <w:szCs w:val="16"/>
          <w:lang w:eastAsia="et-EE" w:bidi="et-EE"/>
        </w:rPr>
        <w:t>*</w:t>
      </w:r>
      <w:r w:rsidRPr="00A3153B">
        <w:rPr>
          <w:rFonts w:ascii="Consolas" w:eastAsia="Courier New" w:hAnsi="Consolas" w:cs="Courier New"/>
          <w:color w:val="000000"/>
          <w:kern w:val="3"/>
          <w:sz w:val="16"/>
          <w:szCs w:val="16"/>
          <w:lang w:eastAsia="et-EE" w:bidi="et-EE"/>
        </w:rPr>
        <w:t xml:space="preserve">_OCSPS = </w:t>
      </w:r>
      <w:r w:rsidRPr="00A3153B">
        <w:rPr>
          <w:rFonts w:ascii="Consolas" w:eastAsia="Courier New" w:hAnsi="Consolas" w:cs="Courier New"/>
          <w:color w:val="7030A0"/>
          <w:kern w:val="3"/>
          <w:sz w:val="16"/>
          <w:szCs w:val="16"/>
          <w:lang w:eastAsia="et-EE" w:bidi="et-EE"/>
        </w:rPr>
        <w:t>&lt;update the number of OCSP</w:t>
      </w:r>
      <w:r w:rsidR="0062716A" w:rsidRPr="00A3153B">
        <w:rPr>
          <w:rFonts w:ascii="Consolas" w:eastAsia="Courier New" w:hAnsi="Consolas" w:cs="Courier New"/>
          <w:color w:val="7030A0"/>
          <w:kern w:val="3"/>
          <w:sz w:val="16"/>
          <w:szCs w:val="16"/>
          <w:lang w:eastAsia="et-EE" w:bidi="et-EE"/>
        </w:rPr>
        <w:t xml:space="preserve"> responders for the CA</w:t>
      </w:r>
      <w:r w:rsidRPr="00A3153B">
        <w:rPr>
          <w:rFonts w:ascii="Consolas" w:eastAsia="Courier New" w:hAnsi="Consolas" w:cs="Courier New"/>
          <w:color w:val="7030A0"/>
          <w:kern w:val="3"/>
          <w:sz w:val="16"/>
          <w:szCs w:val="16"/>
          <w:lang w:eastAsia="et-EE" w:bidi="et-EE"/>
        </w:rPr>
        <w:t>&gt;</w:t>
      </w:r>
    </w:p>
    <w:p w14:paraId="4A731399" w14:textId="77777777" w:rsidR="00C1090F" w:rsidRPr="00A3153B" w:rsidRDefault="00C1090F" w:rsidP="00C1090F">
      <w:pPr>
        <w:widowControl w:val="0"/>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uppressAutoHyphens/>
        <w:autoSpaceDE w:val="0"/>
        <w:autoSpaceDN w:val="0"/>
        <w:spacing w:before="120"/>
        <w:ind w:left="720"/>
        <w:contextualSpacing/>
        <w:jc w:val="left"/>
        <w:textAlignment w:val="baseline"/>
        <w:rPr>
          <w:rFonts w:ascii="Consolas" w:eastAsia="Courier New" w:hAnsi="Consolas" w:cs="Courier New"/>
          <w:color w:val="000000"/>
          <w:kern w:val="3"/>
          <w:sz w:val="16"/>
          <w:szCs w:val="16"/>
          <w:lang w:eastAsia="et-EE" w:bidi="et-EE"/>
        </w:rPr>
      </w:pPr>
    </w:p>
    <w:p w14:paraId="3BC3BB29" w14:textId="77777777" w:rsidR="00C1090F" w:rsidRPr="00A3153B" w:rsidRDefault="00C1090F" w:rsidP="00DF1797"/>
    <w:p w14:paraId="3555BF40" w14:textId="77777777" w:rsidR="00B21EC0" w:rsidRPr="00A3153B" w:rsidRDefault="00B21EC0" w:rsidP="00C4549B">
      <w:pPr>
        <w:rPr>
          <w:b/>
          <w:u w:val="single"/>
        </w:rPr>
      </w:pPr>
      <w:r w:rsidRPr="00A3153B">
        <w:rPr>
          <w:b/>
          <w:u w:val="single"/>
        </w:rPr>
        <w:t>Log4j configuration file</w:t>
      </w:r>
    </w:p>
    <w:p w14:paraId="3596BD03" w14:textId="77777777" w:rsidR="00B21EC0" w:rsidRPr="00A3153B" w:rsidRDefault="00BE2749" w:rsidP="00C4549B">
      <w:r w:rsidRPr="00A3153B">
        <w:t>JDigiDoc uses only a part of Apache XML Security library for XML canonicalization. Unfortunately this library requires put</w:t>
      </w:r>
      <w:r w:rsidR="00FD6F04" w:rsidRPr="00A3153B">
        <w:t>ting</w:t>
      </w:r>
      <w:r w:rsidRPr="00A3153B">
        <w:t xml:space="preserve"> references to DTD in one's XML documents and outputs lots of warnings if it doesn't find such references. </w:t>
      </w:r>
    </w:p>
    <w:p w14:paraId="72DDEFDB" w14:textId="77777777" w:rsidR="00190972" w:rsidRPr="00A3153B" w:rsidRDefault="00BE2749" w:rsidP="00C4549B">
      <w:r w:rsidRPr="00A3153B">
        <w:t>One way of discarding those warnings is to set the main logger in Log4j config</w:t>
      </w:r>
      <w:r w:rsidR="007A78A8" w:rsidRPr="00A3153B">
        <w:t>uration</w:t>
      </w:r>
      <w:r w:rsidRPr="00A3153B">
        <w:t xml:space="preserve"> file very restrictive and then selectively enable logging only for those components that you wish. </w:t>
      </w:r>
      <w:r w:rsidR="00190972" w:rsidRPr="00A3153B">
        <w:t>For example:</w:t>
      </w:r>
    </w:p>
    <w:p w14:paraId="4747A79C" w14:textId="77777777" w:rsidR="005D1396" w:rsidRPr="00A3153B" w:rsidRDefault="00190972" w:rsidP="00190972">
      <w:pPr>
        <w:pStyle w:val="ListParagraph"/>
      </w:pPr>
      <w:r w:rsidRPr="00A3153B">
        <w:t xml:space="preserve">Sample </w:t>
      </w:r>
      <w:r w:rsidR="00091937" w:rsidRPr="00A3153B">
        <w:t>log4j</w:t>
      </w:r>
      <w:r w:rsidRPr="00A3153B">
        <w:t>.properties</w:t>
      </w:r>
      <w:r w:rsidR="006332C4" w:rsidRPr="00A3153B">
        <w:t>:</w:t>
      </w:r>
    </w:p>
    <w:p w14:paraId="22F5D9AD" w14:textId="77777777" w:rsidR="00BE2749" w:rsidRPr="00A3153B" w:rsidRDefault="00BE2749" w:rsidP="003C7F3E">
      <w:pPr>
        <w:pStyle w:val="config"/>
        <w:rPr>
          <w:color w:val="00B050"/>
        </w:rPr>
      </w:pPr>
      <w:r w:rsidRPr="00A3153B">
        <w:rPr>
          <w:color w:val="00B050"/>
        </w:rPr>
        <w:t># root logger properties</w:t>
      </w:r>
    </w:p>
    <w:p w14:paraId="4CAC78B2" w14:textId="77777777" w:rsidR="00BE2749" w:rsidRPr="00A3153B" w:rsidRDefault="00BE2749" w:rsidP="003C7F3E">
      <w:pPr>
        <w:pStyle w:val="config"/>
      </w:pPr>
      <w:r w:rsidRPr="00A3153B">
        <w:t>log4j.rootLogger=FATAL, output</w:t>
      </w:r>
      <w:r w:rsidR="00AC5431" w:rsidRPr="00A3153B">
        <w:t>, logfile</w:t>
      </w:r>
    </w:p>
    <w:p w14:paraId="0F9F1D02" w14:textId="77777777" w:rsidR="00BE2749" w:rsidRPr="00A3153B" w:rsidRDefault="00BE2749" w:rsidP="003C7F3E">
      <w:pPr>
        <w:pStyle w:val="config"/>
      </w:pPr>
    </w:p>
    <w:p w14:paraId="66288F1F" w14:textId="77777777" w:rsidR="00BE2749" w:rsidRPr="00A3153B" w:rsidRDefault="00BE2749" w:rsidP="003C7F3E">
      <w:pPr>
        <w:pStyle w:val="config"/>
        <w:rPr>
          <w:color w:val="00B050"/>
        </w:rPr>
      </w:pPr>
      <w:r w:rsidRPr="00A3153B">
        <w:rPr>
          <w:color w:val="00B050"/>
        </w:rPr>
        <w:t># JDigiDoc loggers</w:t>
      </w:r>
    </w:p>
    <w:p w14:paraId="3D077759" w14:textId="77777777" w:rsidR="005F4C7B" w:rsidRPr="00A3153B" w:rsidRDefault="005F4C7B" w:rsidP="005F4C7B">
      <w:pPr>
        <w:pStyle w:val="config"/>
      </w:pPr>
      <w:r w:rsidRPr="00A3153B">
        <w:t>log4j.logger.ee.sk.utils.ConfigManager=INFO, output</w:t>
      </w:r>
    </w:p>
    <w:p w14:paraId="627A5810" w14:textId="77777777" w:rsidR="005F4C7B" w:rsidRPr="00A3153B" w:rsidRDefault="005F4C7B" w:rsidP="005F4C7B">
      <w:pPr>
        <w:pStyle w:val="config"/>
      </w:pPr>
      <w:r w:rsidRPr="00A3153B">
        <w:t>log4j.logger.ee.sk.xmlenc.EncryptedData=INFO, output</w:t>
      </w:r>
    </w:p>
    <w:p w14:paraId="0A9149A3" w14:textId="77777777" w:rsidR="005F4C7B" w:rsidRPr="00A3153B" w:rsidRDefault="005F4C7B" w:rsidP="005F4C7B">
      <w:pPr>
        <w:pStyle w:val="config"/>
      </w:pPr>
      <w:r w:rsidRPr="00A3153B">
        <w:t>log4j.logger.ee.sk.digidoc.DigiDocException=INFO, output</w:t>
      </w:r>
    </w:p>
    <w:p w14:paraId="02C2B44E" w14:textId="77777777" w:rsidR="005F4C7B" w:rsidRPr="00A3153B" w:rsidRDefault="005F4C7B" w:rsidP="005F4C7B">
      <w:pPr>
        <w:pStyle w:val="config"/>
      </w:pPr>
      <w:r w:rsidRPr="00A3153B">
        <w:t>log4j.logger.ee.sk.digidoc.factory.PKCS11SignatureFactory=INFO, output</w:t>
      </w:r>
    </w:p>
    <w:p w14:paraId="5570EE98" w14:textId="77777777" w:rsidR="005F4C7B" w:rsidRPr="00A3153B" w:rsidRDefault="005F4C7B" w:rsidP="005F4C7B">
      <w:pPr>
        <w:pStyle w:val="config"/>
      </w:pPr>
      <w:r w:rsidRPr="00A3153B">
        <w:t>log4j.logger.ee.sk.digidoc.factory.SAXDigiDocFactory=INFO, output</w:t>
      </w:r>
    </w:p>
    <w:p w14:paraId="687E2272" w14:textId="77777777" w:rsidR="005F4C7B" w:rsidRPr="00A3153B" w:rsidRDefault="005F4C7B" w:rsidP="005F4C7B">
      <w:pPr>
        <w:pStyle w:val="config"/>
      </w:pPr>
      <w:r w:rsidRPr="00A3153B">
        <w:t>log4j.logger.ee.sk.digidoc.factory.DigiDocVerifyFactory=INFO, output</w:t>
      </w:r>
    </w:p>
    <w:p w14:paraId="49FC5877" w14:textId="77777777" w:rsidR="005F4C7B" w:rsidRPr="00A3153B" w:rsidRDefault="005F4C7B" w:rsidP="005F4C7B">
      <w:pPr>
        <w:pStyle w:val="config"/>
      </w:pPr>
      <w:r w:rsidRPr="00A3153B">
        <w:t>log4j.logger.ee.sk.digidoc.factory.BdocManifestParser=INFO, output</w:t>
      </w:r>
    </w:p>
    <w:p w14:paraId="70DA9A08" w14:textId="77777777" w:rsidR="005F4C7B" w:rsidRPr="00A3153B" w:rsidRDefault="005F4C7B" w:rsidP="005F4C7B">
      <w:pPr>
        <w:pStyle w:val="config"/>
      </w:pPr>
      <w:r w:rsidRPr="00A3153B">
        <w:t>log4j.logger.ee.sk.digidoc.factory.Pkcs12SignatureFactory=INFO, output</w:t>
      </w:r>
    </w:p>
    <w:p w14:paraId="0D5405B8" w14:textId="77777777" w:rsidR="005F4C7B" w:rsidRPr="00A3153B" w:rsidRDefault="005F4C7B" w:rsidP="005F4C7B">
      <w:pPr>
        <w:pStyle w:val="config"/>
      </w:pPr>
      <w:r w:rsidRPr="00A3153B">
        <w:t>log4j.logger.ee.sk.digidoc.factory.BouncyCastleNotaryFactory=INFO, output</w:t>
      </w:r>
    </w:p>
    <w:p w14:paraId="6B6C0B07" w14:textId="77777777" w:rsidR="005F4C7B" w:rsidRPr="00A3153B" w:rsidRDefault="005F4C7B" w:rsidP="005F4C7B">
      <w:pPr>
        <w:pStyle w:val="config"/>
      </w:pPr>
      <w:r w:rsidRPr="00A3153B">
        <w:t>log4j.logger.ee.sk.digidoc.tsl.DigiDocTrustServiceFactory=INFO, output</w:t>
      </w:r>
    </w:p>
    <w:p w14:paraId="2AF00BAC" w14:textId="77777777" w:rsidR="005F4C7B" w:rsidRPr="00A3153B" w:rsidRDefault="005F4C7B" w:rsidP="005F4C7B">
      <w:pPr>
        <w:pStyle w:val="config"/>
      </w:pPr>
      <w:r w:rsidRPr="00A3153B">
        <w:lastRenderedPageBreak/>
        <w:t>log4j.logger.ee.sk.digidoc.factory.BouncyCastleTimestampFactory=INFO, output</w:t>
      </w:r>
    </w:p>
    <w:p w14:paraId="55FC9056" w14:textId="77777777" w:rsidR="005F4C7B" w:rsidRPr="00A3153B" w:rsidRDefault="005F4C7B" w:rsidP="005F4C7B">
      <w:pPr>
        <w:pStyle w:val="config"/>
      </w:pPr>
      <w:r w:rsidRPr="00A3153B">
        <w:t>log4j.logger.ee.sk.xmlenc.factory.EncryptedDataSAXParser=INFO, output</w:t>
      </w:r>
    </w:p>
    <w:p w14:paraId="553A1EB0" w14:textId="77777777" w:rsidR="005F4C7B" w:rsidRPr="00A3153B" w:rsidRDefault="005F4C7B" w:rsidP="005F4C7B">
      <w:pPr>
        <w:pStyle w:val="config"/>
      </w:pPr>
      <w:r w:rsidRPr="00A3153B">
        <w:t>log4j.logger.ee.sk.xmlenc.factory.EncryptedStreamSAXParser=INFO, output</w:t>
      </w:r>
    </w:p>
    <w:p w14:paraId="31B831E9" w14:textId="77777777" w:rsidR="005F4C7B" w:rsidRPr="00A3153B" w:rsidRDefault="005F4C7B" w:rsidP="005F4C7B">
      <w:pPr>
        <w:pStyle w:val="config"/>
      </w:pPr>
      <w:r w:rsidRPr="00A3153B">
        <w:t>log4j.logger.ee.sk.utils.ConvertUtils=INFO, output</w:t>
      </w:r>
    </w:p>
    <w:p w14:paraId="025F87AC" w14:textId="77777777" w:rsidR="005F4C7B" w:rsidRPr="00A3153B" w:rsidRDefault="005F4C7B" w:rsidP="005F4C7B">
      <w:pPr>
        <w:pStyle w:val="config"/>
      </w:pPr>
      <w:r w:rsidRPr="00A3153B">
        <w:t>log4j.logger.ee.sk.digidoc.DataFile=INFO, output</w:t>
      </w:r>
    </w:p>
    <w:p w14:paraId="25E484AA" w14:textId="77777777" w:rsidR="005F4C7B" w:rsidRPr="00A3153B" w:rsidRDefault="005F4C7B" w:rsidP="005F4C7B">
      <w:pPr>
        <w:pStyle w:val="config"/>
      </w:pPr>
      <w:r w:rsidRPr="00A3153B">
        <w:t>log4j.logger.ee.sk.digidoc.SignedDoc=INFO, output</w:t>
      </w:r>
    </w:p>
    <w:p w14:paraId="4AC2238F" w14:textId="77777777" w:rsidR="005F4C7B" w:rsidRPr="00A3153B" w:rsidRDefault="005F4C7B" w:rsidP="005F4C7B">
      <w:pPr>
        <w:pStyle w:val="config"/>
      </w:pPr>
      <w:r w:rsidRPr="00A3153B">
        <w:t>log4j.logger.ee.sk.digidoc.Reference=INFO, output</w:t>
      </w:r>
    </w:p>
    <w:p w14:paraId="14DAFF77" w14:textId="77777777" w:rsidR="005F4C7B" w:rsidRPr="00A3153B" w:rsidRDefault="005F4C7B" w:rsidP="005F4C7B">
      <w:pPr>
        <w:pStyle w:val="config"/>
      </w:pPr>
      <w:r w:rsidRPr="00A3153B">
        <w:t>log4j.logger.ee.sk.xmlenc.EncryptedKey=INFO, output</w:t>
      </w:r>
    </w:p>
    <w:p w14:paraId="30873BE4" w14:textId="77777777" w:rsidR="005F4C7B" w:rsidRPr="00A3153B" w:rsidRDefault="005F4C7B" w:rsidP="005F4C7B">
      <w:pPr>
        <w:pStyle w:val="config"/>
      </w:pPr>
      <w:r w:rsidRPr="00A3153B">
        <w:t>log4j.logger.ee.sk.digidoc.Base64Util=INFO, output</w:t>
      </w:r>
    </w:p>
    <w:p w14:paraId="4F11747E" w14:textId="77777777" w:rsidR="005F4C7B" w:rsidRPr="00A3153B" w:rsidRDefault="005F4C7B" w:rsidP="005F4C7B">
      <w:pPr>
        <w:pStyle w:val="config"/>
      </w:pPr>
      <w:r w:rsidRPr="00A3153B">
        <w:t>log4j.logger.ee.sk.digidoc.tsl.TslParser=INFO, output</w:t>
      </w:r>
    </w:p>
    <w:p w14:paraId="6BAED75E" w14:textId="77777777" w:rsidR="005F4C7B" w:rsidRPr="00A3153B" w:rsidRDefault="005F4C7B" w:rsidP="005F4C7B">
      <w:pPr>
        <w:pStyle w:val="config"/>
      </w:pPr>
      <w:r w:rsidRPr="00A3153B">
        <w:t>log4j.logger.ee.sk.digidoc.factory.DigiDocGenFactory=INFO, output</w:t>
      </w:r>
    </w:p>
    <w:p w14:paraId="2D8929EF" w14:textId="77777777" w:rsidR="005F4C7B" w:rsidRPr="00A3153B" w:rsidRDefault="005F4C7B" w:rsidP="005F4C7B">
      <w:pPr>
        <w:pStyle w:val="config"/>
      </w:pPr>
      <w:r w:rsidRPr="00A3153B">
        <w:t>log4j.logger.ee.sk.digidoc.factory.DigiDocServiceFactory=INFO, output</w:t>
      </w:r>
    </w:p>
    <w:p w14:paraId="021A882D" w14:textId="77777777" w:rsidR="005F4C7B" w:rsidRPr="00A3153B" w:rsidRDefault="005F4C7B" w:rsidP="003C7F3E">
      <w:pPr>
        <w:pStyle w:val="config"/>
      </w:pPr>
      <w:r w:rsidRPr="00A3153B">
        <w:t>log4j.logger.ee.sk.digidoc.c14n.TinyXMLCanonicalizerHandler_TextStringNormalizer=INFO, output</w:t>
      </w:r>
    </w:p>
    <w:p w14:paraId="4EE6CB5D" w14:textId="77777777" w:rsidR="00BE2749" w:rsidRPr="00A3153B" w:rsidRDefault="00BE2749" w:rsidP="003C7F3E">
      <w:pPr>
        <w:pStyle w:val="config"/>
      </w:pPr>
    </w:p>
    <w:p w14:paraId="07147E4A" w14:textId="77777777" w:rsidR="00BE2749" w:rsidRPr="00A3153B" w:rsidRDefault="00BE2749" w:rsidP="003C7F3E">
      <w:pPr>
        <w:pStyle w:val="config"/>
        <w:rPr>
          <w:color w:val="00B050"/>
        </w:rPr>
      </w:pPr>
      <w:r w:rsidRPr="00A3153B">
        <w:rPr>
          <w:color w:val="00B050"/>
        </w:rPr>
        <w:t>#setup output appender</w:t>
      </w:r>
    </w:p>
    <w:p w14:paraId="383D9CA6" w14:textId="77777777" w:rsidR="00BE2749" w:rsidRPr="00A3153B" w:rsidRDefault="00BE2749" w:rsidP="003C7F3E">
      <w:pPr>
        <w:pStyle w:val="config"/>
      </w:pPr>
      <w:r w:rsidRPr="00A3153B">
        <w:t>log4j.appender.output =org.apache.log4j.ConsoleAppender</w:t>
      </w:r>
    </w:p>
    <w:p w14:paraId="2EAF55E3" w14:textId="77777777" w:rsidR="00BE2749" w:rsidRPr="00A3153B" w:rsidRDefault="00BE2749" w:rsidP="003C7F3E">
      <w:pPr>
        <w:pStyle w:val="config"/>
      </w:pPr>
      <w:r w:rsidRPr="00A3153B">
        <w:t>log4j.appender.output.layout=org.apache.log4j.PatternLayout</w:t>
      </w:r>
    </w:p>
    <w:p w14:paraId="177EA72E" w14:textId="77777777" w:rsidR="00BE2749" w:rsidRPr="00A3153B" w:rsidRDefault="00BE2749" w:rsidP="003C7F3E">
      <w:pPr>
        <w:pStyle w:val="config"/>
      </w:pPr>
      <w:r w:rsidRPr="00A3153B">
        <w:t>log4j.appender.output.layout.ConversionPattern=%d{yyyy-MM-dd HH:mm:ss} [%c{1},%p] %M; %m%n</w:t>
      </w:r>
    </w:p>
    <w:p w14:paraId="70E04EA6" w14:textId="77777777" w:rsidR="006332C4" w:rsidRPr="00A3153B" w:rsidRDefault="006332C4" w:rsidP="003C7F3E">
      <w:pPr>
        <w:pStyle w:val="config"/>
      </w:pPr>
    </w:p>
    <w:p w14:paraId="68362652" w14:textId="77777777" w:rsidR="006332C4" w:rsidRPr="00A3153B" w:rsidRDefault="006332C4" w:rsidP="006332C4">
      <w:pPr>
        <w:pStyle w:val="config"/>
        <w:rPr>
          <w:color w:val="00B050"/>
        </w:rPr>
      </w:pPr>
      <w:r w:rsidRPr="00A3153B">
        <w:rPr>
          <w:color w:val="00B050"/>
        </w:rPr>
        <w:t>#setup logfile appender</w:t>
      </w:r>
    </w:p>
    <w:p w14:paraId="006906E9" w14:textId="77777777" w:rsidR="006332C4" w:rsidRPr="00A3153B" w:rsidRDefault="006332C4" w:rsidP="006332C4">
      <w:pPr>
        <w:pStyle w:val="config"/>
      </w:pPr>
      <w:r w:rsidRPr="00A3153B">
        <w:t>log4j.appender.logfile=org.apache.log4j.RollingFileAppender</w:t>
      </w:r>
    </w:p>
    <w:p w14:paraId="583ADA6E" w14:textId="77777777" w:rsidR="006332C4" w:rsidRPr="00A3153B" w:rsidRDefault="006332C4" w:rsidP="006332C4">
      <w:pPr>
        <w:pStyle w:val="config"/>
      </w:pPr>
      <w:r w:rsidRPr="00A3153B">
        <w:t>log4j.appender.logfile.File=jdigidoc.log</w:t>
      </w:r>
    </w:p>
    <w:p w14:paraId="64DA9A3B" w14:textId="77777777" w:rsidR="006332C4" w:rsidRPr="00A3153B" w:rsidRDefault="006332C4" w:rsidP="006332C4">
      <w:pPr>
        <w:pStyle w:val="config"/>
      </w:pPr>
      <w:r w:rsidRPr="00A3153B">
        <w:t>log4j.appender.logfile.MaxFileSize=512KB</w:t>
      </w:r>
    </w:p>
    <w:p w14:paraId="315BC3B8" w14:textId="77777777" w:rsidR="006332C4" w:rsidRPr="00A3153B" w:rsidRDefault="006332C4" w:rsidP="006332C4">
      <w:pPr>
        <w:pStyle w:val="config"/>
      </w:pPr>
      <w:r w:rsidRPr="00A3153B">
        <w:t>log4j.appender.logfile.MaxBackupIndex=3</w:t>
      </w:r>
    </w:p>
    <w:p w14:paraId="28702E1B" w14:textId="77777777" w:rsidR="006332C4" w:rsidRPr="00A3153B" w:rsidRDefault="006332C4" w:rsidP="006332C4">
      <w:pPr>
        <w:pStyle w:val="config"/>
      </w:pPr>
      <w:r w:rsidRPr="00A3153B">
        <w:t>log4j.appender.logfile.layout=org.apache.log4j.PatternLayout</w:t>
      </w:r>
    </w:p>
    <w:p w14:paraId="72A5877D" w14:textId="77777777" w:rsidR="006332C4" w:rsidRPr="00A3153B" w:rsidRDefault="006332C4" w:rsidP="006332C4">
      <w:pPr>
        <w:pStyle w:val="config"/>
      </w:pPr>
      <w:r w:rsidRPr="00A3153B">
        <w:t>log4j.appender.logfile.layout.ConversionPattern=%d{ISO8601} %5p [%t] %c(%L) %x - %m%n</w:t>
      </w:r>
    </w:p>
    <w:p w14:paraId="641F3BFB" w14:textId="77777777" w:rsidR="000D4044" w:rsidRDefault="000D4044" w:rsidP="002A7E80">
      <w:pPr>
        <w:rPr>
          <w:b/>
          <w:u w:val="single"/>
        </w:rPr>
      </w:pPr>
    </w:p>
    <w:p w14:paraId="1CA20BB3" w14:textId="77777777" w:rsidR="002A7E80" w:rsidRPr="00A3153B" w:rsidRDefault="002A7E80" w:rsidP="002A7E80">
      <w:pPr>
        <w:rPr>
          <w:b/>
          <w:u w:val="single"/>
        </w:rPr>
      </w:pPr>
      <w:r w:rsidRPr="00A3153B">
        <w:rPr>
          <w:b/>
          <w:u w:val="single"/>
        </w:rPr>
        <w:t>Configuring software token usage</w:t>
      </w:r>
    </w:p>
    <w:p w14:paraId="0FA78F2C" w14:textId="77777777" w:rsidR="00D64065" w:rsidRPr="00A3153B" w:rsidRDefault="00F1521D" w:rsidP="00744438">
      <w:r w:rsidRPr="00A3153B">
        <w:t>Software tokens (PKCS#12 files) can be used for</w:t>
      </w:r>
      <w:r w:rsidR="00D64065" w:rsidRPr="00A3153B">
        <w:t xml:space="preserve"> creating technical signatures and</w:t>
      </w:r>
      <w:r w:rsidRPr="00A3153B">
        <w:t xml:space="preserve"> </w:t>
      </w:r>
      <w:r w:rsidR="007E1E9A" w:rsidRPr="00A3153B">
        <w:t>decrypting files</w:t>
      </w:r>
      <w:r w:rsidRPr="00A3153B">
        <w:t>.</w:t>
      </w:r>
      <w:r w:rsidR="007314B9" w:rsidRPr="00A3153B">
        <w:t xml:space="preserve"> </w:t>
      </w:r>
    </w:p>
    <w:p w14:paraId="2A2C46DB" w14:textId="77777777" w:rsidR="00781FA9" w:rsidRPr="00A3153B" w:rsidRDefault="007314B9" w:rsidP="00744438">
      <w:r w:rsidRPr="00A3153B">
        <w:t>For using software tokens</w:t>
      </w:r>
      <w:r w:rsidR="002A1834" w:rsidRPr="00A3153B">
        <w:t xml:space="preserve"> for decryption</w:t>
      </w:r>
      <w:r w:rsidRPr="00A3153B">
        <w:t xml:space="preserve">, </w:t>
      </w:r>
      <w:r w:rsidR="00276A51" w:rsidRPr="00A3153B">
        <w:t>set</w:t>
      </w:r>
      <w:r w:rsidR="00D773A5" w:rsidRPr="00A3153B">
        <w:t xml:space="preserve"> parameter values</w:t>
      </w:r>
      <w:r w:rsidR="003553D6" w:rsidRPr="00A3153B">
        <w:t xml:space="preserve"> in JDigiDoc.cfg configuration file as follows:</w:t>
      </w:r>
    </w:p>
    <w:p w14:paraId="7FA6F80D" w14:textId="77777777" w:rsidR="00D773A5" w:rsidRPr="00A3153B" w:rsidRDefault="00D773A5" w:rsidP="00744438">
      <w:pPr>
        <w:pStyle w:val="config"/>
      </w:pPr>
      <w:r w:rsidRPr="00A3153B">
        <w:t>DIGIDOC_SIGN_IMPL</w:t>
      </w:r>
      <w:r w:rsidR="00E4632E" w:rsidRPr="00A3153B">
        <w:t xml:space="preserve"> </w:t>
      </w:r>
      <w:r w:rsidRPr="00A3153B">
        <w:t>=</w:t>
      </w:r>
      <w:r w:rsidR="00E4632E" w:rsidRPr="00A3153B">
        <w:t xml:space="preserve"> </w:t>
      </w:r>
      <w:r w:rsidRPr="00A3153B">
        <w:t>ee.sk.digidoc.factory.Pkcs12SignatureFactory</w:t>
      </w:r>
    </w:p>
    <w:p w14:paraId="43870947" w14:textId="77777777" w:rsidR="00D773A5" w:rsidRPr="00A3153B" w:rsidRDefault="00D773A5" w:rsidP="00744438">
      <w:pPr>
        <w:pStyle w:val="config"/>
        <w:rPr>
          <w:color w:val="00B050"/>
        </w:rPr>
      </w:pPr>
      <w:r w:rsidRPr="00A3153B">
        <w:rPr>
          <w:color w:val="00B050"/>
        </w:rPr>
        <w:t>#</w:t>
      </w:r>
      <w:r w:rsidR="00E4632E" w:rsidRPr="00A3153B">
        <w:rPr>
          <w:color w:val="00B050"/>
        </w:rPr>
        <w:t xml:space="preserve"> </w:t>
      </w:r>
      <w:r w:rsidRPr="00A3153B">
        <w:rPr>
          <w:color w:val="00B050"/>
        </w:rPr>
        <w:t>DIGIDOC_SIGN_IMPL</w:t>
      </w:r>
      <w:r w:rsidR="00E4632E" w:rsidRPr="00A3153B">
        <w:rPr>
          <w:color w:val="00B050"/>
        </w:rPr>
        <w:t xml:space="preserve"> </w:t>
      </w:r>
      <w:r w:rsidRPr="00A3153B">
        <w:rPr>
          <w:color w:val="00B050"/>
        </w:rPr>
        <w:t>=</w:t>
      </w:r>
      <w:r w:rsidR="00E4632E" w:rsidRPr="00A3153B">
        <w:rPr>
          <w:color w:val="00B050"/>
        </w:rPr>
        <w:t xml:space="preserve"> </w:t>
      </w:r>
      <w:r w:rsidRPr="00A3153B">
        <w:rPr>
          <w:color w:val="00B050"/>
        </w:rPr>
        <w:t>ee.sk.digidoc.factory.PKCS11SignatureFactory</w:t>
      </w:r>
    </w:p>
    <w:p w14:paraId="2E7BBAB1" w14:textId="77777777" w:rsidR="00D773A5" w:rsidRPr="00A3153B" w:rsidRDefault="00D773A5" w:rsidP="00744438">
      <w:pPr>
        <w:pStyle w:val="config"/>
      </w:pPr>
    </w:p>
    <w:p w14:paraId="5BB5E03B" w14:textId="77777777" w:rsidR="00D773A5" w:rsidRPr="00A3153B" w:rsidRDefault="003553D6" w:rsidP="00744438">
      <w:pPr>
        <w:pStyle w:val="config"/>
      </w:pPr>
      <w:r w:rsidRPr="00A3153B">
        <w:t>DIGIDOC_KEYSTORE_FILE</w:t>
      </w:r>
      <w:r w:rsidR="00E4632E" w:rsidRPr="00A3153B">
        <w:t xml:space="preserve"> </w:t>
      </w:r>
      <w:r w:rsidRPr="00A3153B">
        <w:t>=</w:t>
      </w:r>
      <w:r w:rsidR="00E4632E" w:rsidRPr="00A3153B">
        <w:t xml:space="preserve"> </w:t>
      </w:r>
      <w:r w:rsidRPr="00A3153B">
        <w:rPr>
          <w:i/>
          <w:color w:val="7030A0"/>
        </w:rPr>
        <w:t>&lt;your-PKCS#12-keystore-file&gt;</w:t>
      </w:r>
    </w:p>
    <w:p w14:paraId="6B681FA8" w14:textId="77777777" w:rsidR="00D773A5" w:rsidRPr="00A3153B" w:rsidRDefault="00D773A5" w:rsidP="00744438">
      <w:pPr>
        <w:pStyle w:val="config"/>
      </w:pPr>
      <w:r w:rsidRPr="00A3153B">
        <w:t>DIGIDOC_KEYSTORE_TYPE</w:t>
      </w:r>
      <w:r w:rsidR="00E4632E" w:rsidRPr="00A3153B">
        <w:t xml:space="preserve"> </w:t>
      </w:r>
      <w:r w:rsidRPr="00A3153B">
        <w:t>=</w:t>
      </w:r>
      <w:r w:rsidR="00E4632E" w:rsidRPr="00A3153B">
        <w:t xml:space="preserve"> </w:t>
      </w:r>
      <w:r w:rsidRPr="00A3153B">
        <w:t>PKCS12</w:t>
      </w:r>
    </w:p>
    <w:p w14:paraId="14936346" w14:textId="77777777" w:rsidR="00D773A5" w:rsidRPr="00A3153B" w:rsidRDefault="00D773A5" w:rsidP="00744438">
      <w:pPr>
        <w:pStyle w:val="config"/>
        <w:rPr>
          <w:i/>
          <w:color w:val="7030A0"/>
        </w:rPr>
      </w:pPr>
      <w:r w:rsidRPr="00A3153B">
        <w:t>DIGIDOC_KEYSTORE_PASSWD</w:t>
      </w:r>
      <w:r w:rsidR="00E4632E" w:rsidRPr="00A3153B">
        <w:t xml:space="preserve"> </w:t>
      </w:r>
      <w:r w:rsidRPr="00A3153B">
        <w:t>=</w:t>
      </w:r>
      <w:r w:rsidR="00E4632E" w:rsidRPr="00A3153B">
        <w:t xml:space="preserve"> </w:t>
      </w:r>
      <w:r w:rsidR="003553D6" w:rsidRPr="00A3153B">
        <w:rPr>
          <w:i/>
          <w:color w:val="7030A0"/>
        </w:rPr>
        <w:t>&lt;your-keystore-password&gt;</w:t>
      </w:r>
    </w:p>
    <w:p w14:paraId="755435FD" w14:textId="77777777" w:rsidR="002A1834" w:rsidRPr="00A3153B" w:rsidRDefault="00D64065" w:rsidP="00744438">
      <w:r w:rsidRPr="00A3153B">
        <w:t xml:space="preserve">For digital signing, </w:t>
      </w:r>
      <w:r w:rsidR="002A1834" w:rsidRPr="00A3153B">
        <w:t xml:space="preserve">there are two configuration possibilities: </w:t>
      </w:r>
    </w:p>
    <w:p w14:paraId="3AA828A4" w14:textId="77777777" w:rsidR="00D64065" w:rsidRPr="00A3153B" w:rsidRDefault="002A1834" w:rsidP="00D36317">
      <w:pPr>
        <w:pStyle w:val="ListParagraph"/>
        <w:numPr>
          <w:ilvl w:val="0"/>
          <w:numId w:val="39"/>
        </w:numPr>
      </w:pPr>
      <w:r w:rsidRPr="00A3153B">
        <w:t>In order to sign with a software token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1, a</w:t>
      </w:r>
      <w:r w:rsidR="00B7574C" w:rsidRPr="00A3153B">
        <w:t>dd the following</w:t>
      </w:r>
      <w:r w:rsidR="00FA7763" w:rsidRPr="00A3153B">
        <w:t xml:space="preserve"> parameter</w:t>
      </w:r>
      <w:r w:rsidR="00E4632E" w:rsidRPr="00A3153B">
        <w:t>s</w:t>
      </w:r>
      <w:r w:rsidRPr="00A3153B">
        <w:t xml:space="preserve"> to t</w:t>
      </w:r>
      <w:r w:rsidR="00661E25" w:rsidRPr="00A3153B">
        <w:t>he configuration settings shown above.</w:t>
      </w:r>
    </w:p>
    <w:p w14:paraId="602BED9F" w14:textId="77777777" w:rsidR="00F810B3" w:rsidRPr="00A3153B" w:rsidRDefault="00D64065" w:rsidP="00F810B3">
      <w:pPr>
        <w:pStyle w:val="config"/>
      </w:pPr>
      <w:r w:rsidRPr="00A3153B">
        <w:t>KEY_USAGE_CHECK</w:t>
      </w:r>
      <w:r w:rsidR="00E4632E" w:rsidRPr="00A3153B">
        <w:tab/>
      </w:r>
      <w:r w:rsidRPr="00A3153B">
        <w:t>=</w:t>
      </w:r>
      <w:r w:rsidR="00E4632E" w:rsidRPr="00A3153B">
        <w:t xml:space="preserve"> </w:t>
      </w:r>
      <w:r w:rsidR="0001282A" w:rsidRPr="00A3153B">
        <w:t>FALSE</w:t>
      </w:r>
    </w:p>
    <w:p w14:paraId="1047E8FF" w14:textId="77777777" w:rsidR="00D64065" w:rsidRPr="00A3153B" w:rsidRDefault="00D64065" w:rsidP="00F810B3">
      <w:pPr>
        <w:pStyle w:val="config"/>
      </w:pPr>
      <w:r w:rsidRPr="00A3153B">
        <w:t>DIGIDOC_SIGNATURE_SLOT</w:t>
      </w:r>
      <w:r w:rsidR="00E4632E" w:rsidRPr="00A3153B">
        <w:t xml:space="preserve"> </w:t>
      </w:r>
      <w:r w:rsidRPr="00A3153B">
        <w:t>=</w:t>
      </w:r>
      <w:r w:rsidR="00E4632E" w:rsidRPr="00A3153B">
        <w:t xml:space="preserve"> </w:t>
      </w:r>
      <w:r w:rsidRPr="00A3153B">
        <w:t>0</w:t>
      </w:r>
    </w:p>
    <w:p w14:paraId="31C23842" w14:textId="77777777" w:rsidR="002A1834" w:rsidRPr="00A3153B" w:rsidRDefault="002A1834" w:rsidP="00D36317">
      <w:pPr>
        <w:pStyle w:val="ListParagraph"/>
        <w:numPr>
          <w:ilvl w:val="0"/>
          <w:numId w:val="39"/>
        </w:numPr>
      </w:pPr>
      <w:r w:rsidRPr="00A3153B">
        <w:t>In order to create signature as described in JDigiDoc utility program’s command in section “</w:t>
      </w:r>
      <w:hyperlink w:anchor="tech_sig_samples" w:history="1">
        <w:r w:rsidR="005F38A7" w:rsidRPr="00A3153B">
          <w:rPr>
            <w:rStyle w:val="Hyperlink"/>
          </w:rPr>
          <w:t>Sample commands of creating technical signatures</w:t>
        </w:r>
      </w:hyperlink>
      <w:r w:rsidRPr="00A3153B">
        <w:t>”, sample no 2, only the following parameters need to be configured:</w:t>
      </w:r>
    </w:p>
    <w:p w14:paraId="02F5099B" w14:textId="77777777" w:rsidR="002A1834" w:rsidRPr="00A3153B" w:rsidRDefault="002A1834" w:rsidP="00FE3605">
      <w:pPr>
        <w:pStyle w:val="config"/>
      </w:pPr>
      <w:r w:rsidRPr="00506C5B">
        <w:t xml:space="preserve">DIGIDOC_SIGN_IMPL_PKCS12 = </w:t>
      </w:r>
      <w:r w:rsidRPr="00FC5733">
        <w:t xml:space="preserve">ee.sk.digidoc.factory.Pkcs12SignatureFactory </w:t>
      </w:r>
    </w:p>
    <w:p w14:paraId="0D7E39AE" w14:textId="77777777" w:rsidR="002A1834" w:rsidRPr="00A3153B" w:rsidRDefault="002A1834" w:rsidP="00FE3605">
      <w:pPr>
        <w:pStyle w:val="config"/>
        <w:rPr>
          <w:color w:val="00B050"/>
        </w:rPr>
      </w:pPr>
      <w:r w:rsidRPr="00A3153B">
        <w:rPr>
          <w:color w:val="00B050"/>
        </w:rPr>
        <w:t># DIGIDOC_SIGN_IMPL = ee.sk.digidoc.factory.PKCS11SignatureFactory</w:t>
      </w:r>
    </w:p>
    <w:p w14:paraId="3E778ECC" w14:textId="77777777" w:rsidR="002A1834" w:rsidRPr="00A3153B" w:rsidRDefault="002A1834" w:rsidP="00FE3605">
      <w:pPr>
        <w:pStyle w:val="config"/>
        <w:rPr>
          <w:rStyle w:val="Strong"/>
          <w:rFonts w:ascii="Helvetica 45" w:hAnsi="Helvetica 45" w:cs="Times New Roman"/>
          <w:b w:val="0"/>
          <w:bCs w:val="0"/>
          <w:color w:val="auto"/>
          <w:kern w:val="0"/>
          <w:sz w:val="20"/>
          <w:szCs w:val="24"/>
          <w:lang w:eastAsia="en-US" w:bidi="ar-SA"/>
        </w:rPr>
      </w:pPr>
      <w:r w:rsidRPr="00A3153B">
        <w:t>KEY_USAGE_CHECK</w:t>
      </w:r>
      <w:r w:rsidRPr="00A3153B">
        <w:tab/>
        <w:t>= FALSE</w:t>
      </w:r>
    </w:p>
    <w:p w14:paraId="0BADF6A3" w14:textId="77777777" w:rsidR="00053A65" w:rsidRPr="00A3153B" w:rsidRDefault="00053A65" w:rsidP="000A24C2">
      <w:r w:rsidRPr="00A3153B">
        <w:rPr>
          <w:b/>
        </w:rPr>
        <w:lastRenderedPageBreak/>
        <w:t>Note</w:t>
      </w:r>
      <w:r w:rsidRPr="00A3153B">
        <w:t>: signatures that are created with software tokens are technical signatures</w:t>
      </w:r>
      <w:r w:rsidR="002637ED" w:rsidRPr="00A3153B">
        <w:t>.</w:t>
      </w:r>
      <w:r w:rsidRPr="00A3153B">
        <w:t xml:space="preserve"> </w:t>
      </w:r>
      <w:r w:rsidR="002637ED" w:rsidRPr="00A3153B">
        <w:t xml:space="preserve">Verification of the signatures is expected to produce specific error messages </w:t>
      </w:r>
      <w:r w:rsidRPr="00A3153B">
        <w:t xml:space="preserve">(see also </w:t>
      </w:r>
      <w:r w:rsidRPr="00A3153B">
        <w:fldChar w:fldCharType="begin"/>
      </w:r>
      <w:r w:rsidRPr="00A3153B">
        <w:instrText xml:space="preserve"> REF _Ref361096431 \h </w:instrText>
      </w:r>
      <w:r w:rsidRPr="00A3153B">
        <w:fldChar w:fldCharType="separate"/>
      </w:r>
      <w:r w:rsidR="005B0D68" w:rsidRPr="00A3153B">
        <w:t>Appendix 2: Signature types</w:t>
      </w:r>
      <w:r w:rsidRPr="00A3153B">
        <w:fldChar w:fldCharType="end"/>
      </w:r>
      <w:r w:rsidRPr="00A3153B">
        <w:t>)</w:t>
      </w:r>
      <w:r w:rsidR="002637ED" w:rsidRPr="00A3153B">
        <w:t xml:space="preserve">. </w:t>
      </w:r>
    </w:p>
    <w:p w14:paraId="2BDB8C7B" w14:textId="77777777" w:rsidR="004F69E3" w:rsidRPr="00A3153B" w:rsidRDefault="004F69E3">
      <w:pPr>
        <w:spacing w:after="0"/>
        <w:jc w:val="left"/>
        <w:rPr>
          <w:rFonts w:cs="Arial"/>
          <w:bCs/>
          <w:kern w:val="32"/>
          <w:sz w:val="32"/>
          <w:szCs w:val="32"/>
        </w:rPr>
      </w:pPr>
      <w:r w:rsidRPr="00506C5B">
        <w:br w:type="page"/>
      </w:r>
    </w:p>
    <w:p w14:paraId="20A9062E" w14:textId="77777777" w:rsidR="00FD5182" w:rsidRPr="00A3153B" w:rsidRDefault="00FD5182" w:rsidP="00CE7C76">
      <w:pPr>
        <w:pStyle w:val="Heading1"/>
        <w:rPr>
          <w:lang w:val="en-US"/>
        </w:rPr>
      </w:pPr>
      <w:bookmarkStart w:id="77" w:name="_Toc361389724"/>
      <w:bookmarkStart w:id="78" w:name="_Toc361917789"/>
      <w:bookmarkStart w:id="79" w:name="_Toc361917876"/>
      <w:bookmarkStart w:id="80" w:name="_Toc361922552"/>
      <w:bookmarkStart w:id="81" w:name="_Toc361931517"/>
      <w:bookmarkStart w:id="82" w:name="_Toc361959422"/>
      <w:bookmarkStart w:id="83" w:name="_Toc361959568"/>
      <w:bookmarkStart w:id="84" w:name="_Toc361959655"/>
      <w:bookmarkStart w:id="85" w:name="_Toc357764546"/>
      <w:bookmarkStart w:id="86" w:name="_Toc357765273"/>
      <w:bookmarkStart w:id="87" w:name="_Toc361079952"/>
      <w:bookmarkStart w:id="88" w:name="_Toc361389725"/>
      <w:bookmarkStart w:id="89" w:name="_Toc361917790"/>
      <w:bookmarkStart w:id="90" w:name="_Toc361917877"/>
      <w:bookmarkStart w:id="91" w:name="_Toc361922553"/>
      <w:bookmarkStart w:id="92" w:name="_Toc361931518"/>
      <w:bookmarkStart w:id="93" w:name="_Toc361959423"/>
      <w:bookmarkStart w:id="94" w:name="_Toc361959569"/>
      <w:bookmarkStart w:id="95" w:name="_Toc361959656"/>
      <w:bookmarkStart w:id="96" w:name="_Toc357764548"/>
      <w:bookmarkStart w:id="97" w:name="_Toc357765275"/>
      <w:bookmarkStart w:id="98" w:name="_Toc361079954"/>
      <w:bookmarkStart w:id="99" w:name="_Toc361389727"/>
      <w:bookmarkStart w:id="100" w:name="_Toc361917792"/>
      <w:bookmarkStart w:id="101" w:name="_Toc361917879"/>
      <w:bookmarkStart w:id="102" w:name="_Toc361922555"/>
      <w:bookmarkStart w:id="103" w:name="_Toc361931520"/>
      <w:bookmarkStart w:id="104" w:name="_Toc361959425"/>
      <w:bookmarkStart w:id="105" w:name="_Toc361959571"/>
      <w:bookmarkStart w:id="106" w:name="_Toc361959658"/>
      <w:bookmarkStart w:id="107" w:name="_Toc357764549"/>
      <w:bookmarkStart w:id="108" w:name="_Toc357765276"/>
      <w:bookmarkStart w:id="109" w:name="_Toc361079955"/>
      <w:bookmarkStart w:id="110" w:name="_Toc361389728"/>
      <w:bookmarkStart w:id="111" w:name="_Toc361917793"/>
      <w:bookmarkStart w:id="112" w:name="_Toc361917880"/>
      <w:bookmarkStart w:id="113" w:name="_Toc361922556"/>
      <w:bookmarkStart w:id="114" w:name="_Toc361931521"/>
      <w:bookmarkStart w:id="115" w:name="_Toc361959426"/>
      <w:bookmarkStart w:id="116" w:name="_Toc361959572"/>
      <w:bookmarkStart w:id="117" w:name="_Toc361959659"/>
      <w:bookmarkStart w:id="118" w:name="_Toc357764550"/>
      <w:bookmarkStart w:id="119" w:name="_Toc357765277"/>
      <w:bookmarkStart w:id="120" w:name="_Toc361079956"/>
      <w:bookmarkStart w:id="121" w:name="_Toc361389729"/>
      <w:bookmarkStart w:id="122" w:name="_Toc361917794"/>
      <w:bookmarkStart w:id="123" w:name="_Toc361917881"/>
      <w:bookmarkStart w:id="124" w:name="_Toc361922557"/>
      <w:bookmarkStart w:id="125" w:name="_Toc361931522"/>
      <w:bookmarkStart w:id="126" w:name="_Toc361959427"/>
      <w:bookmarkStart w:id="127" w:name="_Toc361959573"/>
      <w:bookmarkStart w:id="128" w:name="_Toc361959660"/>
      <w:bookmarkStart w:id="129" w:name="_Toc357764551"/>
      <w:bookmarkStart w:id="130" w:name="_Toc357765278"/>
      <w:bookmarkStart w:id="131" w:name="_Toc361079957"/>
      <w:bookmarkStart w:id="132" w:name="_Toc361389730"/>
      <w:bookmarkStart w:id="133" w:name="_Toc361917795"/>
      <w:bookmarkStart w:id="134" w:name="_Toc361917882"/>
      <w:bookmarkStart w:id="135" w:name="_Toc361922558"/>
      <w:bookmarkStart w:id="136" w:name="_Toc361931523"/>
      <w:bookmarkStart w:id="137" w:name="_Toc361959428"/>
      <w:bookmarkStart w:id="138" w:name="_Toc361959574"/>
      <w:bookmarkStart w:id="139" w:name="_Toc361959661"/>
      <w:bookmarkStart w:id="140" w:name="_Toc357764552"/>
      <w:bookmarkStart w:id="141" w:name="_Toc357765279"/>
      <w:bookmarkStart w:id="142" w:name="_Toc361079958"/>
      <w:bookmarkStart w:id="143" w:name="_Toc361389731"/>
      <w:bookmarkStart w:id="144" w:name="_Toc361917796"/>
      <w:bookmarkStart w:id="145" w:name="_Toc361917883"/>
      <w:bookmarkStart w:id="146" w:name="_Toc361922559"/>
      <w:bookmarkStart w:id="147" w:name="_Toc361931524"/>
      <w:bookmarkStart w:id="148" w:name="_Toc361959429"/>
      <w:bookmarkStart w:id="149" w:name="_Toc361959575"/>
      <w:bookmarkStart w:id="150" w:name="_Toc361959662"/>
      <w:bookmarkStart w:id="151" w:name="_Toc357764554"/>
      <w:bookmarkStart w:id="152" w:name="_Toc357765281"/>
      <w:bookmarkStart w:id="153" w:name="_Toc361079960"/>
      <w:bookmarkStart w:id="154" w:name="_Toc361389733"/>
      <w:bookmarkStart w:id="155" w:name="_Toc361917798"/>
      <w:bookmarkStart w:id="156" w:name="_Toc361917885"/>
      <w:bookmarkStart w:id="157" w:name="_Toc361922561"/>
      <w:bookmarkStart w:id="158" w:name="_Toc361931526"/>
      <w:bookmarkStart w:id="159" w:name="_Toc361959431"/>
      <w:bookmarkStart w:id="160" w:name="_Toc361959577"/>
      <w:bookmarkStart w:id="161" w:name="_Toc361959664"/>
      <w:bookmarkStart w:id="162" w:name="_Toc357764556"/>
      <w:bookmarkStart w:id="163" w:name="_Toc357765283"/>
      <w:bookmarkStart w:id="164" w:name="_Toc361079962"/>
      <w:bookmarkStart w:id="165" w:name="_Toc361389735"/>
      <w:bookmarkStart w:id="166" w:name="_Toc361917800"/>
      <w:bookmarkStart w:id="167" w:name="_Toc361917887"/>
      <w:bookmarkStart w:id="168" w:name="_Toc361922563"/>
      <w:bookmarkStart w:id="169" w:name="_Toc361931528"/>
      <w:bookmarkStart w:id="170" w:name="_Toc361959433"/>
      <w:bookmarkStart w:id="171" w:name="_Toc361959579"/>
      <w:bookmarkStart w:id="172" w:name="_Toc361959666"/>
      <w:bookmarkStart w:id="173" w:name="_Toc357764557"/>
      <w:bookmarkStart w:id="174" w:name="_Toc357765284"/>
      <w:bookmarkStart w:id="175" w:name="_Toc361079963"/>
      <w:bookmarkStart w:id="176" w:name="_Toc361389736"/>
      <w:bookmarkStart w:id="177" w:name="_Toc361917801"/>
      <w:bookmarkStart w:id="178" w:name="_Toc361917888"/>
      <w:bookmarkStart w:id="179" w:name="_Toc361922564"/>
      <w:bookmarkStart w:id="180" w:name="_Toc361931529"/>
      <w:bookmarkStart w:id="181" w:name="_Toc361959434"/>
      <w:bookmarkStart w:id="182" w:name="_Toc361959580"/>
      <w:bookmarkStart w:id="183" w:name="_Toc361959667"/>
      <w:bookmarkStart w:id="184" w:name="_Toc357764558"/>
      <w:bookmarkStart w:id="185" w:name="_Toc357765285"/>
      <w:bookmarkStart w:id="186" w:name="_Toc361079964"/>
      <w:bookmarkStart w:id="187" w:name="_Toc361389737"/>
      <w:bookmarkStart w:id="188" w:name="_Toc361917802"/>
      <w:bookmarkStart w:id="189" w:name="_Toc361917889"/>
      <w:bookmarkStart w:id="190" w:name="_Toc361922565"/>
      <w:bookmarkStart w:id="191" w:name="_Toc361931530"/>
      <w:bookmarkStart w:id="192" w:name="_Toc361959435"/>
      <w:bookmarkStart w:id="193" w:name="_Toc361959581"/>
      <w:bookmarkStart w:id="194" w:name="_Toc361959668"/>
      <w:bookmarkStart w:id="195" w:name="_Toc357764559"/>
      <w:bookmarkStart w:id="196" w:name="_Toc357765286"/>
      <w:bookmarkStart w:id="197" w:name="_Toc361079965"/>
      <w:bookmarkStart w:id="198" w:name="_Toc361389738"/>
      <w:bookmarkStart w:id="199" w:name="_Toc361917803"/>
      <w:bookmarkStart w:id="200" w:name="_Toc361917890"/>
      <w:bookmarkStart w:id="201" w:name="_Toc361922566"/>
      <w:bookmarkStart w:id="202" w:name="_Toc361931531"/>
      <w:bookmarkStart w:id="203" w:name="_Toc361959436"/>
      <w:bookmarkStart w:id="204" w:name="_Toc361959582"/>
      <w:bookmarkStart w:id="205" w:name="_Toc361959669"/>
      <w:bookmarkStart w:id="206" w:name="_Toc357764560"/>
      <w:bookmarkStart w:id="207" w:name="_Toc357765287"/>
      <w:bookmarkStart w:id="208" w:name="_Toc361079966"/>
      <w:bookmarkStart w:id="209" w:name="_Toc361389739"/>
      <w:bookmarkStart w:id="210" w:name="_Toc361917804"/>
      <w:bookmarkStart w:id="211" w:name="_Toc361917891"/>
      <w:bookmarkStart w:id="212" w:name="_Toc361922567"/>
      <w:bookmarkStart w:id="213" w:name="_Toc361931532"/>
      <w:bookmarkStart w:id="214" w:name="_Toc361959437"/>
      <w:bookmarkStart w:id="215" w:name="_Toc361959583"/>
      <w:bookmarkStart w:id="216" w:name="_Toc361959670"/>
      <w:bookmarkStart w:id="217" w:name="_Toc357764562"/>
      <w:bookmarkStart w:id="218" w:name="_Toc357765289"/>
      <w:bookmarkStart w:id="219" w:name="_Toc361079968"/>
      <w:bookmarkStart w:id="220" w:name="_Toc361389741"/>
      <w:bookmarkStart w:id="221" w:name="_Toc361917806"/>
      <w:bookmarkStart w:id="222" w:name="_Toc361917893"/>
      <w:bookmarkStart w:id="223" w:name="_Toc361922569"/>
      <w:bookmarkStart w:id="224" w:name="_Toc361931534"/>
      <w:bookmarkStart w:id="225" w:name="_Toc361959439"/>
      <w:bookmarkStart w:id="226" w:name="_Toc361959585"/>
      <w:bookmarkStart w:id="227" w:name="_Toc361959672"/>
      <w:bookmarkStart w:id="228" w:name="_Toc357764564"/>
      <w:bookmarkStart w:id="229" w:name="_Toc357765291"/>
      <w:bookmarkStart w:id="230" w:name="_Toc361079970"/>
      <w:bookmarkStart w:id="231" w:name="_Toc361389743"/>
      <w:bookmarkStart w:id="232" w:name="_Toc361917808"/>
      <w:bookmarkStart w:id="233" w:name="_Toc361917895"/>
      <w:bookmarkStart w:id="234" w:name="_Toc361922571"/>
      <w:bookmarkStart w:id="235" w:name="_Toc361931536"/>
      <w:bookmarkStart w:id="236" w:name="_Toc361959441"/>
      <w:bookmarkStart w:id="237" w:name="_Toc361959587"/>
      <w:bookmarkStart w:id="238" w:name="_Toc361959674"/>
      <w:bookmarkStart w:id="239" w:name="_Toc357764565"/>
      <w:bookmarkStart w:id="240" w:name="_Toc357765292"/>
      <w:bookmarkStart w:id="241" w:name="_Toc361079971"/>
      <w:bookmarkStart w:id="242" w:name="_Toc361389744"/>
      <w:bookmarkStart w:id="243" w:name="_Toc361917809"/>
      <w:bookmarkStart w:id="244" w:name="_Toc361917896"/>
      <w:bookmarkStart w:id="245" w:name="_Toc361922572"/>
      <w:bookmarkStart w:id="246" w:name="_Toc361931537"/>
      <w:bookmarkStart w:id="247" w:name="_Toc361959442"/>
      <w:bookmarkStart w:id="248" w:name="_Toc361959588"/>
      <w:bookmarkStart w:id="249" w:name="_Toc361959675"/>
      <w:bookmarkStart w:id="250" w:name="_Toc357764566"/>
      <w:bookmarkStart w:id="251" w:name="_Toc357765293"/>
      <w:bookmarkStart w:id="252" w:name="_Toc361079972"/>
      <w:bookmarkStart w:id="253" w:name="_Toc361389745"/>
      <w:bookmarkStart w:id="254" w:name="_Toc361917810"/>
      <w:bookmarkStart w:id="255" w:name="_Toc361917897"/>
      <w:bookmarkStart w:id="256" w:name="_Toc361922573"/>
      <w:bookmarkStart w:id="257" w:name="_Toc361931538"/>
      <w:bookmarkStart w:id="258" w:name="_Toc361959443"/>
      <w:bookmarkStart w:id="259" w:name="_Toc361959589"/>
      <w:bookmarkStart w:id="260" w:name="_Toc361959676"/>
      <w:bookmarkStart w:id="261" w:name="_Toc357764567"/>
      <w:bookmarkStart w:id="262" w:name="_Toc357765294"/>
      <w:bookmarkStart w:id="263" w:name="_Toc361079973"/>
      <w:bookmarkStart w:id="264" w:name="_Toc361389746"/>
      <w:bookmarkStart w:id="265" w:name="_Toc361917811"/>
      <w:bookmarkStart w:id="266" w:name="_Toc361917898"/>
      <w:bookmarkStart w:id="267" w:name="_Toc361922574"/>
      <w:bookmarkStart w:id="268" w:name="_Toc361931539"/>
      <w:bookmarkStart w:id="269" w:name="_Toc361959444"/>
      <w:bookmarkStart w:id="270" w:name="_Toc361959590"/>
      <w:bookmarkStart w:id="271" w:name="_Toc361959677"/>
      <w:bookmarkStart w:id="272" w:name="_Toc41333474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r w:rsidRPr="00A3153B">
        <w:rPr>
          <w:lang w:val="en-US"/>
        </w:rPr>
        <w:lastRenderedPageBreak/>
        <w:t>Using JDigiDoc API</w:t>
      </w:r>
      <w:bookmarkEnd w:id="272"/>
    </w:p>
    <w:p w14:paraId="0F5ECEBB" w14:textId="77777777" w:rsidR="00BE2749" w:rsidRPr="00A3153B" w:rsidRDefault="00BE2749" w:rsidP="00D14E1F">
      <w:pPr>
        <w:pStyle w:val="Heading2"/>
        <w:rPr>
          <w:lang w:val="en-US"/>
        </w:rPr>
      </w:pPr>
      <w:bookmarkStart w:id="273" w:name="_Toc345343575"/>
      <w:bookmarkStart w:id="274" w:name="_Toc413334747"/>
      <w:r w:rsidRPr="00A3153B">
        <w:rPr>
          <w:lang w:val="en-US"/>
        </w:rPr>
        <w:t>Digital signing</w:t>
      </w:r>
      <w:bookmarkEnd w:id="273"/>
      <w:bookmarkEnd w:id="274"/>
    </w:p>
    <w:p w14:paraId="432DA25E" w14:textId="77777777" w:rsidR="00BE2749" w:rsidRPr="00A3153B" w:rsidRDefault="00BE2749" w:rsidP="00BE2749">
      <w:r w:rsidRPr="00A3153B">
        <w:t xml:space="preserve">JDigiDoc library offers creating, signing and verification of digitally signed documents, according to </w:t>
      </w:r>
      <w:r w:rsidR="00FD6F04" w:rsidRPr="00A3153B">
        <w:t>XAdES</w:t>
      </w:r>
      <w:r w:rsidRPr="00A3153B">
        <w:t xml:space="preserve"> (ETSI TS</w:t>
      </w:r>
      <w:r w:rsidR="00406C55" w:rsidRPr="00A3153B">
        <w:t xml:space="preserve"> </w:t>
      </w:r>
      <w:r w:rsidRPr="00A3153B">
        <w:t>101</w:t>
      </w:r>
      <w:r w:rsidR="00406C55" w:rsidRPr="00A3153B">
        <w:t> </w:t>
      </w:r>
      <w:r w:rsidRPr="00A3153B">
        <w:t>903</w:t>
      </w:r>
      <w:r w:rsidR="00406C55" w:rsidRPr="00A3153B">
        <w:t xml:space="preserve"> </w:t>
      </w:r>
      <w:r w:rsidR="00406C55" w:rsidRPr="00A3153B">
        <w:fldChar w:fldCharType="begin"/>
      </w:r>
      <w:r w:rsidR="00406C55" w:rsidRPr="00A3153B">
        <w:instrText xml:space="preserve"> REF _Ref351561539 \r \h </w:instrText>
      </w:r>
      <w:r w:rsidR="00406C55" w:rsidRPr="00A3153B">
        <w:fldChar w:fldCharType="separate"/>
      </w:r>
      <w:r w:rsidR="005B0D68">
        <w:t>[4]</w:t>
      </w:r>
      <w:r w:rsidR="00406C55" w:rsidRPr="00A3153B">
        <w:fldChar w:fldCharType="end"/>
      </w:r>
      <w:r w:rsidRPr="00A3153B">
        <w:t xml:space="preserve">) and XML-DSIG </w:t>
      </w:r>
      <w:r w:rsidR="00406C55" w:rsidRPr="00A3153B">
        <w:fldChar w:fldCharType="begin"/>
      </w:r>
      <w:r w:rsidR="00406C55" w:rsidRPr="00A3153B">
        <w:instrText xml:space="preserve"> REF _Ref351562568 \r \h </w:instrText>
      </w:r>
      <w:r w:rsidR="00406C55" w:rsidRPr="00A3153B">
        <w:fldChar w:fldCharType="separate"/>
      </w:r>
      <w:r w:rsidR="005B0D68">
        <w:t>[3]</w:t>
      </w:r>
      <w:r w:rsidR="00406C55" w:rsidRPr="00A3153B">
        <w:fldChar w:fldCharType="end"/>
      </w:r>
      <w:r w:rsidR="00406C55" w:rsidRPr="00A3153B">
        <w:t xml:space="preserve"> </w:t>
      </w:r>
      <w:r w:rsidRPr="00A3153B">
        <w:t xml:space="preserve">standards. In </w:t>
      </w:r>
      <w:r w:rsidR="00406C55" w:rsidRPr="00A3153B">
        <w:t xml:space="preserve">the </w:t>
      </w:r>
      <w:r w:rsidRPr="00A3153B">
        <w:t>next chapters a short introduction is given on the main API calls used to accomplish the above mentioned.</w:t>
      </w:r>
    </w:p>
    <w:p w14:paraId="48BAC019" w14:textId="77777777" w:rsidR="004C40CA" w:rsidRPr="00A3153B" w:rsidRDefault="004C40CA" w:rsidP="00BE2749">
      <w:r w:rsidRPr="00A3153B">
        <w:t xml:space="preserve">For additional information about the classes and methods described in the following paragraphs, see the full API description (javadoc) that is included in the JDigiDoc library’s distribution package. </w:t>
      </w:r>
    </w:p>
    <w:p w14:paraId="3F6851A7" w14:textId="77777777" w:rsidR="00BE2749" w:rsidRPr="00506C5B" w:rsidRDefault="00BE2749" w:rsidP="00D14E1F">
      <w:pPr>
        <w:pStyle w:val="Heading3"/>
      </w:pPr>
      <w:bookmarkStart w:id="275" w:name="_Toc345343576"/>
      <w:bookmarkStart w:id="276" w:name="_Toc413334748"/>
      <w:r w:rsidRPr="00506C5B">
        <w:t>Initialization</w:t>
      </w:r>
      <w:bookmarkEnd w:id="275"/>
      <w:bookmarkEnd w:id="276"/>
    </w:p>
    <w:p w14:paraId="201153F4" w14:textId="77777777" w:rsidR="00BE2749" w:rsidRPr="00A3153B" w:rsidRDefault="00BE2749" w:rsidP="00BE2749">
      <w:r w:rsidRPr="00A3153B">
        <w:t>Before you can use JDigiDoc, you must initialize it by reading in configuration data. This is necessary because the library needs to know the location of CA certificates and other parameters in order to fulfill your requests. Pass the full path and name of the configuration file to library like that:</w:t>
      </w:r>
    </w:p>
    <w:p w14:paraId="53CE7AC7" w14:textId="77777777" w:rsidR="003273DA" w:rsidRPr="00A3153B" w:rsidRDefault="003273DA" w:rsidP="003273DA">
      <w:pPr>
        <w:pStyle w:val="eclipse"/>
      </w:pPr>
      <w:r w:rsidRPr="00A3153B">
        <w:t>ConfigManager.</w:t>
      </w:r>
      <w:r w:rsidRPr="00A3153B">
        <w:rPr>
          <w:i/>
          <w:iCs/>
        </w:rPr>
        <w:t>init</w:t>
      </w:r>
      <w:r w:rsidRPr="00A3153B">
        <w:t>(</w:t>
      </w:r>
      <w:r w:rsidRPr="00A3153B">
        <w:rPr>
          <w:color w:val="2A00FF"/>
        </w:rPr>
        <w:t>"jar://JDigiDoc.cfg"</w:t>
      </w:r>
      <w:r w:rsidRPr="00A3153B">
        <w:t>);</w:t>
      </w:r>
    </w:p>
    <w:p w14:paraId="3348F48B" w14:textId="77777777" w:rsidR="00BE2749" w:rsidRPr="00A3153B" w:rsidRDefault="00BE2749" w:rsidP="00BE2749">
      <w:r w:rsidRPr="00A3153B">
        <w:t>The configuration file can be embedded in JDigiDoc jar file which is indicated by the “jar://” prefix. Otherwise just pass the normal full filename in your</w:t>
      </w:r>
      <w:r w:rsidR="003273DA" w:rsidRPr="00A3153B">
        <w:t xml:space="preserve"> platform like “/etc/</w:t>
      </w:r>
      <w:r w:rsidR="002941CD" w:rsidRPr="00A3153B">
        <w:t>jdigidoc.cfg</w:t>
      </w:r>
      <w:r w:rsidRPr="00A3153B">
        <w:t>”.</w:t>
      </w:r>
    </w:p>
    <w:p w14:paraId="10DA4095" w14:textId="77777777" w:rsidR="005D0E41" w:rsidRPr="00A3153B" w:rsidRDefault="005D0E41" w:rsidP="00BE2749">
      <w:r w:rsidRPr="00A3153B">
        <w:t>See also “</w:t>
      </w:r>
      <w:r w:rsidR="00A90F86" w:rsidRPr="00A3153B">
        <w:fldChar w:fldCharType="begin"/>
      </w:r>
      <w:r w:rsidR="00A90F86" w:rsidRPr="00A3153B">
        <w:instrText xml:space="preserve"> REF _Ref361100359 \r \h </w:instrText>
      </w:r>
      <w:r w:rsidR="00A90F86" w:rsidRPr="00A3153B">
        <w:fldChar w:fldCharType="separate"/>
      </w:r>
      <w:r w:rsidR="005B0D68">
        <w:t>4.1</w:t>
      </w:r>
      <w:r w:rsidR="00A90F86" w:rsidRPr="00A3153B">
        <w:fldChar w:fldCharType="end"/>
      </w:r>
      <w:r w:rsidR="00A90F86" w:rsidRPr="00A3153B">
        <w:t xml:space="preserve"> </w:t>
      </w:r>
      <w:r w:rsidR="00A90F86" w:rsidRPr="00A3153B">
        <w:fldChar w:fldCharType="begin"/>
      </w:r>
      <w:r w:rsidR="00A90F86" w:rsidRPr="00A3153B">
        <w:instrText xml:space="preserve"> REF _Ref361100345 \h </w:instrText>
      </w:r>
      <w:r w:rsidR="00A90F86" w:rsidRPr="00A3153B">
        <w:fldChar w:fldCharType="separate"/>
      </w:r>
      <w:r w:rsidR="005B0D68" w:rsidRPr="00A3153B">
        <w:t>Loading configuration settings</w:t>
      </w:r>
      <w:r w:rsidR="00A90F86" w:rsidRPr="00A3153B">
        <w:fldChar w:fldCharType="end"/>
      </w:r>
      <w:r w:rsidRPr="00A3153B">
        <w:t xml:space="preserve">” for alternative </w:t>
      </w:r>
      <w:r w:rsidR="00441177" w:rsidRPr="00A3153B">
        <w:t xml:space="preserve">configuration loading </w:t>
      </w:r>
      <w:r w:rsidRPr="00A3153B">
        <w:t>options.</w:t>
      </w:r>
    </w:p>
    <w:p w14:paraId="1FEC3D91" w14:textId="42888022" w:rsidR="00BE2749" w:rsidRPr="00506C5B" w:rsidRDefault="00BE2749" w:rsidP="009752C8">
      <w:pPr>
        <w:pStyle w:val="Heading3"/>
      </w:pPr>
      <w:bookmarkStart w:id="277" w:name="_Toc345343577"/>
      <w:bookmarkStart w:id="278" w:name="_Toc413334749"/>
      <w:r w:rsidRPr="00506C5B">
        <w:t xml:space="preserve">Creating a </w:t>
      </w:r>
      <w:r w:rsidR="009D3983">
        <w:t>D</w:t>
      </w:r>
      <w:r w:rsidRPr="00506C5B">
        <w:t>igi</w:t>
      </w:r>
      <w:r w:rsidR="009D3983">
        <w:t>D</w:t>
      </w:r>
      <w:r w:rsidRPr="00506C5B">
        <w:t>oc document</w:t>
      </w:r>
      <w:bookmarkEnd w:id="277"/>
      <w:bookmarkEnd w:id="278"/>
    </w:p>
    <w:p w14:paraId="4502A84F" w14:textId="77777777" w:rsidR="003273DA" w:rsidRPr="00A3153B" w:rsidRDefault="00BE2749" w:rsidP="00BE2749">
      <w:r w:rsidRPr="00A3153B">
        <w:t>Before you can add payload data to digidoc document you must create a Signed</w:t>
      </w:r>
      <w:r w:rsidR="007C110E" w:rsidRPr="00A3153B">
        <w:t>Doc object to receive this data:</w:t>
      </w:r>
    </w:p>
    <w:p w14:paraId="11FFC73A" w14:textId="77777777" w:rsidR="005F4C7B" w:rsidRPr="00A3153B" w:rsidRDefault="005C7740" w:rsidP="005C7740">
      <w:pPr>
        <w:pStyle w:val="eclipse"/>
        <w:rPr>
          <w:rStyle w:val="Ecl-paramChar"/>
          <w:rFonts w:eastAsia="Courier New"/>
        </w:rPr>
      </w:pPr>
      <w:r w:rsidRPr="00A3153B">
        <w:rPr>
          <w:rFonts w:eastAsia="Courier New"/>
          <w:lang w:eastAsia="et-EE" w:bidi="et-EE"/>
        </w:rPr>
        <w:t>SignedDoc sdoc = new SignedDoc(</w:t>
      </w:r>
      <w:r w:rsidRPr="00A3153B">
        <w:rPr>
          <w:rStyle w:val="Ecl-paramChar"/>
          <w:rFonts w:eastAsia="Courier New"/>
        </w:rPr>
        <w:t>format, version);</w:t>
      </w:r>
    </w:p>
    <w:p w14:paraId="1C8ABE76" w14:textId="056FEB11" w:rsidR="00BE2749" w:rsidRPr="00A3153B" w:rsidRDefault="00EB11F9" w:rsidP="00CE7C76">
      <w:pPr>
        <w:pStyle w:val="eclipse"/>
      </w:pPr>
      <w:r w:rsidRPr="00A3153B">
        <w:rPr>
          <w:color w:val="00B050"/>
        </w:rPr>
        <w:t>//</w:t>
      </w:r>
      <w:r w:rsidR="00421E3A" w:rsidRPr="00A3153B">
        <w:rPr>
          <w:color w:val="00B050"/>
        </w:rPr>
        <w:t xml:space="preserve">supported format and version combinations: </w:t>
      </w:r>
      <w:r w:rsidR="00BE2749" w:rsidRPr="00A3153B">
        <w:rPr>
          <w:color w:val="00B050"/>
        </w:rPr>
        <w:t>DIGIDOC-XM</w:t>
      </w:r>
      <w:r w:rsidR="00421E3A" w:rsidRPr="00A3153B">
        <w:rPr>
          <w:color w:val="00B050"/>
        </w:rPr>
        <w:t>L 1.3 and</w:t>
      </w:r>
      <w:r w:rsidR="00BE2749" w:rsidRPr="00A3153B">
        <w:rPr>
          <w:color w:val="00B050"/>
        </w:rPr>
        <w:t xml:space="preserve"> BDOC</w:t>
      </w:r>
      <w:r w:rsidR="00421E3A" w:rsidRPr="00A3153B">
        <w:rPr>
          <w:color w:val="00B050"/>
        </w:rPr>
        <w:t xml:space="preserve"> </w:t>
      </w:r>
      <w:r w:rsidR="008A5DD6" w:rsidRPr="00A3153B">
        <w:rPr>
          <w:color w:val="00B050"/>
        </w:rPr>
        <w:t>2.1</w:t>
      </w:r>
      <w:r w:rsidR="00BE2749" w:rsidRPr="00A3153B">
        <w:rPr>
          <w:color w:val="00B050"/>
          <w:highlight w:val="magenta"/>
        </w:rPr>
        <w:t xml:space="preserve"> </w:t>
      </w:r>
    </w:p>
    <w:p w14:paraId="11B965CC" w14:textId="77777777" w:rsidR="00954DE3" w:rsidRPr="00A3153B" w:rsidRDefault="00954DE3" w:rsidP="00BE2749">
      <w:r w:rsidRPr="00A3153B">
        <w:t>The new digidoc object is kept in memory and not immediately written to a file.</w:t>
      </w:r>
    </w:p>
    <w:p w14:paraId="10830E0A" w14:textId="77777777" w:rsidR="006C0BD1" w:rsidRPr="00A3153B" w:rsidRDefault="006C0BD1" w:rsidP="00BE2749">
      <w:r w:rsidRPr="00A3153B">
        <w:rPr>
          <w:b/>
        </w:rPr>
        <w:t>Note</w:t>
      </w:r>
      <w:r w:rsidRPr="00A3153B">
        <w:t xml:space="preserve">: the functionality of creating </w:t>
      </w:r>
      <w:r w:rsidR="00290ADE" w:rsidRPr="00A3153B">
        <w:t>new files</w:t>
      </w:r>
      <w:r w:rsidRPr="00A3153B">
        <w:t xml:space="preserve"> in older DigiDoc file formats SK-XML, DIGIDOC-XML 1.1</w:t>
      </w:r>
      <w:r w:rsidR="00565134" w:rsidRPr="00A3153B">
        <w:t>,</w:t>
      </w:r>
      <w:r w:rsidRPr="00A3153B">
        <w:t xml:space="preserve"> DIGIDOC-XML 1.2</w:t>
      </w:r>
      <w:r w:rsidR="00290ADE" w:rsidRPr="00A3153B">
        <w:t xml:space="preserve"> </w:t>
      </w:r>
      <w:r w:rsidR="00565134" w:rsidRPr="00A3153B">
        <w:t xml:space="preserve">and BDOC 1.0 </w:t>
      </w:r>
      <w:r w:rsidR="00290ADE" w:rsidRPr="00A3153B">
        <w:t>is no longer supported</w:t>
      </w:r>
      <w:r w:rsidRPr="00A3153B">
        <w:t xml:space="preserve">. </w:t>
      </w:r>
    </w:p>
    <w:p w14:paraId="0EBE61B0" w14:textId="7CB9A059" w:rsidR="00DA6813" w:rsidRPr="00A3153B" w:rsidRDefault="002E462C" w:rsidP="00BE2749">
      <w:r>
        <w:t xml:space="preserve">Next, set the profile of the document. “TM” profile (using time-marks) is currently the only supported </w:t>
      </w:r>
      <w:r w:rsidR="009D3983">
        <w:t xml:space="preserve">and tested </w:t>
      </w:r>
      <w:r>
        <w:t>profile in JDigiDoc.</w:t>
      </w:r>
      <w:r w:rsidR="00E111BF">
        <w:t xml:space="preserve"> Call out the setProfile() method with the following input parameter: </w:t>
      </w:r>
      <w:r w:rsidR="00FA1934" w:rsidRPr="00A3153B">
        <w:t xml:space="preserve"> </w:t>
      </w:r>
    </w:p>
    <w:p w14:paraId="38B65E6D" w14:textId="1D9B94F1" w:rsidR="00FA1934" w:rsidRPr="00A3153B" w:rsidRDefault="00FA1934" w:rsidP="00FA1934">
      <w:pPr>
        <w:pStyle w:val="eclipse"/>
      </w:pPr>
      <w:r w:rsidRPr="00A3153B">
        <w:t>sdoc.setProfile(</w:t>
      </w:r>
      <w:r w:rsidR="0091760C" w:rsidRPr="00A3153B">
        <w:t>SignedDoc.</w:t>
      </w:r>
      <w:r w:rsidR="0091760C" w:rsidRPr="00506C5B">
        <w:rPr>
          <w:rStyle w:val="ecl-stringChar"/>
        </w:rPr>
        <w:t>BDOC_PROFILE_TM</w:t>
      </w:r>
      <w:r w:rsidRPr="00A3153B">
        <w:t>);</w:t>
      </w:r>
    </w:p>
    <w:p w14:paraId="47514BFF" w14:textId="77777777" w:rsidR="00FA1934" w:rsidRPr="00A3153B" w:rsidRDefault="00301A88" w:rsidP="00BE2749">
      <w:r w:rsidRPr="00A3153B">
        <w:t xml:space="preserve">The profile value that is set for SignedDoc object is later </w:t>
      </w:r>
      <w:r w:rsidR="004E177F" w:rsidRPr="00A3153B">
        <w:t xml:space="preserve">(within the same session) </w:t>
      </w:r>
      <w:r w:rsidRPr="00A3153B">
        <w:t>used by default as a profile for all signatures that are added to the SignedDoc</w:t>
      </w:r>
      <w:r w:rsidR="00950047" w:rsidRPr="00A3153B">
        <w:t>.</w:t>
      </w:r>
      <w:r w:rsidR="00901D92" w:rsidRPr="00A3153B">
        <w:t xml:space="preserve"> Available profiles are described in “</w:t>
      </w:r>
      <w:r w:rsidR="00901D92" w:rsidRPr="00A3153B">
        <w:fldChar w:fldCharType="begin"/>
      </w:r>
      <w:r w:rsidR="00901D92" w:rsidRPr="00A3153B">
        <w:instrText xml:space="preserve"> REF _Ref361100515 \r \h </w:instrText>
      </w:r>
      <w:r w:rsidR="00901D92" w:rsidRPr="00A3153B">
        <w:fldChar w:fldCharType="separate"/>
      </w:r>
      <w:r w:rsidR="005B0D68">
        <w:t>3.3</w:t>
      </w:r>
      <w:r w:rsidR="00901D92" w:rsidRPr="00A3153B">
        <w:fldChar w:fldCharType="end"/>
      </w:r>
      <w:r w:rsidR="00901D92" w:rsidRPr="00A3153B">
        <w:t xml:space="preserve"> </w:t>
      </w:r>
      <w:r w:rsidR="00901D92" w:rsidRPr="00A3153B">
        <w:fldChar w:fldCharType="begin"/>
      </w:r>
      <w:r w:rsidR="00901D92" w:rsidRPr="00A3153B">
        <w:instrText xml:space="preserve"> REF _Ref361100524 \h </w:instrText>
      </w:r>
      <w:r w:rsidR="00901D92" w:rsidRPr="00A3153B">
        <w:fldChar w:fldCharType="separate"/>
      </w:r>
      <w:r w:rsidR="005B0D68" w:rsidRPr="00A3153B">
        <w:t>Supported functional properties</w:t>
      </w:r>
      <w:r w:rsidR="00901D92" w:rsidRPr="00A3153B">
        <w:fldChar w:fldCharType="end"/>
      </w:r>
      <w:r w:rsidR="00901D92" w:rsidRPr="00A3153B">
        <w:t>”.</w:t>
      </w:r>
    </w:p>
    <w:p w14:paraId="14DD4BA8" w14:textId="77777777" w:rsidR="00BE2749" w:rsidRPr="00506C5B" w:rsidRDefault="00BE2749" w:rsidP="00D14E1F">
      <w:pPr>
        <w:pStyle w:val="Heading3"/>
      </w:pPr>
      <w:bookmarkStart w:id="279" w:name="_Toc345343578"/>
      <w:bookmarkStart w:id="280" w:name="_Toc413334750"/>
      <w:r w:rsidRPr="00506C5B">
        <w:t>Adding data files</w:t>
      </w:r>
      <w:bookmarkEnd w:id="279"/>
      <w:bookmarkEnd w:id="280"/>
    </w:p>
    <w:p w14:paraId="08AC3397" w14:textId="1444DB3B" w:rsidR="001658B5" w:rsidRDefault="001658B5" w:rsidP="00BE2749">
      <w:r w:rsidRPr="00A3153B">
        <w:t>In order to add a data file to a container, the container has to be unsigned and there shouldn’t be an existing data file with the same name in the container.</w:t>
      </w:r>
      <w:r w:rsidR="00664402">
        <w:t xml:space="preserve"> Note that only the data file name without path is saved in the document (</w:t>
      </w:r>
      <w:r w:rsidR="00B5754B">
        <w:t>‘/’ and ‘\’</w:t>
      </w:r>
      <w:r w:rsidR="00664402">
        <w:t xml:space="preserve"> characters</w:t>
      </w:r>
      <w:r w:rsidR="00B5754B">
        <w:t xml:space="preserve"> are not allowed in the data file’s name</w:t>
      </w:r>
      <w:r w:rsidR="00664402">
        <w:t>)</w:t>
      </w:r>
      <w:r w:rsidR="00B5754B">
        <w:t>.</w:t>
      </w:r>
    </w:p>
    <w:p w14:paraId="544B58A0" w14:textId="569D4C4A" w:rsidR="00F96531" w:rsidRDefault="00F96531" w:rsidP="00BE2749">
      <w:r>
        <w:t>Each data file in the container is assigned with an ID value by the library. In case of DIGIDOC-XML 1.3 documents, the ID values in the form of “D&lt;seq_no&gt;” (counting from zero) are used – the respective value is also stored in &lt;DataFile&gt; element’s ID attribute. In case of BDOC 2.1 documents, the data file’s name is used as the ID value, multiple data files with the same name are not allowed in the container.</w:t>
      </w:r>
    </w:p>
    <w:p w14:paraId="045E2420" w14:textId="2080899C" w:rsidR="00E4569A" w:rsidRDefault="00E4569A" w:rsidP="00BE2749">
      <w:r w:rsidRPr="006E23C7">
        <w:rPr>
          <w:b/>
        </w:rPr>
        <w:lastRenderedPageBreak/>
        <w:t>NB!</w:t>
      </w:r>
      <w:r>
        <w:t xml:space="preserve"> In case of BDOC 2.1 documents, it is important to pay attention that the data file’s mime type value in manifest.xml file and in signatures*.xml file’s &lt;</w:t>
      </w:r>
      <w:r w:rsidRPr="00E4569A">
        <w:t>DataObjectFormat</w:t>
      </w:r>
      <w:r>
        <w:t xml:space="preserve">&gt;&lt;MimeType&gt; element are the same, otherwise the signature is invalid! </w:t>
      </w:r>
      <w:r w:rsidR="00AA605F">
        <w:t>In case of the ordinary signature creation process</w:t>
      </w:r>
      <w:r>
        <w:t>, the library sets the correct value automatically</w:t>
      </w:r>
      <w:r w:rsidR="003924FF">
        <w:t>. However, if you create a BDOC 2.1 container with JDigiDoc library</w:t>
      </w:r>
      <w:r w:rsidR="00D866F8">
        <w:t xml:space="preserve"> and </w:t>
      </w:r>
      <w:r w:rsidR="003924FF">
        <w:t xml:space="preserve">want to </w:t>
      </w:r>
      <w:r>
        <w:t>add signature</w:t>
      </w:r>
      <w:r w:rsidR="00AA605F">
        <w:t>s*.xml</w:t>
      </w:r>
      <w:r>
        <w:t xml:space="preserve"> </w:t>
      </w:r>
      <w:r w:rsidR="00AA605F">
        <w:t xml:space="preserve">file that you have received from </w:t>
      </w:r>
      <w:r w:rsidR="00444B91">
        <w:t xml:space="preserve">another </w:t>
      </w:r>
      <w:r w:rsidR="003924FF">
        <w:t>source</w:t>
      </w:r>
      <w:r w:rsidR="00444B91">
        <w:t xml:space="preserve"> (e.g. from DigiDocService</w:t>
      </w:r>
      <w:r w:rsidR="003924FF">
        <w:t xml:space="preserve">) then make sure that the </w:t>
      </w:r>
      <w:r w:rsidR="00B2151D">
        <w:t xml:space="preserve">data files’ </w:t>
      </w:r>
      <w:r w:rsidR="003924FF">
        <w:t>mime-type values in manifest-xml file and in signatures*.xml file are the same.</w:t>
      </w:r>
    </w:p>
    <w:p w14:paraId="3F547812" w14:textId="1D4E23AF" w:rsidR="009D3715" w:rsidRPr="00FC4871" w:rsidRDefault="009D3715" w:rsidP="006572A3">
      <w:pPr>
        <w:pStyle w:val="Heading4"/>
      </w:pPr>
      <w:r w:rsidRPr="00FC4871">
        <w:t xml:space="preserve">Adding </w:t>
      </w:r>
      <w:r w:rsidR="00F11C82" w:rsidRPr="00FC4871">
        <w:t xml:space="preserve">data </w:t>
      </w:r>
      <w:r w:rsidRPr="00FC4871">
        <w:t>file from file system</w:t>
      </w:r>
    </w:p>
    <w:p w14:paraId="5143ED3D" w14:textId="77777777" w:rsidR="00BE2749" w:rsidRPr="00A3153B" w:rsidRDefault="00CE15DC" w:rsidP="00BE2749">
      <w:r w:rsidRPr="00A3153B">
        <w:t xml:space="preserve">In case of </w:t>
      </w:r>
      <w:r w:rsidRPr="00A3153B">
        <w:rPr>
          <w:b/>
        </w:rPr>
        <w:t>DIGIDOC-XML 1.3</w:t>
      </w:r>
      <w:r w:rsidRPr="00A3153B">
        <w:t xml:space="preserve"> documents, the </w:t>
      </w:r>
      <w:r w:rsidR="00BE2749" w:rsidRPr="00A3153B">
        <w:t xml:space="preserve">data </w:t>
      </w:r>
      <w:r w:rsidR="005A1030" w:rsidRPr="00A3153B">
        <w:t xml:space="preserve">files </w:t>
      </w:r>
      <w:r w:rsidR="00BE2749" w:rsidRPr="00A3153B">
        <w:t xml:space="preserve">can be added </w:t>
      </w:r>
      <w:r w:rsidR="005C0678" w:rsidRPr="00A3153B">
        <w:t>to DigiDoc container by embedding the data in base64 encoding (using detached data files or embedding pure text or XML is not supported).</w:t>
      </w:r>
    </w:p>
    <w:p w14:paraId="35F11EA5" w14:textId="77777777" w:rsidR="00EB11F9" w:rsidRPr="00A3153B" w:rsidRDefault="00EB11F9" w:rsidP="00344ABD">
      <w:pPr>
        <w:pStyle w:val="eclipse"/>
      </w:pP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00BE2749" w:rsidRPr="00A3153B">
        <w:rPr>
          <w:i/>
          <w:iCs/>
          <w:color w:val="0000C0"/>
        </w:rPr>
        <w:t>(</w:t>
      </w:r>
      <w:r w:rsidR="00BE2749" w:rsidRPr="00A3153B">
        <w:rPr>
          <w:rStyle w:val="Ecl-paramChar"/>
        </w:rPr>
        <w:t>&lt;full-filename-with-path&gt;</w:t>
      </w:r>
      <w:r w:rsidRPr="00A3153B">
        <w:rPr>
          <w:rStyle w:val="Ecl-paramChar"/>
        </w:rPr>
        <w:t xml:space="preserve">), </w:t>
      </w:r>
      <w:r w:rsidR="00BE2749" w:rsidRPr="00A3153B">
        <w:rPr>
          <w:rStyle w:val="Ecl-paramChar"/>
        </w:rPr>
        <w:t>&lt;mime-type</w:t>
      </w:r>
      <w:r w:rsidR="00344ABD" w:rsidRPr="00A3153B">
        <w:rPr>
          <w:rStyle w:val="Ecl-paramChar"/>
        </w:rPr>
        <w:t>&gt;</w:t>
      </w:r>
      <w:r w:rsidRPr="00A3153B">
        <w:rPr>
          <w:rStyle w:val="Ecl-paramChar"/>
        </w:rPr>
        <w:t>,</w:t>
      </w:r>
      <w:r w:rsidRPr="00A3153B">
        <w:t xml:space="preserve"> DataFile.</w:t>
      </w:r>
      <w:r w:rsidRPr="00A3153B">
        <w:rPr>
          <w:rStyle w:val="ecl-stringChar"/>
        </w:rPr>
        <w:t>CONTENT_EMBEDDED</w:t>
      </w:r>
      <w:r w:rsidR="00344ABD" w:rsidRPr="00A3153B">
        <w:rPr>
          <w:rStyle w:val="ecl-stringChar"/>
        </w:rPr>
        <w:t>_BASE64</w:t>
      </w:r>
      <w:r w:rsidRPr="00A3153B">
        <w:t>);</w:t>
      </w:r>
    </w:p>
    <w:p w14:paraId="7E315F7A" w14:textId="3DFC19DE" w:rsidR="00BE2749" w:rsidRPr="00A3153B" w:rsidRDefault="00BE2749" w:rsidP="00BE2749">
      <w:r w:rsidRPr="00A3153B">
        <w:t>The new objects are created in memory but the reference files are not read from the disk yet. The library reads all files when you write the digidoc document to a file or start adding signatures (because one has to know the hash codes for signing the data)</w:t>
      </w:r>
      <w:r w:rsidR="00AA6041" w:rsidRPr="00A3153B">
        <w:t>.</w:t>
      </w:r>
      <w:r w:rsidR="00BE51DC">
        <w:t xml:space="preserve"> The data is converted to base64 format.</w:t>
      </w:r>
    </w:p>
    <w:p w14:paraId="5C159FC0" w14:textId="5FFAA6F7" w:rsidR="009D3715" w:rsidRPr="00FC5733" w:rsidRDefault="009D3715" w:rsidP="009D3715">
      <w:r w:rsidRPr="00506C5B">
        <w:t xml:space="preserve">In case of </w:t>
      </w:r>
      <w:r w:rsidRPr="00FC5733">
        <w:rPr>
          <w:b/>
        </w:rPr>
        <w:t xml:space="preserve">BDOC 2.1 </w:t>
      </w:r>
      <w:r w:rsidRPr="00FC5733">
        <w:t>documents, the data files are embedded in the container in binary format.</w:t>
      </w:r>
      <w:r w:rsidR="000F4174">
        <w:t xml:space="preserve"> If there is no existing manifest.xml file’s entry for the data file then this too is created.</w:t>
      </w:r>
      <w:r w:rsidRPr="00FC5733">
        <w:t xml:space="preserve"> For adding files to BDOC 2.1 container, do as follows: </w:t>
      </w:r>
    </w:p>
    <w:p w14:paraId="449E6B48" w14:textId="77777777" w:rsidR="009D3715" w:rsidRPr="00A3153B" w:rsidRDefault="009D3715" w:rsidP="009D3715">
      <w:pPr>
        <w:pStyle w:val="eclipse"/>
      </w:pPr>
      <w:r w:rsidRPr="00FC5733">
        <w:t xml:space="preserve"> </w:t>
      </w:r>
      <w:r w:rsidRPr="00A3153B">
        <w:t xml:space="preserve">DataFile </w:t>
      </w:r>
      <w:r w:rsidRPr="00A3153B">
        <w:rPr>
          <w:u w:val="single"/>
        </w:rPr>
        <w:t>df</w:t>
      </w:r>
      <w:r w:rsidRPr="00A3153B">
        <w:t xml:space="preserve"> = sdoc.addDataFile(</w:t>
      </w:r>
      <w:r w:rsidRPr="00A3153B">
        <w:rPr>
          <w:b/>
          <w:bCs/>
          <w:color w:val="7F0055"/>
        </w:rPr>
        <w:t>new</w:t>
      </w:r>
      <w:r w:rsidRPr="00A3153B">
        <w:t xml:space="preserve"> File(</w:t>
      </w:r>
      <w:r w:rsidRPr="00A3153B">
        <w:rPr>
          <w:i/>
          <w:iCs/>
          <w:color w:val="0000C0"/>
        </w:rPr>
        <w:t>(</w:t>
      </w:r>
      <w:r w:rsidRPr="00A3153B">
        <w:rPr>
          <w:rStyle w:val="Ecl-paramChar"/>
        </w:rPr>
        <w:t>&lt;full-filename-with-path&gt;), &lt;mime-type&gt;,</w:t>
      </w:r>
      <w:r w:rsidRPr="00A3153B">
        <w:t xml:space="preserve"> DataFile.</w:t>
      </w:r>
      <w:r w:rsidRPr="00A3153B">
        <w:rPr>
          <w:rStyle w:val="ecl-stringChar"/>
        </w:rPr>
        <w:t>CONTENT_BINARY</w:t>
      </w:r>
      <w:r w:rsidRPr="00A3153B">
        <w:t>);</w:t>
      </w:r>
    </w:p>
    <w:p w14:paraId="5918D6FA" w14:textId="59BBA074" w:rsidR="009D3715" w:rsidRPr="00FC4871" w:rsidRDefault="009D3715" w:rsidP="006572A3">
      <w:pPr>
        <w:pStyle w:val="Heading4"/>
      </w:pPr>
      <w:r w:rsidRPr="00FC4871">
        <w:t xml:space="preserve">Adding </w:t>
      </w:r>
      <w:r w:rsidR="00F11C82" w:rsidRPr="00FC4871">
        <w:t xml:space="preserve">data </w:t>
      </w:r>
      <w:r w:rsidRPr="00FC4871">
        <w:t>file from byte array in memory</w:t>
      </w:r>
    </w:p>
    <w:p w14:paraId="4C9126BB" w14:textId="387CA8D0" w:rsidR="00BE51DC" w:rsidRDefault="009D3715" w:rsidP="00BE2749">
      <w:r>
        <w:t>I</w:t>
      </w:r>
      <w:r w:rsidR="00BE2749" w:rsidRPr="00A3153B">
        <w:t xml:space="preserve">f you don't want JDigiDoc to read the </w:t>
      </w:r>
      <w:r>
        <w:t xml:space="preserve">data </w:t>
      </w:r>
      <w:r w:rsidR="00BE2749" w:rsidRPr="00A3153B">
        <w:t xml:space="preserve">files </w:t>
      </w:r>
      <w:r>
        <w:t xml:space="preserve">from disk </w:t>
      </w:r>
      <w:r w:rsidR="00BE2749" w:rsidRPr="00A3153B">
        <w:t xml:space="preserve">because you hold the data in a database, generate it dynamically etc., then assign </w:t>
      </w:r>
      <w:r>
        <w:t>data</w:t>
      </w:r>
      <w:r w:rsidR="00954DE3" w:rsidRPr="00A3153B">
        <w:t xml:space="preserve"> </w:t>
      </w:r>
      <w:r w:rsidR="00BE2749" w:rsidRPr="00A3153B">
        <w:t xml:space="preserve">to the DataFile object </w:t>
      </w:r>
      <w:r w:rsidR="00BE51DC">
        <w:t xml:space="preserve">from an in-memory byte array. </w:t>
      </w:r>
      <w:r w:rsidR="00BE51DC" w:rsidRPr="00A3153B">
        <w:t>Once you have assigned the data to this object it will no longer be read from disk</w:t>
      </w:r>
      <w:r w:rsidR="00BE51DC">
        <w:t>.</w:t>
      </w:r>
    </w:p>
    <w:p w14:paraId="02A09C68" w14:textId="200703DA" w:rsidR="00F11C82" w:rsidRDefault="00B90A3F" w:rsidP="00FC4871">
      <w:pPr>
        <w:pStyle w:val="ListParagraph"/>
        <w:numPr>
          <w:ilvl w:val="1"/>
          <w:numId w:val="78"/>
        </w:numPr>
        <w:ind w:left="993" w:hanging="426"/>
      </w:pPr>
      <w:r w:rsidRPr="00FC4871">
        <w:rPr>
          <w:b/>
        </w:rPr>
        <w:t>DataFile.</w:t>
      </w:r>
      <w:r w:rsidR="00BE2749" w:rsidRPr="00FC4871">
        <w:rPr>
          <w:b/>
        </w:rPr>
        <w:t>setBody(</w:t>
      </w:r>
      <w:r w:rsidR="00F11C82" w:rsidRPr="00FC4871">
        <w:rPr>
          <w:b/>
        </w:rPr>
        <w:t>byte[] data</w:t>
      </w:r>
      <w:r w:rsidR="00BE2749" w:rsidRPr="00FC4871">
        <w:rPr>
          <w:b/>
        </w:rPr>
        <w:t>)</w:t>
      </w:r>
      <w:r w:rsidR="00BE2749" w:rsidRPr="00A3153B">
        <w:t xml:space="preserve"> method</w:t>
      </w:r>
      <w:r w:rsidR="00464897">
        <w:t xml:space="preserve"> for DDOC and BDOC containers.</w:t>
      </w:r>
      <w:r w:rsidR="00BE2749" w:rsidRPr="00A3153B">
        <w:t xml:space="preserve"> </w:t>
      </w:r>
    </w:p>
    <w:p w14:paraId="41412BFD" w14:textId="77777777" w:rsidR="0043559A" w:rsidRDefault="0043559A" w:rsidP="00533277">
      <w:r w:rsidRPr="0043559A">
        <w:rPr>
          <w:b/>
        </w:rPr>
        <w:t>Note:</w:t>
      </w:r>
      <w:r>
        <w:t xml:space="preserve"> In case of DIGIDOC-XML 1.3 files, content of the byte array is automatically converted to base64 by the library, so the input data must not be in base64 format, otherwise double base64 encoding will be done. If you would like to add data which is already in base64 then use method </w:t>
      </w:r>
      <w:r w:rsidRPr="0043559A">
        <w:t>DataFile.setBodyAsData(byte[] data, boolean b64, long len)</w:t>
      </w:r>
      <w:r>
        <w:t xml:space="preserve"> which is described under the next point.</w:t>
      </w:r>
    </w:p>
    <w:p w14:paraId="2CED5566" w14:textId="04064FCA" w:rsidR="009D3715" w:rsidRPr="00A3153B" w:rsidRDefault="00F11C82" w:rsidP="00BE2749">
      <w:r>
        <w:t>For example, i</w:t>
      </w:r>
      <w:r w:rsidR="009D3715">
        <w:t>n case of DIGIDOC-XML 1.3 documents, do as follows:</w:t>
      </w:r>
    </w:p>
    <w:p w14:paraId="4D4E5F8F" w14:textId="77777777" w:rsidR="00F11C82" w:rsidRDefault="00742B6E" w:rsidP="00FC4871">
      <w:pPr>
        <w:pStyle w:val="eclipse"/>
        <w:pBdr>
          <w:top w:val="single" w:sz="4" w:space="2" w:color="auto"/>
        </w:pBdr>
      </w:pPr>
      <w:r>
        <w:t>DataFile dFile = new DataFile(</w:t>
      </w:r>
      <w:r w:rsidRPr="00742B6E">
        <w:t>sdoc.getNewDataFileId()</w:t>
      </w:r>
      <w:r>
        <w:t xml:space="preserve">, </w:t>
      </w:r>
      <w:r w:rsidR="00F11C82" w:rsidRPr="00FC4871">
        <w:rPr>
          <w:color w:val="00B050"/>
        </w:rPr>
        <w:t xml:space="preserve">//gets the next </w:t>
      </w:r>
    </w:p>
    <w:p w14:paraId="7B7F302A" w14:textId="2F2CADF3" w:rsidR="00742B6E" w:rsidRPr="00FC4871" w:rsidRDefault="00F11C82" w:rsidP="00FC4871">
      <w:pPr>
        <w:pStyle w:val="eclipse"/>
        <w:pBdr>
          <w:top w:val="single" w:sz="4" w:space="2" w:color="auto"/>
        </w:pBdr>
        <w:ind w:firstLine="589"/>
        <w:rPr>
          <w:color w:val="00B050"/>
        </w:rPr>
      </w:pPr>
      <w:r w:rsidRPr="00FC4871">
        <w:rPr>
          <w:color w:val="00B050"/>
        </w:rPr>
        <w:t>// datafile index</w:t>
      </w:r>
      <w:r w:rsidR="001940E5">
        <w:rPr>
          <w:color w:val="00B050"/>
        </w:rPr>
        <w:t xml:space="preserve"> as ID value</w:t>
      </w:r>
    </w:p>
    <w:p w14:paraId="3D18CBAF" w14:textId="016B5331" w:rsidR="00F11C82" w:rsidRDefault="00742B6E" w:rsidP="00FC4871">
      <w:pPr>
        <w:pStyle w:val="eclipse"/>
        <w:pBdr>
          <w:top w:val="single" w:sz="4" w:space="2" w:color="auto"/>
        </w:pBdr>
        <w:ind w:firstLine="589"/>
      </w:pPr>
      <w:r>
        <w:t>DataFile.</w:t>
      </w:r>
      <w:r w:rsidRPr="002844A9">
        <w:rPr>
          <w:rStyle w:val="Ecl-paramChar"/>
          <w:i/>
        </w:rPr>
        <w:t>CONTENT_EMBEDDED_BASE64</w:t>
      </w:r>
      <w:r>
        <w:t xml:space="preserve">, </w:t>
      </w:r>
      <w:r w:rsidR="00F11C82" w:rsidRPr="00FC4871">
        <w:rPr>
          <w:color w:val="00B050"/>
        </w:rPr>
        <w:t>// content type for DDOC files</w:t>
      </w:r>
    </w:p>
    <w:p w14:paraId="0D632CE3" w14:textId="4622FB19" w:rsidR="00F11C82" w:rsidRDefault="00742B6E" w:rsidP="00FC4871">
      <w:pPr>
        <w:pStyle w:val="eclipse"/>
        <w:pBdr>
          <w:top w:val="single" w:sz="4" w:space="2" w:color="auto"/>
        </w:pBdr>
        <w:ind w:firstLine="589"/>
      </w:pPr>
      <w:r w:rsidRPr="002844A9">
        <w:rPr>
          <w:rStyle w:val="Ecl-paramChar"/>
        </w:rPr>
        <w:t>"</w:t>
      </w:r>
      <w:r w:rsidR="001940E5">
        <w:rPr>
          <w:rStyle w:val="Ecl-paramChar"/>
        </w:rPr>
        <w:t>test</w:t>
      </w:r>
      <w:r w:rsidRPr="002844A9">
        <w:rPr>
          <w:rStyle w:val="Ecl-paramChar"/>
        </w:rPr>
        <w:t>.txt"</w:t>
      </w:r>
      <w:r>
        <w:t xml:space="preserve">, </w:t>
      </w:r>
      <w:r w:rsidR="00F11C82" w:rsidRPr="00FC4871">
        <w:rPr>
          <w:color w:val="00B050"/>
        </w:rPr>
        <w:t xml:space="preserve">// </w:t>
      </w:r>
      <w:r w:rsidR="00DE128B">
        <w:rPr>
          <w:color w:val="00B050"/>
        </w:rPr>
        <w:t xml:space="preserve">data </w:t>
      </w:r>
      <w:r w:rsidR="00F11C82" w:rsidRPr="00FC4871">
        <w:rPr>
          <w:color w:val="00B050"/>
        </w:rPr>
        <w:t>file name</w:t>
      </w:r>
    </w:p>
    <w:p w14:paraId="712C5C89" w14:textId="2BE05A9C" w:rsidR="00F11C82" w:rsidRDefault="00742B6E" w:rsidP="00FC4871">
      <w:pPr>
        <w:pStyle w:val="eclipse"/>
        <w:pBdr>
          <w:top w:val="single" w:sz="4" w:space="2" w:color="auto"/>
        </w:pBdr>
        <w:ind w:firstLine="589"/>
      </w:pPr>
      <w:r w:rsidRPr="002844A9">
        <w:rPr>
          <w:rStyle w:val="Ecl-paramChar"/>
        </w:rPr>
        <w:t>"text/plain"</w:t>
      </w:r>
      <w:r>
        <w:t xml:space="preserve">, </w:t>
      </w:r>
      <w:r w:rsidR="00F11C82" w:rsidRPr="00FC4871">
        <w:rPr>
          <w:color w:val="00B050"/>
        </w:rPr>
        <w:t>// mime type</w:t>
      </w:r>
    </w:p>
    <w:p w14:paraId="6E34248F" w14:textId="5900CE04" w:rsidR="00742B6E" w:rsidRDefault="00742B6E" w:rsidP="00FC4871">
      <w:pPr>
        <w:pStyle w:val="eclipse"/>
        <w:pBdr>
          <w:top w:val="single" w:sz="4" w:space="2" w:color="auto"/>
        </w:pBdr>
        <w:ind w:firstLine="589"/>
        <w:rPr>
          <w:color w:val="00B050"/>
        </w:rPr>
      </w:pPr>
      <w:r>
        <w:t>sdoc);</w:t>
      </w:r>
      <w:r w:rsidR="00F11C82">
        <w:t xml:space="preserve"> </w:t>
      </w:r>
      <w:r w:rsidR="00F11C82" w:rsidRPr="00FC4871">
        <w:rPr>
          <w:color w:val="00B050"/>
        </w:rPr>
        <w:t>// SignedDoc object created earlier</w:t>
      </w:r>
    </w:p>
    <w:p w14:paraId="58B021B9" w14:textId="77777777" w:rsidR="00A656D9" w:rsidRDefault="00A656D9" w:rsidP="00FC4871">
      <w:pPr>
        <w:pStyle w:val="eclipse"/>
        <w:pBdr>
          <w:top w:val="single" w:sz="4" w:space="2" w:color="auto"/>
        </w:pBdr>
        <w:ind w:firstLine="589"/>
      </w:pPr>
    </w:p>
    <w:p w14:paraId="1E2B3C00" w14:textId="4707B890" w:rsidR="00742B6E" w:rsidRDefault="00344ABD" w:rsidP="00FC4871">
      <w:pPr>
        <w:pStyle w:val="eclipse"/>
        <w:pBdr>
          <w:top w:val="single" w:sz="4" w:space="2" w:color="auto"/>
        </w:pBdr>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sidR="00742B6E">
        <w:rPr>
          <w:rStyle w:val="Ecl-paramChar"/>
          <w:color w:val="auto"/>
        </w:rPr>
        <w:t xml:space="preserve"> </w:t>
      </w:r>
      <w:r w:rsidR="00742B6E" w:rsidRPr="002844A9">
        <w:rPr>
          <w:rStyle w:val="Ecl-paramChar"/>
          <w:color w:val="00B050"/>
        </w:rPr>
        <w:t xml:space="preserve">//e.g. data </w:t>
      </w:r>
      <w:r w:rsidR="00742B6E">
        <w:rPr>
          <w:rStyle w:val="Ecl-paramChar"/>
          <w:color w:val="00B050"/>
        </w:rPr>
        <w:t xml:space="preserve">read </w:t>
      </w:r>
      <w:r w:rsidR="00742B6E" w:rsidRPr="002844A9">
        <w:rPr>
          <w:rStyle w:val="Ecl-paramChar"/>
          <w:color w:val="00B050"/>
        </w:rPr>
        <w:t xml:space="preserve">from </w:t>
      </w:r>
    </w:p>
    <w:p w14:paraId="0342A35C" w14:textId="34E78AD1" w:rsidR="00344ABD" w:rsidRPr="002844A9" w:rsidRDefault="00742B6E" w:rsidP="00FC4871">
      <w:pPr>
        <w:pStyle w:val="eclipse"/>
        <w:pBdr>
          <w:top w:val="single" w:sz="4" w:space="2" w:color="auto"/>
        </w:pBdr>
        <w:ind w:firstLine="589"/>
        <w:rPr>
          <w:rStyle w:val="Ecl-paramChar"/>
          <w:color w:val="00B050"/>
        </w:rPr>
      </w:pPr>
      <w:r w:rsidRPr="002844A9">
        <w:rPr>
          <w:rStyle w:val="Ecl-paramChar"/>
          <w:color w:val="00B050"/>
        </w:rPr>
        <w:t>// database</w:t>
      </w:r>
    </w:p>
    <w:p w14:paraId="5007C7CA" w14:textId="0E4034EC" w:rsidR="00742B6E" w:rsidRPr="00A3153B" w:rsidRDefault="00742B6E" w:rsidP="00FC4871">
      <w:pPr>
        <w:pStyle w:val="eclipse"/>
        <w:pBdr>
          <w:top w:val="single" w:sz="4" w:space="2" w:color="auto"/>
        </w:pBdr>
        <w:rPr>
          <w:highlight w:val="lightGray"/>
        </w:rPr>
      </w:pPr>
      <w:r>
        <w:t>byte bodyArray</w:t>
      </w:r>
      <w:r w:rsidRPr="00742B6E">
        <w:t>[] = myBody.getBytes();</w:t>
      </w:r>
    </w:p>
    <w:p w14:paraId="2E81C535" w14:textId="4B320329" w:rsidR="00344ABD" w:rsidRPr="00A3153B" w:rsidRDefault="00344ABD" w:rsidP="00FC4871">
      <w:pPr>
        <w:pStyle w:val="eclipse"/>
        <w:pBdr>
          <w:top w:val="single" w:sz="4" w:space="2" w:color="auto"/>
        </w:pBdr>
      </w:pPr>
      <w:r w:rsidRPr="00A3153B">
        <w:rPr>
          <w:highlight w:val="lightGray"/>
        </w:rPr>
        <w:t>df</w:t>
      </w:r>
      <w:r w:rsidRPr="00A3153B">
        <w:t>.setBody(</w:t>
      </w:r>
      <w:r w:rsidR="00742B6E">
        <w:t>bodyArray</w:t>
      </w:r>
      <w:r w:rsidRPr="00A3153B">
        <w:t>);</w:t>
      </w:r>
      <w:r w:rsidR="00A656D9">
        <w:t xml:space="preserve"> </w:t>
      </w:r>
      <w:r w:rsidR="00A656D9" w:rsidRPr="00FC4871">
        <w:rPr>
          <w:color w:val="00B050"/>
        </w:rPr>
        <w:t>// the data content is added</w:t>
      </w:r>
    </w:p>
    <w:p w14:paraId="67014646" w14:textId="5420407D" w:rsidR="00742B6E" w:rsidRDefault="001940E5" w:rsidP="00CE7C76">
      <w:bookmarkStart w:id="281" w:name="_Toc345343579"/>
      <w:r>
        <w:t>In case of BDOC 2.1 documents</w:t>
      </w:r>
      <w:r w:rsidR="0023678A">
        <w:t xml:space="preserve"> (supported since v3.8.1)</w:t>
      </w:r>
      <w:r>
        <w:t>:</w:t>
      </w:r>
    </w:p>
    <w:p w14:paraId="57A30817" w14:textId="32E5408D" w:rsidR="001940E5" w:rsidRDefault="001940E5" w:rsidP="001940E5">
      <w:pPr>
        <w:pStyle w:val="eclipse"/>
      </w:pPr>
      <w:r>
        <w:t>DataFile dFile = new DataFile(</w:t>
      </w:r>
      <w:r w:rsidRPr="002844A9">
        <w:rPr>
          <w:rStyle w:val="Ecl-paramChar"/>
        </w:rPr>
        <w:t>"</w:t>
      </w:r>
      <w:r>
        <w:rPr>
          <w:rStyle w:val="Ecl-paramChar"/>
        </w:rPr>
        <w:t>test</w:t>
      </w:r>
      <w:r w:rsidRPr="002844A9">
        <w:rPr>
          <w:rStyle w:val="Ecl-paramChar"/>
        </w:rPr>
        <w:t>.txt"</w:t>
      </w:r>
      <w:r>
        <w:t xml:space="preserve">, </w:t>
      </w:r>
      <w:r w:rsidRPr="00FB6846">
        <w:rPr>
          <w:color w:val="00B050"/>
        </w:rPr>
        <w:t>//</w:t>
      </w:r>
      <w:r>
        <w:rPr>
          <w:color w:val="00B050"/>
        </w:rPr>
        <w:t xml:space="preserve">set the data file name as </w:t>
      </w:r>
      <w:r w:rsidRPr="00FB6846">
        <w:rPr>
          <w:color w:val="00B050"/>
        </w:rPr>
        <w:t xml:space="preserve"> </w:t>
      </w:r>
    </w:p>
    <w:p w14:paraId="247A309A" w14:textId="1FEA3A9D" w:rsidR="001940E5" w:rsidRPr="00FB6846" w:rsidRDefault="001940E5" w:rsidP="001940E5">
      <w:pPr>
        <w:pStyle w:val="eclipse"/>
        <w:ind w:firstLine="589"/>
        <w:rPr>
          <w:color w:val="00B050"/>
        </w:rPr>
      </w:pPr>
      <w:r w:rsidRPr="00FB6846">
        <w:rPr>
          <w:color w:val="00B050"/>
        </w:rPr>
        <w:t xml:space="preserve">// </w:t>
      </w:r>
      <w:r w:rsidR="003536A7">
        <w:rPr>
          <w:color w:val="00B050"/>
        </w:rPr>
        <w:t xml:space="preserve">ID value </w:t>
      </w:r>
      <w:r>
        <w:rPr>
          <w:color w:val="00B050"/>
        </w:rPr>
        <w:t xml:space="preserve">in case of </w:t>
      </w:r>
      <w:r w:rsidR="00212A8A">
        <w:rPr>
          <w:color w:val="00B050"/>
        </w:rPr>
        <w:t>BDOC</w:t>
      </w:r>
      <w:r>
        <w:rPr>
          <w:color w:val="00B050"/>
        </w:rPr>
        <w:t xml:space="preserve"> documents</w:t>
      </w:r>
    </w:p>
    <w:p w14:paraId="7EA73A0A" w14:textId="3169D06E" w:rsidR="001940E5" w:rsidRDefault="001940E5" w:rsidP="001940E5">
      <w:pPr>
        <w:pStyle w:val="eclipse"/>
        <w:ind w:firstLine="589"/>
      </w:pPr>
      <w:r w:rsidRPr="00A3153B">
        <w:lastRenderedPageBreak/>
        <w:t>DataFile.</w:t>
      </w:r>
      <w:r w:rsidRPr="00A3153B">
        <w:rPr>
          <w:rStyle w:val="ecl-stringChar"/>
        </w:rPr>
        <w:t>CONTENT_BINARY</w:t>
      </w:r>
      <w:r>
        <w:t xml:space="preserve">, </w:t>
      </w:r>
      <w:r w:rsidRPr="00FB6846">
        <w:rPr>
          <w:color w:val="00B050"/>
        </w:rPr>
        <w:t xml:space="preserve">// content type for </w:t>
      </w:r>
      <w:r>
        <w:rPr>
          <w:color w:val="00B050"/>
        </w:rPr>
        <w:t>B</w:t>
      </w:r>
      <w:r w:rsidRPr="00FB6846">
        <w:rPr>
          <w:color w:val="00B050"/>
        </w:rPr>
        <w:t>DOC files</w:t>
      </w:r>
    </w:p>
    <w:p w14:paraId="706A9761" w14:textId="0FC09F8D" w:rsidR="001940E5" w:rsidRDefault="001940E5" w:rsidP="001940E5">
      <w:pPr>
        <w:pStyle w:val="eclipse"/>
        <w:ind w:firstLine="589"/>
      </w:pPr>
      <w:r w:rsidRPr="002844A9">
        <w:rPr>
          <w:rStyle w:val="Ecl-paramChar"/>
        </w:rPr>
        <w:t>"</w:t>
      </w:r>
      <w:r>
        <w:rPr>
          <w:rStyle w:val="Ecl-paramChar"/>
        </w:rPr>
        <w:t>test</w:t>
      </w:r>
      <w:r w:rsidRPr="002844A9">
        <w:rPr>
          <w:rStyle w:val="Ecl-paramChar"/>
        </w:rPr>
        <w:t>.txt"</w:t>
      </w:r>
      <w:r>
        <w:t xml:space="preserve">, </w:t>
      </w:r>
      <w:r w:rsidRPr="00FB6846">
        <w:rPr>
          <w:color w:val="00B050"/>
        </w:rPr>
        <w:t xml:space="preserve">// </w:t>
      </w:r>
      <w:r w:rsidR="00DE128B">
        <w:rPr>
          <w:color w:val="00B050"/>
        </w:rPr>
        <w:t xml:space="preserve">data </w:t>
      </w:r>
      <w:r w:rsidRPr="00FB6846">
        <w:rPr>
          <w:color w:val="00B050"/>
        </w:rPr>
        <w:t>file name</w:t>
      </w:r>
    </w:p>
    <w:p w14:paraId="443E46EB" w14:textId="77777777" w:rsidR="001940E5" w:rsidRDefault="001940E5" w:rsidP="001940E5">
      <w:pPr>
        <w:pStyle w:val="eclipse"/>
        <w:ind w:firstLine="589"/>
      </w:pPr>
      <w:r w:rsidRPr="002844A9">
        <w:rPr>
          <w:rStyle w:val="Ecl-paramChar"/>
        </w:rPr>
        <w:t>"text/plain"</w:t>
      </w:r>
      <w:r>
        <w:t xml:space="preserve">, </w:t>
      </w:r>
      <w:r w:rsidRPr="00FB6846">
        <w:rPr>
          <w:color w:val="00B050"/>
        </w:rPr>
        <w:t>// mime type</w:t>
      </w:r>
    </w:p>
    <w:p w14:paraId="243387C1" w14:textId="77777777" w:rsidR="001940E5" w:rsidRDefault="001940E5" w:rsidP="001940E5">
      <w:pPr>
        <w:pStyle w:val="eclipse"/>
        <w:ind w:firstLine="589"/>
        <w:rPr>
          <w:color w:val="00B050"/>
        </w:rPr>
      </w:pPr>
      <w:r>
        <w:t xml:space="preserve">sdoc); </w:t>
      </w:r>
      <w:r w:rsidRPr="00FB6846">
        <w:rPr>
          <w:color w:val="00B050"/>
        </w:rPr>
        <w:t>// SignedDoc object created earlier</w:t>
      </w:r>
    </w:p>
    <w:p w14:paraId="67EBBD8B" w14:textId="77777777" w:rsidR="001940E5" w:rsidRDefault="001940E5" w:rsidP="001940E5">
      <w:pPr>
        <w:pStyle w:val="eclipse"/>
        <w:ind w:firstLine="589"/>
      </w:pPr>
    </w:p>
    <w:p w14:paraId="59D373CE" w14:textId="77777777" w:rsidR="001940E5" w:rsidRDefault="001940E5" w:rsidP="001940E5">
      <w:pPr>
        <w:pStyle w:val="eclipse"/>
        <w:rPr>
          <w:rStyle w:val="Ecl-paramChar"/>
          <w:color w:val="auto"/>
        </w:rPr>
      </w:pPr>
      <w:r w:rsidRPr="00A3153B">
        <w:t xml:space="preserve">String </w:t>
      </w:r>
      <w:r w:rsidRPr="00A3153B">
        <w:rPr>
          <w:rStyle w:val="ecl-stringChar"/>
        </w:rPr>
        <w:t>myBody</w:t>
      </w:r>
      <w:r w:rsidRPr="00A3153B">
        <w:t xml:space="preserve"> = </w:t>
      </w:r>
      <w:r w:rsidRPr="00A3153B">
        <w:rPr>
          <w:rStyle w:val="Ecl-paramChar"/>
        </w:rPr>
        <w:t>"My sample data"</w:t>
      </w:r>
      <w:r w:rsidRPr="002844A9">
        <w:rPr>
          <w:rStyle w:val="Ecl-paramChar"/>
          <w:color w:val="auto"/>
        </w:rPr>
        <w:t>;</w:t>
      </w:r>
      <w:r>
        <w:rPr>
          <w:rStyle w:val="Ecl-paramChar"/>
          <w:color w:val="auto"/>
        </w:rPr>
        <w:t xml:space="preserve"> </w:t>
      </w:r>
      <w:r w:rsidRPr="002844A9">
        <w:rPr>
          <w:rStyle w:val="Ecl-paramChar"/>
          <w:color w:val="00B050"/>
        </w:rPr>
        <w:t xml:space="preserve">//e.g. data </w:t>
      </w:r>
      <w:r>
        <w:rPr>
          <w:rStyle w:val="Ecl-paramChar"/>
          <w:color w:val="00B050"/>
        </w:rPr>
        <w:t xml:space="preserve">read </w:t>
      </w:r>
      <w:r w:rsidRPr="002844A9">
        <w:rPr>
          <w:rStyle w:val="Ecl-paramChar"/>
          <w:color w:val="00B050"/>
        </w:rPr>
        <w:t xml:space="preserve">from </w:t>
      </w:r>
    </w:p>
    <w:p w14:paraId="200E9EC6" w14:textId="77777777" w:rsidR="001940E5" w:rsidRPr="002844A9" w:rsidRDefault="001940E5" w:rsidP="001940E5">
      <w:pPr>
        <w:pStyle w:val="eclipse"/>
        <w:ind w:firstLine="589"/>
        <w:rPr>
          <w:rStyle w:val="Ecl-paramChar"/>
          <w:color w:val="00B050"/>
        </w:rPr>
      </w:pPr>
      <w:r w:rsidRPr="002844A9">
        <w:rPr>
          <w:rStyle w:val="Ecl-paramChar"/>
          <w:color w:val="00B050"/>
        </w:rPr>
        <w:t>// database</w:t>
      </w:r>
    </w:p>
    <w:p w14:paraId="6BEDCBD9" w14:textId="77777777" w:rsidR="001940E5" w:rsidRPr="00A3153B" w:rsidRDefault="001940E5" w:rsidP="001940E5">
      <w:pPr>
        <w:pStyle w:val="eclipse"/>
        <w:rPr>
          <w:highlight w:val="lightGray"/>
        </w:rPr>
      </w:pPr>
      <w:r>
        <w:t>byte bodyArray</w:t>
      </w:r>
      <w:r w:rsidRPr="00742B6E">
        <w:t>[] = myBody.getBytes();</w:t>
      </w:r>
    </w:p>
    <w:p w14:paraId="1CB22D55" w14:textId="77777777" w:rsidR="001940E5" w:rsidRPr="00A3153B" w:rsidRDefault="001940E5" w:rsidP="001940E5">
      <w:pPr>
        <w:pStyle w:val="eclipse"/>
      </w:pPr>
      <w:r w:rsidRPr="00A3153B">
        <w:rPr>
          <w:highlight w:val="lightGray"/>
        </w:rPr>
        <w:t>df</w:t>
      </w:r>
      <w:r w:rsidRPr="00A3153B">
        <w:t>.setBody(</w:t>
      </w:r>
      <w:r>
        <w:t>bodyArray</w:t>
      </w:r>
      <w:r w:rsidRPr="00A3153B">
        <w:t>);</w:t>
      </w:r>
      <w:r>
        <w:t xml:space="preserve"> </w:t>
      </w:r>
      <w:r w:rsidRPr="00FB6846">
        <w:rPr>
          <w:color w:val="00B050"/>
        </w:rPr>
        <w:t>// the data content is added</w:t>
      </w:r>
    </w:p>
    <w:p w14:paraId="236E0FC7" w14:textId="1344BF7B" w:rsidR="005F0FC1" w:rsidRPr="0072031A" w:rsidRDefault="005F0FC1" w:rsidP="006159BB">
      <w:pPr>
        <w:pStyle w:val="ListParagraph"/>
        <w:numPr>
          <w:ilvl w:val="1"/>
          <w:numId w:val="78"/>
        </w:numPr>
        <w:ind w:left="993" w:hanging="426"/>
        <w:rPr>
          <w:b/>
        </w:rPr>
      </w:pPr>
      <w:bookmarkStart w:id="282" w:name="_Toc380330367"/>
      <w:bookmarkEnd w:id="282"/>
      <w:r w:rsidRPr="0072031A">
        <w:rPr>
          <w:b/>
        </w:rPr>
        <w:t>DataFile.setBodyAsData(byte[] data, boolean b64, long len)</w:t>
      </w:r>
      <w:r>
        <w:rPr>
          <w:b/>
        </w:rPr>
        <w:t xml:space="preserve"> </w:t>
      </w:r>
      <w:r w:rsidRPr="00FC4871">
        <w:t>method</w:t>
      </w:r>
      <w:r>
        <w:rPr>
          <w:b/>
        </w:rPr>
        <w:t xml:space="preserve"> </w:t>
      </w:r>
      <w:r w:rsidR="006159BB" w:rsidRPr="00FC4871">
        <w:t xml:space="preserve">for DDOC </w:t>
      </w:r>
      <w:r w:rsidR="006159BB">
        <w:t>files</w:t>
      </w:r>
      <w:r w:rsidR="006159BB">
        <w:rPr>
          <w:b/>
        </w:rPr>
        <w:t xml:space="preserve"> </w:t>
      </w:r>
      <w:r w:rsidR="00246EFC" w:rsidRPr="00FC4871">
        <w:t>(</w:t>
      </w:r>
      <w:r w:rsidR="00246EFC">
        <w:t>since v3.8.1</w:t>
      </w:r>
      <w:r w:rsidR="00246EFC" w:rsidRPr="00FC4871">
        <w:t>)</w:t>
      </w:r>
      <w:r w:rsidR="00246EFC">
        <w:rPr>
          <w:b/>
        </w:rPr>
        <w:t xml:space="preserve"> </w:t>
      </w:r>
      <w:r w:rsidR="00246EFC">
        <w:t>–</w:t>
      </w:r>
      <w:r>
        <w:rPr>
          <w:b/>
        </w:rPr>
        <w:t xml:space="preserve"> </w:t>
      </w:r>
      <w:r w:rsidR="0043559A">
        <w:t>i</w:t>
      </w:r>
      <w:r w:rsidR="00464897" w:rsidRPr="00464897">
        <w:t xml:space="preserve">f the boolean parameter b64 is set to true then the original </w:t>
      </w:r>
      <w:r w:rsidR="00464897">
        <w:t>data is not converted to base64.</w:t>
      </w:r>
    </w:p>
    <w:p w14:paraId="37DA4B8D" w14:textId="654ADA03" w:rsidR="00BE51DC" w:rsidRDefault="00B90A3F" w:rsidP="00FC4871">
      <w:pPr>
        <w:pStyle w:val="ListParagraph"/>
        <w:numPr>
          <w:ilvl w:val="1"/>
          <w:numId w:val="78"/>
        </w:numPr>
        <w:ind w:left="993" w:hanging="426"/>
      </w:pPr>
      <w:r w:rsidRPr="00FC4871">
        <w:rPr>
          <w:b/>
        </w:rPr>
        <w:t xml:space="preserve">DataFile.setBase64Body(byte[] data) </w:t>
      </w:r>
      <w:r w:rsidR="000F6607" w:rsidRPr="00FC4871">
        <w:t>method</w:t>
      </w:r>
      <w:r w:rsidR="000F6607">
        <w:rPr>
          <w:b/>
        </w:rPr>
        <w:t xml:space="preserve"> </w:t>
      </w:r>
      <w:r w:rsidR="004F73C3" w:rsidRPr="00FC4871">
        <w:t>for DDOC files</w:t>
      </w:r>
      <w:r w:rsidR="004F73C3">
        <w:rPr>
          <w:b/>
        </w:rPr>
        <w:t xml:space="preserve"> </w:t>
      </w:r>
      <w:r w:rsidRPr="00FC4871">
        <w:t xml:space="preserve">- </w:t>
      </w:r>
      <w:r w:rsidR="00FF45E6">
        <w:t>has the same functionality as DataFile.setBody(byte[] data).</w:t>
      </w:r>
      <w:r w:rsidR="0043559A">
        <w:t xml:space="preserve"> The input data is always converted to base64 format.</w:t>
      </w:r>
      <w:r>
        <w:t xml:space="preserve"> </w:t>
      </w:r>
    </w:p>
    <w:p w14:paraId="41FEAB7A" w14:textId="77777777" w:rsidR="00BE2749" w:rsidRPr="00506C5B" w:rsidRDefault="00BE2749" w:rsidP="009752C8">
      <w:pPr>
        <w:pStyle w:val="Heading3"/>
      </w:pPr>
      <w:bookmarkStart w:id="283" w:name="_Toc413334751"/>
      <w:r w:rsidRPr="00506C5B">
        <w:t>Adding signatures</w:t>
      </w:r>
      <w:bookmarkEnd w:id="281"/>
      <w:bookmarkEnd w:id="283"/>
    </w:p>
    <w:p w14:paraId="62052CB4" w14:textId="77777777" w:rsidR="009A60F1" w:rsidRPr="00A3153B" w:rsidRDefault="009A60F1" w:rsidP="00BE2749">
      <w:r w:rsidRPr="00A3153B">
        <w:t>It is possible to add a signature to a container only if it contains at least one data file, multiple signatures can be added to a single container. The signer’s certificate and PIN code to access the private signature key are required during signing.</w:t>
      </w:r>
    </w:p>
    <w:p w14:paraId="7B90D6DE" w14:textId="77777777" w:rsidR="00954DE3" w:rsidRPr="00A3153B" w:rsidRDefault="00954DE3" w:rsidP="00BE2749">
      <w:r w:rsidRPr="00A3153B">
        <w:t>T</w:t>
      </w:r>
      <w:r w:rsidR="00BE2749" w:rsidRPr="00A3153B">
        <w:t xml:space="preserve">he SignatureFactory interface </w:t>
      </w:r>
      <w:r w:rsidRPr="00A3153B">
        <w:t xml:space="preserve">is used </w:t>
      </w:r>
      <w:r w:rsidR="00BE2749" w:rsidRPr="00A3153B">
        <w:t xml:space="preserve">for signing. </w:t>
      </w:r>
      <w:r w:rsidRPr="00A3153B">
        <w:t>You</w:t>
      </w:r>
      <w:r w:rsidR="00BE2749" w:rsidRPr="00A3153B">
        <w:t xml:space="preserve"> can sign</w:t>
      </w:r>
      <w:r w:rsidR="007A78A8" w:rsidRPr="00A3153B">
        <w:t xml:space="preserve"> either by</w:t>
      </w:r>
      <w:r w:rsidRPr="00A3153B">
        <w:t>:</w:t>
      </w:r>
    </w:p>
    <w:p w14:paraId="7E900EE9" w14:textId="77777777" w:rsidR="00954DE3" w:rsidRPr="00A3153B" w:rsidRDefault="00BE2749" w:rsidP="00D36317">
      <w:pPr>
        <w:pStyle w:val="ListParagraph"/>
        <w:numPr>
          <w:ilvl w:val="0"/>
          <w:numId w:val="5"/>
        </w:numPr>
      </w:pPr>
      <w:r w:rsidRPr="00A3153B">
        <w:t>using an Estonian ID card or</w:t>
      </w:r>
    </w:p>
    <w:p w14:paraId="7799020B" w14:textId="77777777" w:rsidR="00954DE3" w:rsidRPr="00A3153B" w:rsidRDefault="00BE2749" w:rsidP="00D36317">
      <w:pPr>
        <w:pStyle w:val="ListParagraph"/>
        <w:numPr>
          <w:ilvl w:val="0"/>
          <w:numId w:val="5"/>
        </w:numPr>
      </w:pPr>
      <w:r w:rsidRPr="00A3153B">
        <w:t xml:space="preserve">any other smartcard </w:t>
      </w:r>
      <w:r w:rsidR="008E0D01" w:rsidRPr="00A3153B">
        <w:t xml:space="preserve">or token </w:t>
      </w:r>
      <w:r w:rsidRPr="00A3153B">
        <w:t>provided that you have the external native language PKCS#11 driver for it</w:t>
      </w:r>
      <w:r w:rsidR="0075662F" w:rsidRPr="00A3153B">
        <w:t>;</w:t>
      </w:r>
    </w:p>
    <w:p w14:paraId="43F05482" w14:textId="77777777" w:rsidR="00E22B48" w:rsidRPr="00A3153B" w:rsidRDefault="00E22B48" w:rsidP="00D36317">
      <w:pPr>
        <w:pStyle w:val="ListParagraph"/>
        <w:numPr>
          <w:ilvl w:val="0"/>
          <w:numId w:val="5"/>
        </w:numPr>
      </w:pPr>
      <w:r w:rsidRPr="00A3153B">
        <w:t>using a HSM device if you have the external native language PKCS#11 driver for it</w:t>
      </w:r>
      <w:r w:rsidR="0075662F" w:rsidRPr="00A3153B">
        <w:t>;</w:t>
      </w:r>
      <w:r w:rsidRPr="00A3153B">
        <w:t xml:space="preserve"> </w:t>
      </w:r>
    </w:p>
    <w:p w14:paraId="75E6EA72" w14:textId="77777777" w:rsidR="005552EE" w:rsidRPr="00A3153B" w:rsidRDefault="00D105FD" w:rsidP="00D36317">
      <w:pPr>
        <w:pStyle w:val="ListParagraph"/>
        <w:numPr>
          <w:ilvl w:val="0"/>
          <w:numId w:val="5"/>
        </w:numPr>
      </w:pPr>
      <w:r w:rsidRPr="00A3153B">
        <w:t xml:space="preserve">using a </w:t>
      </w:r>
      <w:r w:rsidR="005552EE" w:rsidRPr="00A3153B">
        <w:t xml:space="preserve">software </w:t>
      </w:r>
      <w:r w:rsidR="00063324" w:rsidRPr="00A3153B">
        <w:t>token (PKCS#12 file)</w:t>
      </w:r>
      <w:r w:rsidR="0075662F" w:rsidRPr="00A3153B">
        <w:t>;</w:t>
      </w:r>
      <w:r w:rsidR="005552EE" w:rsidRPr="00A3153B">
        <w:t xml:space="preserve"> </w:t>
      </w:r>
    </w:p>
    <w:p w14:paraId="36BD14D8" w14:textId="77777777" w:rsidR="00954DE3" w:rsidRPr="00A3153B" w:rsidRDefault="00BE2749" w:rsidP="00D36317">
      <w:pPr>
        <w:pStyle w:val="ListParagraph"/>
        <w:numPr>
          <w:ilvl w:val="0"/>
          <w:numId w:val="5"/>
        </w:numPr>
      </w:pPr>
      <w:r w:rsidRPr="00A3153B">
        <w:t>calculate the signature in some external program (</w:t>
      </w:r>
      <w:r w:rsidR="005B0EBB" w:rsidRPr="00A3153B">
        <w:t xml:space="preserve">e.g. </w:t>
      </w:r>
      <w:r w:rsidRPr="00A3153B">
        <w:t>web-application) and the</w:t>
      </w:r>
      <w:r w:rsidR="007A78A8" w:rsidRPr="00A3153B">
        <w:t>n</w:t>
      </w:r>
      <w:r w:rsidRPr="00A3153B">
        <w:t xml:space="preserve"> add the signature value to digidoc document. </w:t>
      </w:r>
    </w:p>
    <w:p w14:paraId="74A70D68" w14:textId="21650337" w:rsidR="00F92964" w:rsidRDefault="00290ADE" w:rsidP="00290ADE">
      <w:r w:rsidRPr="00A3153B">
        <w:rPr>
          <w:b/>
        </w:rPr>
        <w:t>Note</w:t>
      </w:r>
      <w:r w:rsidRPr="00A3153B">
        <w:t>: the functionality of adding signatures</w:t>
      </w:r>
      <w:r w:rsidR="00F92964">
        <w:t xml:space="preserve"> and removing existing signatures</w:t>
      </w:r>
      <w:r w:rsidRPr="00A3153B">
        <w:t xml:space="preserve"> is </w:t>
      </w:r>
      <w:r w:rsidR="00F92964">
        <w:t>restricted in the following cases:</w:t>
      </w:r>
      <w:r w:rsidRPr="00A3153B">
        <w:t xml:space="preserve"> </w:t>
      </w:r>
    </w:p>
    <w:p w14:paraId="0ED57F02" w14:textId="7B9AC962" w:rsidR="00290ADE" w:rsidRDefault="00290ADE" w:rsidP="006E23C7">
      <w:pPr>
        <w:pStyle w:val="ListParagraph"/>
        <w:numPr>
          <w:ilvl w:val="0"/>
          <w:numId w:val="5"/>
        </w:numPr>
      </w:pPr>
      <w:r w:rsidRPr="00A3153B">
        <w:t>in case of older DigiDoc file formats SK-XML, DIGIDOC-XML 1.1</w:t>
      </w:r>
      <w:r w:rsidR="005B0EBB" w:rsidRPr="00A3153B">
        <w:t>,</w:t>
      </w:r>
      <w:r w:rsidRPr="00A3153B">
        <w:t xml:space="preserve"> DIGIDOC-XML 1.2</w:t>
      </w:r>
      <w:r w:rsidR="005B0EBB" w:rsidRPr="00A3153B">
        <w:t xml:space="preserve"> and BDOC 1.0</w:t>
      </w:r>
      <w:r w:rsidRPr="00A3153B">
        <w:t>.</w:t>
      </w:r>
    </w:p>
    <w:p w14:paraId="536CE3CD" w14:textId="127EA912" w:rsidR="00F92964" w:rsidRPr="00A3153B" w:rsidRDefault="00C25EE5" w:rsidP="006E23C7">
      <w:pPr>
        <w:pStyle w:val="ListParagraph"/>
        <w:numPr>
          <w:ilvl w:val="0"/>
          <w:numId w:val="5"/>
        </w:numPr>
      </w:pPr>
      <w:r>
        <w:t>in case of BDOC 2.1 files where SHA-1 hash function has been used.</w:t>
      </w:r>
    </w:p>
    <w:p w14:paraId="2F762FB7" w14:textId="77777777" w:rsidR="00954DE3" w:rsidRPr="00A3153B" w:rsidRDefault="00BE2749" w:rsidP="00BE2749">
      <w:r w:rsidRPr="00A3153B">
        <w:t>Before signing you have to get the signer</w:t>
      </w:r>
      <w:r w:rsidR="004F06D4" w:rsidRPr="00A3153B">
        <w:t>’</w:t>
      </w:r>
      <w:r w:rsidRPr="00A3153B">
        <w:t xml:space="preserve">s certificate that is being referenced by the signature. </w:t>
      </w:r>
    </w:p>
    <w:p w14:paraId="64115DF7" w14:textId="77777777" w:rsidR="00BE2749" w:rsidRPr="00A3153B" w:rsidRDefault="00BE2749" w:rsidP="00BE2749">
      <w:r w:rsidRPr="00A3153B">
        <w:t xml:space="preserve">If you use </w:t>
      </w:r>
      <w:r w:rsidRPr="00A3153B">
        <w:rPr>
          <w:b/>
        </w:rPr>
        <w:t>PKCS#11 driver</w:t>
      </w:r>
      <w:r w:rsidRPr="00A3153B">
        <w:t xml:space="preserve"> to access smart</w:t>
      </w:r>
      <w:r w:rsidR="00954DE3" w:rsidRPr="00A3153B">
        <w:t xml:space="preserve"> </w:t>
      </w:r>
      <w:r w:rsidRPr="00A3153B">
        <w:t>card then do:</w:t>
      </w:r>
    </w:p>
    <w:p w14:paraId="094EA872" w14:textId="77777777" w:rsidR="007977D1" w:rsidRPr="00A3153B" w:rsidRDefault="007977D1" w:rsidP="007977D1">
      <w:pPr>
        <w:pStyle w:val="eclipse"/>
      </w:pPr>
      <w:r w:rsidRPr="00A3153B">
        <w:t xml:space="preserve">String </w:t>
      </w:r>
      <w:r w:rsidRPr="00A3153B">
        <w:rPr>
          <w:i/>
          <w:iCs/>
          <w:color w:val="0000C0"/>
        </w:rPr>
        <w:t>pin</w:t>
      </w:r>
      <w:r w:rsidRPr="00A3153B">
        <w:t xml:space="preserve"> = </w:t>
      </w:r>
      <w:r w:rsidRPr="00A3153B">
        <w:rPr>
          <w:color w:val="2A00FF"/>
        </w:rPr>
        <w:t>"&lt;smartcard-PIN&gt;";</w:t>
      </w:r>
    </w:p>
    <w:p w14:paraId="29A0DD7B" w14:textId="77777777" w:rsidR="007977D1" w:rsidRPr="00A3153B" w:rsidRDefault="00467B4D" w:rsidP="00CE7C76">
      <w:r w:rsidRPr="00A3153B">
        <w:t>Initialize the SignatureFactory according to configuration file’s parameters.</w:t>
      </w:r>
    </w:p>
    <w:p w14:paraId="1B5D76C7" w14:textId="77777777" w:rsidR="007977D1" w:rsidRPr="00A3153B" w:rsidRDefault="007977D1" w:rsidP="00CE7C76">
      <w:pPr>
        <w:pStyle w:val="eclipse"/>
        <w:pBdr>
          <w:left w:val="single" w:sz="4" w:space="3" w:color="auto"/>
        </w:pBdr>
        <w:jc w:val="both"/>
      </w:pPr>
      <w:r w:rsidRPr="00A3153B">
        <w:t>SignatureFactory sigFac = ConfigManager.</w:t>
      </w:r>
      <w:r w:rsidRPr="00A3153B">
        <w:rPr>
          <w:i/>
          <w:iCs/>
        </w:rPr>
        <w:t>instance</w:t>
      </w:r>
      <w:r w:rsidRPr="00A3153B">
        <w:t>().getSignatureFactory();</w:t>
      </w:r>
    </w:p>
    <w:p w14:paraId="6BA26185" w14:textId="77777777" w:rsidR="00B81D3F" w:rsidRPr="00A3153B" w:rsidRDefault="00B81D3F" w:rsidP="00CE7C76">
      <w:r w:rsidRPr="00A3153B">
        <w:t>Get the signing certificate and log in with PIN code:</w:t>
      </w:r>
    </w:p>
    <w:p w14:paraId="4F84121E" w14:textId="77777777" w:rsidR="00F17972" w:rsidRPr="00A3153B" w:rsidRDefault="007977D1" w:rsidP="00CE7C76">
      <w:pPr>
        <w:pStyle w:val="eclipse"/>
        <w:pBdr>
          <w:left w:val="single" w:sz="4" w:space="3" w:color="auto"/>
        </w:pBdr>
        <w:ind w:left="720"/>
        <w:rPr>
          <w:rFonts w:ascii="Arial" w:hAnsi="Arial" w:cs="Times New Roman"/>
          <w:color w:val="00B050"/>
          <w:sz w:val="20"/>
          <w:szCs w:val="24"/>
        </w:rPr>
      </w:pPr>
      <w:r w:rsidRPr="00A3153B">
        <w:t>X509Certificate cert = sigFac.getCertificate(</w:t>
      </w:r>
      <w:r w:rsidRPr="00A3153B">
        <w:rPr>
          <w:color w:val="2A00FF"/>
          <w:szCs w:val="18"/>
        </w:rPr>
        <w:t>0</w:t>
      </w:r>
      <w:r w:rsidRPr="00A3153B">
        <w:t xml:space="preserve">, </w:t>
      </w:r>
      <w:r w:rsidRPr="00A3153B">
        <w:rPr>
          <w:i/>
          <w:iCs/>
          <w:color w:val="0000C0"/>
        </w:rPr>
        <w:t>pin</w:t>
      </w:r>
      <w:r w:rsidRPr="00A3153B">
        <w:t>);</w:t>
      </w:r>
    </w:p>
    <w:p w14:paraId="18B7EAD5" w14:textId="77777777" w:rsidR="00F17972" w:rsidRPr="00A3153B" w:rsidRDefault="00F17972" w:rsidP="00CE7C76">
      <w:r w:rsidRPr="00A3153B">
        <w:t xml:space="preserve">The first parameter of the above mentioned method is the </w:t>
      </w:r>
      <w:r w:rsidR="00640E2F" w:rsidRPr="00A3153B">
        <w:t>slot number (</w:t>
      </w:r>
      <w:r w:rsidRPr="00A3153B">
        <w:t>index of the key pair used for signing</w:t>
      </w:r>
      <w:r w:rsidR="00640E2F" w:rsidRPr="00A3153B">
        <w:t>)</w:t>
      </w:r>
      <w:r w:rsidRPr="00A3153B">
        <w:t xml:space="preserve">. </w:t>
      </w:r>
      <w:r w:rsidR="00657A2C" w:rsidRPr="00A3153B">
        <w:t xml:space="preserve">Note that the slot number denotes the sequence number (counting from zero) of the signature certificate among all signature certificates on the identity token (i.e. the value may not correspond to the actual slot ID value in PKCS#11 driver). </w:t>
      </w:r>
      <w:r w:rsidRPr="00A3153B">
        <w:t xml:space="preserve">In this sample we use 0 as it's used on Estonian ID cards. Please note that when using the default </w:t>
      </w:r>
      <w:r w:rsidRPr="00A3153B">
        <w:lastRenderedPageBreak/>
        <w:t xml:space="preserve">KEY_USAGE_CHECK configuration setting then this index starts with 0 and counts ONLY the key pairs usable for digital </w:t>
      </w:r>
      <w:r w:rsidR="00657A2C" w:rsidRPr="00A3153B">
        <w:t>signature,</w:t>
      </w:r>
      <w:r w:rsidRPr="00A3153B">
        <w:t xml:space="preserve"> </w:t>
      </w:r>
      <w:r w:rsidR="00657A2C" w:rsidRPr="00A3153B">
        <w:t>e</w:t>
      </w:r>
      <w:r w:rsidRPr="00A3153B">
        <w:t>.g. no authentication key pairs!</w:t>
      </w:r>
    </w:p>
    <w:p w14:paraId="62B8B05D" w14:textId="77777777" w:rsidR="002417FF" w:rsidRPr="00A3153B" w:rsidRDefault="002417FF" w:rsidP="00BE2749">
      <w:r w:rsidRPr="00A3153B">
        <w:t>Now compute the data</w:t>
      </w:r>
      <w:r w:rsidR="003B3FA3" w:rsidRPr="00A3153B">
        <w:t xml:space="preserve"> file’s</w:t>
      </w:r>
      <w:r w:rsidRPr="00A3153B">
        <w:t xml:space="preserve"> hash codes and create a Signature object:</w:t>
      </w:r>
    </w:p>
    <w:p w14:paraId="6252C875" w14:textId="77777777" w:rsidR="00F92688" w:rsidRPr="00506C5B" w:rsidRDefault="00F92688" w:rsidP="00687B92">
      <w:pPr>
        <w:pStyle w:val="eclipse"/>
        <w:rPr>
          <w:rStyle w:val="ecl-commentChar"/>
          <w:color w:val="000000"/>
          <w:shd w:val="clear" w:color="auto" w:fill="auto"/>
        </w:rPr>
      </w:pPr>
      <w:r w:rsidRPr="00506C5B">
        <w:rPr>
          <w:rStyle w:val="ecl-commentChar"/>
          <w:color w:val="000000"/>
          <w:shd w:val="clear" w:color="auto" w:fill="auto"/>
        </w:rPr>
        <w:t>Signature sig = sdoc.prepareSignature(cert,</w:t>
      </w:r>
    </w:p>
    <w:p w14:paraId="1CE12731"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 xml:space="preserve">, </w:t>
      </w:r>
      <w:r w:rsidRPr="00FC5733">
        <w:rPr>
          <w:rStyle w:val="ecl-commentChar"/>
        </w:rPr>
        <w:t>//</w:t>
      </w:r>
      <w:r w:rsidR="00687B92" w:rsidRPr="00FC5733">
        <w:rPr>
          <w:rStyle w:val="ecl-commentChar"/>
        </w:rPr>
        <w:t xml:space="preserve"> String[] </w:t>
      </w:r>
      <w:r w:rsidR="005C7740" w:rsidRPr="00FC5733">
        <w:rPr>
          <w:rStyle w:val="ecl-commentChar"/>
        </w:rPr>
        <w:t>roles</w:t>
      </w:r>
      <w:r w:rsidR="002A0B97" w:rsidRPr="00FC5733">
        <w:rPr>
          <w:rStyle w:val="ecl-commentChar"/>
        </w:rPr>
        <w:t xml:space="preserve"> - optional, role / resolution of the signer</w:t>
      </w:r>
    </w:p>
    <w:p w14:paraId="04A951DB" w14:textId="77777777" w:rsidR="00F92688" w:rsidRPr="00FC5733" w:rsidRDefault="00F92688" w:rsidP="00687B92">
      <w:pPr>
        <w:pStyle w:val="eclipse"/>
        <w:rPr>
          <w:rStyle w:val="ecl-commentChar"/>
          <w:color w:val="000000"/>
          <w:shd w:val="clear" w:color="auto" w:fill="auto"/>
        </w:rPr>
      </w:pPr>
      <w:r w:rsidRPr="00FC5733">
        <w:rPr>
          <w:rStyle w:val="ecl-commentChar"/>
          <w:color w:val="000000"/>
          <w:shd w:val="clear" w:color="auto" w:fill="auto"/>
        </w:rPr>
        <w:tab/>
      </w:r>
      <w:r w:rsidR="00D71239" w:rsidRPr="00A3153B">
        <w:rPr>
          <w:b/>
          <w:bCs/>
          <w:color w:val="7F0055"/>
        </w:rPr>
        <w:t>null</w:t>
      </w:r>
      <w:r w:rsidRPr="00506C5B">
        <w:rPr>
          <w:rStyle w:val="ecl-commentChar"/>
          <w:color w:val="000000"/>
          <w:shd w:val="clear" w:color="auto" w:fill="auto"/>
        </w:rPr>
        <w:t>);</w:t>
      </w:r>
      <w:r w:rsidR="00687B92" w:rsidRPr="00FC5733">
        <w:rPr>
          <w:rStyle w:val="ecl-commentChar"/>
          <w:color w:val="000000"/>
          <w:shd w:val="clear" w:color="auto" w:fill="auto"/>
        </w:rPr>
        <w:t xml:space="preserve"> </w:t>
      </w:r>
      <w:r w:rsidR="00687B92" w:rsidRPr="00FC5733">
        <w:rPr>
          <w:rStyle w:val="ecl-commentChar"/>
        </w:rPr>
        <w:t>//SignatureProductionPlace</w:t>
      </w:r>
      <w:r w:rsidR="002A0B97" w:rsidRPr="00FC5733">
        <w:rPr>
          <w:rStyle w:val="ecl-commentChar"/>
        </w:rPr>
        <w:t>, optional, signer’s address</w:t>
      </w:r>
    </w:p>
    <w:p w14:paraId="6E1B0DAD" w14:textId="2D5AB105" w:rsidR="007A0CBF" w:rsidRDefault="00493677" w:rsidP="00A3153B">
      <w:r>
        <w:t xml:space="preserve">When adding a role or resolution of the signer then </w:t>
      </w:r>
      <w:r w:rsidR="00896E94">
        <w:t>at</w:t>
      </w:r>
      <w:r w:rsidR="002A0B97" w:rsidRPr="00A3153B">
        <w:t xml:space="preserve"> most one entry is allowed in the roles array</w:t>
      </w:r>
      <w:r>
        <w:t xml:space="preserve"> (the second parameter of the prepareSignature() method shown above)</w:t>
      </w:r>
      <w:r w:rsidR="00C44AF8" w:rsidRPr="00A3153B">
        <w:t>. The entry can contain only the signer’s ro</w:t>
      </w:r>
      <w:r w:rsidR="007630AB" w:rsidRPr="00A3153B">
        <w:t>le or role along with the signer’</w:t>
      </w:r>
      <w:r w:rsidR="00481379" w:rsidRPr="00A3153B">
        <w:t xml:space="preserve">s resolution, separated with a slash character, i.e. </w:t>
      </w:r>
      <w:r w:rsidR="007630AB" w:rsidRPr="00A3153B">
        <w:rPr>
          <w:b/>
        </w:rPr>
        <w:t>“role / resolution</w:t>
      </w:r>
      <w:r w:rsidR="00F2530B" w:rsidRPr="00A3153B">
        <w:rPr>
          <w:b/>
        </w:rPr>
        <w:t>”</w:t>
      </w:r>
      <w:r w:rsidR="00F2530B" w:rsidRPr="00A3153B">
        <w:t xml:space="preserve">. The value will be written to a single &lt;ClaimedRole&gt; </w:t>
      </w:r>
      <w:r w:rsidR="0073102C" w:rsidRPr="00A3153B">
        <w:t xml:space="preserve">xml </w:t>
      </w:r>
      <w:r w:rsidR="00F2530B" w:rsidRPr="00A3153B">
        <w:t>element in the file.</w:t>
      </w:r>
      <w:r w:rsidR="003266CC" w:rsidRPr="00A3153B">
        <w:t xml:space="preserve"> </w:t>
      </w:r>
      <w:r>
        <w:t>When adding the signer’s resolution then role must also be added.</w:t>
      </w:r>
      <w:r w:rsidR="00285F47">
        <w:t xml:space="preserve"> Note that during signature validation, at most two &lt;ClaimedRole elements are allowed due to historical reasons.</w:t>
      </w:r>
    </w:p>
    <w:p w14:paraId="05C7B915" w14:textId="07AB3071" w:rsidR="00742B6E" w:rsidRDefault="00742B6E" w:rsidP="00A3153B">
      <w:r w:rsidRPr="002844A9">
        <w:rPr>
          <w:b/>
        </w:rPr>
        <w:t>Note</w:t>
      </w:r>
      <w:r>
        <w:t xml:space="preserve">: if you have read in </w:t>
      </w:r>
      <w:r w:rsidR="00392504">
        <w:t>an</w:t>
      </w:r>
      <w:r>
        <w:t xml:space="preserve"> unsigned BDOC container from an input steam </w:t>
      </w:r>
      <w:r w:rsidR="00392504">
        <w:t xml:space="preserve">and are adding a signature to it </w:t>
      </w:r>
      <w:r>
        <w:t xml:space="preserve">then it is necessary to </w:t>
      </w:r>
      <w:r w:rsidR="00392504">
        <w:t xml:space="preserve">additionally </w:t>
      </w:r>
      <w:r>
        <w:t xml:space="preserve">determine the signature profile </w:t>
      </w:r>
      <w:r w:rsidR="00392504">
        <w:t xml:space="preserve">before signing </w:t>
      </w:r>
      <w:r>
        <w:t xml:space="preserve">(even if the profile has previously been set for the container). </w:t>
      </w:r>
      <w:r w:rsidR="00392504">
        <w:t>In this case, set the profile as follows:</w:t>
      </w:r>
    </w:p>
    <w:p w14:paraId="51422FE4" w14:textId="64237F5B" w:rsidR="00392504" w:rsidRPr="00A3153B" w:rsidRDefault="00392504" w:rsidP="002844A9">
      <w:pPr>
        <w:pStyle w:val="eclipse"/>
      </w:pPr>
      <w:r>
        <w:t>s</w:t>
      </w:r>
      <w:r w:rsidRPr="00392504">
        <w:t>ig.setProfile(SignedDoc.</w:t>
      </w:r>
      <w:r w:rsidRPr="002844A9">
        <w:rPr>
          <w:rStyle w:val="Ecl-paramChar"/>
          <w:i/>
        </w:rPr>
        <w:t>BDOC_PROFILE_TM</w:t>
      </w:r>
      <w:r w:rsidRPr="00392504">
        <w:t>);</w:t>
      </w:r>
    </w:p>
    <w:p w14:paraId="1EE8A753" w14:textId="0B45D700" w:rsidR="00954DE3" w:rsidRPr="00A3153B" w:rsidRDefault="00BE2749" w:rsidP="00BE2749">
      <w:r w:rsidRPr="00A3153B">
        <w:t>The signature is not complete yet as it's missing the actual RSA signature data</w:t>
      </w:r>
      <w:r w:rsidR="00F073EE" w:rsidRPr="00A3153B">
        <w:t>.</w:t>
      </w:r>
      <w:r w:rsidRPr="00A3153B">
        <w:t xml:space="preserve"> </w:t>
      </w:r>
      <w:r w:rsidR="00F073EE" w:rsidRPr="00A3153B">
        <w:t>W</w:t>
      </w:r>
      <w:r w:rsidRPr="00A3153B">
        <w:t xml:space="preserve">e have </w:t>
      </w:r>
      <w:r w:rsidR="00C641BD" w:rsidRPr="00A3153B">
        <w:t xml:space="preserve">to </w:t>
      </w:r>
      <w:r w:rsidRPr="00A3153B">
        <w:t>now calculate the final hash</w:t>
      </w:r>
      <w:r w:rsidR="00232820" w:rsidRPr="00A3153B">
        <w:t xml:space="preserve"> value (SHA-1 in case of DIGIDOC-XML 1.3</w:t>
      </w:r>
      <w:r w:rsidR="00640E2F" w:rsidRPr="00A3153B">
        <w:t xml:space="preserve"> and</w:t>
      </w:r>
      <w:r w:rsidR="00232820" w:rsidRPr="00A3153B">
        <w:t xml:space="preserve"> by default, SHA-256 in case of BDOC </w:t>
      </w:r>
      <w:r w:rsidR="008A5DD6" w:rsidRPr="00A3153B">
        <w:t>2.1</w:t>
      </w:r>
      <w:r w:rsidR="00232820" w:rsidRPr="00A3153B">
        <w:t>)</w:t>
      </w:r>
      <w:r w:rsidRPr="00A3153B">
        <w:t xml:space="preserve"> that serves as input for RSA signature</w:t>
      </w:r>
      <w:r w:rsidR="00C641BD" w:rsidRPr="00A3153B">
        <w:t>:</w:t>
      </w:r>
      <w:r w:rsidRPr="00A3153B">
        <w:t xml:space="preserve"> </w:t>
      </w:r>
    </w:p>
    <w:p w14:paraId="5E67F032" w14:textId="77777777" w:rsidR="00C641BD" w:rsidRPr="00A3153B" w:rsidRDefault="00C641BD" w:rsidP="00C641BD">
      <w:pPr>
        <w:pStyle w:val="eclipse"/>
        <w:rPr>
          <w:b/>
          <w:bCs/>
          <w:color w:val="7F0055"/>
        </w:rPr>
      </w:pPr>
      <w:r w:rsidRPr="00A3153B">
        <w:t>sidigest = sig.calculateSignedInfoDigest();</w:t>
      </w:r>
    </w:p>
    <w:p w14:paraId="54768E39" w14:textId="77777777" w:rsidR="00341BD7" w:rsidRPr="00A3153B" w:rsidRDefault="007853CC" w:rsidP="00BE2749">
      <w:r w:rsidRPr="00A3153B">
        <w:t>In case of PKCS#11 driver, c</w:t>
      </w:r>
      <w:r w:rsidR="00341BD7" w:rsidRPr="00A3153B">
        <w:t>ompute RSA signature value</w:t>
      </w:r>
      <w:r w:rsidR="00232820" w:rsidRPr="00A3153B">
        <w:t xml:space="preserve"> as follows</w:t>
      </w:r>
      <w:r w:rsidR="00E42E2B" w:rsidRPr="00A3153B">
        <w:t xml:space="preserve"> (alternatively, you can use a web browser plugin to get the RSA signature value)</w:t>
      </w:r>
      <w:r w:rsidR="00341BD7" w:rsidRPr="00A3153B">
        <w:t>:</w:t>
      </w:r>
    </w:p>
    <w:p w14:paraId="633AF54D" w14:textId="77777777" w:rsidR="00E42E2B" w:rsidRPr="00A3153B" w:rsidRDefault="0004750B" w:rsidP="00290ADE">
      <w:pPr>
        <w:pStyle w:val="eclipse"/>
      </w:pPr>
      <w:r w:rsidRPr="00A3153B">
        <w:rPr>
          <w:b/>
          <w:bCs/>
          <w:color w:val="7F0055"/>
        </w:rPr>
        <w:t>byte</w:t>
      </w:r>
      <w:r w:rsidRPr="00A3153B">
        <w:t>[] sigval =</w:t>
      </w:r>
      <w:r w:rsidR="00D71239" w:rsidRPr="00A3153B">
        <w:t xml:space="preserve"> </w:t>
      </w:r>
      <w:r w:rsidR="00341BD7" w:rsidRPr="00A3153B">
        <w:t>sigFac.sign(</w:t>
      </w:r>
      <w:r w:rsidR="00E25B1F" w:rsidRPr="00506C5B">
        <w:rPr>
          <w:rStyle w:val="Ecl-paramChar"/>
        </w:rPr>
        <w:t>sig</w:t>
      </w:r>
      <w:r w:rsidR="00341BD7" w:rsidRPr="00FC5733">
        <w:rPr>
          <w:rStyle w:val="Ecl-paramChar"/>
        </w:rPr>
        <w:t>digest</w:t>
      </w:r>
      <w:r w:rsidR="00341BD7" w:rsidRPr="00A3153B">
        <w:t xml:space="preserve">, </w:t>
      </w:r>
      <w:r w:rsidR="00E25B1F" w:rsidRPr="00506C5B">
        <w:rPr>
          <w:rStyle w:val="Ecl-paramChar"/>
        </w:rPr>
        <w:t>0</w:t>
      </w:r>
      <w:r w:rsidR="00341BD7" w:rsidRPr="00A3153B">
        <w:t xml:space="preserve">, </w:t>
      </w:r>
      <w:r w:rsidR="00341BD7" w:rsidRPr="00506C5B">
        <w:rPr>
          <w:rStyle w:val="Ecl-paramChar"/>
        </w:rPr>
        <w:t>pin</w:t>
      </w:r>
      <w:r w:rsidR="00341BD7" w:rsidRPr="00A3153B">
        <w:t xml:space="preserve">, </w:t>
      </w:r>
      <w:r w:rsidR="00341BD7" w:rsidRPr="00506C5B">
        <w:rPr>
          <w:rStyle w:val="Ecl-paramChar"/>
        </w:rPr>
        <w:t>sig</w:t>
      </w:r>
      <w:r w:rsidR="00341BD7" w:rsidRPr="00A3153B">
        <w:t>);</w:t>
      </w:r>
    </w:p>
    <w:p w14:paraId="67E16795" w14:textId="77777777" w:rsidR="00640E2F" w:rsidRPr="00A3153B" w:rsidRDefault="00640E2F" w:rsidP="00BE2749">
      <w:r w:rsidRPr="00A3153B">
        <w:t xml:space="preserve">The second parameter specifies the </w:t>
      </w:r>
      <w:r w:rsidR="00A22E67" w:rsidRPr="00A3153B">
        <w:t>slot number, as described in method sigFac.getCertificate(int slot, String pin); above.</w:t>
      </w:r>
    </w:p>
    <w:p w14:paraId="4D4FAC73" w14:textId="77777777" w:rsidR="00BE2749" w:rsidRPr="00A3153B" w:rsidRDefault="00F93CFB" w:rsidP="00BE2749">
      <w:r w:rsidRPr="00A3153B">
        <w:t xml:space="preserve">Finally, </w:t>
      </w:r>
      <w:r w:rsidR="00BE2749" w:rsidRPr="00A3153B">
        <w:t>add signature value to the Signature object</w:t>
      </w:r>
      <w:r w:rsidR="0057784E" w:rsidRPr="00A3153B">
        <w:t>:</w:t>
      </w:r>
    </w:p>
    <w:p w14:paraId="04979225" w14:textId="77777777" w:rsidR="00F92688" w:rsidRPr="00D3760D" w:rsidRDefault="00F92688" w:rsidP="00FD42E9">
      <w:pPr>
        <w:pStyle w:val="eclipse"/>
        <w:pBdr>
          <w:bottom w:val="single" w:sz="4" w:space="0" w:color="auto"/>
        </w:pBdr>
        <w:rPr>
          <w:rStyle w:val="ecl-commentChar"/>
          <w:color w:val="000000"/>
          <w:shd w:val="clear" w:color="auto" w:fill="auto"/>
        </w:rPr>
      </w:pPr>
      <w:r w:rsidRPr="00506C5B">
        <w:rPr>
          <w:rStyle w:val="ecl-commentChar"/>
          <w:color w:val="000000"/>
          <w:shd w:val="clear" w:color="auto" w:fill="auto"/>
        </w:rPr>
        <w:t>sig.setSigna</w:t>
      </w:r>
      <w:r w:rsidRPr="00FC5733">
        <w:rPr>
          <w:rStyle w:val="ecl-commentChar"/>
          <w:color w:val="000000"/>
          <w:shd w:val="clear" w:color="auto" w:fill="auto"/>
        </w:rPr>
        <w:t>tureValue(sigval);</w:t>
      </w:r>
    </w:p>
    <w:p w14:paraId="45CE4B2A" w14:textId="77777777" w:rsidR="003F39B6" w:rsidRPr="00A3153B" w:rsidRDefault="00303209" w:rsidP="003F39B6">
      <w:r w:rsidRPr="00A3153B">
        <w:t>Alternatively, i</w:t>
      </w:r>
      <w:r w:rsidR="003F39B6" w:rsidRPr="00A3153B">
        <w:t>f you use HSM device for signing then replace the signature value calculation in the example above with the following method</w:t>
      </w:r>
      <w:r w:rsidR="000E28F2" w:rsidRPr="00A3153B">
        <w:t>. Note that support for HSM device in JDigiDoc is experimental.</w:t>
      </w:r>
    </w:p>
    <w:p w14:paraId="16266D2B" w14:textId="77777777" w:rsidR="00354BEA" w:rsidRPr="00A3153B" w:rsidRDefault="003F39B6" w:rsidP="00FE3605">
      <w:pPr>
        <w:pStyle w:val="eclipse"/>
      </w:pPr>
      <w:r w:rsidRPr="00A3153B">
        <w:t xml:space="preserve">byte[] PKCS11SignatureFactory.sign(byte[] </w:t>
      </w:r>
      <w:r w:rsidR="00354BEA" w:rsidRPr="00A3153B">
        <w:t>si</w:t>
      </w:r>
      <w:r w:rsidRPr="00A3153B">
        <w:t xml:space="preserve">digest, </w:t>
      </w:r>
      <w:r w:rsidR="00354BEA" w:rsidRPr="00506C5B">
        <w:rPr>
          <w:rStyle w:val="ecl-commentChar"/>
        </w:rPr>
        <w:t>//signed info digest</w:t>
      </w:r>
    </w:p>
    <w:p w14:paraId="5B36B51B" w14:textId="77777777" w:rsidR="00354BEA" w:rsidRPr="00506C5B" w:rsidRDefault="003F39B6" w:rsidP="00FE3605">
      <w:pPr>
        <w:pStyle w:val="eclipse"/>
        <w:ind w:firstLine="589"/>
        <w:rPr>
          <w:rStyle w:val="ecl-commentChar"/>
        </w:rPr>
      </w:pPr>
      <w:r w:rsidRPr="00A3153B">
        <w:t xml:space="preserve">long nSlotId, </w:t>
      </w:r>
      <w:r w:rsidR="00354BEA" w:rsidRPr="00506C5B">
        <w:rPr>
          <w:rStyle w:val="ecl-commentChar"/>
        </w:rPr>
        <w:t>// certificate slot’s ID value</w:t>
      </w:r>
    </w:p>
    <w:p w14:paraId="5CCEA646" w14:textId="77777777" w:rsidR="00354BEA" w:rsidRPr="00A3153B" w:rsidRDefault="003F39B6" w:rsidP="00FE3605">
      <w:pPr>
        <w:pStyle w:val="eclipse"/>
        <w:ind w:firstLine="589"/>
      </w:pPr>
      <w:r w:rsidRPr="00A3153B">
        <w:t xml:space="preserve">String certLabel, </w:t>
      </w:r>
      <w:r w:rsidR="00354BEA" w:rsidRPr="00506C5B">
        <w:rPr>
          <w:rStyle w:val="ecl-commentChar"/>
        </w:rPr>
        <w:t>// label name of the certificate object</w:t>
      </w:r>
    </w:p>
    <w:p w14:paraId="7ECDA09F" w14:textId="77777777" w:rsidR="00354BEA" w:rsidRPr="00A3153B" w:rsidRDefault="003F39B6" w:rsidP="00FE3605">
      <w:pPr>
        <w:pStyle w:val="eclipse"/>
        <w:ind w:firstLine="589"/>
      </w:pPr>
      <w:r w:rsidRPr="00A3153B">
        <w:t xml:space="preserve">String pin, </w:t>
      </w:r>
      <w:r w:rsidR="00354BEA" w:rsidRPr="00506C5B">
        <w:rPr>
          <w:rStyle w:val="ecl-commentChar"/>
        </w:rPr>
        <w:t>// pin code for accessing the slot</w:t>
      </w:r>
    </w:p>
    <w:p w14:paraId="3197E1C2" w14:textId="77777777" w:rsidR="003F39B6" w:rsidRPr="00A3153B" w:rsidRDefault="003F39B6" w:rsidP="00FE3605">
      <w:pPr>
        <w:pStyle w:val="eclipse"/>
        <w:ind w:firstLine="589"/>
      </w:pPr>
      <w:r w:rsidRPr="00A3153B">
        <w:t>Signature sig)</w:t>
      </w:r>
      <w:r w:rsidR="00354BEA" w:rsidRPr="00A3153B">
        <w:t xml:space="preserve">; </w:t>
      </w:r>
      <w:r w:rsidR="00354BEA" w:rsidRPr="00506C5B">
        <w:rPr>
          <w:rStyle w:val="ecl-commentChar"/>
        </w:rPr>
        <w:t>// Signature object</w:t>
      </w:r>
    </w:p>
    <w:p w14:paraId="5FCB9DEB" w14:textId="1681DC9E" w:rsidR="002844A9" w:rsidRPr="00FC5733" w:rsidRDefault="003F39B6" w:rsidP="00FE3605">
      <w:r w:rsidRPr="00506C5B">
        <w:t>Signature certificate on HSM d</w:t>
      </w:r>
      <w:r w:rsidRPr="00FC5733">
        <w:t xml:space="preserve">evice is determined by its slot ID number and the certificate object’s label, both of the parameters are mandatory. Note that the slot ID used in the current method refers to the actual ID value of the slot (not the sequence number of the </w:t>
      </w:r>
      <w:r w:rsidR="00A30E9A" w:rsidRPr="00FC5733">
        <w:t>certificate on device</w:t>
      </w:r>
      <w:r w:rsidRPr="00FC5733">
        <w:t>, as used in other JDigiDoc methods).</w:t>
      </w:r>
      <w:r w:rsidR="00FF5477" w:rsidRPr="00FC5733">
        <w:t xml:space="preserve"> Also, the signature certificate and private signature key have to be in the same slot and must have same label values</w:t>
      </w:r>
      <w:r w:rsidR="00354BEA" w:rsidRPr="00FC5733">
        <w:t xml:space="preserve"> (i.e. the label values of the certificate and private key objects are used to match the certificate with the appropriate private key).</w:t>
      </w:r>
    </w:p>
    <w:p w14:paraId="20B2F161" w14:textId="77777777" w:rsidR="00BE2749" w:rsidRPr="00A3153B" w:rsidRDefault="00BE2749" w:rsidP="009752C8">
      <w:pPr>
        <w:pStyle w:val="Heading3"/>
        <w:rPr>
          <w:rStyle w:val="SubtleEmphasis"/>
          <w:i w:val="0"/>
          <w:iCs w:val="0"/>
          <w:color w:val="auto"/>
        </w:rPr>
      </w:pPr>
      <w:bookmarkStart w:id="284" w:name="_Toc345343580"/>
      <w:bookmarkStart w:id="285" w:name="_Toc413334752"/>
      <w:r w:rsidRPr="00FC5733">
        <w:rPr>
          <w:rStyle w:val="SubtleEmphasis"/>
          <w:i w:val="0"/>
          <w:iCs w:val="0"/>
          <w:color w:val="auto"/>
        </w:rPr>
        <w:t>Adding an OCSP confirmation</w:t>
      </w:r>
      <w:bookmarkEnd w:id="284"/>
      <w:bookmarkEnd w:id="285"/>
    </w:p>
    <w:p w14:paraId="0BE2D628" w14:textId="77777777" w:rsidR="009C4BFC" w:rsidRPr="00A3153B" w:rsidRDefault="009C4BFC" w:rsidP="001B061A">
      <w:r w:rsidRPr="00A3153B">
        <w:t>Call the following method to add OCSP confirmation</w:t>
      </w:r>
      <w:r w:rsidR="00483C77" w:rsidRPr="00A3153B">
        <w:t xml:space="preserve"> (time-mark)</w:t>
      </w:r>
      <w:r w:rsidRPr="00A3153B">
        <w:t>:</w:t>
      </w:r>
    </w:p>
    <w:p w14:paraId="183E6DB0" w14:textId="77777777" w:rsidR="008A59E9" w:rsidRPr="00A3153B" w:rsidRDefault="008A59E9" w:rsidP="00F4730F">
      <w:pPr>
        <w:pStyle w:val="eclipse"/>
      </w:pPr>
      <w:r w:rsidRPr="00A3153B">
        <w:lastRenderedPageBreak/>
        <w:t>sig.getConfirmation();</w:t>
      </w:r>
    </w:p>
    <w:p w14:paraId="2E02B269" w14:textId="77777777" w:rsidR="00BE2749" w:rsidRPr="00A3153B" w:rsidRDefault="00BE2749" w:rsidP="00BE2749">
      <w:r w:rsidRPr="00A3153B">
        <w:t>After adding an OCSP confirmation</w:t>
      </w:r>
      <w:r w:rsidR="007C110E" w:rsidRPr="00A3153B">
        <w:t>,</w:t>
      </w:r>
      <w:r w:rsidRPr="00A3153B">
        <w:t xml:space="preserve"> the signature is now complete and provides long-time proof of the signed data.</w:t>
      </w:r>
      <w:r w:rsidR="00E70B9C" w:rsidRPr="00A3153B">
        <w:t xml:space="preserve"> Note that at most one OCSP confirmation is allowed for a signature.</w:t>
      </w:r>
    </w:p>
    <w:p w14:paraId="086504C3" w14:textId="77777777" w:rsidR="00393E5D" w:rsidRPr="00A3153B" w:rsidRDefault="00393E5D" w:rsidP="00CE7C76">
      <w:bookmarkStart w:id="286" w:name="_Toc345343581"/>
      <w:r w:rsidRPr="00A3153B">
        <w:t>OCSP confirmation’s data are stored in element &lt;UnsignedSignatureProperties&gt; in the DigiDoc file (see also</w:t>
      </w:r>
      <w:r w:rsidR="00A06BD2" w:rsidRPr="00A3153B">
        <w:t xml:space="preserve"> </w:t>
      </w:r>
      <w:r w:rsidR="00A06BD2" w:rsidRPr="00A3153B">
        <w:fldChar w:fldCharType="begin"/>
      </w:r>
      <w:r w:rsidR="00A06BD2" w:rsidRPr="00A3153B">
        <w:instrText xml:space="preserve"> REF _Ref361994067 \r \h </w:instrText>
      </w:r>
      <w:r w:rsidR="00A06BD2" w:rsidRPr="00A3153B">
        <w:fldChar w:fldCharType="separate"/>
      </w:r>
      <w:r w:rsidR="005B0D68">
        <w:t>[1]</w:t>
      </w:r>
      <w:r w:rsidR="00A06BD2" w:rsidRPr="00A3153B">
        <w:fldChar w:fldCharType="end"/>
      </w:r>
      <w:r w:rsidRPr="00A3153B">
        <w:t>, section “XAdES extension block – unsigned parameters”).</w:t>
      </w:r>
    </w:p>
    <w:p w14:paraId="267453BB" w14:textId="77777777" w:rsidR="00BE2749" w:rsidRPr="00506C5B" w:rsidRDefault="00BE2749" w:rsidP="009752C8">
      <w:pPr>
        <w:pStyle w:val="Heading3"/>
      </w:pPr>
      <w:bookmarkStart w:id="287" w:name="_Toc413334753"/>
      <w:r w:rsidRPr="00506C5B">
        <w:t>Reading and writing digidoc documents</w:t>
      </w:r>
      <w:bookmarkEnd w:id="286"/>
      <w:bookmarkEnd w:id="287"/>
    </w:p>
    <w:p w14:paraId="57BCEAD3" w14:textId="77777777" w:rsidR="00BE2749" w:rsidRPr="00A3153B" w:rsidRDefault="00BE2749" w:rsidP="00BE2749">
      <w:r w:rsidRPr="00A3153B">
        <w:t>Write a SignedDoc object to a digidoc file as follows:</w:t>
      </w:r>
    </w:p>
    <w:p w14:paraId="05897BD8" w14:textId="77777777" w:rsidR="00BE2749" w:rsidRPr="00A3153B" w:rsidRDefault="00BE2749" w:rsidP="002F2AAF">
      <w:pPr>
        <w:pStyle w:val="eclipse"/>
      </w:pPr>
      <w:r w:rsidRPr="00A3153B">
        <w:t>sdoc.writeToFile(new File("</w:t>
      </w:r>
      <w:r w:rsidRPr="00A3153B">
        <w:rPr>
          <w:color w:val="2A00FF"/>
          <w:szCs w:val="18"/>
        </w:rPr>
        <w:t>&lt;full-path-and-filename&gt;")</w:t>
      </w:r>
      <w:r w:rsidRPr="00A3153B">
        <w:rPr>
          <w:color w:val="auto"/>
          <w:szCs w:val="18"/>
        </w:rPr>
        <w:t>);</w:t>
      </w:r>
    </w:p>
    <w:p w14:paraId="1AB54A8F" w14:textId="77777777" w:rsidR="00D6019B" w:rsidRPr="00A3153B" w:rsidRDefault="00D6019B" w:rsidP="00D6019B">
      <w:r w:rsidRPr="00A3153B">
        <w:t>If you want to store the digidoc document in database not in a file, then use the method:</w:t>
      </w:r>
    </w:p>
    <w:p w14:paraId="37FA2166" w14:textId="77777777" w:rsidR="00D6019B" w:rsidRPr="00A3153B" w:rsidRDefault="00D6019B" w:rsidP="00D6019B">
      <w:pPr>
        <w:pStyle w:val="eclipse"/>
      </w:pPr>
      <w:r w:rsidRPr="00A3153B">
        <w:t>SignedDoc.writeToStream(</w:t>
      </w:r>
      <w:r w:rsidRPr="00A3153B">
        <w:rPr>
          <w:color w:val="2A00FF"/>
          <w:szCs w:val="18"/>
        </w:rPr>
        <w:t>OutptStream os</w:t>
      </w:r>
      <w:r w:rsidRPr="00A3153B">
        <w:t>);</w:t>
      </w:r>
    </w:p>
    <w:p w14:paraId="65BCE54B" w14:textId="77777777" w:rsidR="00D6019B" w:rsidRDefault="00D6019B" w:rsidP="00BE2749"/>
    <w:p w14:paraId="0280918B" w14:textId="37C18B92" w:rsidR="00D6019B" w:rsidRDefault="00D6019B" w:rsidP="00BE2749">
      <w:r>
        <w:t>To read a DigiDoc document, you can use one of the following methods:</w:t>
      </w:r>
    </w:p>
    <w:p w14:paraId="51470E77" w14:textId="7B6B1116" w:rsidR="00D6019B" w:rsidRDefault="00D6019B" w:rsidP="006E23C7">
      <w:pPr>
        <w:pStyle w:val="ListParagraph"/>
        <w:numPr>
          <w:ilvl w:val="0"/>
          <w:numId w:val="49"/>
        </w:numPr>
      </w:pPr>
      <w:r w:rsidRPr="00D6019B">
        <w:t>DigiDocFactory.readSignedDoc(String fileName)</w:t>
      </w:r>
    </w:p>
    <w:p w14:paraId="0660C31F" w14:textId="4A6F7615" w:rsidR="00BE2749" w:rsidRDefault="00D6019B" w:rsidP="006E23C7">
      <w:pPr>
        <w:pStyle w:val="ListParagraph"/>
        <w:numPr>
          <w:ilvl w:val="0"/>
          <w:numId w:val="49"/>
        </w:numPr>
      </w:pPr>
      <w:r w:rsidRPr="00D6019B">
        <w:t xml:space="preserve">DigiDocFactory.readSignedDocOfType(String fname, boolean isBdoc, List lerr) </w:t>
      </w:r>
    </w:p>
    <w:p w14:paraId="00088DF3" w14:textId="0634EF00" w:rsidR="00D6019B" w:rsidRDefault="00D6019B" w:rsidP="006E23C7">
      <w:pPr>
        <w:pStyle w:val="ListParagraph"/>
        <w:numPr>
          <w:ilvl w:val="0"/>
          <w:numId w:val="49"/>
        </w:numPr>
      </w:pPr>
      <w:r w:rsidRPr="00D6019B">
        <w:t xml:space="preserve">SAXDigiDocFactory.readSignedDocFromStreamOfType(InputStream is, boolean isBdoc, List lerr) </w:t>
      </w:r>
    </w:p>
    <w:p w14:paraId="56D0C5D6" w14:textId="675FA0F4" w:rsidR="00D6019B" w:rsidRPr="00A3153B" w:rsidRDefault="00D6019B" w:rsidP="006E23C7">
      <w:pPr>
        <w:ind w:left="360"/>
      </w:pPr>
      <w:r>
        <w:t>For example:</w:t>
      </w:r>
    </w:p>
    <w:p w14:paraId="492A31D6" w14:textId="77777777" w:rsidR="00BE2749" w:rsidRPr="00A3153B" w:rsidRDefault="00BE2749" w:rsidP="002F2AAF">
      <w:pPr>
        <w:pStyle w:val="eclipse"/>
      </w:pPr>
      <w:r w:rsidRPr="00A3153B">
        <w:t xml:space="preserve">DigiDocFactory </w:t>
      </w:r>
      <w:r w:rsidRPr="00A3153B">
        <w:rPr>
          <w:i/>
          <w:color w:val="2A00FF"/>
          <w:szCs w:val="18"/>
        </w:rPr>
        <w:t>digFac</w:t>
      </w:r>
      <w:r w:rsidRPr="00A3153B">
        <w:t xml:space="preserve"> = ConfigManager.instance().getDigiDocFactory();</w:t>
      </w:r>
    </w:p>
    <w:p w14:paraId="72C6B3B5" w14:textId="77777777" w:rsidR="00BE2749" w:rsidRPr="00A3153B" w:rsidRDefault="00BE2749" w:rsidP="002F2AAF">
      <w:pPr>
        <w:pStyle w:val="eclipse"/>
      </w:pPr>
      <w:r w:rsidRPr="00A3153B">
        <w:t xml:space="preserve">SignedDoc </w:t>
      </w:r>
      <w:r w:rsidRPr="00A3153B">
        <w:rPr>
          <w:i/>
          <w:color w:val="2A00FF"/>
          <w:szCs w:val="18"/>
        </w:rPr>
        <w:t>sdoc</w:t>
      </w:r>
      <w:r w:rsidRPr="00A3153B">
        <w:t xml:space="preserve"> = digFac.readSignedDoc(</w:t>
      </w:r>
      <w:r w:rsidRPr="00A3153B">
        <w:rPr>
          <w:color w:val="2A00FF"/>
          <w:szCs w:val="18"/>
        </w:rPr>
        <w:t>"&lt;full-path-and-filename&gt;"</w:t>
      </w:r>
      <w:r w:rsidRPr="006E23C7">
        <w:rPr>
          <w:color w:val="auto"/>
          <w:szCs w:val="18"/>
        </w:rPr>
        <w:t>);</w:t>
      </w:r>
    </w:p>
    <w:p w14:paraId="1CB4C134" w14:textId="191ABD85" w:rsidR="00BE2749" w:rsidRPr="00FC5733" w:rsidRDefault="005B7B12" w:rsidP="00A3153B">
      <w:pPr>
        <w:pStyle w:val="Heading2"/>
      </w:pPr>
      <w:bookmarkStart w:id="288" w:name="_Toc395785305"/>
      <w:bookmarkStart w:id="289" w:name="_Toc395788703"/>
      <w:bookmarkStart w:id="290" w:name="_Toc345343582"/>
      <w:bookmarkStart w:id="291" w:name="_Toc413334754"/>
      <w:bookmarkEnd w:id="288"/>
      <w:bookmarkEnd w:id="289"/>
      <w:r>
        <w:t>Validating</w:t>
      </w:r>
      <w:r w:rsidRPr="00506C5B">
        <w:t xml:space="preserve"> </w:t>
      </w:r>
      <w:bookmarkEnd w:id="290"/>
      <w:r w:rsidR="00EA64CC">
        <w:t>signed documents</w:t>
      </w:r>
      <w:bookmarkEnd w:id="291"/>
    </w:p>
    <w:p w14:paraId="50617E3C" w14:textId="36232B97" w:rsidR="00A40F3D" w:rsidRDefault="00A40F3D" w:rsidP="00BE2749">
      <w:r>
        <w:t>Validation of a signed DigiDoc document consists of three main steps:</w:t>
      </w:r>
    </w:p>
    <w:p w14:paraId="07529095" w14:textId="5057EC78" w:rsidR="00E57298" w:rsidRDefault="00E57298" w:rsidP="00A3153B">
      <w:pPr>
        <w:pStyle w:val="ListParagraph"/>
        <w:numPr>
          <w:ilvl w:val="0"/>
          <w:numId w:val="70"/>
        </w:numPr>
      </w:pPr>
      <w:r>
        <w:t>Read in the DigiDoc document and check for returned parsing errors;</w:t>
      </w:r>
    </w:p>
    <w:p w14:paraId="262A0C36" w14:textId="5F7C61E3" w:rsidR="00A40F3D" w:rsidRDefault="00BF611B" w:rsidP="00A3153B">
      <w:pPr>
        <w:pStyle w:val="ListParagraph"/>
        <w:numPr>
          <w:ilvl w:val="0"/>
          <w:numId w:val="70"/>
        </w:numPr>
      </w:pPr>
      <w:r>
        <w:t>Call</w:t>
      </w:r>
      <w:r w:rsidR="00A40F3D">
        <w:t xml:space="preserve"> out the main validation method of the library;</w:t>
      </w:r>
    </w:p>
    <w:p w14:paraId="3C162B09" w14:textId="0AE859EA" w:rsidR="006709EF" w:rsidRDefault="00BF611B" w:rsidP="00A3153B">
      <w:pPr>
        <w:pStyle w:val="ListParagraph"/>
        <w:numPr>
          <w:ilvl w:val="1"/>
          <w:numId w:val="70"/>
        </w:numPr>
      </w:pPr>
      <w:r>
        <w:t>Check for fatal errors.</w:t>
      </w:r>
      <w:r w:rsidR="006709EF">
        <w:t xml:space="preserve"> </w:t>
      </w:r>
      <w:r>
        <w:t>E</w:t>
      </w:r>
      <w:r w:rsidR="006709EF">
        <w:t>nd the process with INVALID status if any fatal er</w:t>
      </w:r>
      <w:r>
        <w:t>rors have been discovered</w:t>
      </w:r>
      <w:r w:rsidR="006709EF">
        <w:t>.</w:t>
      </w:r>
    </w:p>
    <w:p w14:paraId="353181A4" w14:textId="1D551A1F" w:rsidR="00A40F3D" w:rsidRDefault="00BF611B" w:rsidP="00A3153B">
      <w:pPr>
        <w:pStyle w:val="ListParagraph"/>
        <w:numPr>
          <w:ilvl w:val="0"/>
          <w:numId w:val="70"/>
        </w:numPr>
      </w:pPr>
      <w:r>
        <w:t>Check</w:t>
      </w:r>
      <w:r w:rsidR="00A40F3D">
        <w:t xml:space="preserve"> for additional errors/warnings (separate method calls);</w:t>
      </w:r>
    </w:p>
    <w:p w14:paraId="1E3532C4" w14:textId="0E2221F2" w:rsidR="00A40F3D" w:rsidRDefault="00BF611B" w:rsidP="00A3153B">
      <w:pPr>
        <w:pStyle w:val="ListParagraph"/>
        <w:numPr>
          <w:ilvl w:val="0"/>
          <w:numId w:val="70"/>
        </w:numPr>
      </w:pPr>
      <w:r>
        <w:t>Determine</w:t>
      </w:r>
      <w:r w:rsidR="00A40F3D">
        <w:t xml:space="preserve"> the validation status of the document (according to</w:t>
      </w:r>
      <w:r>
        <w:t xml:space="preserve"> the returned error codes and</w:t>
      </w:r>
      <w:r w:rsidR="00A40F3D">
        <w:t xml:space="preserve"> validation status priorities).</w:t>
      </w:r>
    </w:p>
    <w:p w14:paraId="68E452AE" w14:textId="7A2DA73E" w:rsidR="00FB61E5" w:rsidRDefault="00FB61E5" w:rsidP="00FB61E5">
      <w:r w:rsidRPr="00A3153B">
        <w:rPr>
          <w:b/>
        </w:rPr>
        <w:t>Note</w:t>
      </w:r>
      <w:r>
        <w:t>: steps 1a, 2 and 3 are additions to the validation process since the library’s version v3.8.</w:t>
      </w:r>
    </w:p>
    <w:p w14:paraId="71206B3E" w14:textId="560FC925" w:rsidR="001057C2" w:rsidRDefault="001057C2" w:rsidP="00A3153B">
      <w:pPr>
        <w:pStyle w:val="Heading3"/>
      </w:pPr>
      <w:bookmarkStart w:id="292" w:name="_Toc374521935"/>
      <w:bookmarkStart w:id="293" w:name="_Toc374522111"/>
      <w:bookmarkStart w:id="294" w:name="_Toc413334755"/>
      <w:bookmarkEnd w:id="292"/>
      <w:bookmarkEnd w:id="293"/>
      <w:r>
        <w:t>Reading and parsing the DigiDoc document</w:t>
      </w:r>
      <w:bookmarkEnd w:id="294"/>
    </w:p>
    <w:p w14:paraId="03BF1EDD" w14:textId="2129C888" w:rsidR="001057C2" w:rsidRDefault="001057C2" w:rsidP="00FC4871">
      <w:r>
        <w:t>Read in and parse the DigiDoc document</w:t>
      </w:r>
      <w:r w:rsidR="00853E23">
        <w:t xml:space="preserve">. Errors that are discovered during </w:t>
      </w:r>
      <w:r w:rsidR="006D57E7">
        <w:t xml:space="preserve">parsing can be collected to a </w:t>
      </w:r>
      <w:r w:rsidR="00293D84">
        <w:t>List by using either of the following methods:</w:t>
      </w:r>
    </w:p>
    <w:p w14:paraId="7C0150CC" w14:textId="64D7BEC5" w:rsidR="00B3739A" w:rsidRPr="00FC4871" w:rsidRDefault="00B3739A" w:rsidP="00FC4871">
      <w:pPr>
        <w:pStyle w:val="eclipse"/>
        <w:rPr>
          <w:color w:val="00B050"/>
          <w:lang w:val="en-GB"/>
        </w:rPr>
      </w:pPr>
      <w:r w:rsidRPr="00FC4871">
        <w:rPr>
          <w:color w:val="00B050"/>
          <w:lang w:val="en-GB"/>
        </w:rPr>
        <w:t>// Reading from disk</w:t>
      </w:r>
      <w:r>
        <w:rPr>
          <w:color w:val="00B050"/>
          <w:lang w:val="en-GB"/>
        </w:rPr>
        <w:t>:</w:t>
      </w:r>
    </w:p>
    <w:p w14:paraId="4A6CB0AB" w14:textId="77777777" w:rsidR="00B3739A" w:rsidRDefault="00DA648D" w:rsidP="00FC4871">
      <w:pPr>
        <w:pStyle w:val="eclipse"/>
        <w:rPr>
          <w:lang w:val="en-GB"/>
        </w:rPr>
      </w:pPr>
      <w:r w:rsidRPr="00DA648D">
        <w:rPr>
          <w:lang w:val="en-GB"/>
        </w:rPr>
        <w:t>SAXDigiDocFactory</w:t>
      </w:r>
      <w:r w:rsidR="00333671" w:rsidRPr="00333671">
        <w:rPr>
          <w:lang w:val="en-GB"/>
        </w:rPr>
        <w:t xml:space="preserve">.readSignedDocOfType(String fname, </w:t>
      </w:r>
    </w:p>
    <w:p w14:paraId="45C49848" w14:textId="46C268C3" w:rsidR="00B3739A" w:rsidRDefault="00333671" w:rsidP="001E3FC1">
      <w:pPr>
        <w:pStyle w:val="eclipse"/>
        <w:ind w:firstLine="589"/>
        <w:rPr>
          <w:lang w:val="en-GB"/>
        </w:rPr>
      </w:pPr>
      <w:r w:rsidRPr="00333671">
        <w:rPr>
          <w:lang w:val="en-GB"/>
        </w:rPr>
        <w:t xml:space="preserve">boolean isBdoc, </w:t>
      </w:r>
    </w:p>
    <w:p w14:paraId="09A59FF8" w14:textId="689D0359" w:rsidR="00DA648D" w:rsidRPr="00FC4871" w:rsidRDefault="00333671" w:rsidP="001E3FC1">
      <w:pPr>
        <w:pStyle w:val="eclipse"/>
        <w:ind w:firstLine="589"/>
        <w:rPr>
          <w:lang w:val="en-GB"/>
        </w:rPr>
      </w:pPr>
      <w:r w:rsidRPr="00333671">
        <w:rPr>
          <w:lang w:val="en-GB"/>
        </w:rPr>
        <w:t>List lerr)</w:t>
      </w:r>
      <w:r>
        <w:rPr>
          <w:lang w:val="en-GB"/>
        </w:rPr>
        <w:t>;</w:t>
      </w:r>
      <w:r w:rsidR="00DA648D">
        <w:rPr>
          <w:lang w:val="en-GB"/>
        </w:rPr>
        <w:t xml:space="preserve"> </w:t>
      </w:r>
      <w:r w:rsidR="00DA648D" w:rsidRPr="00FB6846">
        <w:rPr>
          <w:color w:val="00B050"/>
          <w:lang w:val="en-GB"/>
        </w:rPr>
        <w:t>// list for collecting parsing errors</w:t>
      </w:r>
    </w:p>
    <w:p w14:paraId="3DFE28AE" w14:textId="77777777" w:rsidR="00B3739A" w:rsidRDefault="00B3739A" w:rsidP="001E3FC1">
      <w:pPr>
        <w:pStyle w:val="eclipse"/>
        <w:rPr>
          <w:color w:val="00B050"/>
          <w:lang w:val="en-GB"/>
        </w:rPr>
      </w:pPr>
    </w:p>
    <w:p w14:paraId="68D029BB" w14:textId="2B39D61C" w:rsidR="00333671" w:rsidRPr="00FC4871" w:rsidRDefault="00B3739A" w:rsidP="001E3FC1">
      <w:pPr>
        <w:pStyle w:val="eclipse"/>
        <w:rPr>
          <w:color w:val="00B050"/>
          <w:lang w:val="en-GB"/>
        </w:rPr>
      </w:pPr>
      <w:r w:rsidRPr="00FC4871">
        <w:rPr>
          <w:color w:val="00B050"/>
          <w:lang w:val="en-GB"/>
        </w:rPr>
        <w:t>// Reading from an input stream</w:t>
      </w:r>
      <w:r>
        <w:rPr>
          <w:color w:val="00B050"/>
          <w:lang w:val="en-GB"/>
        </w:rPr>
        <w:t>:</w:t>
      </w:r>
    </w:p>
    <w:p w14:paraId="0A93DE27" w14:textId="77777777" w:rsidR="00B3739A" w:rsidRDefault="00B3739A" w:rsidP="001E3FC1">
      <w:pPr>
        <w:pStyle w:val="eclipse"/>
        <w:rPr>
          <w:lang w:val="en-GB"/>
        </w:rPr>
      </w:pPr>
      <w:r w:rsidRPr="00B3739A">
        <w:rPr>
          <w:lang w:val="en-GB"/>
        </w:rPr>
        <w:t xml:space="preserve">SAXDigiDocFactory.readSignedDocFromStreamOfType(InputStream is, </w:t>
      </w:r>
    </w:p>
    <w:p w14:paraId="2766565B" w14:textId="65BE23B4" w:rsidR="00B3739A" w:rsidRDefault="00B3739A" w:rsidP="00FC4871">
      <w:pPr>
        <w:pStyle w:val="eclipse"/>
        <w:ind w:firstLine="589"/>
        <w:rPr>
          <w:lang w:val="en-GB"/>
        </w:rPr>
      </w:pPr>
      <w:r w:rsidRPr="00B3739A">
        <w:rPr>
          <w:lang w:val="en-GB"/>
        </w:rPr>
        <w:t xml:space="preserve">boolean isBdoc, </w:t>
      </w:r>
    </w:p>
    <w:p w14:paraId="4B9D45FB" w14:textId="6A966584" w:rsidR="00333671" w:rsidRPr="00FC4871" w:rsidRDefault="00B3739A" w:rsidP="00FC4871">
      <w:pPr>
        <w:pStyle w:val="eclipse"/>
        <w:ind w:firstLine="589"/>
        <w:rPr>
          <w:lang w:val="en-GB"/>
        </w:rPr>
      </w:pPr>
      <w:r w:rsidRPr="00B3739A">
        <w:rPr>
          <w:lang w:val="en-GB"/>
        </w:rPr>
        <w:lastRenderedPageBreak/>
        <w:t>List lerr)</w:t>
      </w:r>
      <w:r>
        <w:rPr>
          <w:lang w:val="en-GB"/>
        </w:rPr>
        <w:t xml:space="preserve">; </w:t>
      </w:r>
      <w:r w:rsidRPr="00FB6846">
        <w:rPr>
          <w:color w:val="00B050"/>
          <w:lang w:val="en-GB"/>
        </w:rPr>
        <w:t>// list for collecting parsing errors</w:t>
      </w:r>
    </w:p>
    <w:p w14:paraId="70458325" w14:textId="08F1542D" w:rsidR="00853E23" w:rsidRPr="00FC4871" w:rsidRDefault="009671CD" w:rsidP="00FC4871">
      <w:pPr>
        <w:rPr>
          <w:lang w:val="en-GB"/>
        </w:rPr>
      </w:pPr>
      <w:r>
        <w:rPr>
          <w:lang w:val="en-GB"/>
        </w:rPr>
        <w:t>After reading in the document, c</w:t>
      </w:r>
      <w:r w:rsidR="00853E23">
        <w:rPr>
          <w:lang w:val="en-GB"/>
        </w:rPr>
        <w:t xml:space="preserve">ontinue with using the main validation method of the library. </w:t>
      </w:r>
      <w:r w:rsidR="006176C5">
        <w:rPr>
          <w:lang w:val="en-GB"/>
        </w:rPr>
        <w:t xml:space="preserve">If the returned </w:t>
      </w:r>
      <w:r w:rsidR="00853E23" w:rsidRPr="001E3FC1">
        <w:rPr>
          <w:lang w:val="en-GB"/>
        </w:rPr>
        <w:t>List container</w:t>
      </w:r>
      <w:r w:rsidR="00853E23">
        <w:rPr>
          <w:lang w:val="en-GB"/>
        </w:rPr>
        <w:t xml:space="preserve"> contains any exceptions then keep them for determining the validation status later on</w:t>
      </w:r>
      <w:r w:rsidR="00853E23" w:rsidRPr="001E3FC1">
        <w:rPr>
          <w:lang w:val="en-GB"/>
        </w:rPr>
        <w:t>.</w:t>
      </w:r>
      <w:r w:rsidR="00853E23" w:rsidRPr="001E3FC1" w:rsidDel="00B736A1">
        <w:rPr>
          <w:lang w:val="en-GB"/>
        </w:rPr>
        <w:t xml:space="preserve"> </w:t>
      </w:r>
    </w:p>
    <w:p w14:paraId="3E98E91B" w14:textId="21583D1E" w:rsidR="00A40F3D" w:rsidRDefault="00A40F3D" w:rsidP="00A3153B">
      <w:pPr>
        <w:pStyle w:val="Heading3"/>
      </w:pPr>
      <w:bookmarkStart w:id="295" w:name="_Toc413334756"/>
      <w:r>
        <w:t>Using the main validation method</w:t>
      </w:r>
      <w:bookmarkEnd w:id="295"/>
    </w:p>
    <w:p w14:paraId="5D64AE3F" w14:textId="02DF8274" w:rsidR="00BE2749" w:rsidRPr="00A3153B" w:rsidRDefault="001057C2" w:rsidP="00BE2749">
      <w:r>
        <w:t>Secondly</w:t>
      </w:r>
      <w:r w:rsidR="006709EF">
        <w:t xml:space="preserve">, </w:t>
      </w:r>
      <w:r w:rsidR="005B7B12">
        <w:t>validate</w:t>
      </w:r>
      <w:r w:rsidR="005B7B12" w:rsidRPr="00A3153B">
        <w:t xml:space="preserve"> </w:t>
      </w:r>
      <w:r w:rsidR="00BE2749" w:rsidRPr="00A3153B">
        <w:t xml:space="preserve">the </w:t>
      </w:r>
      <w:r w:rsidR="00666377">
        <w:t xml:space="preserve">whole </w:t>
      </w:r>
      <w:r w:rsidR="00EA64CC">
        <w:t xml:space="preserve">DigiDoc </w:t>
      </w:r>
      <w:r w:rsidR="00666377">
        <w:t>document</w:t>
      </w:r>
      <w:r w:rsidR="00666377" w:rsidRPr="00A3153B">
        <w:t xml:space="preserve"> </w:t>
      </w:r>
      <w:r w:rsidR="00BE2749" w:rsidRPr="00A3153B">
        <w:t>as follows</w:t>
      </w:r>
      <w:r w:rsidR="00EA64CC">
        <w:t xml:space="preserve"> (e.g. a</w:t>
      </w:r>
      <w:r w:rsidR="00EA64CC" w:rsidRPr="005E05FF">
        <w:t>fter having read in a digidoc document</w:t>
      </w:r>
      <w:r w:rsidR="00EA64CC">
        <w:t xml:space="preserve"> as described in the previous chapter)</w:t>
      </w:r>
      <w:r w:rsidR="00BE2749" w:rsidRPr="00A3153B">
        <w:t>:</w:t>
      </w:r>
    </w:p>
    <w:p w14:paraId="781EA79B" w14:textId="6867310B" w:rsidR="00DB22A3" w:rsidRPr="00D3760D" w:rsidRDefault="0061684B" w:rsidP="002F2AAF">
      <w:pPr>
        <w:pStyle w:val="eclipse"/>
        <w:rPr>
          <w:lang w:val="en-GB"/>
        </w:rPr>
      </w:pPr>
      <w:r w:rsidRPr="00D3760D">
        <w:rPr>
          <w:lang w:val="en-GB"/>
        </w:rPr>
        <w:t>ArrayList</w:t>
      </w:r>
      <w:r w:rsidR="00A20CB6" w:rsidRPr="00D3760D">
        <w:rPr>
          <w:lang w:val="en-GB"/>
        </w:rPr>
        <w:t>&lt;Exception&gt;</w:t>
      </w:r>
      <w:r w:rsidRPr="00D3760D">
        <w:rPr>
          <w:lang w:val="en-GB"/>
        </w:rPr>
        <w:t xml:space="preserve"> errs = </w:t>
      </w:r>
      <w:r w:rsidR="00C4208F" w:rsidRPr="00D3760D">
        <w:rPr>
          <w:lang w:val="en-GB"/>
        </w:rPr>
        <w:t>SignedDoc.</w:t>
      </w:r>
      <w:r w:rsidR="00DB22A3" w:rsidRPr="00D3760D">
        <w:rPr>
          <w:lang w:val="en-GB"/>
        </w:rPr>
        <w:t>verify(</w:t>
      </w:r>
      <w:r w:rsidR="00D3760D">
        <w:rPr>
          <w:b/>
          <w:bCs/>
          <w:color w:val="7F0055"/>
          <w:lang w:val="et-EE"/>
        </w:rPr>
        <w:t>true</w:t>
      </w:r>
      <w:r w:rsidR="00DB22A3" w:rsidRPr="00D3760D">
        <w:rPr>
          <w:lang w:val="en-GB"/>
        </w:rPr>
        <w:t xml:space="preserve">, </w:t>
      </w:r>
    </w:p>
    <w:p w14:paraId="4B10D94C" w14:textId="59D1658F" w:rsidR="00D73492" w:rsidRPr="00FC5733" w:rsidRDefault="00D3760D" w:rsidP="00D3760D">
      <w:pPr>
        <w:pStyle w:val="eclipse"/>
        <w:ind w:firstLine="589"/>
        <w:rPr>
          <w:rStyle w:val="ecl-commentChar"/>
          <w:szCs w:val="24"/>
        </w:rPr>
      </w:pPr>
      <w:r>
        <w:rPr>
          <w:b/>
          <w:bCs/>
          <w:color w:val="7F0055"/>
          <w:shd w:val="clear" w:color="auto" w:fill="EEECE1" w:themeFill="background2"/>
          <w:lang w:val="et-EE"/>
        </w:rPr>
        <w:t>true</w:t>
      </w:r>
      <w:r w:rsidR="00DB22A3" w:rsidRPr="00D3760D">
        <w:rPr>
          <w:lang w:val="en-GB"/>
        </w:rPr>
        <w:t xml:space="preserve">); </w:t>
      </w:r>
      <w:r w:rsidR="0061684B" w:rsidRPr="00506C5B">
        <w:rPr>
          <w:rStyle w:val="ecl-commentChar"/>
        </w:rPr>
        <w:t xml:space="preserve">// </w:t>
      </w:r>
      <w:r w:rsidR="0061684B" w:rsidRPr="00FC5733">
        <w:rPr>
          <w:rStyle w:val="ecl-commentChar"/>
        </w:rPr>
        <w:t>The method’s argument values are obsolete</w:t>
      </w:r>
      <w:r w:rsidR="00D73492" w:rsidRPr="00FC5733">
        <w:rPr>
          <w:rStyle w:val="ecl-commentChar"/>
        </w:rPr>
        <w:t xml:space="preserve"> and don’t have                 </w:t>
      </w:r>
    </w:p>
    <w:p w14:paraId="606D1957" w14:textId="77777777" w:rsidR="00C4208F" w:rsidRPr="00FC5733" w:rsidRDefault="00D73492" w:rsidP="00D3760D">
      <w:pPr>
        <w:pStyle w:val="eclipse"/>
        <w:ind w:firstLine="589"/>
        <w:rPr>
          <w:color w:val="00B050"/>
          <w:shd w:val="clear" w:color="auto" w:fill="EEECE1" w:themeFill="background2"/>
        </w:rPr>
      </w:pPr>
      <w:r w:rsidRPr="00D3760D">
        <w:rPr>
          <w:bCs/>
          <w:color w:val="00B050"/>
          <w:lang w:val="et-EE"/>
        </w:rPr>
        <w:t>//</w:t>
      </w:r>
      <w:r w:rsidRPr="00506C5B">
        <w:rPr>
          <w:rStyle w:val="ecl-commentChar"/>
        </w:rPr>
        <w:t>any actual meaning</w:t>
      </w:r>
      <w:r w:rsidR="0061684B" w:rsidRPr="00FC5733">
        <w:rPr>
          <w:rStyle w:val="ecl-commentChar"/>
        </w:rPr>
        <w:t xml:space="preserve">. </w:t>
      </w:r>
    </w:p>
    <w:p w14:paraId="54720B8D" w14:textId="09525ED2" w:rsidR="00F856EB" w:rsidRPr="00A3153B" w:rsidRDefault="00BE2749" w:rsidP="00BE2749">
      <w:r w:rsidRPr="00A3153B">
        <w:t xml:space="preserve">This method </w:t>
      </w:r>
      <w:r w:rsidR="00C5030C" w:rsidRPr="00A3153B">
        <w:t xml:space="preserve">validates the document’s structure and if there are no fatal errors, </w:t>
      </w:r>
      <w:r w:rsidR="005B7B12">
        <w:t>validates</w:t>
      </w:r>
      <w:r w:rsidR="005B7B12" w:rsidRPr="00A3153B">
        <w:t xml:space="preserve"> </w:t>
      </w:r>
      <w:r w:rsidRPr="00A3153B">
        <w:t xml:space="preserve">all signatures one by one. If the signature has an OCSP confirmation then this too is being </w:t>
      </w:r>
      <w:r w:rsidR="005B7B12">
        <w:t>validated</w:t>
      </w:r>
      <w:r w:rsidRPr="00A3153B">
        <w:t xml:space="preserve">. </w:t>
      </w:r>
    </w:p>
    <w:p w14:paraId="4724AD41" w14:textId="33AAD880" w:rsidR="00666377" w:rsidRDefault="00516884" w:rsidP="007B3C25">
      <w:pPr>
        <w:rPr>
          <w:lang w:val="en-GB"/>
        </w:rPr>
      </w:pPr>
      <w:r w:rsidRPr="00A3153B">
        <w:t xml:space="preserve">If document structure’s validation process discovers fatal errors in the XML structure then </w:t>
      </w:r>
      <w:r w:rsidR="00BB061F">
        <w:t>validation</w:t>
      </w:r>
      <w:r w:rsidRPr="00A3153B">
        <w:t xml:space="preserve"> is cancelled</w:t>
      </w:r>
      <w:r w:rsidR="006709EF">
        <w:t xml:space="preserve"> and the </w:t>
      </w:r>
      <w:r w:rsidR="0039109B">
        <w:t xml:space="preserve">respective </w:t>
      </w:r>
      <w:r w:rsidR="006709EF">
        <w:t>exception is returned to the user</w:t>
      </w:r>
      <w:r w:rsidR="00BB061F">
        <w:t>.</w:t>
      </w:r>
      <w:r w:rsidRPr="00A3153B">
        <w:t xml:space="preserve"> If document’s structure is validated </w:t>
      </w:r>
      <w:r w:rsidR="007B3C25" w:rsidRPr="00A3153B">
        <w:t xml:space="preserve">with no fatal errors then the method continues with </w:t>
      </w:r>
      <w:r w:rsidR="00BB061F">
        <w:t>validating</w:t>
      </w:r>
      <w:r w:rsidR="007B3C25" w:rsidRPr="00A3153B">
        <w:t xml:space="preserve"> signatures</w:t>
      </w:r>
      <w:r w:rsidR="00666377">
        <w:t xml:space="preserve"> and OCSP confirmations (OCSP responses added to the document)</w:t>
      </w:r>
      <w:r w:rsidRPr="00A3153B">
        <w:t xml:space="preserve">. </w:t>
      </w:r>
      <w:r w:rsidR="00BE2749" w:rsidRPr="00D3760D">
        <w:rPr>
          <w:lang w:val="en-GB"/>
        </w:rPr>
        <w:t xml:space="preserve">In case of signature </w:t>
      </w:r>
      <w:r w:rsidR="00BB061F">
        <w:rPr>
          <w:lang w:val="en-GB"/>
        </w:rPr>
        <w:t>validation</w:t>
      </w:r>
      <w:r w:rsidR="00BB061F" w:rsidRPr="00D3760D">
        <w:rPr>
          <w:lang w:val="en-GB"/>
        </w:rPr>
        <w:t xml:space="preserve"> </w:t>
      </w:r>
      <w:r w:rsidR="00BE2749" w:rsidRPr="00D3760D">
        <w:rPr>
          <w:lang w:val="en-GB"/>
        </w:rPr>
        <w:t>errors</w:t>
      </w:r>
      <w:r w:rsidR="000A55CC" w:rsidRPr="00D3760D">
        <w:rPr>
          <w:lang w:val="en-GB"/>
        </w:rPr>
        <w:t>,</w:t>
      </w:r>
      <w:r w:rsidR="00BE2749" w:rsidRPr="00D3760D">
        <w:rPr>
          <w:lang w:val="en-GB"/>
        </w:rPr>
        <w:t xml:space="preserve"> no exceptions are actually thrown</w:t>
      </w:r>
      <w:r w:rsidR="000A55CC" w:rsidRPr="00D3760D">
        <w:rPr>
          <w:lang w:val="en-GB"/>
        </w:rPr>
        <w:t>,</w:t>
      </w:r>
      <w:r w:rsidR="00BE2749" w:rsidRPr="00D3760D">
        <w:rPr>
          <w:lang w:val="en-GB"/>
        </w:rPr>
        <w:t xml:space="preserve"> but the</w:t>
      </w:r>
      <w:r w:rsidR="00994F1C">
        <w:rPr>
          <w:lang w:val="en-GB"/>
        </w:rPr>
        <w:t>y are returned to the user in a</w:t>
      </w:r>
      <w:r w:rsidR="0021715E">
        <w:rPr>
          <w:lang w:val="en-GB"/>
        </w:rPr>
        <w:t>n</w:t>
      </w:r>
      <w:r w:rsidR="00994F1C">
        <w:rPr>
          <w:lang w:val="en-GB"/>
        </w:rPr>
        <w:t xml:space="preserve"> </w:t>
      </w:r>
      <w:r w:rsidR="0021715E">
        <w:rPr>
          <w:lang w:val="en-GB"/>
        </w:rPr>
        <w:t>Array</w:t>
      </w:r>
      <w:r w:rsidR="00BE2749" w:rsidRPr="00D3760D">
        <w:rPr>
          <w:lang w:val="en-GB"/>
        </w:rPr>
        <w:t xml:space="preserve">List container. This way you can get all errors and not just the first. </w:t>
      </w:r>
      <w:r w:rsidR="0039109B">
        <w:rPr>
          <w:lang w:val="en-GB"/>
        </w:rPr>
        <w:t xml:space="preserve"> </w:t>
      </w:r>
    </w:p>
    <w:p w14:paraId="0E13FAFD" w14:textId="2F906280" w:rsidR="00B736A1" w:rsidRPr="00A3153B" w:rsidRDefault="00B736A1" w:rsidP="007B3C25">
      <w:pPr>
        <w:rPr>
          <w:b/>
          <w:lang w:val="en-GB"/>
        </w:rPr>
      </w:pPr>
      <w:r w:rsidRPr="00A3153B">
        <w:rPr>
          <w:b/>
          <w:lang w:val="en-GB"/>
        </w:rPr>
        <w:t>After calling out the main validation method:</w:t>
      </w:r>
    </w:p>
    <w:p w14:paraId="7A447210" w14:textId="18C8C186" w:rsidR="0039109B" w:rsidRPr="00E46BE4" w:rsidRDefault="0039109B" w:rsidP="00A3153B">
      <w:pPr>
        <w:pStyle w:val="ListParagraph"/>
        <w:numPr>
          <w:ilvl w:val="0"/>
          <w:numId w:val="49"/>
        </w:numPr>
        <w:rPr>
          <w:lang w:val="en-GB"/>
        </w:rPr>
      </w:pPr>
      <w:r w:rsidRPr="002F255B">
        <w:rPr>
          <w:lang w:val="en-GB"/>
        </w:rPr>
        <w:t>If the returned ArrayList container contains any exceptions then it must be checked if any o</w:t>
      </w:r>
      <w:r w:rsidRPr="00E46BE4">
        <w:rPr>
          <w:lang w:val="en-GB"/>
        </w:rPr>
        <w:t>f the exceptions were fatal</w:t>
      </w:r>
      <w:r w:rsidR="00515D92">
        <w:rPr>
          <w:lang w:val="en-GB"/>
        </w:rPr>
        <w:t xml:space="preserve"> (e.g. the document’s XML structure is broken and it is not possible to continue the validation process)</w:t>
      </w:r>
      <w:r w:rsidRPr="002F255B">
        <w:rPr>
          <w:lang w:val="en-GB"/>
        </w:rPr>
        <w:t>. You can check for fatal errors with the following method:</w:t>
      </w:r>
    </w:p>
    <w:p w14:paraId="4A6AD2A6" w14:textId="2B57EA26" w:rsidR="006C12EF" w:rsidRPr="00A3153B" w:rsidRDefault="0039109B" w:rsidP="00A3153B">
      <w:pPr>
        <w:pStyle w:val="eclipse"/>
        <w:rPr>
          <w:color w:val="00B050"/>
        </w:rPr>
      </w:pPr>
      <w:r w:rsidRPr="0039109B">
        <w:t>SignedDoc.hasFatalErrs(ArrayList lerrs)</w:t>
      </w:r>
      <w:r>
        <w:t>;</w:t>
      </w:r>
      <w:r w:rsidR="006C12EF">
        <w:t xml:space="preserve"> </w:t>
      </w:r>
      <w:r w:rsidR="006C12EF" w:rsidRPr="00A3153B">
        <w:rPr>
          <w:color w:val="00B050"/>
        </w:rPr>
        <w:t xml:space="preserve">//returns </w:t>
      </w:r>
      <w:r w:rsidR="006C12EF">
        <w:rPr>
          <w:color w:val="00B050"/>
        </w:rPr>
        <w:t>TRUE</w:t>
      </w:r>
      <w:r w:rsidR="006C12EF" w:rsidRPr="00A3153B">
        <w:rPr>
          <w:color w:val="00B050"/>
        </w:rPr>
        <w:t xml:space="preserve"> if fatal errors </w:t>
      </w:r>
    </w:p>
    <w:p w14:paraId="29CA09AC" w14:textId="0B23676B" w:rsidR="0039109B" w:rsidRPr="00A3153B" w:rsidRDefault="006C12EF" w:rsidP="00A3153B">
      <w:pPr>
        <w:pStyle w:val="eclipse"/>
        <w:ind w:firstLine="589"/>
        <w:rPr>
          <w:color w:val="00B050"/>
        </w:rPr>
      </w:pPr>
      <w:r w:rsidRPr="00A3153B">
        <w:rPr>
          <w:color w:val="00B050"/>
        </w:rPr>
        <w:t>// are found</w:t>
      </w:r>
    </w:p>
    <w:p w14:paraId="67F7BE1B" w14:textId="5AE28AB8" w:rsidR="006C12EF" w:rsidRDefault="006C12EF" w:rsidP="00A3153B">
      <w:pPr>
        <w:ind w:left="720"/>
        <w:rPr>
          <w:lang w:val="en-GB"/>
        </w:rPr>
      </w:pPr>
      <w:r>
        <w:rPr>
          <w:lang w:val="en-GB"/>
        </w:rPr>
        <w:t>If the method returns “true” then</w:t>
      </w:r>
      <w:r w:rsidR="00ED7D95">
        <w:rPr>
          <w:lang w:val="en-GB"/>
        </w:rPr>
        <w:t xml:space="preserve"> you must terminate</w:t>
      </w:r>
      <w:r>
        <w:rPr>
          <w:lang w:val="en-GB"/>
        </w:rPr>
        <w:t xml:space="preserve"> the validation process with status INVALID.</w:t>
      </w:r>
      <w:r w:rsidR="00E46BE4">
        <w:rPr>
          <w:lang w:val="en-GB"/>
        </w:rPr>
        <w:t xml:space="preserve"> Otherwise</w:t>
      </w:r>
      <w:r w:rsidR="00ED7D95">
        <w:rPr>
          <w:lang w:val="en-GB"/>
        </w:rPr>
        <w:t>,</w:t>
      </w:r>
      <w:r w:rsidR="00E46BE4">
        <w:rPr>
          <w:lang w:val="en-GB"/>
        </w:rPr>
        <w:t xml:space="preserve"> continue with checking for additional errors/warnings described in the next chapter.</w:t>
      </w:r>
    </w:p>
    <w:p w14:paraId="631E1818" w14:textId="0BA6E04C" w:rsidR="00D3760D" w:rsidRPr="00E46BE4" w:rsidRDefault="00BE2749" w:rsidP="00A3153B">
      <w:pPr>
        <w:pStyle w:val="ListParagraph"/>
        <w:numPr>
          <w:ilvl w:val="0"/>
          <w:numId w:val="49"/>
        </w:numPr>
        <w:rPr>
          <w:lang w:val="en-GB"/>
        </w:rPr>
      </w:pPr>
      <w:r w:rsidRPr="002F255B">
        <w:rPr>
          <w:lang w:val="en-GB"/>
        </w:rPr>
        <w:t xml:space="preserve">If the returned </w:t>
      </w:r>
      <w:r w:rsidR="00666377" w:rsidRPr="002F255B">
        <w:rPr>
          <w:lang w:val="en-GB"/>
        </w:rPr>
        <w:t xml:space="preserve">ArrayList </w:t>
      </w:r>
      <w:r w:rsidRPr="00E46BE4">
        <w:rPr>
          <w:lang w:val="en-GB"/>
        </w:rPr>
        <w:t xml:space="preserve">container </w:t>
      </w:r>
      <w:r w:rsidR="00666377" w:rsidRPr="00E46BE4">
        <w:rPr>
          <w:lang w:val="en-GB"/>
        </w:rPr>
        <w:t xml:space="preserve">is </w:t>
      </w:r>
      <w:r w:rsidRPr="00E46BE4">
        <w:rPr>
          <w:lang w:val="en-GB"/>
        </w:rPr>
        <w:t>empty</w:t>
      </w:r>
      <w:r w:rsidR="000A55CC" w:rsidRPr="00E46BE4">
        <w:rPr>
          <w:lang w:val="en-GB"/>
        </w:rPr>
        <w:t>,</w:t>
      </w:r>
      <w:r w:rsidRPr="00E46BE4">
        <w:rPr>
          <w:lang w:val="en-GB"/>
        </w:rPr>
        <w:t xml:space="preserve"> </w:t>
      </w:r>
      <w:r w:rsidR="00B736A1">
        <w:rPr>
          <w:lang w:val="en-GB"/>
        </w:rPr>
        <w:t>continue with checking for additional errors/warnings described in the next chapter.</w:t>
      </w:r>
      <w:r w:rsidR="00B736A1" w:rsidRPr="002F255B" w:rsidDel="00B736A1">
        <w:rPr>
          <w:lang w:val="en-GB"/>
        </w:rPr>
        <w:t xml:space="preserve"> </w:t>
      </w:r>
    </w:p>
    <w:p w14:paraId="7BD4871C" w14:textId="23502B78" w:rsidR="00A40F3D" w:rsidRDefault="00A40F3D" w:rsidP="00A3153B">
      <w:pPr>
        <w:pStyle w:val="Heading3"/>
        <w:rPr>
          <w:lang w:val="en-GB"/>
        </w:rPr>
      </w:pPr>
      <w:bookmarkStart w:id="296" w:name="_Toc413334757"/>
      <w:r>
        <w:rPr>
          <w:lang w:val="en-GB"/>
        </w:rPr>
        <w:t>Checking for additional errors/warnings</w:t>
      </w:r>
      <w:bookmarkEnd w:id="296"/>
    </w:p>
    <w:p w14:paraId="346DC5A5" w14:textId="77777777" w:rsidR="00A43713" w:rsidRDefault="007B0ADD" w:rsidP="007B0ADD">
      <w:pPr>
        <w:rPr>
          <w:lang w:val="en-GB"/>
        </w:rPr>
      </w:pPr>
      <w:r w:rsidRPr="00BC2814">
        <w:t xml:space="preserve">There are validation cases that are not checked </w:t>
      </w:r>
      <w:r>
        <w:t>in</w:t>
      </w:r>
      <w:r w:rsidRPr="00BC2814">
        <w:t xml:space="preserve"> the </w:t>
      </w:r>
      <w:r>
        <w:t>default validation method of the library, instead, separate</w:t>
      </w:r>
      <w:r w:rsidRPr="00BC2814">
        <w:t xml:space="preserve"> methods</w:t>
      </w:r>
      <w:r>
        <w:t xml:space="preserve"> for checking the specific situations</w:t>
      </w:r>
      <w:r w:rsidRPr="00BC2814">
        <w:t xml:space="preserve"> have to be called out</w:t>
      </w:r>
      <w:r w:rsidR="006709EF">
        <w:t xml:space="preserve"> by the library’s user</w:t>
      </w:r>
      <w:r w:rsidRPr="00BC2814">
        <w:t>.</w:t>
      </w:r>
      <w:r w:rsidR="00E62E20">
        <w:t xml:space="preserve"> </w:t>
      </w:r>
      <w:r>
        <w:rPr>
          <w:lang w:val="en-GB"/>
        </w:rPr>
        <w:t xml:space="preserve">In JDigiDoc library, checking for a </w:t>
      </w:r>
      <w:r w:rsidRPr="00A3153B">
        <w:rPr>
          <w:b/>
          <w:lang w:val="en-GB"/>
        </w:rPr>
        <w:t>test signature</w:t>
      </w:r>
      <w:r>
        <w:rPr>
          <w:lang w:val="en-GB"/>
        </w:rPr>
        <w:t xml:space="preserve"> must be done separately.</w:t>
      </w:r>
      <w:r w:rsidR="00A43713">
        <w:rPr>
          <w:lang w:val="en-GB"/>
        </w:rPr>
        <w:t xml:space="preserve"> </w:t>
      </w:r>
    </w:p>
    <w:p w14:paraId="78F8D626" w14:textId="6C10166A" w:rsidR="00D22AE9" w:rsidRPr="00A3153B" w:rsidRDefault="00A43713" w:rsidP="007B0ADD">
      <w:pPr>
        <w:rPr>
          <w:lang w:val="en-GB"/>
        </w:rPr>
      </w:pPr>
      <w:r>
        <w:rPr>
          <w:lang w:val="en-GB"/>
        </w:rPr>
        <w:t xml:space="preserve">The following subchapters describe how these checks can be implemented. </w:t>
      </w:r>
      <w:r w:rsidR="00D22AE9" w:rsidRPr="00A3153B">
        <w:rPr>
          <w:lang w:val="en-GB"/>
        </w:rPr>
        <w:t xml:space="preserve">After checking for additional errors/warnings, </w:t>
      </w:r>
      <w:r w:rsidR="007D016C">
        <w:rPr>
          <w:lang w:val="en-GB"/>
        </w:rPr>
        <w:t xml:space="preserve">collect all of the error codes and </w:t>
      </w:r>
      <w:r w:rsidR="00D22AE9" w:rsidRPr="00A3153B">
        <w:rPr>
          <w:lang w:val="en-GB"/>
        </w:rPr>
        <w:t>continue with determining the validation status as described in the next chapter.</w:t>
      </w:r>
    </w:p>
    <w:p w14:paraId="73677BF4" w14:textId="4395B5B5" w:rsidR="00A40F3D" w:rsidRDefault="00A40F3D" w:rsidP="00A3153B">
      <w:pPr>
        <w:pStyle w:val="Heading4"/>
      </w:pPr>
      <w:r>
        <w:t>Checking for test signature</w:t>
      </w:r>
    </w:p>
    <w:p w14:paraId="18F5337F" w14:textId="76EA5273" w:rsidR="00515D92" w:rsidRPr="00A3153B" w:rsidRDefault="00515D92" w:rsidP="002F255B">
      <w:pPr>
        <w:rPr>
          <w:color w:val="000000" w:themeColor="text1"/>
          <w:szCs w:val="18"/>
        </w:rPr>
      </w:pPr>
      <w:r>
        <w:rPr>
          <w:color w:val="000000" w:themeColor="text1"/>
          <w:szCs w:val="18"/>
        </w:rPr>
        <w:t>Test signature is a signature that has been created by using test certificates</w:t>
      </w:r>
      <w:r w:rsidRPr="00BC2814">
        <w:rPr>
          <w:color w:val="000000" w:themeColor="text1"/>
          <w:szCs w:val="18"/>
        </w:rPr>
        <w:t xml:space="preserve"> (e.g. signer’s certificate and/or OCSP responder server’s certificate have</w:t>
      </w:r>
      <w:r>
        <w:rPr>
          <w:color w:val="000000" w:themeColor="text1"/>
          <w:szCs w:val="18"/>
        </w:rPr>
        <w:t xml:space="preserve"> been issued for</w:t>
      </w:r>
      <w:r w:rsidRPr="00BC2814">
        <w:rPr>
          <w:color w:val="000000" w:themeColor="text1"/>
          <w:szCs w:val="18"/>
        </w:rPr>
        <w:t xml:space="preserve"> testing purposes).</w:t>
      </w:r>
    </w:p>
    <w:p w14:paraId="36960DC8" w14:textId="05D1F894" w:rsidR="00E62E20" w:rsidRDefault="00515D92" w:rsidP="00C04AB2">
      <w:pPr>
        <w:pStyle w:val="ListParagraph"/>
        <w:numPr>
          <w:ilvl w:val="0"/>
          <w:numId w:val="84"/>
        </w:numPr>
      </w:pPr>
      <w:r>
        <w:t>F</w:t>
      </w:r>
      <w:r w:rsidRPr="00A0651E">
        <w:t xml:space="preserve">or identifying if a certificate is </w:t>
      </w:r>
      <w:r>
        <w:t xml:space="preserve">a </w:t>
      </w:r>
      <w:r w:rsidRPr="00A0651E">
        <w:t>SK issued test certificate</w:t>
      </w:r>
      <w:r>
        <w:t>, use the following method</w:t>
      </w:r>
      <w:r w:rsidR="0021715E">
        <w:t xml:space="preserve"> </w:t>
      </w:r>
      <w:r w:rsidR="000A1AFB">
        <w:t>with</w:t>
      </w:r>
      <w:r w:rsidR="0021715E">
        <w:t xml:space="preserve"> the signer’s certificate</w:t>
      </w:r>
      <w:r w:rsidR="000A1AFB">
        <w:t xml:space="preserve"> as input</w:t>
      </w:r>
      <w:r>
        <w:t>:</w:t>
      </w:r>
    </w:p>
    <w:p w14:paraId="359B7099" w14:textId="77777777" w:rsidR="00E62E20" w:rsidRPr="00943DF2" w:rsidRDefault="00E62E20" w:rsidP="00C04AB2">
      <w:pPr>
        <w:pStyle w:val="eclipse"/>
        <w:ind w:left="720"/>
      </w:pPr>
      <w:r w:rsidRPr="000A5C6C">
        <w:rPr>
          <w:rStyle w:val="CodeChar"/>
          <w:rFonts w:ascii="Consolas" w:hAnsi="Consolas" w:cs="Consolas"/>
          <w:szCs w:val="20"/>
        </w:rPr>
        <w:t>ee.sk.digidoc.factory.DigiDocGenFactory.isTestCard(X509Certificate cert);</w:t>
      </w:r>
    </w:p>
    <w:p w14:paraId="67CE2B3A" w14:textId="78410955" w:rsidR="00515D92" w:rsidRDefault="00515D92" w:rsidP="00C04AB2">
      <w:pPr>
        <w:ind w:firstLine="720"/>
      </w:pPr>
      <w:r w:rsidRPr="00A0651E">
        <w:lastRenderedPageBreak/>
        <w:t>The identification is done with comparing certificate policy OID values.</w:t>
      </w:r>
    </w:p>
    <w:p w14:paraId="585684CF" w14:textId="4F64D3C3" w:rsidR="000A1AFB" w:rsidRDefault="000A1AFB" w:rsidP="00C04AB2">
      <w:pPr>
        <w:pStyle w:val="ListParagraph"/>
        <w:numPr>
          <w:ilvl w:val="0"/>
          <w:numId w:val="84"/>
        </w:numPr>
      </w:pPr>
      <w:r>
        <w:t>It must also be checked separately, if the OCSP responder was issued by SK’s test service:</w:t>
      </w:r>
    </w:p>
    <w:p w14:paraId="04D3C852" w14:textId="493E56F8" w:rsidR="000A1AFB" w:rsidRDefault="00C04AB2" w:rsidP="00C04AB2">
      <w:pPr>
        <w:pStyle w:val="eclipse"/>
        <w:ind w:left="720"/>
      </w:pPr>
      <w:r w:rsidRPr="00C04AB2">
        <w:t>ee.sk.digidoc.factory.DigiDocVerifyFactory.verifySignatureFromLiveAndOcspFromTest(Signature sig, List lerrs)</w:t>
      </w:r>
    </w:p>
    <w:p w14:paraId="55A05C74" w14:textId="0407C162" w:rsidR="00A40F3D" w:rsidRPr="002F255B" w:rsidRDefault="00A40F3D" w:rsidP="00A3153B">
      <w:pPr>
        <w:pStyle w:val="Heading3"/>
        <w:rPr>
          <w:lang w:val="en-GB"/>
        </w:rPr>
      </w:pPr>
      <w:bookmarkStart w:id="297" w:name="_Toc413334758"/>
      <w:r>
        <w:rPr>
          <w:lang w:val="en-GB"/>
        </w:rPr>
        <w:t>Determining the validation status</w:t>
      </w:r>
      <w:bookmarkEnd w:id="297"/>
    </w:p>
    <w:p w14:paraId="69D39567" w14:textId="17D92C16" w:rsidR="00801C4F" w:rsidRDefault="00801C4F" w:rsidP="00801C4F">
      <w:r>
        <w:t xml:space="preserve">After validating the signed DigiDoc document, the validation result must be determined by the library’s user. </w:t>
      </w:r>
      <w:r w:rsidR="001117C5">
        <w:t xml:space="preserve">Final validation result must be one of the possible validation statuses that are </w:t>
      </w:r>
      <w:r w:rsidRPr="00BC2814">
        <w:t>described in the table below</w:t>
      </w:r>
      <w:r w:rsidR="001117C5">
        <w:t>, the status must be chosen according to its priority</w:t>
      </w:r>
      <w:r w:rsidRPr="00BC2814">
        <w:t>.</w:t>
      </w:r>
    </w:p>
    <w:p w14:paraId="37F1E6B9" w14:textId="77777777" w:rsidR="00801C4F" w:rsidRPr="00BC2814" w:rsidRDefault="00801C4F" w:rsidP="00801C4F">
      <w:r>
        <w:t xml:space="preserve">The validation status priorities have to be applied in two cases: </w:t>
      </w:r>
    </w:p>
    <w:p w14:paraId="562D088B" w14:textId="77777777" w:rsidR="00801C4F" w:rsidRDefault="00801C4F" w:rsidP="00801C4F">
      <w:pPr>
        <w:pStyle w:val="ListParagraph"/>
        <w:numPr>
          <w:ilvl w:val="0"/>
          <w:numId w:val="71"/>
        </w:numPr>
        <w:spacing w:after="160" w:line="259" w:lineRule="auto"/>
        <w:contextualSpacing/>
        <w:jc w:val="both"/>
        <w:rPr>
          <w:b/>
        </w:rPr>
      </w:pPr>
      <w:r w:rsidRPr="00BC2814">
        <w:rPr>
          <w:b/>
        </w:rPr>
        <w:t xml:space="preserve">Returning a validation </w:t>
      </w:r>
      <w:r>
        <w:rPr>
          <w:b/>
        </w:rPr>
        <w:t>result</w:t>
      </w:r>
      <w:r w:rsidRPr="00BC2814">
        <w:rPr>
          <w:b/>
        </w:rPr>
        <w:t xml:space="preserve"> of a single signature</w:t>
      </w:r>
      <w:r>
        <w:rPr>
          <w:b/>
        </w:rPr>
        <w:t>:</w:t>
      </w:r>
    </w:p>
    <w:p w14:paraId="18ADA553" w14:textId="77777777" w:rsidR="00801C4F" w:rsidRDefault="00801C4F" w:rsidP="00801C4F">
      <w:pPr>
        <w:pStyle w:val="ListParagraph"/>
        <w:spacing w:after="160" w:line="259" w:lineRule="auto"/>
        <w:ind w:left="720"/>
        <w:contextualSpacing/>
        <w:jc w:val="both"/>
      </w:pPr>
      <w:r w:rsidRPr="00BC2814">
        <w:t>If there are more than one validation errors that occur</w:t>
      </w:r>
      <w:bookmarkStart w:id="298" w:name="_GoBack"/>
      <w:bookmarkEnd w:id="298"/>
      <w:r w:rsidRPr="00BC2814">
        <w:t xml:space="preserve"> when validating a single signature in DigiDoc container then the overall status of the signature should be chosen according to the status priorities. </w:t>
      </w:r>
    </w:p>
    <w:p w14:paraId="58AC190C" w14:textId="77777777" w:rsidR="00801C4F" w:rsidRPr="004C30F5" w:rsidRDefault="00801C4F" w:rsidP="00801C4F">
      <w:pPr>
        <w:pStyle w:val="ListParagraph"/>
        <w:spacing w:after="160" w:line="259" w:lineRule="auto"/>
        <w:ind w:left="720"/>
        <w:contextualSpacing/>
        <w:jc w:val="both"/>
        <w:rPr>
          <w:b/>
        </w:rPr>
      </w:pPr>
    </w:p>
    <w:p w14:paraId="5D49CE87" w14:textId="77777777" w:rsidR="00801C4F" w:rsidRDefault="00801C4F" w:rsidP="00801C4F">
      <w:pPr>
        <w:pStyle w:val="ListParagraph"/>
        <w:numPr>
          <w:ilvl w:val="0"/>
          <w:numId w:val="71"/>
        </w:numPr>
        <w:spacing w:after="160" w:line="259" w:lineRule="auto"/>
        <w:contextualSpacing/>
        <w:jc w:val="both"/>
        <w:rPr>
          <w:b/>
        </w:rPr>
      </w:pPr>
      <w:bookmarkStart w:id="299" w:name="_Ref373423585"/>
      <w:r w:rsidRPr="00BC2814">
        <w:rPr>
          <w:b/>
        </w:rPr>
        <w:t xml:space="preserve">Returning a validation </w:t>
      </w:r>
      <w:r>
        <w:rPr>
          <w:b/>
        </w:rPr>
        <w:t>result</w:t>
      </w:r>
      <w:r w:rsidRPr="00BC2814">
        <w:rPr>
          <w:b/>
        </w:rPr>
        <w:t xml:space="preserve"> of the whole DigiDoc container</w:t>
      </w:r>
      <w:r>
        <w:rPr>
          <w:b/>
        </w:rPr>
        <w:t>:</w:t>
      </w:r>
      <w:bookmarkEnd w:id="299"/>
      <w:r w:rsidRPr="00BC2814">
        <w:rPr>
          <w:b/>
        </w:rPr>
        <w:t xml:space="preserve"> </w:t>
      </w:r>
    </w:p>
    <w:p w14:paraId="738503D5" w14:textId="77777777" w:rsidR="00801C4F" w:rsidRDefault="00801C4F" w:rsidP="00801C4F">
      <w:pPr>
        <w:pStyle w:val="ListParagraph"/>
        <w:spacing w:after="160" w:line="259" w:lineRule="auto"/>
        <w:ind w:left="720"/>
        <w:contextualSpacing/>
        <w:jc w:val="both"/>
      </w:pPr>
      <w:r w:rsidRPr="00BC2814">
        <w:t>If there are more than one signatures in a DigiDoc container and the signatures have different validation statuses or validation of the container structure returns a different status then the overall status of the DigiDoc file should be chosen according to the status priorities.</w:t>
      </w:r>
    </w:p>
    <w:p w14:paraId="50F0E6B5" w14:textId="6D4ED763" w:rsidR="00801C4F" w:rsidRDefault="00801C4F" w:rsidP="00801C4F">
      <w:pPr>
        <w:spacing w:after="160" w:line="259" w:lineRule="auto"/>
        <w:contextualSpacing/>
        <w:rPr>
          <w:b/>
        </w:rPr>
      </w:pPr>
      <w:r>
        <w:rPr>
          <w:b/>
        </w:rPr>
        <w:t>NB! User of the library has to determine the validation status according to the error code that is returned by the library’s validation method.</w:t>
      </w:r>
    </w:p>
    <w:p w14:paraId="0A3F42CA" w14:textId="77777777" w:rsidR="00801C4F" w:rsidRDefault="00801C4F" w:rsidP="007B3C25">
      <w:pPr>
        <w:rPr>
          <w:b/>
        </w:rPr>
      </w:pPr>
    </w:p>
    <w:tbl>
      <w:tblPr>
        <w:tblStyle w:val="Param"/>
        <w:tblW w:w="5000" w:type="pct"/>
        <w:tblInd w:w="0" w:type="dxa"/>
        <w:tblLayout w:type="fixed"/>
        <w:tblCellMar>
          <w:left w:w="6" w:type="dxa"/>
        </w:tblCellMar>
        <w:tblLook w:val="04A0" w:firstRow="1" w:lastRow="0" w:firstColumn="1" w:lastColumn="0" w:noHBand="0" w:noVBand="1"/>
      </w:tblPr>
      <w:tblGrid>
        <w:gridCol w:w="745"/>
        <w:gridCol w:w="1522"/>
        <w:gridCol w:w="1562"/>
        <w:gridCol w:w="4391"/>
      </w:tblGrid>
      <w:tr w:rsidR="009628C3" w:rsidRPr="00BC2814" w14:paraId="0D4C79D6"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453" w:type="pct"/>
            <w:vAlign w:val="center"/>
          </w:tcPr>
          <w:p w14:paraId="5936AD57" w14:textId="12BDDF58" w:rsidR="009628C3" w:rsidRPr="00BC2814" w:rsidRDefault="009628C3" w:rsidP="009628C3">
            <w:pPr>
              <w:jc w:val="center"/>
              <w:rPr>
                <w:b/>
                <w:szCs w:val="18"/>
              </w:rPr>
            </w:pPr>
            <w:r w:rsidRPr="00BC2814">
              <w:rPr>
                <w:b/>
                <w:szCs w:val="18"/>
              </w:rPr>
              <w:t>Priority</w:t>
            </w:r>
          </w:p>
        </w:tc>
        <w:tc>
          <w:tcPr>
            <w:tcW w:w="926" w:type="pct"/>
            <w:vAlign w:val="center"/>
          </w:tcPr>
          <w:p w14:paraId="02B4E62B" w14:textId="1E5FB886" w:rsidR="009628C3" w:rsidRPr="00BC2814" w:rsidRDefault="009628C3" w:rsidP="009628C3">
            <w:pPr>
              <w:jc w:val="center"/>
              <w:rPr>
                <w:b/>
                <w:szCs w:val="18"/>
              </w:rPr>
            </w:pPr>
            <w:r w:rsidRPr="00BC2814">
              <w:rPr>
                <w:b/>
                <w:szCs w:val="18"/>
              </w:rPr>
              <w:t xml:space="preserve">Status </w:t>
            </w:r>
          </w:p>
        </w:tc>
        <w:tc>
          <w:tcPr>
            <w:tcW w:w="950" w:type="pct"/>
          </w:tcPr>
          <w:p w14:paraId="0C7B31BB" w14:textId="07831CC6" w:rsidR="009628C3" w:rsidRDefault="009628C3" w:rsidP="009628C3">
            <w:pPr>
              <w:jc w:val="center"/>
              <w:rPr>
                <w:b/>
                <w:szCs w:val="18"/>
              </w:rPr>
            </w:pPr>
            <w:r>
              <w:rPr>
                <w:b/>
                <w:szCs w:val="18"/>
              </w:rPr>
              <w:t>Error code</w:t>
            </w:r>
          </w:p>
        </w:tc>
        <w:tc>
          <w:tcPr>
            <w:tcW w:w="2672" w:type="pct"/>
            <w:vAlign w:val="center"/>
          </w:tcPr>
          <w:p w14:paraId="70EEB2DF" w14:textId="1E7290A9" w:rsidR="009628C3" w:rsidRPr="00BC2814" w:rsidRDefault="009628C3" w:rsidP="009628C3">
            <w:pPr>
              <w:jc w:val="center"/>
              <w:rPr>
                <w:b/>
                <w:szCs w:val="18"/>
              </w:rPr>
            </w:pPr>
            <w:r>
              <w:rPr>
                <w:b/>
                <w:szCs w:val="18"/>
              </w:rPr>
              <w:t>Description</w:t>
            </w:r>
          </w:p>
        </w:tc>
      </w:tr>
      <w:tr w:rsidR="009628C3" w:rsidRPr="00BC2814" w14:paraId="3B0E99DA" w14:textId="77777777" w:rsidTr="00A3153B">
        <w:trPr>
          <w:cantSplit/>
          <w:trHeight w:val="866"/>
        </w:trPr>
        <w:tc>
          <w:tcPr>
            <w:tcW w:w="453" w:type="pct"/>
            <w:vAlign w:val="center"/>
          </w:tcPr>
          <w:p w14:paraId="4C36A109" w14:textId="192DFE6D" w:rsidR="009628C3" w:rsidRDefault="009628C3" w:rsidP="00A3153B">
            <w:pPr>
              <w:ind w:left="101"/>
              <w:jc w:val="center"/>
            </w:pPr>
            <w:r w:rsidRPr="00BC2814">
              <w:rPr>
                <w:color w:val="000000" w:themeColor="text1"/>
                <w:szCs w:val="18"/>
              </w:rPr>
              <w:t>1</w:t>
            </w:r>
          </w:p>
        </w:tc>
        <w:tc>
          <w:tcPr>
            <w:tcW w:w="926" w:type="pct"/>
            <w:vAlign w:val="center"/>
          </w:tcPr>
          <w:p w14:paraId="49EACAC7" w14:textId="535BF6A2" w:rsidR="009628C3" w:rsidRPr="00A3153B" w:rsidRDefault="00066C38" w:rsidP="009628C3">
            <w:pPr>
              <w:ind w:left="101"/>
              <w:rPr>
                <w:b/>
                <w:color w:val="000000" w:themeColor="text1"/>
                <w:szCs w:val="18"/>
              </w:rPr>
            </w:pPr>
            <w:r w:rsidRPr="00A3153B">
              <w:rPr>
                <w:b/>
              </w:rPr>
              <w:t>INDETERMINATE/UNKNOWN</w:t>
            </w:r>
          </w:p>
        </w:tc>
        <w:tc>
          <w:tcPr>
            <w:tcW w:w="950" w:type="pct"/>
            <w:vAlign w:val="center"/>
          </w:tcPr>
          <w:p w14:paraId="4BF38483" w14:textId="3579A673" w:rsidR="009628C3" w:rsidRDefault="009628C3" w:rsidP="002F255B">
            <w:pPr>
              <w:jc w:val="left"/>
              <w:rPr>
                <w:b/>
                <w:color w:val="000000" w:themeColor="text1"/>
                <w:szCs w:val="18"/>
              </w:rPr>
            </w:pPr>
            <w:r>
              <w:rPr>
                <w:b/>
                <w:color w:val="000000" w:themeColor="text1"/>
                <w:szCs w:val="18"/>
              </w:rPr>
              <w:t xml:space="preserve">92 </w:t>
            </w:r>
            <w:r w:rsidRPr="00F97F18">
              <w:rPr>
                <w:color w:val="000000" w:themeColor="text1"/>
                <w:szCs w:val="18"/>
              </w:rPr>
              <w:t>ERR_CERT_UNKNOWN</w:t>
            </w:r>
          </w:p>
          <w:p w14:paraId="582F725A" w14:textId="77777777" w:rsidR="009628C3" w:rsidRDefault="009628C3" w:rsidP="002F255B">
            <w:pPr>
              <w:jc w:val="left"/>
              <w:rPr>
                <w:color w:val="000000" w:themeColor="text1"/>
                <w:szCs w:val="18"/>
              </w:rPr>
            </w:pPr>
            <w:r w:rsidRPr="00CE04DB">
              <w:rPr>
                <w:b/>
                <w:color w:val="000000" w:themeColor="text1"/>
                <w:szCs w:val="18"/>
              </w:rPr>
              <w:t>39</w:t>
            </w:r>
            <w:r>
              <w:rPr>
                <w:b/>
                <w:color w:val="000000" w:themeColor="text1"/>
                <w:szCs w:val="18"/>
              </w:rPr>
              <w:t xml:space="preserve"> </w:t>
            </w:r>
            <w:r w:rsidRPr="00F97F18">
              <w:rPr>
                <w:color w:val="000000" w:themeColor="text1"/>
                <w:szCs w:val="18"/>
              </w:rPr>
              <w:t>ERR_SIGNERS_CERT</w:t>
            </w:r>
          </w:p>
          <w:p w14:paraId="52A3430F" w14:textId="77777777" w:rsidR="009628C3" w:rsidRPr="00BC2814" w:rsidRDefault="009628C3" w:rsidP="00A3153B">
            <w:pPr>
              <w:ind w:left="101"/>
              <w:jc w:val="left"/>
              <w:rPr>
                <w:color w:val="000000" w:themeColor="text1"/>
                <w:szCs w:val="18"/>
              </w:rPr>
            </w:pPr>
          </w:p>
        </w:tc>
        <w:tc>
          <w:tcPr>
            <w:tcW w:w="2672" w:type="pct"/>
          </w:tcPr>
          <w:p w14:paraId="4F720B6F" w14:textId="6D2F8236" w:rsidR="009628C3" w:rsidRPr="00BC2814" w:rsidRDefault="009628C3" w:rsidP="009628C3">
            <w:pPr>
              <w:ind w:left="101"/>
              <w:rPr>
                <w:color w:val="000000" w:themeColor="text1"/>
                <w:szCs w:val="18"/>
              </w:rPr>
            </w:pPr>
            <w:r w:rsidRPr="00BC2814">
              <w:rPr>
                <w:color w:val="000000" w:themeColor="text1"/>
                <w:szCs w:val="18"/>
              </w:rPr>
              <w:t xml:space="preserve">Validation process determines that one or more of the certificates included in the document are unknown or not trusted, i.e. the certificates have been issued by an unknown Certificate Authority (the CA has not been added to trusted list). </w:t>
            </w:r>
          </w:p>
          <w:p w14:paraId="652D84AD" w14:textId="77777777" w:rsidR="009628C3" w:rsidRDefault="009628C3" w:rsidP="009628C3">
            <w:pPr>
              <w:ind w:left="101"/>
              <w:rPr>
                <w:color w:val="000000" w:themeColor="text1"/>
                <w:szCs w:val="18"/>
              </w:rPr>
            </w:pPr>
            <w:r w:rsidRPr="00BC2814">
              <w:rPr>
                <w:b/>
                <w:color w:val="000000" w:themeColor="text1"/>
                <w:szCs w:val="18"/>
              </w:rPr>
              <w:t>Note</w:t>
            </w:r>
            <w:r>
              <w:rPr>
                <w:b/>
                <w:color w:val="000000" w:themeColor="text1"/>
                <w:szCs w:val="18"/>
              </w:rPr>
              <w:t>s</w:t>
            </w:r>
            <w:r w:rsidRPr="00BC2814">
              <w:rPr>
                <w:color w:val="000000" w:themeColor="text1"/>
                <w:szCs w:val="18"/>
              </w:rPr>
              <w:t xml:space="preserve">: </w:t>
            </w:r>
          </w:p>
          <w:p w14:paraId="1E47DB82" w14:textId="77777777" w:rsidR="009628C3" w:rsidRPr="00F97F18" w:rsidRDefault="009628C3" w:rsidP="009628C3">
            <w:pPr>
              <w:pStyle w:val="ListParagraph"/>
              <w:numPr>
                <w:ilvl w:val="0"/>
                <w:numId w:val="74"/>
              </w:numPr>
              <w:spacing w:after="0"/>
              <w:ind w:left="419" w:hanging="283"/>
              <w:contextualSpacing/>
              <w:jc w:val="both"/>
              <w:rPr>
                <w:rFonts w:eastAsiaTheme="minorHAnsi"/>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32F8AF82" w14:textId="77777777" w:rsidR="009628C3" w:rsidRDefault="009628C3" w:rsidP="009628C3">
            <w:pPr>
              <w:pStyle w:val="ListParagraph"/>
              <w:numPr>
                <w:ilvl w:val="0"/>
                <w:numId w:val="74"/>
              </w:numPr>
              <w:ind w:left="419" w:hanging="283"/>
              <w:rPr>
                <w:color w:val="000000" w:themeColor="text1"/>
                <w:szCs w:val="18"/>
              </w:rPr>
            </w:pPr>
            <w:r>
              <w:rPr>
                <w:color w:val="000000" w:themeColor="text1"/>
                <w:szCs w:val="18"/>
              </w:rPr>
              <w:t>I</w:t>
            </w:r>
            <w:r w:rsidRPr="00F97F18">
              <w:rPr>
                <w:color w:val="000000" w:themeColor="text1"/>
                <w:szCs w:val="18"/>
              </w:rPr>
              <w:t>f the CA will later be added to the trusted list/trust store then the validation status can change to any of the other statuses described in the current table.</w:t>
            </w:r>
          </w:p>
          <w:p w14:paraId="23DF3954" w14:textId="77777777" w:rsidR="00FF4084" w:rsidRDefault="00FF4084"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w:t>
            </w:r>
            <w:r>
              <w:rPr>
                <w:color w:val="000000" w:themeColor="text1"/>
                <w:szCs w:val="18"/>
              </w:rPr>
              <w:t>Signature status is displayed as unknown if you don’t have all validity confirmation service certificates and/or certificate authority certificates installed into your computer</w:t>
            </w:r>
            <w:r w:rsidRPr="00BC2814">
              <w:rPr>
                <w:color w:val="000000" w:themeColor="text1"/>
                <w:szCs w:val="18"/>
              </w:rPr>
              <w:t xml:space="preserve">”  </w:t>
            </w:r>
          </w:p>
          <w:p w14:paraId="7BAA71E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8" w:history="1">
              <w:r>
                <w:rPr>
                  <w:rStyle w:val="Hyperlink"/>
                </w:rPr>
                <w:t>http://www.id.ee/index.php?id=35941</w:t>
              </w:r>
            </w:hyperlink>
          </w:p>
          <w:p w14:paraId="45BCCAF7" w14:textId="61E79842" w:rsidR="00E57D49" w:rsidRPr="00A3153B" w:rsidRDefault="00E57D49" w:rsidP="00A3153B">
            <w:pPr>
              <w:jc w:val="left"/>
              <w:rPr>
                <w:color w:val="000000" w:themeColor="text1"/>
                <w:szCs w:val="18"/>
              </w:rPr>
            </w:pPr>
            <w:r>
              <w:rPr>
                <w:b/>
                <w:color w:val="000000" w:themeColor="text1"/>
                <w:szCs w:val="18"/>
              </w:rPr>
              <w:t xml:space="preserve"> </w:t>
            </w:r>
            <w:r w:rsidRPr="007001CA">
              <w:rPr>
                <w:b/>
                <w:color w:val="000000" w:themeColor="text1"/>
                <w:szCs w:val="18"/>
              </w:rPr>
              <w:t>Sample file</w:t>
            </w:r>
            <w:r w:rsidRPr="00BC2814">
              <w:rPr>
                <w:color w:val="000000" w:themeColor="text1"/>
                <w:szCs w:val="18"/>
              </w:rPr>
              <w:t xml:space="preserve">: </w:t>
            </w:r>
            <w:r w:rsidR="003D6086">
              <w:rPr>
                <w:color w:val="000000" w:themeColor="text1"/>
                <w:szCs w:val="18"/>
              </w:rPr>
              <w:t>unknown_CA</w:t>
            </w:r>
            <w:r w:rsidRPr="000E1B8C">
              <w:rPr>
                <w:color w:val="000000" w:themeColor="text1"/>
                <w:szCs w:val="18"/>
              </w:rPr>
              <w:t>.asice</w:t>
            </w:r>
          </w:p>
        </w:tc>
      </w:tr>
      <w:tr w:rsidR="009628C3" w:rsidRPr="00BC2814" w14:paraId="0ECA95F9" w14:textId="77777777" w:rsidTr="00A3153B">
        <w:trPr>
          <w:cantSplit/>
          <w:trHeight w:val="866"/>
        </w:trPr>
        <w:tc>
          <w:tcPr>
            <w:tcW w:w="453" w:type="pct"/>
            <w:vAlign w:val="center"/>
          </w:tcPr>
          <w:p w14:paraId="57F1384C" w14:textId="14864BB4" w:rsidR="009628C3" w:rsidRPr="00BC2814" w:rsidRDefault="009628C3" w:rsidP="00A3153B">
            <w:pPr>
              <w:ind w:left="101"/>
              <w:jc w:val="center"/>
              <w:rPr>
                <w:color w:val="000000" w:themeColor="text1"/>
                <w:szCs w:val="18"/>
              </w:rPr>
            </w:pPr>
            <w:r w:rsidRPr="00BC2814">
              <w:rPr>
                <w:color w:val="000000" w:themeColor="text1"/>
                <w:szCs w:val="18"/>
              </w:rPr>
              <w:lastRenderedPageBreak/>
              <w:t>2</w:t>
            </w:r>
          </w:p>
        </w:tc>
        <w:tc>
          <w:tcPr>
            <w:tcW w:w="926" w:type="pct"/>
            <w:vAlign w:val="center"/>
          </w:tcPr>
          <w:p w14:paraId="3A310428" w14:textId="66CCC011" w:rsidR="009628C3" w:rsidRPr="00A3153B" w:rsidRDefault="009628C3" w:rsidP="009628C3">
            <w:pPr>
              <w:ind w:left="101"/>
              <w:rPr>
                <w:b/>
                <w:color w:val="000000" w:themeColor="text1"/>
                <w:szCs w:val="18"/>
              </w:rPr>
            </w:pPr>
            <w:r w:rsidRPr="00A3153B">
              <w:rPr>
                <w:b/>
                <w:color w:val="000000" w:themeColor="text1"/>
                <w:szCs w:val="18"/>
              </w:rPr>
              <w:t>INVALID</w:t>
            </w:r>
          </w:p>
        </w:tc>
        <w:tc>
          <w:tcPr>
            <w:tcW w:w="950" w:type="pct"/>
            <w:vAlign w:val="center"/>
          </w:tcPr>
          <w:p w14:paraId="14FC180A" w14:textId="78349387" w:rsidR="0019369F" w:rsidRPr="00BC2814" w:rsidRDefault="0019369F" w:rsidP="00A3153B">
            <w:pPr>
              <w:jc w:val="left"/>
              <w:rPr>
                <w:color w:val="000000" w:themeColor="text1"/>
                <w:szCs w:val="18"/>
              </w:rPr>
            </w:pPr>
            <w:r>
              <w:rPr>
                <w:color w:val="000000" w:themeColor="text1"/>
                <w:szCs w:val="18"/>
              </w:rPr>
              <w:t>All errors except of the ones that are regarded as warnings by the library’s user.</w:t>
            </w:r>
          </w:p>
        </w:tc>
        <w:tc>
          <w:tcPr>
            <w:tcW w:w="2672" w:type="pct"/>
          </w:tcPr>
          <w:p w14:paraId="057942B5" w14:textId="5C507096" w:rsidR="009628C3" w:rsidRPr="00BC2814" w:rsidRDefault="009628C3" w:rsidP="009628C3">
            <w:pPr>
              <w:ind w:left="101"/>
              <w:rPr>
                <w:color w:val="000000" w:themeColor="text1"/>
                <w:szCs w:val="18"/>
              </w:rPr>
            </w:pPr>
            <w:r w:rsidRPr="00BC2814">
              <w:rPr>
                <w:color w:val="000000" w:themeColor="text1"/>
                <w:szCs w:val="18"/>
              </w:rPr>
              <w:t xml:space="preserve">Validation process returns error(s), the errors have </w:t>
            </w:r>
            <w:r w:rsidRPr="00265DD5">
              <w:rPr>
                <w:color w:val="000000" w:themeColor="text1"/>
                <w:szCs w:val="18"/>
                <w:u w:val="single"/>
              </w:rPr>
              <w:t>not</w:t>
            </w:r>
            <w:r w:rsidRPr="00BC2814">
              <w:rPr>
                <w:color w:val="000000" w:themeColor="text1"/>
                <w:szCs w:val="18"/>
              </w:rPr>
              <w:t xml:space="preserve"> been explicitly determined as minor error(s)</w:t>
            </w:r>
            <w:r>
              <w:rPr>
                <w:color w:val="000000" w:themeColor="text1"/>
                <w:szCs w:val="18"/>
              </w:rPr>
              <w:t xml:space="preserve"> by the library’s user.</w:t>
            </w:r>
          </w:p>
          <w:p w14:paraId="1800DADF" w14:textId="77777777" w:rsidR="009628C3" w:rsidRDefault="009628C3" w:rsidP="009628C3">
            <w:pPr>
              <w:ind w:left="101"/>
              <w:rPr>
                <w:b/>
                <w:color w:val="000000" w:themeColor="text1"/>
                <w:szCs w:val="18"/>
              </w:rPr>
            </w:pPr>
            <w:r w:rsidRPr="00BC2814">
              <w:rPr>
                <w:b/>
                <w:color w:val="000000" w:themeColor="text1"/>
                <w:szCs w:val="18"/>
              </w:rPr>
              <w:t xml:space="preserve">Note: </w:t>
            </w:r>
          </w:p>
          <w:p w14:paraId="73D94A91" w14:textId="77777777" w:rsidR="009628C3" w:rsidRDefault="009628C3" w:rsidP="009628C3">
            <w:pPr>
              <w:pStyle w:val="ListParagraph"/>
              <w:numPr>
                <w:ilvl w:val="0"/>
                <w:numId w:val="74"/>
              </w:numPr>
              <w:spacing w:after="0"/>
              <w:ind w:left="419" w:hanging="283"/>
              <w:rPr>
                <w:color w:val="000000" w:themeColor="text1"/>
                <w:szCs w:val="18"/>
              </w:rPr>
            </w:pPr>
            <w:r w:rsidRPr="00BC2814">
              <w:rPr>
                <w:color w:val="000000" w:themeColor="text1"/>
              </w:rPr>
              <w:t xml:space="preserve">The file and signature(s) are </w:t>
            </w:r>
            <w:r>
              <w:rPr>
                <w:color w:val="000000" w:themeColor="text1"/>
              </w:rPr>
              <w:t>not</w:t>
            </w:r>
            <w:r w:rsidRPr="00BC2814">
              <w:rPr>
                <w:color w:val="000000" w:themeColor="text1"/>
              </w:rPr>
              <w:t xml:space="preserve"> legally valid</w:t>
            </w:r>
            <w:r w:rsidRPr="00BC2814">
              <w:rPr>
                <w:color w:val="000000" w:themeColor="text1"/>
                <w:szCs w:val="18"/>
              </w:rPr>
              <w:t>.</w:t>
            </w:r>
          </w:p>
          <w:p w14:paraId="720E874C" w14:textId="77777777" w:rsidR="009628C3" w:rsidRPr="00F97F18" w:rsidRDefault="009628C3" w:rsidP="009628C3">
            <w:pPr>
              <w:pStyle w:val="ListParagraph"/>
              <w:numPr>
                <w:ilvl w:val="0"/>
                <w:numId w:val="74"/>
              </w:numPr>
              <w:ind w:left="419" w:hanging="283"/>
              <w:rPr>
                <w:color w:val="000000" w:themeColor="text1"/>
                <w:szCs w:val="18"/>
              </w:rPr>
            </w:pPr>
            <w:r>
              <w:rPr>
                <w:color w:val="000000" w:themeColor="text1"/>
                <w:szCs w:val="18"/>
              </w:rPr>
              <w:t>N</w:t>
            </w:r>
            <w:r w:rsidRPr="00F97F18">
              <w:rPr>
                <w:color w:val="000000" w:themeColor="text1"/>
                <w:szCs w:val="18"/>
              </w:rPr>
              <w:t>o further alterations should be made to the file, i.e. no signatures should be added or removed.</w:t>
            </w:r>
          </w:p>
        </w:tc>
      </w:tr>
      <w:tr w:rsidR="009628C3" w:rsidRPr="00BC2814" w14:paraId="17F81059" w14:textId="77777777" w:rsidTr="00A3153B">
        <w:trPr>
          <w:cantSplit/>
          <w:trHeight w:val="866"/>
        </w:trPr>
        <w:tc>
          <w:tcPr>
            <w:tcW w:w="453" w:type="pct"/>
            <w:vAlign w:val="center"/>
          </w:tcPr>
          <w:p w14:paraId="77554755" w14:textId="7C3DAB05" w:rsidR="009628C3" w:rsidRDefault="009628C3" w:rsidP="00A3153B">
            <w:pPr>
              <w:ind w:left="101"/>
              <w:jc w:val="center"/>
            </w:pPr>
            <w:r w:rsidRPr="00BC2814">
              <w:rPr>
                <w:color w:val="000000" w:themeColor="text1"/>
                <w:szCs w:val="18"/>
              </w:rPr>
              <w:t>3</w:t>
            </w:r>
          </w:p>
        </w:tc>
        <w:tc>
          <w:tcPr>
            <w:tcW w:w="926" w:type="pct"/>
            <w:vAlign w:val="center"/>
          </w:tcPr>
          <w:p w14:paraId="0CE8235D" w14:textId="7063BC51" w:rsidR="009628C3" w:rsidRPr="00A3153B" w:rsidRDefault="00066C38" w:rsidP="009628C3">
            <w:pPr>
              <w:ind w:left="101"/>
              <w:rPr>
                <w:b/>
                <w:color w:val="000000" w:themeColor="text1"/>
                <w:szCs w:val="18"/>
              </w:rPr>
            </w:pPr>
            <w:r w:rsidRPr="00A3153B">
              <w:rPr>
                <w:b/>
              </w:rPr>
              <w:t>TEST</w:t>
            </w:r>
          </w:p>
        </w:tc>
        <w:tc>
          <w:tcPr>
            <w:tcW w:w="950" w:type="pct"/>
            <w:vAlign w:val="center"/>
          </w:tcPr>
          <w:p w14:paraId="09731732" w14:textId="77777777" w:rsidR="009628C3" w:rsidRPr="00BC2814" w:rsidRDefault="009628C3" w:rsidP="002F255B">
            <w:pPr>
              <w:jc w:val="left"/>
              <w:rPr>
                <w:color w:val="000000" w:themeColor="text1"/>
                <w:szCs w:val="18"/>
              </w:rPr>
            </w:pPr>
            <w:r w:rsidRPr="00BC2814">
              <w:rPr>
                <w:b/>
                <w:color w:val="000000" w:themeColor="text1"/>
                <w:szCs w:val="18"/>
              </w:rPr>
              <w:t>178</w:t>
            </w:r>
            <w:r w:rsidRPr="00BC2814">
              <w:rPr>
                <w:color w:val="000000" w:themeColor="text1"/>
                <w:szCs w:val="18"/>
              </w:rPr>
              <w:t xml:space="preserve"> ERR_TEST_SIGNATURE</w:t>
            </w:r>
          </w:p>
          <w:p w14:paraId="0DA87DDC" w14:textId="77777777" w:rsidR="009628C3" w:rsidRPr="00BC2814" w:rsidRDefault="009628C3" w:rsidP="00A3153B">
            <w:pPr>
              <w:ind w:left="101"/>
              <w:jc w:val="left"/>
              <w:rPr>
                <w:color w:val="000000" w:themeColor="text1"/>
                <w:szCs w:val="18"/>
              </w:rPr>
            </w:pPr>
          </w:p>
        </w:tc>
        <w:tc>
          <w:tcPr>
            <w:tcW w:w="2672" w:type="pct"/>
          </w:tcPr>
          <w:p w14:paraId="40A15936" w14:textId="2633008A" w:rsidR="009628C3" w:rsidRPr="00BC2814" w:rsidRDefault="009628C3" w:rsidP="009628C3">
            <w:pPr>
              <w:ind w:left="101"/>
              <w:rPr>
                <w:color w:val="000000" w:themeColor="text1"/>
                <w:szCs w:val="18"/>
              </w:rPr>
            </w:pPr>
            <w:r w:rsidRPr="00BC2814">
              <w:rPr>
                <w:color w:val="000000" w:themeColor="text1"/>
                <w:szCs w:val="18"/>
              </w:rPr>
              <w:t>Test certificates have been used in the signed file (e.g. signer’s certificate and/or OCSP responder server’s certificate have been issued in testing purposes).</w:t>
            </w:r>
          </w:p>
          <w:p w14:paraId="08E84FD3"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534B1802" w14:textId="77777777" w:rsidR="009628C3" w:rsidRDefault="009628C3" w:rsidP="009628C3">
            <w:pPr>
              <w:pStyle w:val="ListParagraph"/>
              <w:numPr>
                <w:ilvl w:val="0"/>
                <w:numId w:val="73"/>
              </w:numPr>
              <w:spacing w:after="0"/>
              <w:contextualSpacing/>
              <w:jc w:val="both"/>
              <w:rPr>
                <w:color w:val="000000" w:themeColor="text1"/>
                <w:szCs w:val="18"/>
              </w:rPr>
            </w:pPr>
            <w:r w:rsidRPr="00BC2814">
              <w:rPr>
                <w:color w:val="000000" w:themeColor="text1"/>
                <w:szCs w:val="18"/>
              </w:rPr>
              <w:t>Test signature is not legall</w:t>
            </w:r>
            <w:r>
              <w:rPr>
                <w:color w:val="000000" w:themeColor="text1"/>
                <w:szCs w:val="18"/>
              </w:rPr>
              <w:t>y binding even if the signature</w:t>
            </w:r>
            <w:r w:rsidRPr="00BC2814">
              <w:rPr>
                <w:color w:val="000000" w:themeColor="text1"/>
                <w:szCs w:val="18"/>
              </w:rPr>
              <w:t xml:space="preserve"> is valid.</w:t>
            </w:r>
          </w:p>
          <w:p w14:paraId="6E8E8A5A" w14:textId="76675497" w:rsidR="009628C3" w:rsidRPr="00A3153B" w:rsidRDefault="009628C3" w:rsidP="002F255B">
            <w:pPr>
              <w:pStyle w:val="ListParagraph"/>
              <w:numPr>
                <w:ilvl w:val="0"/>
                <w:numId w:val="73"/>
              </w:numPr>
              <w:spacing w:after="0"/>
              <w:contextualSpacing/>
              <w:jc w:val="both"/>
              <w:rPr>
                <w:color w:val="000000" w:themeColor="text1"/>
                <w:szCs w:val="18"/>
              </w:rPr>
            </w:pPr>
            <w:r w:rsidRPr="00BC2814">
              <w:rPr>
                <w:color w:val="000000" w:themeColor="text1"/>
                <w:szCs w:val="18"/>
              </w:rPr>
              <w:t xml:space="preserve">This status is used in combination with the other validation statuses described in the current table. </w:t>
            </w:r>
          </w:p>
          <w:p w14:paraId="16F369FD" w14:textId="77777777" w:rsidR="009628C3" w:rsidRDefault="009628C3" w:rsidP="00A3153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“Test signature”  </w:t>
            </w:r>
          </w:p>
          <w:p w14:paraId="547609D6" w14:textId="77777777" w:rsidR="002A7087" w:rsidRDefault="002A7087" w:rsidP="00A3153B">
            <w:pPr>
              <w:ind w:left="101"/>
              <w:jc w:val="left"/>
              <w:rPr>
                <w:rStyle w:val="Hyperlink"/>
                <w:sz w:val="20"/>
              </w:rPr>
            </w:pPr>
            <w:r w:rsidRPr="00A3153B">
              <w:rPr>
                <w:b/>
                <w:color w:val="000000" w:themeColor="text1"/>
                <w:szCs w:val="18"/>
              </w:rPr>
              <w:t>More info</w:t>
            </w:r>
            <w:r w:rsidRPr="00BC2814">
              <w:rPr>
                <w:color w:val="000000" w:themeColor="text1"/>
                <w:szCs w:val="18"/>
              </w:rPr>
              <w:t xml:space="preserve">: </w:t>
            </w:r>
            <w:hyperlink r:id="rId59" w:history="1">
              <w:r w:rsidRPr="00BC2814">
                <w:rPr>
                  <w:rStyle w:val="Hyperlink"/>
                </w:rPr>
                <w:t>http://www.id.ee/index.php?id=30494</w:t>
              </w:r>
            </w:hyperlink>
          </w:p>
          <w:p w14:paraId="02E4F413" w14:textId="34054033" w:rsidR="00E57D49" w:rsidRPr="00A3153B" w:rsidRDefault="00E57D49" w:rsidP="00A3153B">
            <w:pPr>
              <w:ind w:left="101"/>
              <w:jc w:val="left"/>
              <w:rPr>
                <w:color w:val="000000" w:themeColor="text1"/>
                <w:szCs w:val="18"/>
              </w:rPr>
            </w:pPr>
            <w:r w:rsidRPr="007001CA">
              <w:rPr>
                <w:b/>
                <w:color w:val="000000" w:themeColor="text1"/>
                <w:szCs w:val="18"/>
              </w:rPr>
              <w:t>Sample file</w:t>
            </w:r>
            <w:r w:rsidRPr="0010596E">
              <w:rPr>
                <w:color w:val="000000" w:themeColor="text1"/>
                <w:szCs w:val="18"/>
              </w:rPr>
              <w:t xml:space="preserve">: </w:t>
            </w:r>
            <w:r w:rsidR="00BC242B" w:rsidRPr="00BC242B">
              <w:rPr>
                <w:color w:val="000000" w:themeColor="text1"/>
                <w:szCs w:val="18"/>
              </w:rPr>
              <w:t>test_signature</w:t>
            </w:r>
            <w:r w:rsidR="00BC242B">
              <w:rPr>
                <w:color w:val="000000" w:themeColor="text1"/>
                <w:szCs w:val="18"/>
              </w:rPr>
              <w:t>.ddoc</w:t>
            </w:r>
          </w:p>
        </w:tc>
      </w:tr>
      <w:tr w:rsidR="009628C3" w:rsidRPr="00BC2814" w14:paraId="2E8552FF" w14:textId="77777777" w:rsidTr="00A3153B">
        <w:trPr>
          <w:cantSplit/>
          <w:trHeight w:val="1573"/>
        </w:trPr>
        <w:tc>
          <w:tcPr>
            <w:tcW w:w="453" w:type="pct"/>
            <w:vAlign w:val="center"/>
          </w:tcPr>
          <w:p w14:paraId="664D39FF" w14:textId="17760CB7" w:rsidR="009628C3" w:rsidRDefault="009628C3" w:rsidP="00A3153B">
            <w:pPr>
              <w:ind w:left="101"/>
              <w:jc w:val="center"/>
            </w:pPr>
            <w:r w:rsidRPr="00BC2814">
              <w:t>4</w:t>
            </w:r>
          </w:p>
        </w:tc>
        <w:tc>
          <w:tcPr>
            <w:tcW w:w="926" w:type="pct"/>
            <w:vAlign w:val="center"/>
          </w:tcPr>
          <w:p w14:paraId="2297DDA2" w14:textId="3AC41273" w:rsidR="009628C3" w:rsidRPr="00A3153B" w:rsidRDefault="007163E0" w:rsidP="009628C3">
            <w:pPr>
              <w:ind w:left="101"/>
              <w:jc w:val="left"/>
              <w:rPr>
                <w:b/>
                <w:color w:val="000000" w:themeColor="text1"/>
                <w:szCs w:val="18"/>
              </w:rPr>
            </w:pPr>
            <w:r w:rsidRPr="00A3153B">
              <w:rPr>
                <w:b/>
              </w:rPr>
              <w:t>VALID WITH WARNINGS</w:t>
            </w:r>
          </w:p>
        </w:tc>
        <w:tc>
          <w:tcPr>
            <w:tcW w:w="950" w:type="pct"/>
            <w:vAlign w:val="center"/>
          </w:tcPr>
          <w:p w14:paraId="242F4D24" w14:textId="6C0998A6" w:rsidR="009628C3" w:rsidRPr="00BC2814" w:rsidRDefault="002A7087" w:rsidP="00A3153B">
            <w:pPr>
              <w:jc w:val="left"/>
            </w:pPr>
            <w:r>
              <w:t xml:space="preserve">See the next </w:t>
            </w:r>
            <w:r w:rsidR="00D200AF">
              <w:t>section.</w:t>
            </w:r>
          </w:p>
        </w:tc>
        <w:tc>
          <w:tcPr>
            <w:tcW w:w="2672" w:type="pct"/>
          </w:tcPr>
          <w:p w14:paraId="371E4547" w14:textId="13F11E97" w:rsidR="009628C3" w:rsidRPr="00BC2814" w:rsidRDefault="009628C3" w:rsidP="009628C3">
            <w:pPr>
              <w:ind w:left="101"/>
              <w:rPr>
                <w:color w:val="000000" w:themeColor="text1"/>
                <w:szCs w:val="18"/>
              </w:rPr>
            </w:pPr>
            <w:r w:rsidRPr="00BC2814">
              <w:t>Validation</w:t>
            </w:r>
            <w:r w:rsidRPr="00BC2814">
              <w:rPr>
                <w:color w:val="000000" w:themeColor="text1"/>
                <w:szCs w:val="18"/>
              </w:rPr>
              <w:t xml:space="preserve"> process returns error(s) that have been previously explicitly categorized </w:t>
            </w:r>
            <w:r>
              <w:rPr>
                <w:color w:val="000000" w:themeColor="text1"/>
                <w:szCs w:val="18"/>
              </w:rPr>
              <w:t xml:space="preserve">(by the library’s user) </w:t>
            </w:r>
            <w:r w:rsidRPr="00BC2814">
              <w:rPr>
                <w:color w:val="000000" w:themeColor="text1"/>
                <w:szCs w:val="18"/>
              </w:rPr>
              <w:t>as minor technical errors. Note that this status is used only in exceptional cases, more details of which are given in the next chapter.</w:t>
            </w:r>
          </w:p>
          <w:p w14:paraId="1F547BD4" w14:textId="77777777" w:rsidR="009628C3" w:rsidRPr="00BC2814" w:rsidRDefault="009628C3" w:rsidP="009628C3">
            <w:pPr>
              <w:ind w:left="101"/>
              <w:rPr>
                <w:color w:val="000000" w:themeColor="text1"/>
                <w:szCs w:val="18"/>
              </w:rPr>
            </w:pPr>
            <w:r w:rsidRPr="00BC2814">
              <w:rPr>
                <w:b/>
                <w:color w:val="000000" w:themeColor="text1"/>
                <w:szCs w:val="18"/>
              </w:rPr>
              <w:t>Notes</w:t>
            </w:r>
            <w:r w:rsidRPr="00BC2814">
              <w:rPr>
                <w:color w:val="000000" w:themeColor="text1"/>
                <w:szCs w:val="18"/>
              </w:rPr>
              <w:t xml:space="preserve">: </w:t>
            </w:r>
          </w:p>
          <w:p w14:paraId="071F2EFD" w14:textId="77777777" w:rsidR="009628C3" w:rsidRPr="00BC2814" w:rsidRDefault="009628C3" w:rsidP="009628C3">
            <w:pPr>
              <w:pStyle w:val="ListParagraph"/>
              <w:numPr>
                <w:ilvl w:val="0"/>
                <w:numId w:val="72"/>
              </w:numPr>
              <w:spacing w:after="0"/>
              <w:contextualSpacing/>
              <w:jc w:val="both"/>
              <w:rPr>
                <w:rFonts w:eastAsiaTheme="minorHAnsi"/>
                <w:color w:val="000000" w:themeColor="text1"/>
                <w:szCs w:val="18"/>
              </w:rPr>
            </w:pPr>
            <w:r w:rsidRPr="00BC2814">
              <w:rPr>
                <w:color w:val="000000" w:themeColor="text1"/>
              </w:rPr>
              <w:t>The file and signature(s) are handled as legally valid</w:t>
            </w:r>
            <w:r w:rsidRPr="00BC2814">
              <w:rPr>
                <w:color w:val="000000" w:themeColor="text1"/>
                <w:szCs w:val="18"/>
              </w:rPr>
              <w:t>.</w:t>
            </w:r>
          </w:p>
          <w:p w14:paraId="525A5183"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 xml:space="preserve">The error(s) are regarded as </w:t>
            </w:r>
            <w:r w:rsidRPr="00BC2814">
              <w:t>validation</w:t>
            </w:r>
            <w:r w:rsidRPr="00BC2814">
              <w:rPr>
                <w:color w:val="000000" w:themeColor="text1"/>
                <w:szCs w:val="18"/>
              </w:rPr>
              <w:t xml:space="preserve"> warnings.</w:t>
            </w:r>
          </w:p>
          <w:p w14:paraId="6DF5F1DE"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Validation warnings should be displayed to the user.</w:t>
            </w:r>
          </w:p>
          <w:p w14:paraId="0F4CC557" w14:textId="77777777" w:rsidR="009628C3" w:rsidRPr="00BC2814"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No further alterations should be made to the file, i.e. no signatures should be added or removed.</w:t>
            </w:r>
          </w:p>
          <w:p w14:paraId="0F3B5F78" w14:textId="77777777" w:rsidR="009628C3" w:rsidRPr="00475A40" w:rsidRDefault="009628C3" w:rsidP="009628C3">
            <w:pPr>
              <w:pStyle w:val="ListParagraph"/>
              <w:numPr>
                <w:ilvl w:val="0"/>
                <w:numId w:val="72"/>
              </w:numPr>
              <w:spacing w:after="0"/>
              <w:contextualSpacing/>
              <w:jc w:val="both"/>
              <w:rPr>
                <w:color w:val="000000" w:themeColor="text1"/>
                <w:szCs w:val="18"/>
              </w:rPr>
            </w:pPr>
            <w:r w:rsidRPr="00BC2814">
              <w:rPr>
                <w:color w:val="000000" w:themeColor="text1"/>
                <w:szCs w:val="18"/>
              </w:rPr>
              <w:t>Creator of the file should be informed about the error situation.</w:t>
            </w:r>
          </w:p>
        </w:tc>
      </w:tr>
      <w:tr w:rsidR="009628C3" w:rsidRPr="00BC2814" w14:paraId="33122C56" w14:textId="77777777" w:rsidTr="00A3153B">
        <w:trPr>
          <w:cantSplit/>
          <w:trHeight w:val="300"/>
        </w:trPr>
        <w:tc>
          <w:tcPr>
            <w:tcW w:w="453" w:type="pct"/>
            <w:vAlign w:val="center"/>
          </w:tcPr>
          <w:p w14:paraId="711E2452" w14:textId="26D285D9" w:rsidR="009628C3" w:rsidRPr="00BC2814" w:rsidRDefault="009628C3" w:rsidP="00A3153B">
            <w:pPr>
              <w:ind w:left="101"/>
              <w:jc w:val="center"/>
              <w:rPr>
                <w:color w:val="000000" w:themeColor="text1"/>
                <w:szCs w:val="18"/>
              </w:rPr>
            </w:pPr>
            <w:r w:rsidRPr="00BC2814">
              <w:t>5</w:t>
            </w:r>
          </w:p>
        </w:tc>
        <w:tc>
          <w:tcPr>
            <w:tcW w:w="926" w:type="pct"/>
            <w:vAlign w:val="center"/>
          </w:tcPr>
          <w:p w14:paraId="4BCDD920" w14:textId="3BB6DBE1" w:rsidR="009628C3" w:rsidRPr="00A3153B" w:rsidRDefault="009628C3" w:rsidP="009628C3">
            <w:pPr>
              <w:ind w:left="101"/>
              <w:rPr>
                <w:b/>
                <w:color w:val="000000" w:themeColor="text1"/>
                <w:szCs w:val="18"/>
              </w:rPr>
            </w:pPr>
            <w:r w:rsidRPr="00A3153B">
              <w:rPr>
                <w:b/>
                <w:color w:val="000000" w:themeColor="text1"/>
                <w:szCs w:val="18"/>
              </w:rPr>
              <w:t>VALID</w:t>
            </w:r>
          </w:p>
        </w:tc>
        <w:tc>
          <w:tcPr>
            <w:tcW w:w="950" w:type="pct"/>
            <w:vAlign w:val="center"/>
          </w:tcPr>
          <w:p w14:paraId="6A6EED2B" w14:textId="66E4470F" w:rsidR="009628C3" w:rsidRPr="00BC2814" w:rsidRDefault="0019369F" w:rsidP="00A3153B">
            <w:pPr>
              <w:jc w:val="left"/>
            </w:pPr>
            <w:r>
              <w:t>N/A</w:t>
            </w:r>
          </w:p>
        </w:tc>
        <w:tc>
          <w:tcPr>
            <w:tcW w:w="2672" w:type="pct"/>
          </w:tcPr>
          <w:p w14:paraId="330F8E52" w14:textId="45AF2017" w:rsidR="009628C3" w:rsidRPr="00BC2814" w:rsidRDefault="009628C3" w:rsidP="009628C3">
            <w:pPr>
              <w:ind w:left="101"/>
              <w:rPr>
                <w:color w:val="000000" w:themeColor="text1"/>
                <w:szCs w:val="18"/>
              </w:rPr>
            </w:pPr>
            <w:r w:rsidRPr="00BC2814">
              <w:t>Validation process returns no errors.</w:t>
            </w:r>
            <w:r>
              <w:t xml:space="preserve"> The signature is legally valid.</w:t>
            </w:r>
          </w:p>
        </w:tc>
      </w:tr>
    </w:tbl>
    <w:p w14:paraId="2CE97799" w14:textId="77777777" w:rsidR="007D016C" w:rsidRDefault="007D016C" w:rsidP="00A3153B">
      <w:pPr>
        <w:spacing w:after="0"/>
        <w:rPr>
          <w:b/>
        </w:rPr>
      </w:pPr>
    </w:p>
    <w:p w14:paraId="018A0A38" w14:textId="4F5B6A59" w:rsidR="00F0133F" w:rsidRDefault="007D016C" w:rsidP="00A3153B">
      <w:pPr>
        <w:rPr>
          <w:color w:val="000000" w:themeColor="text1"/>
          <w:szCs w:val="18"/>
        </w:rPr>
      </w:pPr>
      <w:r w:rsidRPr="00A3153B">
        <w:t>The error codes described in the table above are defined in ee.sk.digidoc.DigiDocException</w:t>
      </w:r>
      <w:r w:rsidRPr="002F255B">
        <w:rPr>
          <w:color w:val="000000" w:themeColor="text1"/>
          <w:szCs w:val="18"/>
        </w:rPr>
        <w:t xml:space="preserve"> class.</w:t>
      </w:r>
    </w:p>
    <w:p w14:paraId="051B7EB4" w14:textId="39337C25" w:rsidR="00F0133F" w:rsidRDefault="00F0133F" w:rsidP="00F0133F">
      <w:r>
        <w:t xml:space="preserve">Sample code of DigiDoc file validation can be found </w:t>
      </w:r>
      <w:r w:rsidRPr="008055F7">
        <w:t>from ee.sk.test.jdigidoc</w:t>
      </w:r>
      <w:r w:rsidRPr="00C67E9F">
        <w:t xml:space="preserve"> </w:t>
      </w:r>
      <w:r>
        <w:t xml:space="preserve">class, from the following method: </w:t>
      </w:r>
    </w:p>
    <w:p w14:paraId="7B33333B" w14:textId="081179F1" w:rsidR="002D67FD" w:rsidRDefault="00F0133F" w:rsidP="00A3153B">
      <w:pPr>
        <w:pStyle w:val="eclipse"/>
        <w:ind w:left="0"/>
      </w:pPr>
      <w:r w:rsidRPr="00FD4601">
        <w:rPr>
          <w:rStyle w:val="CodeChar"/>
          <w:rFonts w:ascii="Consolas" w:hAnsi="Consolas" w:cs="Consolas"/>
          <w:szCs w:val="20"/>
        </w:rPr>
        <w:t>runValidateSignedDocCmds(String[] args)</w:t>
      </w:r>
      <w:r>
        <w:rPr>
          <w:rStyle w:val="CodeChar"/>
          <w:rFonts w:ascii="Consolas" w:hAnsi="Consolas" w:cs="Consolas"/>
          <w:szCs w:val="20"/>
        </w:rPr>
        <w:t>;</w:t>
      </w:r>
      <w:r w:rsidRPr="00FD4601">
        <w:t xml:space="preserve"> </w:t>
      </w:r>
      <w:r w:rsidRPr="00FD4601">
        <w:rPr>
          <w:color w:val="00B050"/>
        </w:rPr>
        <w:t xml:space="preserve">//utility program’s command -ddoc-validate </w:t>
      </w:r>
    </w:p>
    <w:p w14:paraId="3DB63EDC" w14:textId="4CAD679C" w:rsidR="002D67FD" w:rsidRPr="00BC2814" w:rsidRDefault="002D67FD" w:rsidP="00A3153B">
      <w:pPr>
        <w:pStyle w:val="Heading4"/>
      </w:pPr>
      <w:bookmarkStart w:id="300" w:name="_Ref373423559"/>
      <w:r w:rsidRPr="00BC2814">
        <w:t>Validation status VALID WITH WARNINGS</w:t>
      </w:r>
      <w:bookmarkEnd w:id="300"/>
    </w:p>
    <w:p w14:paraId="139654FE" w14:textId="5DCE1678" w:rsidR="002D67FD" w:rsidRDefault="006709EF" w:rsidP="002D67FD">
      <w:r>
        <w:t>I</w:t>
      </w:r>
      <w:r w:rsidR="002D67FD" w:rsidRPr="00BC2814">
        <w:t>n special cases, validation errors can be regarded as minor technical errors and the file’s validation status can be regarded as VALID WITH WARNINGS instead.</w:t>
      </w:r>
    </w:p>
    <w:p w14:paraId="09474A4D" w14:textId="77777777" w:rsidR="002D67FD" w:rsidRDefault="002D67FD" w:rsidP="002D67FD">
      <w:r w:rsidRPr="00F97F18">
        <w:rPr>
          <w:b/>
        </w:rPr>
        <w:lastRenderedPageBreak/>
        <w:t>NB!</w:t>
      </w:r>
      <w:r>
        <w:t xml:space="preserve"> User of the DigiDoc library </w:t>
      </w:r>
      <w:r w:rsidRPr="00891221">
        <w:rPr>
          <w:u w:val="single"/>
        </w:rPr>
        <w:t>has to decide on his/her own</w:t>
      </w:r>
      <w:r>
        <w:t xml:space="preserve"> when to use VALID WITH WARNINGS status instead of INVALID: there may be different interpretations of the severity of validation errors in different information systems then the final decision when to use this status has to be made by the library’s user according to the requirements of the specific information system.</w:t>
      </w:r>
    </w:p>
    <w:p w14:paraId="0EFA1E07" w14:textId="77777777" w:rsidR="002D67FD" w:rsidRPr="00BC2814" w:rsidRDefault="002D67FD" w:rsidP="002D67FD">
      <w:r w:rsidRPr="00BC2814">
        <w:t>It is recommended to use the validation status VALID WITH WARNINGS in case of the error situations that are included in the table</w:t>
      </w:r>
      <w:r>
        <w:t xml:space="preserve"> below -</w:t>
      </w:r>
      <w:r w:rsidRPr="00BC2814">
        <w:t xml:space="preserve"> </w:t>
      </w:r>
      <w:r>
        <w:t>t</w:t>
      </w:r>
      <w:r w:rsidRPr="00BC2814">
        <w:t>he</w:t>
      </w:r>
      <w:r>
        <w:t>se</w:t>
      </w:r>
      <w:r w:rsidRPr="00BC2814">
        <w:t xml:space="preserve"> error situations are regarded as VALID WITH WARNINGS in DigiDoc applications and software libraries, including: </w:t>
      </w:r>
    </w:p>
    <w:p w14:paraId="2C5EB2E8" w14:textId="77777777" w:rsidR="002D67FD" w:rsidRPr="00BC2814" w:rsidRDefault="002D67FD" w:rsidP="002D67FD">
      <w:pPr>
        <w:pStyle w:val="ListParagraph"/>
        <w:numPr>
          <w:ilvl w:val="0"/>
          <w:numId w:val="72"/>
        </w:numPr>
        <w:spacing w:after="160" w:line="259" w:lineRule="auto"/>
        <w:contextualSpacing/>
        <w:jc w:val="both"/>
      </w:pPr>
      <w:r w:rsidRPr="00BC2814">
        <w:t xml:space="preserve">DigiDoc3 Client desktop application, </w:t>
      </w:r>
    </w:p>
    <w:p w14:paraId="4802493E" w14:textId="77777777" w:rsidR="002D67FD" w:rsidRPr="00BC2814" w:rsidRDefault="002D67FD" w:rsidP="002D67FD">
      <w:pPr>
        <w:pStyle w:val="ListParagraph"/>
        <w:numPr>
          <w:ilvl w:val="0"/>
          <w:numId w:val="72"/>
        </w:numPr>
        <w:spacing w:after="160" w:line="259" w:lineRule="auto"/>
        <w:contextualSpacing/>
        <w:jc w:val="both"/>
      </w:pPr>
      <w:r w:rsidRPr="00BC2814">
        <w:t xml:space="preserve">JDigiDoc, Libdigidocpp and CDigiDoc software libraries’ utility programs. </w:t>
      </w:r>
    </w:p>
    <w:p w14:paraId="6F1F4492" w14:textId="77777777" w:rsidR="002D67FD" w:rsidRPr="00BC2814" w:rsidRDefault="002D67FD" w:rsidP="002D67FD">
      <w:pPr>
        <w:pStyle w:val="Caption"/>
        <w:keepNext/>
      </w:pPr>
      <w:r w:rsidRPr="00BC2814">
        <w:t xml:space="preserve">Table </w:t>
      </w:r>
      <w:r w:rsidR="00C04AB2">
        <w:fldChar w:fldCharType="begin"/>
      </w:r>
      <w:r w:rsidR="00C04AB2">
        <w:instrText xml:space="preserve"> SEQ Table \* ARABIC </w:instrText>
      </w:r>
      <w:r w:rsidR="00C04AB2">
        <w:fldChar w:fldCharType="separate"/>
      </w:r>
      <w:r w:rsidR="005B0D68">
        <w:rPr>
          <w:noProof/>
        </w:rPr>
        <w:t>1</w:t>
      </w:r>
      <w:r w:rsidR="00C04AB2">
        <w:rPr>
          <w:noProof/>
        </w:rPr>
        <w:fldChar w:fldCharType="end"/>
      </w:r>
      <w:r w:rsidRPr="00BC2814">
        <w:t xml:space="preserve">. </w:t>
      </w:r>
      <w:r>
        <w:t>Validation e</w:t>
      </w:r>
      <w:r w:rsidRPr="00BC2814">
        <w:t>rror codes recommended to be handled as VALID WITH WARNINGS</w:t>
      </w:r>
    </w:p>
    <w:tbl>
      <w:tblPr>
        <w:tblStyle w:val="Param"/>
        <w:tblW w:w="4829" w:type="pct"/>
        <w:tblInd w:w="0" w:type="dxa"/>
        <w:tblLayout w:type="fixed"/>
        <w:tblCellMar>
          <w:left w:w="6" w:type="dxa"/>
        </w:tblCellMar>
        <w:tblLook w:val="04A0" w:firstRow="1" w:lastRow="0" w:firstColumn="1" w:lastColumn="0" w:noHBand="0" w:noVBand="1"/>
      </w:tblPr>
      <w:tblGrid>
        <w:gridCol w:w="1276"/>
        <w:gridCol w:w="1701"/>
        <w:gridCol w:w="992"/>
        <w:gridCol w:w="3970"/>
      </w:tblGrid>
      <w:tr w:rsidR="0065678B" w:rsidRPr="00BC2814" w14:paraId="66191AFF" w14:textId="77777777" w:rsidTr="00A3153B">
        <w:trPr>
          <w:cnfStyle w:val="100000000000" w:firstRow="1" w:lastRow="0" w:firstColumn="0" w:lastColumn="0" w:oddVBand="0" w:evenVBand="0" w:oddHBand="0" w:evenHBand="0" w:firstRowFirstColumn="0" w:firstRowLastColumn="0" w:lastRowFirstColumn="0" w:lastRowLastColumn="0"/>
          <w:cantSplit/>
          <w:trHeight w:val="300"/>
          <w:tblHeader/>
        </w:trPr>
        <w:tc>
          <w:tcPr>
            <w:tcW w:w="804" w:type="pct"/>
            <w:vAlign w:val="center"/>
          </w:tcPr>
          <w:p w14:paraId="2C5C6037" w14:textId="07BA1103" w:rsidR="0065678B" w:rsidRPr="00BC2814" w:rsidRDefault="0065678B" w:rsidP="002F255B">
            <w:pPr>
              <w:jc w:val="center"/>
              <w:rPr>
                <w:b/>
                <w:szCs w:val="18"/>
              </w:rPr>
            </w:pPr>
            <w:r>
              <w:rPr>
                <w:b/>
                <w:szCs w:val="18"/>
              </w:rPr>
              <w:t>Status</w:t>
            </w:r>
          </w:p>
        </w:tc>
        <w:tc>
          <w:tcPr>
            <w:tcW w:w="1071" w:type="pct"/>
            <w:vAlign w:val="center"/>
          </w:tcPr>
          <w:p w14:paraId="1D968F40" w14:textId="2AE4F374" w:rsidR="0065678B" w:rsidRPr="00BC2814" w:rsidRDefault="0065678B" w:rsidP="002F255B">
            <w:pPr>
              <w:jc w:val="center"/>
              <w:rPr>
                <w:b/>
                <w:szCs w:val="18"/>
              </w:rPr>
            </w:pPr>
            <w:r w:rsidRPr="00BC2814">
              <w:rPr>
                <w:b/>
                <w:szCs w:val="18"/>
              </w:rPr>
              <w:t>Error code</w:t>
            </w:r>
          </w:p>
        </w:tc>
        <w:tc>
          <w:tcPr>
            <w:tcW w:w="625" w:type="pct"/>
            <w:vAlign w:val="center"/>
          </w:tcPr>
          <w:p w14:paraId="3402479E" w14:textId="77777777" w:rsidR="0065678B" w:rsidRPr="00BC2814" w:rsidRDefault="0065678B">
            <w:pPr>
              <w:jc w:val="center"/>
              <w:rPr>
                <w:b/>
                <w:szCs w:val="18"/>
              </w:rPr>
            </w:pPr>
            <w:r w:rsidRPr="00BC2814">
              <w:rPr>
                <w:b/>
                <w:szCs w:val="18"/>
              </w:rPr>
              <w:t>Related DigiDoc file format</w:t>
            </w:r>
          </w:p>
        </w:tc>
        <w:tc>
          <w:tcPr>
            <w:tcW w:w="2500" w:type="pct"/>
            <w:noWrap/>
            <w:vAlign w:val="center"/>
          </w:tcPr>
          <w:p w14:paraId="5682492C" w14:textId="50127FFD" w:rsidR="0065678B" w:rsidRPr="00BC2814" w:rsidRDefault="0065678B" w:rsidP="002033B9">
            <w:pPr>
              <w:jc w:val="center"/>
              <w:rPr>
                <w:b/>
                <w:szCs w:val="18"/>
              </w:rPr>
            </w:pPr>
            <w:r>
              <w:rPr>
                <w:b/>
                <w:szCs w:val="18"/>
              </w:rPr>
              <w:t>Description</w:t>
            </w:r>
          </w:p>
        </w:tc>
      </w:tr>
      <w:tr w:rsidR="0065678B" w:rsidRPr="00BC2814" w14:paraId="3D43847D" w14:textId="77777777" w:rsidTr="00A3153B">
        <w:trPr>
          <w:cantSplit/>
          <w:trHeight w:val="300"/>
        </w:trPr>
        <w:tc>
          <w:tcPr>
            <w:tcW w:w="804" w:type="pct"/>
            <w:vMerge w:val="restart"/>
          </w:tcPr>
          <w:p w14:paraId="37CFC5AE" w14:textId="79ED2DAE" w:rsidR="0065678B" w:rsidRPr="00BC2814" w:rsidRDefault="0065678B" w:rsidP="00A3153B">
            <w:pPr>
              <w:jc w:val="center"/>
              <w:rPr>
                <w:b/>
                <w:color w:val="000000" w:themeColor="text1"/>
                <w:szCs w:val="18"/>
              </w:rPr>
            </w:pPr>
            <w:r w:rsidRPr="005E05FF">
              <w:rPr>
                <w:b/>
                <w:szCs w:val="18"/>
              </w:rPr>
              <w:t>VALID WITH WARNINGS</w:t>
            </w:r>
          </w:p>
        </w:tc>
        <w:tc>
          <w:tcPr>
            <w:tcW w:w="1071" w:type="pct"/>
            <w:vAlign w:val="center"/>
          </w:tcPr>
          <w:p w14:paraId="04E660EE" w14:textId="6EE3E4DC" w:rsidR="0065678B" w:rsidRPr="00BC2814" w:rsidRDefault="0065678B" w:rsidP="002F255B">
            <w:pPr>
              <w:jc w:val="left"/>
              <w:rPr>
                <w:color w:val="000000" w:themeColor="text1"/>
                <w:szCs w:val="18"/>
              </w:rPr>
            </w:pPr>
            <w:r w:rsidRPr="00BC2814">
              <w:rPr>
                <w:b/>
                <w:color w:val="000000" w:themeColor="text1"/>
                <w:szCs w:val="18"/>
              </w:rPr>
              <w:t>129</w:t>
            </w:r>
            <w:r w:rsidRPr="00BC2814">
              <w:rPr>
                <w:color w:val="000000" w:themeColor="text1"/>
                <w:szCs w:val="18"/>
              </w:rPr>
              <w:t xml:space="preserve"> WARN_WEAK_DIGEST</w:t>
            </w:r>
          </w:p>
        </w:tc>
        <w:tc>
          <w:tcPr>
            <w:tcW w:w="625" w:type="pct"/>
            <w:vAlign w:val="center"/>
          </w:tcPr>
          <w:p w14:paraId="0B9F91B2" w14:textId="77777777" w:rsidR="0065678B" w:rsidRPr="00BC2814" w:rsidRDefault="0065678B" w:rsidP="002F255B">
            <w:pPr>
              <w:ind w:left="101"/>
              <w:jc w:val="left"/>
              <w:rPr>
                <w:color w:val="000000" w:themeColor="text1"/>
                <w:szCs w:val="18"/>
              </w:rPr>
            </w:pPr>
            <w:r w:rsidRPr="00BC2814">
              <w:rPr>
                <w:color w:val="000000" w:themeColor="text1"/>
                <w:szCs w:val="18"/>
              </w:rPr>
              <w:t>BDOC 2.1</w:t>
            </w:r>
          </w:p>
        </w:tc>
        <w:tc>
          <w:tcPr>
            <w:tcW w:w="2500" w:type="pct"/>
            <w:noWrap/>
          </w:tcPr>
          <w:p w14:paraId="03A51E61" w14:textId="77777777" w:rsidR="0065678B" w:rsidRPr="00BC2814" w:rsidRDefault="0065678B" w:rsidP="0065678B">
            <w:pPr>
              <w:ind w:left="101"/>
              <w:jc w:val="left"/>
              <w:rPr>
                <w:color w:val="000000" w:themeColor="text1"/>
                <w:szCs w:val="18"/>
              </w:rPr>
            </w:pPr>
            <w:r w:rsidRPr="00BC2814">
              <w:rPr>
                <w:color w:val="000000" w:themeColor="text1"/>
                <w:szCs w:val="18"/>
              </w:rPr>
              <w:t>Weaker digest method (SHA-1) has been used than recommended when calculating either &lt;Reference&gt; or &lt;Signature&gt; element’s digest value.</w:t>
            </w:r>
          </w:p>
          <w:p w14:paraId="0E6A455C" w14:textId="77777777" w:rsidR="0065678B" w:rsidRDefault="0065678B" w:rsidP="002F255B">
            <w:pPr>
              <w:ind w:left="101"/>
              <w:jc w:val="left"/>
              <w:rPr>
                <w:color w:val="000000" w:themeColor="text1"/>
                <w:szCs w:val="18"/>
              </w:rPr>
            </w:pPr>
            <w:r w:rsidRPr="00A3153B">
              <w:rPr>
                <w:b/>
                <w:color w:val="000000" w:themeColor="text1"/>
                <w:szCs w:val="18"/>
              </w:rPr>
              <w:t>Suggested warning message</w:t>
            </w:r>
            <w:r w:rsidRPr="00A3153B">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“The current BDOC container uses weaker encryption method than officially accepted in Estonia.”</w:t>
            </w:r>
          </w:p>
          <w:p w14:paraId="223E94FE" w14:textId="75365797" w:rsidR="0065678B" w:rsidRPr="00BC2814" w:rsidRDefault="0065678B" w:rsidP="002F255B">
            <w:pPr>
              <w:ind w:left="101"/>
              <w:jc w:val="left"/>
              <w:rPr>
                <w:color w:val="000000" w:themeColor="text1"/>
                <w:szCs w:val="18"/>
              </w:rPr>
            </w:pPr>
            <w:r w:rsidRPr="00A3153B">
              <w:rPr>
                <w:b/>
                <w:color w:val="000000" w:themeColor="text1"/>
                <w:szCs w:val="18"/>
              </w:rPr>
              <w:t>Sample file</w:t>
            </w:r>
            <w:r w:rsidR="00680D2E">
              <w:rPr>
                <w:color w:val="000000" w:themeColor="text1"/>
                <w:szCs w:val="18"/>
              </w:rPr>
              <w:t xml:space="preserve">: </w:t>
            </w:r>
            <w:r w:rsidRPr="00E57D49">
              <w:rPr>
                <w:color w:val="000000" w:themeColor="text1"/>
                <w:szCs w:val="18"/>
              </w:rPr>
              <w:t>weak-warning-sha1.bdoc</w:t>
            </w:r>
          </w:p>
        </w:tc>
      </w:tr>
      <w:tr w:rsidR="0065678B" w:rsidRPr="00BC2814" w14:paraId="48F823C0" w14:textId="77777777" w:rsidTr="00A3153B">
        <w:trPr>
          <w:cantSplit/>
          <w:trHeight w:val="300"/>
        </w:trPr>
        <w:tc>
          <w:tcPr>
            <w:tcW w:w="804" w:type="pct"/>
            <w:vMerge/>
          </w:tcPr>
          <w:p w14:paraId="71EABF45" w14:textId="77777777" w:rsidR="0065678B" w:rsidRPr="00BC2814" w:rsidRDefault="0065678B" w:rsidP="0065678B">
            <w:pPr>
              <w:jc w:val="left"/>
              <w:rPr>
                <w:b/>
                <w:color w:val="000000" w:themeColor="text1"/>
                <w:szCs w:val="18"/>
              </w:rPr>
            </w:pPr>
          </w:p>
        </w:tc>
        <w:tc>
          <w:tcPr>
            <w:tcW w:w="1071" w:type="pct"/>
            <w:vAlign w:val="center"/>
          </w:tcPr>
          <w:p w14:paraId="623E910A" w14:textId="38DF847F" w:rsidR="0065678B" w:rsidRPr="00BC2814" w:rsidRDefault="0065678B" w:rsidP="002F255B">
            <w:pPr>
              <w:jc w:val="left"/>
              <w:rPr>
                <w:color w:val="000000" w:themeColor="text1"/>
                <w:szCs w:val="18"/>
              </w:rPr>
            </w:pPr>
            <w:r w:rsidRPr="00BC2814">
              <w:rPr>
                <w:b/>
                <w:color w:val="000000" w:themeColor="text1"/>
                <w:szCs w:val="18"/>
              </w:rPr>
              <w:t>173</w:t>
            </w:r>
            <w:r w:rsidRPr="00BC2814">
              <w:rPr>
                <w:color w:val="000000" w:themeColor="text1"/>
                <w:szCs w:val="18"/>
              </w:rPr>
              <w:t xml:space="preserve"> ERR_DF_INV_HASH_GOOD_ALT_HASH</w:t>
            </w:r>
          </w:p>
        </w:tc>
        <w:tc>
          <w:tcPr>
            <w:tcW w:w="625" w:type="pct"/>
            <w:vAlign w:val="center"/>
          </w:tcPr>
          <w:p w14:paraId="13607EF1"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77F29A52" w14:textId="77777777" w:rsidR="0065678B" w:rsidRPr="00BC2814" w:rsidRDefault="0065678B">
            <w:pPr>
              <w:ind w:left="101"/>
              <w:jc w:val="left"/>
              <w:rPr>
                <w:color w:val="000000" w:themeColor="text1"/>
                <w:szCs w:val="18"/>
              </w:rPr>
            </w:pPr>
            <w:r w:rsidRPr="00BC2814">
              <w:rPr>
                <w:color w:val="000000" w:themeColor="text1"/>
                <w:szCs w:val="18"/>
              </w:rPr>
              <w:t>DDOC 1.1</w:t>
            </w:r>
          </w:p>
          <w:p w14:paraId="31173387" w14:textId="77777777" w:rsidR="0065678B" w:rsidRPr="00BC2814" w:rsidRDefault="0065678B">
            <w:pPr>
              <w:ind w:left="101"/>
              <w:jc w:val="left"/>
              <w:rPr>
                <w:color w:val="000000" w:themeColor="text1"/>
                <w:szCs w:val="18"/>
              </w:rPr>
            </w:pPr>
            <w:r w:rsidRPr="00BC2814">
              <w:rPr>
                <w:color w:val="000000" w:themeColor="text1"/>
                <w:szCs w:val="18"/>
              </w:rPr>
              <w:t>DDOC 1.2</w:t>
            </w:r>
          </w:p>
          <w:p w14:paraId="62207FB5"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13D02F67" w14:textId="77777777" w:rsidR="0065678B" w:rsidRPr="00BC2814" w:rsidRDefault="0065678B" w:rsidP="0065678B">
            <w:pPr>
              <w:ind w:left="101"/>
              <w:jc w:val="left"/>
              <w:rPr>
                <w:color w:val="000000" w:themeColor="text1"/>
                <w:szCs w:val="18"/>
              </w:rPr>
            </w:pPr>
            <w:r w:rsidRPr="00BC2814">
              <w:rPr>
                <w:color w:val="000000" w:themeColor="text1"/>
                <w:szCs w:val="18"/>
              </w:rPr>
              <w:t>&lt;DataFile&gt; element’s xmlns attribute is missing.</w:t>
            </w:r>
          </w:p>
          <w:p w14:paraId="34895F03"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“This DigiDoc documents has not been created according to specification, but the digital signatures is legally valid. You are not allowed to add or remove signatures to this container.”</w:t>
            </w:r>
          </w:p>
          <w:p w14:paraId="39A8D509" w14:textId="77777777" w:rsidR="0065678B" w:rsidRDefault="0065678B" w:rsidP="0065678B">
            <w:pPr>
              <w:ind w:left="101"/>
              <w:jc w:val="left"/>
              <w:rPr>
                <w:rStyle w:val="Hyperlink"/>
              </w:rPr>
            </w:pPr>
            <w:r w:rsidRPr="00A3153B">
              <w:rPr>
                <w:b/>
                <w:color w:val="000000" w:themeColor="text1"/>
                <w:szCs w:val="18"/>
              </w:rPr>
              <w:t>More info</w:t>
            </w:r>
            <w:r w:rsidRPr="00BC2814">
              <w:rPr>
                <w:color w:val="000000" w:themeColor="text1"/>
                <w:szCs w:val="18"/>
              </w:rPr>
              <w:t xml:space="preserve">: </w:t>
            </w:r>
            <w:hyperlink r:id="rId60" w:history="1">
              <w:r w:rsidRPr="00BC2814">
                <w:rPr>
                  <w:rStyle w:val="Hyperlink"/>
                </w:rPr>
                <w:t>http://www.id.ee/?id=36213</w:t>
              </w:r>
            </w:hyperlink>
          </w:p>
          <w:p w14:paraId="75C90AC5" w14:textId="223C2B01" w:rsidR="0065678B" w:rsidRPr="005A3F1C" w:rsidRDefault="0065678B" w:rsidP="002F255B">
            <w:pPr>
              <w:ind w:left="101"/>
              <w:jc w:val="left"/>
              <w:rPr>
                <w:color w:val="000000" w:themeColor="text1"/>
                <w:szCs w:val="18"/>
              </w:rPr>
            </w:pPr>
            <w:r w:rsidRPr="00A3153B">
              <w:rPr>
                <w:b/>
                <w:color w:val="000000" w:themeColor="text1"/>
                <w:szCs w:val="18"/>
              </w:rPr>
              <w:t>Sample file</w:t>
            </w:r>
            <w:r w:rsidR="00D76B26">
              <w:rPr>
                <w:color w:val="000000" w:themeColor="text1"/>
                <w:szCs w:val="18"/>
              </w:rPr>
              <w:t xml:space="preserve">: </w:t>
            </w:r>
            <w:r w:rsidR="00D76B26" w:rsidRPr="00D76B26">
              <w:rPr>
                <w:color w:val="000000" w:themeColor="text1"/>
                <w:szCs w:val="18"/>
              </w:rPr>
              <w:t>datafile_xmlns_missing.ddoc</w:t>
            </w:r>
          </w:p>
        </w:tc>
      </w:tr>
      <w:tr w:rsidR="0065678B" w:rsidRPr="00BC2814" w14:paraId="36B36C08" w14:textId="77777777" w:rsidTr="00A3153B">
        <w:trPr>
          <w:cantSplit/>
          <w:trHeight w:val="300"/>
        </w:trPr>
        <w:tc>
          <w:tcPr>
            <w:tcW w:w="804" w:type="pct"/>
            <w:vMerge/>
          </w:tcPr>
          <w:p w14:paraId="295ECB5E" w14:textId="77777777" w:rsidR="0065678B" w:rsidRPr="00BC2814" w:rsidRDefault="0065678B" w:rsidP="0065678B">
            <w:pPr>
              <w:jc w:val="left"/>
              <w:rPr>
                <w:b/>
                <w:color w:val="000000" w:themeColor="text1"/>
                <w:szCs w:val="18"/>
              </w:rPr>
            </w:pPr>
          </w:p>
        </w:tc>
        <w:tc>
          <w:tcPr>
            <w:tcW w:w="1071" w:type="pct"/>
            <w:vAlign w:val="center"/>
          </w:tcPr>
          <w:p w14:paraId="728049C6" w14:textId="55B8B0AD" w:rsidR="0065678B" w:rsidRPr="00BC2814" w:rsidRDefault="0065678B" w:rsidP="002F255B">
            <w:pPr>
              <w:jc w:val="left"/>
              <w:rPr>
                <w:color w:val="000000" w:themeColor="text1"/>
                <w:szCs w:val="18"/>
              </w:rPr>
            </w:pPr>
            <w:r w:rsidRPr="00BC2814">
              <w:rPr>
                <w:b/>
                <w:color w:val="000000" w:themeColor="text1"/>
                <w:szCs w:val="18"/>
              </w:rPr>
              <w:t>176</w:t>
            </w:r>
            <w:r w:rsidRPr="00BC2814">
              <w:rPr>
                <w:color w:val="000000" w:themeColor="text1"/>
                <w:szCs w:val="18"/>
              </w:rPr>
              <w:t xml:space="preserve"> ERR_ISSUER_XMLNS</w:t>
            </w:r>
          </w:p>
        </w:tc>
        <w:tc>
          <w:tcPr>
            <w:tcW w:w="625" w:type="pct"/>
            <w:vAlign w:val="center"/>
          </w:tcPr>
          <w:p w14:paraId="14D331C0" w14:textId="77777777" w:rsidR="0065678B" w:rsidRPr="00BC2814" w:rsidRDefault="0065678B" w:rsidP="002F255B">
            <w:pPr>
              <w:ind w:left="101"/>
              <w:jc w:val="left"/>
              <w:rPr>
                <w:color w:val="000000" w:themeColor="text1"/>
                <w:szCs w:val="18"/>
              </w:rPr>
            </w:pPr>
            <w:r w:rsidRPr="00BC2814">
              <w:rPr>
                <w:color w:val="000000" w:themeColor="text1"/>
                <w:szCs w:val="18"/>
              </w:rPr>
              <w:t>DDOC 1.1</w:t>
            </w:r>
          </w:p>
          <w:p w14:paraId="05284EC5" w14:textId="77777777" w:rsidR="0065678B" w:rsidRPr="00BC2814" w:rsidRDefault="0065678B">
            <w:pPr>
              <w:ind w:left="101"/>
              <w:jc w:val="left"/>
              <w:rPr>
                <w:color w:val="000000" w:themeColor="text1"/>
                <w:szCs w:val="18"/>
              </w:rPr>
            </w:pPr>
            <w:r w:rsidRPr="00BC2814">
              <w:rPr>
                <w:color w:val="000000" w:themeColor="text1"/>
                <w:szCs w:val="18"/>
              </w:rPr>
              <w:t>DDOC 1.2</w:t>
            </w:r>
          </w:p>
          <w:p w14:paraId="7662A1FF" w14:textId="77777777" w:rsidR="0065678B" w:rsidRPr="00BC2814" w:rsidRDefault="0065678B">
            <w:pPr>
              <w:ind w:left="101"/>
              <w:jc w:val="left"/>
              <w:rPr>
                <w:color w:val="000000" w:themeColor="text1"/>
                <w:szCs w:val="18"/>
              </w:rPr>
            </w:pPr>
            <w:r w:rsidRPr="00BC2814">
              <w:rPr>
                <w:color w:val="000000" w:themeColor="text1"/>
                <w:szCs w:val="18"/>
              </w:rPr>
              <w:t>DDOC 1.3</w:t>
            </w:r>
          </w:p>
        </w:tc>
        <w:tc>
          <w:tcPr>
            <w:tcW w:w="2500" w:type="pct"/>
            <w:noWrap/>
          </w:tcPr>
          <w:p w14:paraId="40EDA9F3" w14:textId="77777777" w:rsidR="0065678B" w:rsidRPr="00BC2814" w:rsidRDefault="0065678B" w:rsidP="0065678B">
            <w:pPr>
              <w:ind w:left="101"/>
              <w:jc w:val="left"/>
              <w:rPr>
                <w:color w:val="000000" w:themeColor="text1"/>
                <w:szCs w:val="18"/>
              </w:rPr>
            </w:pPr>
            <w:r w:rsidRPr="00BC2814">
              <w:rPr>
                <w:color w:val="000000" w:themeColor="text1"/>
                <w:szCs w:val="18"/>
              </w:rPr>
              <w:t xml:space="preserve">&lt;IssuerSerial&gt;&lt;X509IssuerName&gt; </w:t>
            </w:r>
            <w:r>
              <w:rPr>
                <w:color w:val="000000" w:themeColor="text1"/>
                <w:szCs w:val="18"/>
              </w:rPr>
              <w:t>and/or &lt;IssuerSerial&gt;&lt;X509SerialNumber</w:t>
            </w:r>
            <w:r w:rsidRPr="00BC2814">
              <w:rPr>
                <w:color w:val="000000" w:themeColor="text1"/>
                <w:szCs w:val="18"/>
              </w:rPr>
              <w:t>&gt;</w:t>
            </w:r>
            <w:r>
              <w:rPr>
                <w:color w:val="000000" w:themeColor="text1"/>
                <w:szCs w:val="18"/>
              </w:rPr>
              <w:t xml:space="preserve"> </w:t>
            </w:r>
            <w:r w:rsidRPr="00BC2814">
              <w:rPr>
                <w:color w:val="000000" w:themeColor="text1"/>
                <w:szCs w:val="18"/>
              </w:rPr>
              <w:t>element’s xmlns attribute is missing.</w:t>
            </w:r>
          </w:p>
          <w:p w14:paraId="5259C1FC" w14:textId="4935836F"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“This DigiDoc documents has not been created according to specification, but the digital signatures is legally valid. You are not allowed to add or remove signatures to this container.” </w:t>
            </w:r>
          </w:p>
          <w:p w14:paraId="0B0AFF3B" w14:textId="3FEE3481" w:rsidR="0065678B" w:rsidRPr="00BC2814" w:rsidRDefault="0065678B" w:rsidP="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1" w:history="1">
              <w:r w:rsidRPr="00BC2814">
                <w:rPr>
                  <w:rStyle w:val="Hyperlink"/>
                </w:rPr>
                <w:t>http://www.id.ee/?id=36213</w:t>
              </w:r>
            </w:hyperlink>
          </w:p>
          <w:p w14:paraId="5873C613" w14:textId="33A50A41" w:rsidR="0065678B" w:rsidRPr="00BC2814" w:rsidRDefault="0065678B" w:rsidP="002F255B">
            <w:pPr>
              <w:ind w:left="101"/>
              <w:jc w:val="left"/>
              <w:rPr>
                <w:color w:val="000000" w:themeColor="text1"/>
                <w:szCs w:val="18"/>
              </w:rPr>
            </w:pPr>
            <w:r w:rsidRPr="00A3153B">
              <w:rPr>
                <w:b/>
                <w:color w:val="000000" w:themeColor="text1"/>
                <w:szCs w:val="18"/>
              </w:rPr>
              <w:t>Sample file</w:t>
            </w:r>
            <w:r w:rsidRPr="00E57D49">
              <w:rPr>
                <w:color w:val="000000" w:themeColor="text1"/>
                <w:szCs w:val="18"/>
              </w:rPr>
              <w:t xml:space="preserve">: </w:t>
            </w:r>
            <w:r w:rsidR="007E6664" w:rsidRPr="007E6664">
              <w:rPr>
                <w:color w:val="000000" w:themeColor="text1"/>
                <w:szCs w:val="18"/>
              </w:rPr>
              <w:t>issuerserial_xmlns_missing.ddoc</w:t>
            </w:r>
          </w:p>
        </w:tc>
      </w:tr>
      <w:tr w:rsidR="0065678B" w:rsidRPr="00BC2814" w14:paraId="25836BE6" w14:textId="77777777" w:rsidTr="00A3153B">
        <w:trPr>
          <w:cantSplit/>
          <w:trHeight w:val="1064"/>
        </w:trPr>
        <w:tc>
          <w:tcPr>
            <w:tcW w:w="804" w:type="pct"/>
            <w:vMerge/>
          </w:tcPr>
          <w:p w14:paraId="5F4C16E2" w14:textId="77777777" w:rsidR="0065678B" w:rsidRPr="00BC2814" w:rsidRDefault="0065678B" w:rsidP="0065678B">
            <w:pPr>
              <w:jc w:val="left"/>
              <w:rPr>
                <w:b/>
                <w:color w:val="000000" w:themeColor="text1"/>
                <w:szCs w:val="18"/>
              </w:rPr>
            </w:pPr>
          </w:p>
        </w:tc>
        <w:tc>
          <w:tcPr>
            <w:tcW w:w="1071" w:type="pct"/>
            <w:vAlign w:val="center"/>
          </w:tcPr>
          <w:p w14:paraId="1C4445D3" w14:textId="34ACABEB" w:rsidR="0065678B" w:rsidRPr="00BC2814" w:rsidRDefault="0065678B" w:rsidP="002F255B">
            <w:pPr>
              <w:jc w:val="left"/>
              <w:rPr>
                <w:color w:val="000000" w:themeColor="text1"/>
                <w:szCs w:val="18"/>
              </w:rPr>
            </w:pPr>
            <w:r w:rsidRPr="00BC2814">
              <w:rPr>
                <w:b/>
                <w:color w:val="000000" w:themeColor="text1"/>
                <w:szCs w:val="18"/>
              </w:rPr>
              <w:t>177</w:t>
            </w:r>
            <w:r w:rsidRPr="00BC2814">
              <w:rPr>
                <w:color w:val="000000" w:themeColor="text1"/>
                <w:szCs w:val="18"/>
              </w:rPr>
              <w:t xml:space="preserve"> ERR_OLD_VER</w:t>
            </w:r>
          </w:p>
        </w:tc>
        <w:tc>
          <w:tcPr>
            <w:tcW w:w="625" w:type="pct"/>
            <w:vAlign w:val="center"/>
          </w:tcPr>
          <w:p w14:paraId="671C094E" w14:textId="77777777" w:rsidR="0065678B" w:rsidRPr="00BC2814" w:rsidRDefault="0065678B" w:rsidP="002F255B">
            <w:pPr>
              <w:ind w:left="101"/>
              <w:jc w:val="left"/>
              <w:rPr>
                <w:color w:val="000000" w:themeColor="text1"/>
                <w:szCs w:val="18"/>
              </w:rPr>
            </w:pPr>
            <w:r w:rsidRPr="00BC2814">
              <w:rPr>
                <w:color w:val="000000" w:themeColor="text1"/>
                <w:szCs w:val="18"/>
              </w:rPr>
              <w:t>DDOC 1.0</w:t>
            </w:r>
          </w:p>
          <w:p w14:paraId="399DEC53" w14:textId="77777777" w:rsidR="0065678B" w:rsidRPr="00BC2814" w:rsidRDefault="0065678B">
            <w:pPr>
              <w:ind w:left="101"/>
              <w:jc w:val="left"/>
              <w:rPr>
                <w:color w:val="000000" w:themeColor="text1"/>
                <w:szCs w:val="18"/>
              </w:rPr>
            </w:pPr>
            <w:r w:rsidRPr="00BC2814">
              <w:rPr>
                <w:color w:val="000000" w:themeColor="text1"/>
                <w:szCs w:val="18"/>
              </w:rPr>
              <w:t>DDOC 1.1</w:t>
            </w:r>
          </w:p>
          <w:p w14:paraId="7A7FF0B5" w14:textId="77777777" w:rsidR="0065678B" w:rsidRDefault="0065678B">
            <w:pPr>
              <w:ind w:left="101"/>
              <w:jc w:val="left"/>
              <w:rPr>
                <w:color w:val="000000" w:themeColor="text1"/>
                <w:szCs w:val="18"/>
              </w:rPr>
            </w:pPr>
            <w:r w:rsidRPr="00BC2814">
              <w:rPr>
                <w:color w:val="000000" w:themeColor="text1"/>
                <w:szCs w:val="18"/>
              </w:rPr>
              <w:t>DDOC 1.2</w:t>
            </w:r>
          </w:p>
          <w:p w14:paraId="77D35A25" w14:textId="02364225" w:rsidR="009C7987" w:rsidRDefault="009C7987">
            <w:pPr>
              <w:ind w:left="101"/>
              <w:jc w:val="left"/>
              <w:rPr>
                <w:color w:val="000000" w:themeColor="text1"/>
                <w:szCs w:val="18"/>
              </w:rPr>
            </w:pPr>
            <w:r>
              <w:rPr>
                <w:color w:val="000000" w:themeColor="text1"/>
                <w:szCs w:val="18"/>
              </w:rPr>
              <w:t>BDOC 1.0</w:t>
            </w:r>
          </w:p>
          <w:p w14:paraId="194257AD" w14:textId="77777777" w:rsidR="0065678B" w:rsidRPr="00BC2814" w:rsidRDefault="0065678B">
            <w:pPr>
              <w:spacing w:after="0"/>
              <w:ind w:left="101"/>
              <w:jc w:val="left"/>
              <w:rPr>
                <w:color w:val="000000" w:themeColor="text1"/>
                <w:szCs w:val="18"/>
              </w:rPr>
            </w:pPr>
          </w:p>
        </w:tc>
        <w:tc>
          <w:tcPr>
            <w:tcW w:w="2500" w:type="pct"/>
            <w:noWrap/>
          </w:tcPr>
          <w:p w14:paraId="212A4E82" w14:textId="77777777" w:rsidR="0065678B" w:rsidRPr="00BC2814" w:rsidRDefault="0065678B" w:rsidP="0065678B">
            <w:pPr>
              <w:ind w:left="101"/>
              <w:jc w:val="left"/>
              <w:rPr>
                <w:color w:val="000000" w:themeColor="text1"/>
                <w:szCs w:val="18"/>
              </w:rPr>
            </w:pPr>
            <w:r w:rsidRPr="00BC2814">
              <w:rPr>
                <w:color w:val="000000" w:themeColor="text1"/>
                <w:szCs w:val="18"/>
              </w:rPr>
              <w:t>DigiDoc file’s version is older than currently supported. Note that the error situation affects only the container and not the signatures, therefore, in DigiDoc libraries, it is returned and displayed only at container level.</w:t>
            </w:r>
          </w:p>
          <w:p w14:paraId="739701AF" w14:textId="77777777" w:rsidR="0065678B" w:rsidRDefault="0065678B" w:rsidP="0065678B">
            <w:pPr>
              <w:ind w:left="101"/>
              <w:jc w:val="left"/>
              <w:rPr>
                <w:color w:val="000000" w:themeColor="text1"/>
                <w:szCs w:val="18"/>
              </w:rPr>
            </w:pPr>
            <w:r w:rsidRPr="005E05FF">
              <w:rPr>
                <w:b/>
                <w:color w:val="000000" w:themeColor="text1"/>
                <w:szCs w:val="18"/>
              </w:rPr>
              <w:t>Suggested warning message</w:t>
            </w:r>
            <w:r w:rsidRPr="005E05FF">
              <w:rPr>
                <w:color w:val="000000" w:themeColor="text1"/>
                <w:szCs w:val="18"/>
              </w:rPr>
              <w:t xml:space="preserve"> (also displayed in DigiDoc3 Client):</w:t>
            </w:r>
            <w:r>
              <w:rPr>
                <w:color w:val="000000" w:themeColor="text1"/>
                <w:szCs w:val="18"/>
              </w:rPr>
              <w:t xml:space="preserve"> </w:t>
            </w:r>
            <w:r w:rsidRPr="00BC2814">
              <w:rPr>
                <w:color w:val="000000" w:themeColor="text1"/>
                <w:szCs w:val="18"/>
              </w:rPr>
              <w:t xml:space="preserve">“The current file is a DigiDoc container that is not supported officially any longer. You are not allowed to add or remove signatures to this container”  </w:t>
            </w:r>
          </w:p>
          <w:p w14:paraId="6B315F15" w14:textId="77777777" w:rsidR="00461A89" w:rsidRDefault="0065678B">
            <w:pPr>
              <w:ind w:left="101"/>
              <w:jc w:val="left"/>
              <w:rPr>
                <w:color w:val="000000" w:themeColor="text1"/>
                <w:szCs w:val="18"/>
              </w:rPr>
            </w:pPr>
            <w:r w:rsidRPr="00A3153B">
              <w:rPr>
                <w:b/>
                <w:color w:val="000000" w:themeColor="text1"/>
                <w:szCs w:val="18"/>
              </w:rPr>
              <w:t>More info</w:t>
            </w:r>
            <w:r w:rsidRPr="00BC2814">
              <w:rPr>
                <w:color w:val="000000" w:themeColor="text1"/>
                <w:szCs w:val="18"/>
              </w:rPr>
              <w:t xml:space="preserve">: </w:t>
            </w:r>
            <w:hyperlink r:id="rId62" w:history="1">
              <w:r>
                <w:rPr>
                  <w:rStyle w:val="Hyperlink"/>
                </w:rPr>
                <w:t>http://www.id.ee/index.php?id=36161</w:t>
              </w:r>
            </w:hyperlink>
            <w:r w:rsidR="00461A89">
              <w:rPr>
                <w:rStyle w:val="Hyperlink"/>
              </w:rPr>
              <w:t xml:space="preserve"> </w:t>
            </w:r>
            <w:r w:rsidR="00461A89">
              <w:rPr>
                <w:color w:val="000000" w:themeColor="text1"/>
                <w:szCs w:val="18"/>
              </w:rPr>
              <w:t xml:space="preserve">(DDOC) </w:t>
            </w:r>
          </w:p>
          <w:p w14:paraId="48B9B709" w14:textId="4333CBC0" w:rsidR="00461A89" w:rsidRDefault="00C04AB2">
            <w:pPr>
              <w:ind w:left="101"/>
              <w:jc w:val="left"/>
              <w:rPr>
                <w:rStyle w:val="Hyperlink"/>
                <w:sz w:val="20"/>
              </w:rPr>
            </w:pPr>
            <w:hyperlink r:id="rId63" w:history="1">
              <w:r w:rsidR="00664D51">
                <w:rPr>
                  <w:rStyle w:val="Hyperlink"/>
                </w:rPr>
                <w:t>http://www.id.ee/?id=36161</w:t>
              </w:r>
            </w:hyperlink>
            <w:r w:rsidR="00461A89">
              <w:rPr>
                <w:rStyle w:val="Hyperlink"/>
              </w:rPr>
              <w:t xml:space="preserve"> </w:t>
            </w:r>
            <w:r w:rsidR="00461A89">
              <w:rPr>
                <w:color w:val="000000" w:themeColor="text1"/>
                <w:szCs w:val="18"/>
              </w:rPr>
              <w:t>(</w:t>
            </w:r>
            <w:r w:rsidR="00461A89" w:rsidRPr="005E05FF">
              <w:rPr>
                <w:color w:val="000000" w:themeColor="text1"/>
                <w:szCs w:val="18"/>
              </w:rPr>
              <w:t>BDOC 1.0</w:t>
            </w:r>
            <w:r w:rsidR="00461A89">
              <w:rPr>
                <w:color w:val="000000" w:themeColor="text1"/>
                <w:szCs w:val="18"/>
              </w:rPr>
              <w:t>)</w:t>
            </w:r>
          </w:p>
          <w:p w14:paraId="0D9F3F76" w14:textId="47C0911A" w:rsidR="0065678B" w:rsidRPr="00E57D49" w:rsidRDefault="0065678B" w:rsidP="002F255B">
            <w:pPr>
              <w:ind w:left="101"/>
              <w:jc w:val="left"/>
              <w:rPr>
                <w:color w:val="000000" w:themeColor="text1"/>
                <w:szCs w:val="18"/>
              </w:rPr>
            </w:pPr>
            <w:r w:rsidRPr="00A3153B">
              <w:rPr>
                <w:b/>
                <w:color w:val="000000" w:themeColor="text1"/>
                <w:szCs w:val="18"/>
              </w:rPr>
              <w:t>Sample file</w:t>
            </w:r>
            <w:r w:rsidR="006B7125">
              <w:rPr>
                <w:color w:val="000000" w:themeColor="text1"/>
                <w:szCs w:val="18"/>
              </w:rPr>
              <w:t xml:space="preserve">: </w:t>
            </w:r>
            <w:r w:rsidR="006B7125" w:rsidRPr="006B7125">
              <w:rPr>
                <w:color w:val="000000" w:themeColor="text1"/>
                <w:szCs w:val="18"/>
              </w:rPr>
              <w:t>old_digidoc_format_1.0</w:t>
            </w:r>
            <w:r w:rsidRPr="00E57D49">
              <w:rPr>
                <w:color w:val="000000" w:themeColor="text1"/>
                <w:szCs w:val="18"/>
              </w:rPr>
              <w:t>.ddoc</w:t>
            </w:r>
          </w:p>
          <w:p w14:paraId="36204C0D" w14:textId="74B045D9" w:rsidR="00664D51" w:rsidRPr="00BC2814" w:rsidRDefault="00664D51" w:rsidP="008913D2">
            <w:pPr>
              <w:ind w:left="101"/>
              <w:jc w:val="left"/>
              <w:rPr>
                <w:color w:val="000000" w:themeColor="text1"/>
                <w:szCs w:val="18"/>
              </w:rPr>
            </w:pPr>
            <w:r w:rsidRPr="00A3153B">
              <w:rPr>
                <w:b/>
                <w:color w:val="000000" w:themeColor="text1"/>
                <w:szCs w:val="18"/>
              </w:rPr>
              <w:t>Sample file</w:t>
            </w:r>
            <w:r w:rsidRPr="00A3153B">
              <w:rPr>
                <w:color w:val="000000" w:themeColor="text1"/>
                <w:szCs w:val="18"/>
              </w:rPr>
              <w:t xml:space="preserve">: </w:t>
            </w:r>
            <w:r w:rsidR="008913D2">
              <w:rPr>
                <w:color w:val="000000" w:themeColor="text1"/>
                <w:szCs w:val="18"/>
              </w:rPr>
              <w:t>old_bdoc_format_1.0</w:t>
            </w:r>
            <w:r w:rsidRPr="00A3153B">
              <w:rPr>
                <w:color w:val="000000" w:themeColor="text1"/>
                <w:szCs w:val="18"/>
              </w:rPr>
              <w:t>.bdoc</w:t>
            </w:r>
          </w:p>
        </w:tc>
      </w:tr>
    </w:tbl>
    <w:p w14:paraId="6ACEA735" w14:textId="77777777" w:rsidR="00664D51" w:rsidRDefault="00664D51" w:rsidP="002D67FD">
      <w:pPr>
        <w:rPr>
          <w:b/>
        </w:rPr>
      </w:pPr>
    </w:p>
    <w:p w14:paraId="3483C200" w14:textId="59BE970C" w:rsidR="002D67FD" w:rsidRPr="00A3153B" w:rsidRDefault="00DD3FE8" w:rsidP="00A3153B">
      <w:pPr>
        <w:jc w:val="left"/>
        <w:rPr>
          <w:szCs w:val="20"/>
        </w:rPr>
      </w:pPr>
      <w:r w:rsidRPr="00A3153B">
        <w:t>Sample code for determining validation warnings can be found from jdigidoc.java utility program (ee.sk.test.jdigidoc). See command –ddoc-validate (ee.sk.test.jdigidoc.runValidateSignedDocCmds(String[] args)) and method ee.sk.test.jdigidoc.isWarning().</w:t>
      </w:r>
    </w:p>
    <w:p w14:paraId="4C75B810" w14:textId="5B230FC8" w:rsidR="00801C4F" w:rsidRDefault="00801C4F" w:rsidP="00A3153B">
      <w:pPr>
        <w:pStyle w:val="Heading3"/>
      </w:pPr>
      <w:bookmarkStart w:id="301" w:name="_Toc374521939"/>
      <w:bookmarkStart w:id="302" w:name="_Toc374522115"/>
      <w:bookmarkStart w:id="303" w:name="_Toc413334759"/>
      <w:bookmarkEnd w:id="301"/>
      <w:bookmarkEnd w:id="302"/>
      <w:r>
        <w:t>Additional information about validation</w:t>
      </w:r>
      <w:bookmarkEnd w:id="303"/>
    </w:p>
    <w:p w14:paraId="5C237E25" w14:textId="0C68AA55" w:rsidR="00B31DBD" w:rsidRPr="00FC5733" w:rsidRDefault="00B31DBD" w:rsidP="00B31DBD">
      <w:pPr>
        <w:pStyle w:val="Heading4"/>
      </w:pPr>
      <w:r>
        <w:t>Validating document’s structure separately</w:t>
      </w:r>
    </w:p>
    <w:p w14:paraId="58AB3D1D" w14:textId="4F913A1F" w:rsidR="00B31DBD" w:rsidRPr="00775FF2" w:rsidRDefault="00B31DBD" w:rsidP="00B31DBD">
      <w:r w:rsidRPr="00775FF2">
        <w:t xml:space="preserve">For validating the </w:t>
      </w:r>
      <w:r w:rsidR="006D3C6E">
        <w:t xml:space="preserve">XML </w:t>
      </w:r>
      <w:r w:rsidRPr="00775FF2">
        <w:t xml:space="preserve">structure of a digidoc document, JDigiDoc classes contain methods that validate the contents of </w:t>
      </w:r>
      <w:r w:rsidR="006D3C6E">
        <w:t>XML</w:t>
      </w:r>
      <w:r w:rsidRPr="00775FF2">
        <w:t xml:space="preserve"> fields and attributes. </w:t>
      </w:r>
    </w:p>
    <w:p w14:paraId="3C545C0D" w14:textId="6A810E86" w:rsidR="00B31DBD" w:rsidRPr="00775FF2" w:rsidRDefault="00B31DBD" w:rsidP="006D3C6E">
      <w:r w:rsidRPr="00775FF2">
        <w:t>It is always useful to validate a digidoc document after reading it from a file or after adding or changing some content. This helps to identify problems at later phases.</w:t>
      </w:r>
      <w:r w:rsidR="006D3C6E">
        <w:t xml:space="preserve"> Note that this method is also called out by the library’s main validation method SignedDoc.verify(boolean, boolean</w:t>
      </w:r>
      <w:r w:rsidR="00F143A0">
        <w:t>).</w:t>
      </w:r>
    </w:p>
    <w:p w14:paraId="0B5C2263" w14:textId="76D4F2D7" w:rsidR="00B31DBD" w:rsidRPr="00775FF2" w:rsidRDefault="00F143A0" w:rsidP="00B31DBD">
      <w:r>
        <w:t>XML structure can be validated with the method</w:t>
      </w:r>
      <w:r w:rsidR="00B31DBD" w:rsidRPr="00775FF2">
        <w:t>:</w:t>
      </w:r>
    </w:p>
    <w:p w14:paraId="689FE443" w14:textId="77777777" w:rsidR="00B31DBD" w:rsidRPr="00775FF2" w:rsidRDefault="00B31DBD" w:rsidP="00B31DBD">
      <w:pPr>
        <w:pStyle w:val="eclipse"/>
      </w:pPr>
      <w:r w:rsidRPr="00775FF2">
        <w:t>ArrayList SignedDoc.validate(</w:t>
      </w:r>
      <w:r>
        <w:rPr>
          <w:color w:val="2A00FF"/>
          <w:szCs w:val="18"/>
        </w:rPr>
        <w:t>true</w:t>
      </w:r>
      <w:r w:rsidRPr="00775FF2">
        <w:t>);</w:t>
      </w:r>
    </w:p>
    <w:p w14:paraId="5904D64D" w14:textId="77777777" w:rsidR="00B31DBD" w:rsidRDefault="00B31DBD" w:rsidP="00B31DBD">
      <w:r w:rsidRPr="00775FF2">
        <w:t>This method returns an array of DigiDocException</w:t>
      </w:r>
      <w:r>
        <w:t xml:space="preserve"> objects</w:t>
      </w:r>
      <w:r w:rsidRPr="00775FF2">
        <w:t>. If the array is empty then the document</w:t>
      </w:r>
      <w:r>
        <w:t>’s structure</w:t>
      </w:r>
      <w:r w:rsidRPr="00775FF2">
        <w:t xml:space="preserve"> is ok. </w:t>
      </w:r>
    </w:p>
    <w:p w14:paraId="299E1A65" w14:textId="77777777" w:rsidR="00B31DBD" w:rsidRPr="00A3153B" w:rsidRDefault="00B31DBD" w:rsidP="00B31DBD">
      <w:pPr>
        <w:pStyle w:val="Heading4"/>
        <w:numPr>
          <w:ilvl w:val="3"/>
          <w:numId w:val="69"/>
        </w:numPr>
      </w:pPr>
      <w:r w:rsidRPr="00A3153B">
        <w:t>Validating signatures separately</w:t>
      </w:r>
    </w:p>
    <w:p w14:paraId="154DD567" w14:textId="036F2BD4" w:rsidR="009F53BC" w:rsidRDefault="003B4219" w:rsidP="00A3153B">
      <w:r>
        <w:rPr>
          <w:lang w:val="en-GB"/>
        </w:rPr>
        <w:t>It is possible to validate only one signature object separately from the rest of the document</w:t>
      </w:r>
      <w:r w:rsidR="00FB61E5">
        <w:rPr>
          <w:lang w:val="en-GB"/>
        </w:rPr>
        <w:t xml:space="preserve"> with a single method call (since the library’s version v3.8)</w:t>
      </w:r>
      <w:r>
        <w:rPr>
          <w:lang w:val="en-GB"/>
        </w:rPr>
        <w:t xml:space="preserve">. It can be useful </w:t>
      </w:r>
      <w:r w:rsidRPr="003B4219">
        <w:rPr>
          <w:lang w:val="en-GB"/>
        </w:rPr>
        <w:t xml:space="preserve">to distinguish </w:t>
      </w:r>
      <w:r>
        <w:rPr>
          <w:lang w:val="en-GB"/>
        </w:rPr>
        <w:t>a</w:t>
      </w:r>
      <w:r w:rsidRPr="003B4219">
        <w:rPr>
          <w:lang w:val="en-GB"/>
        </w:rPr>
        <w:t xml:space="preserve"> single signature's validation errors from the rest of the DigiDoc document</w:t>
      </w:r>
      <w:r>
        <w:rPr>
          <w:lang w:val="en-GB"/>
        </w:rPr>
        <w:t>’s validation result</w:t>
      </w:r>
      <w:r w:rsidRPr="003B4219">
        <w:rPr>
          <w:lang w:val="en-GB"/>
        </w:rPr>
        <w:t>.</w:t>
      </w:r>
    </w:p>
    <w:p w14:paraId="1B31136B" w14:textId="2CC2DDC7" w:rsidR="003B4219" w:rsidRPr="005B6447" w:rsidRDefault="003B4219" w:rsidP="00A3153B">
      <w:pPr>
        <w:rPr>
          <w:highlight w:val="yellow"/>
        </w:rPr>
      </w:pPr>
      <w:r>
        <w:rPr>
          <w:lang w:val="en-GB"/>
        </w:rPr>
        <w:t>Use the following method to validate the Signature object’s XML structure and cryptographic value:</w:t>
      </w:r>
    </w:p>
    <w:p w14:paraId="3167670A" w14:textId="77777777" w:rsidR="00B31DBD" w:rsidRDefault="00B31DBD" w:rsidP="00B31DBD">
      <w:pPr>
        <w:pStyle w:val="eclipse"/>
      </w:pPr>
      <w:r w:rsidRPr="005E05FF">
        <w:t xml:space="preserve">ArrayList </w:t>
      </w:r>
      <w:r>
        <w:t>Signature</w:t>
      </w:r>
      <w:r w:rsidRPr="005E05FF">
        <w:t>.</w:t>
      </w:r>
      <w:r w:rsidRPr="00322FA4">
        <w:t>verify(</w:t>
      </w:r>
      <w:r w:rsidRPr="00775FF2">
        <w:rPr>
          <w:rStyle w:val="Ecl-paramChar"/>
        </w:rPr>
        <w:t>SignedDoc sdoc, ArrayList lerrs</w:t>
      </w:r>
      <w:r w:rsidRPr="00322FA4">
        <w:t>)</w:t>
      </w:r>
      <w:r>
        <w:t>;</w:t>
      </w:r>
    </w:p>
    <w:p w14:paraId="22E4FEE7" w14:textId="79058AF7" w:rsidR="00B31DBD" w:rsidRDefault="00B31DBD" w:rsidP="00A3153B">
      <w:pPr>
        <w:pStyle w:val="Heading4"/>
      </w:pPr>
      <w:r>
        <w:t>Overview of validation activities</w:t>
      </w:r>
    </w:p>
    <w:p w14:paraId="2AAB53D6" w14:textId="5AF120A2" w:rsidR="004C23E3" w:rsidRPr="00A3153B" w:rsidRDefault="004C23E3" w:rsidP="004C23E3">
      <w:r w:rsidRPr="00A3153B">
        <w:t xml:space="preserve">Overview of </w:t>
      </w:r>
      <w:r w:rsidR="00666377">
        <w:t>validation</w:t>
      </w:r>
      <w:r w:rsidR="00666377" w:rsidRPr="00A3153B">
        <w:t xml:space="preserve"> </w:t>
      </w:r>
      <w:r w:rsidRPr="00A3153B">
        <w:t xml:space="preserve">activities is as follows: </w:t>
      </w:r>
    </w:p>
    <w:p w14:paraId="09BC1296" w14:textId="77777777" w:rsidR="004C23E3" w:rsidRPr="00A3153B" w:rsidRDefault="004C23E3" w:rsidP="00D36317">
      <w:pPr>
        <w:pStyle w:val="ListParagraph"/>
        <w:numPr>
          <w:ilvl w:val="0"/>
          <w:numId w:val="50"/>
        </w:numPr>
      </w:pPr>
      <w:r w:rsidRPr="00A3153B">
        <w:lastRenderedPageBreak/>
        <w:t xml:space="preserve">checking that all the data files and signature’s meta-data (signer’s role, etc.) are included in the signature by calculating the data objects’ digest values and comparing them with the &lt;Reference&gt; element values in the signature; </w:t>
      </w:r>
    </w:p>
    <w:p w14:paraId="0F21AFCE" w14:textId="77777777" w:rsidR="004C23E3" w:rsidRPr="00A3153B" w:rsidRDefault="004C23E3" w:rsidP="00D36317">
      <w:pPr>
        <w:pStyle w:val="ListParagraph"/>
        <w:numPr>
          <w:ilvl w:val="0"/>
          <w:numId w:val="50"/>
        </w:numPr>
      </w:pPr>
      <w:r w:rsidRPr="00A3153B">
        <w:t>checking that the claimed signer’s certificate is the actual certificate that was used for signing; checking that the “Non-repudiaton” value is set in the “Key Usage” extension of the signer’s certificate;</w:t>
      </w:r>
    </w:p>
    <w:p w14:paraId="1A6224DD" w14:textId="77777777" w:rsidR="004C23E3" w:rsidRPr="00A3153B" w:rsidRDefault="004C23E3" w:rsidP="00D36317">
      <w:pPr>
        <w:pStyle w:val="ListParagraph"/>
        <w:numPr>
          <w:ilvl w:val="0"/>
          <w:numId w:val="50"/>
        </w:numPr>
      </w:pPr>
      <w:r w:rsidRPr="00A3153B">
        <w:t>checking that the signature value is correct by decrypting the value with the signer’s public key and comparing the result with digest calculated from &lt;SignedInfo&gt; element block;</w:t>
      </w:r>
    </w:p>
    <w:p w14:paraId="422D0083" w14:textId="77777777" w:rsidR="004C23E3" w:rsidRPr="00A3153B" w:rsidRDefault="004C23E3" w:rsidP="00D36317">
      <w:pPr>
        <w:pStyle w:val="ListParagraph"/>
        <w:numPr>
          <w:ilvl w:val="0"/>
          <w:numId w:val="50"/>
        </w:numPr>
      </w:pPr>
      <w:r w:rsidRPr="00A3153B">
        <w:t>checking that the OCSP response confirms the signer certificate’s validity and corresponds to the signature value (by comparing the digest value of &lt;SignatureValue&gt; element’s value and OCSP response’s nonce value);</w:t>
      </w:r>
    </w:p>
    <w:p w14:paraId="53796D57" w14:textId="77777777" w:rsidR="004C23E3" w:rsidRPr="00A3153B" w:rsidRDefault="004C23E3" w:rsidP="00D36317">
      <w:pPr>
        <w:pStyle w:val="ListParagraph"/>
        <w:numPr>
          <w:ilvl w:val="0"/>
          <w:numId w:val="50"/>
        </w:numPr>
      </w:pPr>
      <w:r w:rsidRPr="00A3153B">
        <w:t>checking that the signer’s and OCSP responder’s certificates are trusted (i.e. the certificates’ issuers are registered in trust store</w:t>
      </w:r>
      <w:r w:rsidR="001B0654" w:rsidRPr="00A3153B">
        <w:t>, i.e. the configuration file</w:t>
      </w:r>
      <w:r w:rsidRPr="00A3153B">
        <w:t>).</w:t>
      </w:r>
    </w:p>
    <w:p w14:paraId="746494F1" w14:textId="77777777" w:rsidR="001B433B" w:rsidRPr="00A3153B" w:rsidRDefault="001B433B" w:rsidP="00BE2749">
      <w:pPr>
        <w:rPr>
          <w:sz w:val="18"/>
          <w:szCs w:val="18"/>
        </w:rPr>
      </w:pPr>
      <w:r w:rsidRPr="00A3153B">
        <w:t xml:space="preserve">Note that verifying a </w:t>
      </w:r>
      <w:r w:rsidR="001B061A" w:rsidRPr="00A3153B">
        <w:t xml:space="preserve">DDOC </w:t>
      </w:r>
      <w:r w:rsidRPr="00A3153B">
        <w:t>signature that has no OCSP confirmation produces an error message “</w:t>
      </w:r>
      <w:r w:rsidR="004874E5" w:rsidRPr="00A3153B">
        <w:t xml:space="preserve">Error: </w:t>
      </w:r>
      <w:r w:rsidR="009C2159" w:rsidRPr="00A3153B">
        <w:t>128</w:t>
      </w:r>
      <w:r w:rsidR="004874E5" w:rsidRPr="00A3153B">
        <w:t xml:space="preserve"> - Signature has no OCSP confirmation!</w:t>
      </w:r>
      <w:r w:rsidRPr="00A3153B">
        <w:t xml:space="preserve">”. If the signature that is being verified was created with a software token (PKCS#12 file) then error message </w:t>
      </w:r>
      <w:r w:rsidRPr="00A3153B">
        <w:rPr>
          <w:sz w:val="18"/>
          <w:szCs w:val="18"/>
        </w:rPr>
        <w:t>“Error 39: Signer’s cert does not have non-repudiation bit-set!” is produced.</w:t>
      </w:r>
    </w:p>
    <w:p w14:paraId="4BB96BF1" w14:textId="763D3D11" w:rsidR="00322FA4" w:rsidRPr="00A3153B" w:rsidRDefault="00322FA4" w:rsidP="00BE2749">
      <w:bookmarkStart w:id="304" w:name="_Toc361917821"/>
      <w:bookmarkStart w:id="305" w:name="_Toc361917908"/>
      <w:bookmarkStart w:id="306" w:name="_Toc361922584"/>
      <w:bookmarkStart w:id="307" w:name="_Toc361931549"/>
      <w:bookmarkStart w:id="308" w:name="_Toc361959454"/>
      <w:bookmarkStart w:id="309" w:name="_Toc361959600"/>
      <w:bookmarkStart w:id="310" w:name="_Toc361959687"/>
      <w:bookmarkEnd w:id="304"/>
      <w:bookmarkEnd w:id="305"/>
      <w:bookmarkEnd w:id="306"/>
      <w:bookmarkEnd w:id="307"/>
      <w:bookmarkEnd w:id="308"/>
      <w:bookmarkEnd w:id="309"/>
      <w:bookmarkEnd w:id="310"/>
    </w:p>
    <w:p w14:paraId="722D33E3" w14:textId="77777777" w:rsidR="00BE2749" w:rsidRPr="00A3153B" w:rsidRDefault="00BE2749" w:rsidP="00D14E1F">
      <w:pPr>
        <w:pStyle w:val="Heading2"/>
        <w:rPr>
          <w:lang w:val="en-US"/>
        </w:rPr>
      </w:pPr>
      <w:bookmarkStart w:id="311" w:name="_Toc374013519"/>
      <w:bookmarkStart w:id="312" w:name="_Toc374110757"/>
      <w:bookmarkStart w:id="313" w:name="_Toc374521941"/>
      <w:bookmarkStart w:id="314" w:name="_Toc374522117"/>
      <w:bookmarkStart w:id="315" w:name="_Toc345343584"/>
      <w:bookmarkStart w:id="316" w:name="_Toc413334760"/>
      <w:bookmarkEnd w:id="311"/>
      <w:bookmarkEnd w:id="312"/>
      <w:bookmarkEnd w:id="313"/>
      <w:bookmarkEnd w:id="314"/>
      <w:r w:rsidRPr="00A3153B">
        <w:rPr>
          <w:lang w:val="en-US"/>
        </w:rPr>
        <w:t>Encryption and decryption</w:t>
      </w:r>
      <w:bookmarkEnd w:id="315"/>
      <w:bookmarkEnd w:id="316"/>
    </w:p>
    <w:p w14:paraId="24D111AA" w14:textId="72D813BB" w:rsidR="00822D3A" w:rsidRDefault="00822D3A" w:rsidP="006E23C7">
      <w:pPr>
        <w:pStyle w:val="Heading3"/>
      </w:pPr>
      <w:bookmarkStart w:id="317" w:name="_Toc413334761"/>
      <w:r>
        <w:t>Format of the encrypted file</w:t>
      </w:r>
      <w:bookmarkEnd w:id="317"/>
    </w:p>
    <w:p w14:paraId="4B2C8EE4" w14:textId="542B866E" w:rsidR="00F856EB" w:rsidRDefault="00BE2749" w:rsidP="00BE2749">
      <w:r w:rsidRPr="00A3153B">
        <w:t>In</w:t>
      </w:r>
      <w:r w:rsidR="00A97CB6" w:rsidRPr="00A3153B">
        <w:t xml:space="preserve"> addition to digital signing</w:t>
      </w:r>
      <w:r w:rsidR="00822D3A">
        <w:t>,</w:t>
      </w:r>
      <w:r w:rsidRPr="00A3153B">
        <w:t xml:space="preserve"> JDigiDoc library offers also digital encryption and decryption according to the </w:t>
      </w:r>
      <w:r w:rsidR="00F35D70">
        <w:t xml:space="preserve">ENCDOC-XML 1.0 (based on </w:t>
      </w:r>
      <w:r w:rsidRPr="00A3153B">
        <w:t>XML-ENC</w:t>
      </w:r>
      <w:r w:rsidR="00F35D70">
        <w:t>)</w:t>
      </w:r>
      <w:r w:rsidRPr="00A3153B">
        <w:t xml:space="preserve"> standard. This standard describes encrypting and </w:t>
      </w:r>
      <w:r w:rsidR="007A78A8" w:rsidRPr="00A3153B">
        <w:t>decrypting XML</w:t>
      </w:r>
      <w:r w:rsidRPr="00A3153B">
        <w:t xml:space="preserve"> documents or parts of them </w:t>
      </w:r>
      <w:r w:rsidR="000A4E94" w:rsidRPr="00A3153B">
        <w:t>and it also allows</w:t>
      </w:r>
      <w:r w:rsidRPr="00A3153B">
        <w:t xml:space="preserve"> </w:t>
      </w:r>
      <w:r w:rsidR="007A78A8" w:rsidRPr="00A3153B">
        <w:t>encrypting</w:t>
      </w:r>
      <w:r w:rsidRPr="00A3153B">
        <w:t xml:space="preserve"> any binary data in Base64 encoding. </w:t>
      </w:r>
    </w:p>
    <w:p w14:paraId="6DC8F338" w14:textId="2933A521" w:rsidR="00F35D70" w:rsidRPr="00A3153B" w:rsidRDefault="00F35D70" w:rsidP="00BE2749">
      <w:r>
        <w:t xml:space="preserve">The ENCDOC-XML 1.0 encrypted file format (also referred to as CDOC 1.0) has been described in </w:t>
      </w:r>
      <w:r>
        <w:fldChar w:fldCharType="begin"/>
      </w:r>
      <w:r>
        <w:instrText xml:space="preserve"> REF _Ref373923555 \r \h </w:instrText>
      </w:r>
      <w:r>
        <w:fldChar w:fldCharType="separate"/>
      </w:r>
      <w:r w:rsidR="005B0D68">
        <w:t>[12]</w:t>
      </w:r>
      <w:r>
        <w:fldChar w:fldCharType="end"/>
      </w:r>
      <w:r>
        <w:t>. The format uses .cdoc as encrypted file extension.</w:t>
      </w:r>
    </w:p>
    <w:p w14:paraId="07728B63" w14:textId="5A3CEB0F" w:rsidR="00F77E58" w:rsidRPr="00A3153B" w:rsidRDefault="00A8223D" w:rsidP="00F77E58">
      <w:r>
        <w:t>Data is encrypted</w:t>
      </w:r>
      <w:r w:rsidR="00BE2749" w:rsidRPr="00A3153B">
        <w:t xml:space="preserve"> with a 128 bit AES transport key which is in turn encrypted with the recipient’s certificate. </w:t>
      </w:r>
      <w:r w:rsidR="00F77E58" w:rsidRPr="00A3153B">
        <w:t xml:space="preserve">Encryption scheme is </w:t>
      </w:r>
      <w:r w:rsidR="005F494F" w:rsidRPr="00A3153B">
        <w:t xml:space="preserve">therefore </w:t>
      </w:r>
      <w:r w:rsidR="00F77E58" w:rsidRPr="00A3153B">
        <w:t>certificate-based – it is possible to encrypt data using public key component fetched from some certificate. The decryption can be performed only by using private key corresponding to that certificate.</w:t>
      </w:r>
    </w:p>
    <w:p w14:paraId="3C13D61F" w14:textId="6E128B51" w:rsidR="000A4E94" w:rsidRPr="00A3153B" w:rsidRDefault="00A8223D" w:rsidP="00BE2749">
      <w:r>
        <w:t>M</w:t>
      </w:r>
      <w:r w:rsidR="00BE2749" w:rsidRPr="00A3153B">
        <w:t xml:space="preserve">any encrypted data objects or a mix of encrypted and unencrypted data in one </w:t>
      </w:r>
      <w:r w:rsidR="00F856EB" w:rsidRPr="00A3153B">
        <w:t>XML</w:t>
      </w:r>
      <w:r w:rsidR="00BE2749" w:rsidRPr="00A3153B">
        <w:t xml:space="preserve"> document</w:t>
      </w:r>
      <w:r>
        <w:t xml:space="preserve"> is not supported</w:t>
      </w:r>
      <w:r w:rsidR="00BE2749" w:rsidRPr="00A3153B">
        <w:t xml:space="preserve">. </w:t>
      </w:r>
    </w:p>
    <w:p w14:paraId="600A3335" w14:textId="77777777" w:rsidR="000A4E94" w:rsidRPr="00A3153B" w:rsidRDefault="00BE2749" w:rsidP="00BE2749">
      <w:r w:rsidRPr="00A3153B">
        <w:t>One encrypted document</w:t>
      </w:r>
      <w:r w:rsidR="000A4E94" w:rsidRPr="00A3153B">
        <w:t>:</w:t>
      </w:r>
    </w:p>
    <w:p w14:paraId="025B7131" w14:textId="77777777" w:rsidR="000A4E94" w:rsidRPr="00A3153B" w:rsidRDefault="000A4E94" w:rsidP="00D36317">
      <w:pPr>
        <w:pStyle w:val="ListParagraph"/>
        <w:numPr>
          <w:ilvl w:val="0"/>
          <w:numId w:val="12"/>
        </w:numPr>
      </w:pPr>
      <w:r w:rsidRPr="00A3153B">
        <w:t xml:space="preserve">contains </w:t>
      </w:r>
      <w:r w:rsidR="00BE2749" w:rsidRPr="00A3153B">
        <w:t>only one &lt;EncryptedData&gt; element, which is also th</w:t>
      </w:r>
      <w:r w:rsidRPr="00A3153B">
        <w:t>e document</w:t>
      </w:r>
      <w:r w:rsidR="004363A2" w:rsidRPr="00A3153B">
        <w:t>’</w:t>
      </w:r>
      <w:r w:rsidRPr="00A3153B">
        <w:t>s root element</w:t>
      </w:r>
    </w:p>
    <w:p w14:paraId="09121EB9" w14:textId="77777777" w:rsidR="000A4E94" w:rsidRPr="00A3153B" w:rsidRDefault="00BE2749" w:rsidP="00D36317">
      <w:pPr>
        <w:pStyle w:val="ListParagraph"/>
        <w:numPr>
          <w:ilvl w:val="0"/>
          <w:numId w:val="12"/>
        </w:numPr>
      </w:pPr>
      <w:r w:rsidRPr="00A3153B">
        <w:t>contains one &lt;EncryptedKey&gt; ele</w:t>
      </w:r>
      <w:r w:rsidR="000A4E94" w:rsidRPr="00A3153B">
        <w:t>ment for every recipient (i.e</w:t>
      </w:r>
      <w:r w:rsidR="00F856EB" w:rsidRPr="00A3153B">
        <w:t>. p</w:t>
      </w:r>
      <w:r w:rsidRPr="00A3153B">
        <w:t>ossibl</w:t>
      </w:r>
      <w:r w:rsidR="000A4E94" w:rsidRPr="00A3153B">
        <w:t>e decrypter) of the document</w:t>
      </w:r>
    </w:p>
    <w:p w14:paraId="17316259" w14:textId="77777777" w:rsidR="00F856EB" w:rsidRDefault="000A4E94" w:rsidP="00D36317">
      <w:pPr>
        <w:pStyle w:val="ListParagraph"/>
        <w:numPr>
          <w:ilvl w:val="0"/>
          <w:numId w:val="12"/>
        </w:numPr>
      </w:pPr>
      <w:r w:rsidRPr="00A3153B">
        <w:t>contains</w:t>
      </w:r>
      <w:r w:rsidR="00BE2749" w:rsidRPr="00A3153B">
        <w:t xml:space="preserve"> a set of &lt;EncryptionProperty&gt; elements to store any meta data.</w:t>
      </w:r>
    </w:p>
    <w:p w14:paraId="2BE9AC00" w14:textId="68CDF240" w:rsidR="0036606B" w:rsidRPr="00A3153B" w:rsidRDefault="0036606B" w:rsidP="005B0D68">
      <w:r>
        <w:t xml:space="preserve">If it is needed to </w:t>
      </w:r>
      <w:r w:rsidRPr="00A3153B">
        <w:t>incorporate multiple data files into one encrypted document</w:t>
      </w:r>
      <w:r>
        <w:t xml:space="preserve"> then it is possible to pack the files to a single container and then encrypt the container. </w:t>
      </w:r>
    </w:p>
    <w:p w14:paraId="5ED7FA38" w14:textId="23B161B1" w:rsidR="006C5CEF" w:rsidRDefault="006C5CEF" w:rsidP="006E23C7">
      <w:pPr>
        <w:pStyle w:val="Heading3"/>
      </w:pPr>
      <w:bookmarkStart w:id="318" w:name="_Toc413334322"/>
      <w:bookmarkStart w:id="319" w:name="_Toc413334323"/>
      <w:bookmarkStart w:id="320" w:name="_Toc413334324"/>
      <w:bookmarkStart w:id="321" w:name="_Toc413334325"/>
      <w:bookmarkStart w:id="322" w:name="_Toc413334326"/>
      <w:bookmarkStart w:id="323" w:name="_Toc413334327"/>
      <w:bookmarkStart w:id="324" w:name="_Toc413334762"/>
      <w:bookmarkEnd w:id="318"/>
      <w:bookmarkEnd w:id="319"/>
      <w:bookmarkEnd w:id="320"/>
      <w:bookmarkEnd w:id="321"/>
      <w:bookmarkEnd w:id="322"/>
      <w:bookmarkEnd w:id="323"/>
      <w:r>
        <w:t>Encryption</w:t>
      </w:r>
      <w:bookmarkEnd w:id="324"/>
    </w:p>
    <w:p w14:paraId="3B2993CA" w14:textId="6E8E05B4" w:rsidR="006C5CEF" w:rsidRDefault="006C5CEF" w:rsidP="006C5CEF">
      <w:r w:rsidRPr="00A3153B">
        <w:t>In the following chapters we review most common encryption operations with JDigiDoc library.</w:t>
      </w:r>
      <w:r>
        <w:t xml:space="preserve"> </w:t>
      </w:r>
    </w:p>
    <w:p w14:paraId="45176FD1" w14:textId="77777777" w:rsidR="006C5CEF" w:rsidRDefault="006C5CEF" w:rsidP="006C5CEF">
      <w:r>
        <w:lastRenderedPageBreak/>
        <w:t xml:space="preserve">The process </w:t>
      </w:r>
      <w:r w:rsidRPr="00A3153B">
        <w:t xml:space="preserve">to compose an encrypted document </w:t>
      </w:r>
      <w:r>
        <w:t>is as follows</w:t>
      </w:r>
      <w:r w:rsidRPr="00A3153B">
        <w:t xml:space="preserve">: </w:t>
      </w:r>
    </w:p>
    <w:p w14:paraId="2F29910C" w14:textId="77777777" w:rsidR="006C5CEF" w:rsidRPr="00A3153B" w:rsidRDefault="006C5CEF" w:rsidP="006C5CEF">
      <w:pPr>
        <w:pStyle w:val="ListParagraph"/>
        <w:numPr>
          <w:ilvl w:val="0"/>
          <w:numId w:val="80"/>
        </w:numPr>
      </w:pPr>
      <w:r w:rsidRPr="00A3153B">
        <w:t>create the EncryptedData object first,</w:t>
      </w:r>
    </w:p>
    <w:p w14:paraId="68AE5751" w14:textId="77777777" w:rsidR="006C5CEF" w:rsidRDefault="006C5CEF" w:rsidP="006C5CEF">
      <w:pPr>
        <w:pStyle w:val="ListParagraph"/>
        <w:numPr>
          <w:ilvl w:val="0"/>
          <w:numId w:val="80"/>
        </w:numPr>
      </w:pPr>
      <w:r w:rsidRPr="00A3153B">
        <w:t>add all recipients’ certificates and other data,</w:t>
      </w:r>
    </w:p>
    <w:p w14:paraId="0358B617" w14:textId="77777777" w:rsidR="006C5CEF" w:rsidRPr="00A3153B" w:rsidRDefault="006C5CEF" w:rsidP="006C5CEF">
      <w:pPr>
        <w:pStyle w:val="ListParagraph"/>
        <w:numPr>
          <w:ilvl w:val="0"/>
          <w:numId w:val="80"/>
        </w:numPr>
      </w:pPr>
      <w:r>
        <w:t>add encryption properties,</w:t>
      </w:r>
    </w:p>
    <w:p w14:paraId="7D4E46E6" w14:textId="77777777" w:rsidR="006C5CEF" w:rsidRPr="00A3153B" w:rsidRDefault="006C5CEF" w:rsidP="006C5CEF">
      <w:pPr>
        <w:pStyle w:val="ListParagraph"/>
        <w:numPr>
          <w:ilvl w:val="0"/>
          <w:numId w:val="80"/>
        </w:numPr>
      </w:pPr>
      <w:r w:rsidRPr="00A3153B">
        <w:t>add the unencrypted data</w:t>
      </w:r>
      <w:r>
        <w:t xml:space="preserve"> and</w:t>
      </w:r>
      <w:r w:rsidRPr="00A3153B">
        <w:t xml:space="preserve"> encrypt </w:t>
      </w:r>
      <w:r>
        <w:t>it,</w:t>
      </w:r>
    </w:p>
    <w:p w14:paraId="2676EB32" w14:textId="03847B19" w:rsidR="006C5CEF" w:rsidRPr="00FF1028" w:rsidRDefault="006C5CEF" w:rsidP="006E23C7">
      <w:pPr>
        <w:pStyle w:val="ListParagraph"/>
        <w:numPr>
          <w:ilvl w:val="0"/>
          <w:numId w:val="80"/>
        </w:numPr>
      </w:pPr>
      <w:r w:rsidRPr="00A3153B">
        <w:t>finally store it in a file or other medium.</w:t>
      </w:r>
    </w:p>
    <w:p w14:paraId="1C193AC0" w14:textId="41553B40" w:rsidR="00BE2749" w:rsidRPr="00506C5B" w:rsidRDefault="00993710" w:rsidP="006E23C7">
      <w:pPr>
        <w:pStyle w:val="Heading4"/>
      </w:pPr>
      <w:bookmarkStart w:id="325" w:name="_Toc345343585"/>
      <w:bookmarkStart w:id="326" w:name="_Ref395050097"/>
      <w:r>
        <w:t>Creating</w:t>
      </w:r>
      <w:r w:rsidRPr="00506C5B">
        <w:t xml:space="preserve"> </w:t>
      </w:r>
      <w:r w:rsidR="0079586E">
        <w:t>E</w:t>
      </w:r>
      <w:r w:rsidR="00BE2749" w:rsidRPr="00506C5B">
        <w:t>ncrypted</w:t>
      </w:r>
      <w:r w:rsidR="0079586E">
        <w:t>D</w:t>
      </w:r>
      <w:bookmarkEnd w:id="325"/>
      <w:r>
        <w:t>ata object</w:t>
      </w:r>
      <w:bookmarkEnd w:id="326"/>
    </w:p>
    <w:p w14:paraId="56FC821F" w14:textId="77777777" w:rsidR="00BE2749" w:rsidRPr="00A3153B" w:rsidRDefault="00BE2749" w:rsidP="003A2BE3">
      <w:pPr>
        <w:pStyle w:val="eclipse"/>
      </w:pPr>
      <w:r w:rsidRPr="00A3153B">
        <w:t xml:space="preserve">EncryptedData cdoc = </w:t>
      </w:r>
      <w:r w:rsidRPr="00A3153B">
        <w:rPr>
          <w:b/>
          <w:bCs/>
          <w:color w:val="7F0055"/>
        </w:rPr>
        <w:t>new</w:t>
      </w:r>
      <w:r w:rsidRPr="00A3153B">
        <w:t xml:space="preserve"> EncryptedData(</w:t>
      </w:r>
    </w:p>
    <w:p w14:paraId="3018CEC2" w14:textId="77777777" w:rsidR="00BE2749" w:rsidRPr="00A3153B" w:rsidRDefault="00BE2749" w:rsidP="003A2BE3">
      <w:pPr>
        <w:pStyle w:val="eclipse"/>
        <w:rPr>
          <w:rStyle w:val="ecl-commentChar"/>
        </w:rPr>
      </w:pPr>
      <w:r w:rsidRPr="00A3153B">
        <w:tab/>
        <w:t xml:space="preserve">null, </w:t>
      </w:r>
      <w:r w:rsidRPr="00A3153B">
        <w:rPr>
          <w:rStyle w:val="ecl-commentChar"/>
        </w:rPr>
        <w:t>// optional Id attribute value</w:t>
      </w:r>
    </w:p>
    <w:p w14:paraId="42C0A6BE" w14:textId="77777777" w:rsidR="00BE2749" w:rsidRPr="00A3153B" w:rsidRDefault="00BE2749" w:rsidP="003A2BE3">
      <w:pPr>
        <w:pStyle w:val="eclipse"/>
        <w:rPr>
          <w:rStyle w:val="ecl-commentChar"/>
        </w:rPr>
      </w:pPr>
      <w:r w:rsidRPr="00A3153B">
        <w:tab/>
        <w:t xml:space="preserve">null, </w:t>
      </w:r>
      <w:r w:rsidRPr="00A3153B">
        <w:rPr>
          <w:rStyle w:val="ecl-commentChar"/>
        </w:rPr>
        <w:t>// optional Type attribute value</w:t>
      </w:r>
    </w:p>
    <w:p w14:paraId="73C99EB0" w14:textId="6BDAEE3D" w:rsidR="00BE2749" w:rsidRPr="00A3153B" w:rsidRDefault="00BE2749" w:rsidP="003A2BE3">
      <w:pPr>
        <w:pStyle w:val="eclipse"/>
      </w:pPr>
      <w:r w:rsidRPr="00A3153B">
        <w:tab/>
        <w:t xml:space="preserve">null, </w:t>
      </w:r>
      <w:r w:rsidRPr="00A3153B">
        <w:rPr>
          <w:rStyle w:val="ecl-commentChar"/>
        </w:rPr>
        <w:t>// optional Mime</w:t>
      </w:r>
      <w:r w:rsidR="00585B17">
        <w:rPr>
          <w:rStyle w:val="ecl-commentChar"/>
        </w:rPr>
        <w:t>T</w:t>
      </w:r>
      <w:r w:rsidR="000A4E94" w:rsidRPr="00A3153B">
        <w:rPr>
          <w:rStyle w:val="ecl-commentChar"/>
        </w:rPr>
        <w:t>ype</w:t>
      </w:r>
      <w:r w:rsidRPr="00A3153B">
        <w:rPr>
          <w:rStyle w:val="ecl-commentChar"/>
        </w:rPr>
        <w:t xml:space="preserve"> attribute value</w:t>
      </w:r>
    </w:p>
    <w:p w14:paraId="18D9B3B6" w14:textId="77777777" w:rsidR="00BE2749" w:rsidRPr="00A3153B" w:rsidRDefault="00BE2749" w:rsidP="003A2BE3">
      <w:pPr>
        <w:pStyle w:val="eclipse"/>
      </w:pPr>
      <w:r w:rsidRPr="00A3153B">
        <w:tab/>
        <w:t>EncryptedData.</w:t>
      </w:r>
      <w:r w:rsidRPr="00A3153B">
        <w:rPr>
          <w:color w:val="2A00FF"/>
          <w:szCs w:val="18"/>
        </w:rPr>
        <w:t>DENC_XMLNS_XMLENC</w:t>
      </w:r>
      <w:r w:rsidRPr="00A3153B">
        <w:t xml:space="preserve">,  </w:t>
      </w:r>
      <w:r w:rsidRPr="00A3153B">
        <w:rPr>
          <w:rStyle w:val="ecl-commentChar"/>
        </w:rPr>
        <w:t>// fixed xml namespace</w:t>
      </w:r>
    </w:p>
    <w:p w14:paraId="72D004A3" w14:textId="77777777" w:rsidR="00BE2749" w:rsidRPr="00A3153B" w:rsidRDefault="00BE2749" w:rsidP="003A2BE3">
      <w:pPr>
        <w:pStyle w:val="eclipse"/>
      </w:pPr>
      <w:r w:rsidRPr="00A3153B">
        <w:tab/>
        <w:t>EncryptedData.</w:t>
      </w:r>
      <w:r w:rsidRPr="00A3153B">
        <w:rPr>
          <w:color w:val="2A00FF"/>
          <w:szCs w:val="18"/>
        </w:rPr>
        <w:t>DENC_ENC_METHOD_AES128</w:t>
      </w:r>
      <w:r w:rsidRPr="00A3153B">
        <w:t xml:space="preserve">); </w:t>
      </w:r>
      <w:r w:rsidRPr="00A3153B">
        <w:rPr>
          <w:rStyle w:val="ecl-commentChar"/>
        </w:rPr>
        <w:t>// fixed cryptographic algorithm</w:t>
      </w:r>
    </w:p>
    <w:p w14:paraId="314ED1E9" w14:textId="6D29D406" w:rsidR="00080187" w:rsidRPr="00A3153B" w:rsidRDefault="00BE2749" w:rsidP="00BE2749">
      <w:r w:rsidRPr="00A3153B">
        <w:t>Optional attribute values have to be passed in as nulls in case you don't need them. Passing in for example an empty string will case this to be considered a valid attribute value</w:t>
      </w:r>
      <w:r w:rsidR="00080187" w:rsidRPr="00A3153B">
        <w:t>.</w:t>
      </w:r>
      <w:r w:rsidR="00186727">
        <w:t xml:space="preserve"> More information about the </w:t>
      </w:r>
      <w:r w:rsidR="003F4282">
        <w:t xml:space="preserve">attribute values </w:t>
      </w:r>
      <w:r w:rsidR="00186727">
        <w:t xml:space="preserve">can be found from </w:t>
      </w:r>
      <w:r w:rsidR="00186727">
        <w:fldChar w:fldCharType="begin"/>
      </w:r>
      <w:r w:rsidR="00186727">
        <w:instrText xml:space="preserve"> REF _Ref373923555 \r \h </w:instrText>
      </w:r>
      <w:r w:rsidR="00186727">
        <w:fldChar w:fldCharType="separate"/>
      </w:r>
      <w:r w:rsidR="005B0D68">
        <w:t>[12]</w:t>
      </w:r>
      <w:r w:rsidR="00186727">
        <w:fldChar w:fldCharType="end"/>
      </w:r>
      <w:r w:rsidR="00186727">
        <w:t>.</w:t>
      </w:r>
    </w:p>
    <w:p w14:paraId="520D4E87" w14:textId="2DD6C29B" w:rsidR="00585B17" w:rsidRDefault="00585B17" w:rsidP="00BE2749">
      <w:r>
        <w:t xml:space="preserve">The “MimeType” attribute of &lt;EncryptedData&gt; element reflects the mime type of the original data that is encrypted. </w:t>
      </w:r>
      <w:r w:rsidR="005B0EC4">
        <w:t xml:space="preserve">The default value </w:t>
      </w:r>
      <w:r w:rsidR="005B0EC4" w:rsidRPr="005B0EC4">
        <w:t xml:space="preserve">„application/octet-stream“ </w:t>
      </w:r>
      <w:r w:rsidR="005B0EC4">
        <w:t xml:space="preserve">can be used, except in the following cases (for compatibility with DigiDoc3 Crypto application): </w:t>
      </w:r>
    </w:p>
    <w:p w14:paraId="34EACED8" w14:textId="77777777" w:rsidR="00B11C44" w:rsidRDefault="00B11C44" w:rsidP="00B11C44">
      <w:pPr>
        <w:pStyle w:val="ListParagraph"/>
        <w:numPr>
          <w:ilvl w:val="0"/>
          <w:numId w:val="81"/>
        </w:numPr>
      </w:pPr>
      <w:r>
        <w:t>If encrypting a BDOC 2.1 document, then the “MimeType” attribute should be set as:</w:t>
      </w:r>
    </w:p>
    <w:p w14:paraId="2F0E1281" w14:textId="77777777" w:rsidR="00B11C44" w:rsidRDefault="00B11C44" w:rsidP="00B11C44">
      <w:pPr>
        <w:pStyle w:val="ListParagraph"/>
        <w:ind w:left="720"/>
        <w:rPr>
          <w:rFonts w:ascii="Consolas" w:hAnsi="Consolas" w:cs="Consolas"/>
          <w:sz w:val="18"/>
          <w:szCs w:val="18"/>
        </w:rPr>
      </w:pPr>
      <w:r w:rsidRPr="00A3153B">
        <w:rPr>
          <w:rFonts w:ascii="Consolas" w:hAnsi="Consolas" w:cs="Consolas"/>
          <w:sz w:val="18"/>
          <w:szCs w:val="18"/>
        </w:rPr>
        <w:t>"</w:t>
      </w:r>
      <w:r w:rsidRPr="006E23C7">
        <w:rPr>
          <w:rFonts w:ascii="Consolas" w:hAnsi="Consolas" w:cs="Consolas"/>
          <w:sz w:val="18"/>
          <w:szCs w:val="18"/>
        </w:rPr>
        <w:t>application/vnd.etsi.asic-e+zip</w:t>
      </w:r>
      <w:r w:rsidRPr="00A3153B">
        <w:rPr>
          <w:rFonts w:ascii="Consolas" w:hAnsi="Consolas" w:cs="Consolas"/>
          <w:sz w:val="18"/>
          <w:szCs w:val="18"/>
        </w:rPr>
        <w:t>"</w:t>
      </w:r>
    </w:p>
    <w:p w14:paraId="49E8B721" w14:textId="77777777" w:rsidR="00B11C44" w:rsidRPr="00A3153B" w:rsidRDefault="00B11C44" w:rsidP="00B11C44">
      <w:pPr>
        <w:ind w:firstLine="720"/>
      </w:pPr>
      <w:r>
        <w:t xml:space="preserve">which has also been defined as constant: </w:t>
      </w:r>
      <w:r w:rsidRPr="006E23C7">
        <w:rPr>
          <w:rFonts w:ascii="Consolas" w:hAnsi="Consolas" w:cs="Consolas"/>
          <w:sz w:val="18"/>
          <w:szCs w:val="18"/>
        </w:rPr>
        <w:t>SignedDoc.MIMET_FILE_CONTENT_20</w:t>
      </w:r>
    </w:p>
    <w:p w14:paraId="37D79250" w14:textId="2F0CC77E" w:rsidR="00080187" w:rsidRPr="00A3153B" w:rsidRDefault="00BE2749" w:rsidP="006E23C7">
      <w:pPr>
        <w:pStyle w:val="ListParagraph"/>
        <w:numPr>
          <w:ilvl w:val="0"/>
          <w:numId w:val="81"/>
        </w:numPr>
      </w:pPr>
      <w:r w:rsidRPr="00A3153B">
        <w:t>If e</w:t>
      </w:r>
      <w:r w:rsidR="000A4E94" w:rsidRPr="00A3153B">
        <w:t xml:space="preserve">ncrypting a </w:t>
      </w:r>
      <w:r w:rsidR="00585B17">
        <w:t>DIGIDOC-XML 1.3</w:t>
      </w:r>
      <w:r w:rsidR="00585B17" w:rsidRPr="00A3153B">
        <w:t xml:space="preserve"> </w:t>
      </w:r>
      <w:r w:rsidR="000A4E94" w:rsidRPr="00A3153B">
        <w:t>document</w:t>
      </w:r>
      <w:r w:rsidR="00786684">
        <w:t xml:space="preserve"> (and also when using a temporary DDOC container for encapsulating the original files to be encrypted</w:t>
      </w:r>
      <w:r w:rsidR="00786684">
        <w:rPr>
          <w:rStyle w:val="FootnoteReference"/>
        </w:rPr>
        <w:footnoteReference w:id="2"/>
      </w:r>
      <w:r w:rsidR="00786684">
        <w:t>)</w:t>
      </w:r>
      <w:r w:rsidR="000A4E94" w:rsidRPr="00A3153B">
        <w:t>, you should assign the “</w:t>
      </w:r>
      <w:r w:rsidR="00585B17">
        <w:t>Mime</w:t>
      </w:r>
      <w:r w:rsidR="000A4E94" w:rsidRPr="00A3153B">
        <w:t>Type” attribute following</w:t>
      </w:r>
      <w:r w:rsidRPr="00A3153B">
        <w:t xml:space="preserve"> value: </w:t>
      </w:r>
    </w:p>
    <w:p w14:paraId="6414E984" w14:textId="77777777" w:rsidR="00080187" w:rsidRPr="00A3153B" w:rsidRDefault="00BE2749" w:rsidP="006E23C7">
      <w:pPr>
        <w:pStyle w:val="ListParagraph"/>
        <w:ind w:left="720"/>
      </w:pPr>
      <w:r w:rsidRPr="00A3153B">
        <w:rPr>
          <w:rFonts w:ascii="Consolas" w:hAnsi="Consolas" w:cs="Consolas"/>
          <w:sz w:val="18"/>
          <w:szCs w:val="18"/>
        </w:rPr>
        <w:t>"</w:t>
      </w:r>
      <w:hyperlink r:id="rId64" w:history="1">
        <w:r w:rsidRPr="00A3153B">
          <w:rPr>
            <w:rFonts w:ascii="Consolas" w:hAnsi="Consolas" w:cs="Consolas"/>
            <w:sz w:val="18"/>
            <w:szCs w:val="18"/>
          </w:rPr>
          <w:t>http://www.sk.ee/DigiDoc/v1.3.0/digidoc.xsd</w:t>
        </w:r>
      </w:hyperlink>
      <w:r w:rsidRPr="00A3153B">
        <w:rPr>
          <w:rFonts w:ascii="Consolas" w:hAnsi="Consolas" w:cs="Consolas"/>
          <w:sz w:val="18"/>
          <w:szCs w:val="18"/>
        </w:rPr>
        <w:t>"</w:t>
      </w:r>
      <w:r w:rsidRPr="00A3153B">
        <w:t xml:space="preserve"> </w:t>
      </w:r>
    </w:p>
    <w:p w14:paraId="7BA0AE02" w14:textId="1C8645A4" w:rsidR="00B26A84" w:rsidRDefault="00BE2749" w:rsidP="006E23C7">
      <w:pPr>
        <w:ind w:firstLine="720"/>
      </w:pPr>
      <w:r w:rsidRPr="00A3153B">
        <w:t>which has also been defined as a constant:</w:t>
      </w:r>
      <w:r w:rsidR="009C3889">
        <w:rPr>
          <w:rFonts w:ascii="Consolas" w:hAnsi="Consolas" w:cs="Consolas"/>
          <w:sz w:val="18"/>
          <w:szCs w:val="18"/>
        </w:rPr>
        <w:t xml:space="preserve"> </w:t>
      </w:r>
      <w:r w:rsidRPr="006E23C7">
        <w:rPr>
          <w:rFonts w:ascii="Consolas" w:hAnsi="Consolas" w:cs="Consolas"/>
          <w:sz w:val="18"/>
          <w:szCs w:val="18"/>
        </w:rPr>
        <w:t>EncryptedData.DENC_ENCDATA_TYPE_DDOC</w:t>
      </w:r>
      <w:r w:rsidRPr="00A3153B">
        <w:t xml:space="preserve"> </w:t>
      </w:r>
    </w:p>
    <w:p w14:paraId="268932FA" w14:textId="77777777" w:rsidR="00433234" w:rsidRDefault="00433234" w:rsidP="00BE2749"/>
    <w:p w14:paraId="2B9B7762" w14:textId="081A049E" w:rsidR="00F856EB" w:rsidRPr="00A3153B" w:rsidRDefault="009C3889" w:rsidP="00BE2749">
      <w:r w:rsidRPr="006E23C7">
        <w:rPr>
          <w:b/>
        </w:rPr>
        <w:t>Note</w:t>
      </w:r>
      <w:r>
        <w:t>: t</w:t>
      </w:r>
      <w:r w:rsidR="00BE2749" w:rsidRPr="00A3153B">
        <w:t xml:space="preserve">he attribute “MimeType” </w:t>
      </w:r>
      <w:r>
        <w:t>was</w:t>
      </w:r>
      <w:r w:rsidR="00186727">
        <w:t xml:space="preserve"> </w:t>
      </w:r>
      <w:r w:rsidR="00F856EB" w:rsidRPr="00A3153B">
        <w:t xml:space="preserve">also </w:t>
      </w:r>
      <w:r>
        <w:t xml:space="preserve">historically </w:t>
      </w:r>
      <w:r w:rsidR="00186727">
        <w:t xml:space="preserve">used </w:t>
      </w:r>
      <w:r w:rsidR="00BE2749" w:rsidRPr="00A3153B">
        <w:t xml:space="preserve">to store the fact that the data has been packed with ZLIB algorithm before encryption. </w:t>
      </w:r>
      <w:r w:rsidR="00D22995">
        <w:t>As c</w:t>
      </w:r>
      <w:r w:rsidR="00CA1632">
        <w:t>ompressing data during encryption is deprecated since v3.9 of the library</w:t>
      </w:r>
      <w:r>
        <w:t xml:space="preserve"> </w:t>
      </w:r>
      <w:r w:rsidR="00D22995">
        <w:t>then</w:t>
      </w:r>
      <w:r>
        <w:t xml:space="preserve"> this case should not be used</w:t>
      </w:r>
      <w:r w:rsidR="00D22995">
        <w:t xml:space="preserve"> any longer</w:t>
      </w:r>
      <w:r w:rsidR="00CA1632">
        <w:t xml:space="preserve">. If compression has been used </w:t>
      </w:r>
      <w:r>
        <w:t xml:space="preserve">nevertheless, </w:t>
      </w:r>
      <w:r w:rsidR="00CA1632">
        <w:t>then t</w:t>
      </w:r>
      <w:r w:rsidR="00BE2749" w:rsidRPr="00A3153B">
        <w:t xml:space="preserve">he library </w:t>
      </w:r>
      <w:r>
        <w:t xml:space="preserve">automatically </w:t>
      </w:r>
      <w:r w:rsidR="00BE2749" w:rsidRPr="00A3153B">
        <w:t xml:space="preserve">assigns </w:t>
      </w:r>
      <w:r w:rsidR="00263BFA">
        <w:t xml:space="preserve">the following value </w:t>
      </w:r>
      <w:r w:rsidR="00BE2749" w:rsidRPr="00A3153B">
        <w:t xml:space="preserve">to </w:t>
      </w:r>
      <w:r w:rsidR="00CA1632">
        <w:t>“</w:t>
      </w:r>
      <w:r w:rsidR="00BE2749" w:rsidRPr="00A3153B">
        <w:t>MimeType</w:t>
      </w:r>
      <w:r w:rsidR="00CA1632">
        <w:t>”</w:t>
      </w:r>
      <w:r w:rsidR="00BE2749" w:rsidRPr="00A3153B">
        <w:t xml:space="preserve"> attribute</w:t>
      </w:r>
      <w:r w:rsidR="00263BFA">
        <w:t>:</w:t>
      </w:r>
    </w:p>
    <w:p w14:paraId="063FC259" w14:textId="77777777" w:rsidR="00F856EB" w:rsidRPr="00A3153B" w:rsidRDefault="00BE2749" w:rsidP="006E23C7">
      <w:pPr>
        <w:pStyle w:val="ListParagraph"/>
        <w:ind w:left="720"/>
        <w:rPr>
          <w:rFonts w:ascii="Consolas" w:hAnsi="Consolas" w:cs="Consolas"/>
          <w:sz w:val="18"/>
          <w:szCs w:val="18"/>
        </w:rPr>
      </w:pPr>
      <w:r w:rsidRPr="00A3153B">
        <w:rPr>
          <w:rFonts w:ascii="Consolas" w:hAnsi="Consolas" w:cs="Consolas"/>
          <w:sz w:val="18"/>
          <w:szCs w:val="18"/>
        </w:rPr>
        <w:t>"</w:t>
      </w:r>
      <w:hyperlink r:id="rId65" w:history="1">
        <w:r w:rsidRPr="00A3153B">
          <w:rPr>
            <w:rFonts w:ascii="Consolas" w:hAnsi="Consolas" w:cs="Consolas"/>
            <w:sz w:val="18"/>
            <w:szCs w:val="18"/>
          </w:rPr>
          <w:t>http://www.isi.edu/in-noes/iana/assignments/media-types/application/zip</w:t>
        </w:r>
      </w:hyperlink>
      <w:r w:rsidR="000A4E94" w:rsidRPr="00A3153B">
        <w:rPr>
          <w:rFonts w:ascii="Consolas" w:hAnsi="Consolas" w:cs="Consolas"/>
          <w:sz w:val="18"/>
          <w:szCs w:val="18"/>
        </w:rPr>
        <w:t>"</w:t>
      </w:r>
      <w:r w:rsidRPr="00A3153B">
        <w:rPr>
          <w:rFonts w:ascii="Consolas" w:hAnsi="Consolas" w:cs="Consolas"/>
          <w:sz w:val="18"/>
          <w:szCs w:val="18"/>
        </w:rPr>
        <w:t xml:space="preserve"> </w:t>
      </w:r>
    </w:p>
    <w:p w14:paraId="077597A0" w14:textId="1873A060" w:rsidR="00BE2749" w:rsidRPr="00A3153B" w:rsidRDefault="00186727" w:rsidP="00BE2749">
      <w:r>
        <w:t>I</w:t>
      </w:r>
      <w:r w:rsidR="00BE2749" w:rsidRPr="00A3153B">
        <w:t xml:space="preserve">f the </w:t>
      </w:r>
      <w:r>
        <w:t>“</w:t>
      </w:r>
      <w:r w:rsidR="00BE2749" w:rsidRPr="00A3153B">
        <w:t>MimeType</w:t>
      </w:r>
      <w:r>
        <w:t>”</w:t>
      </w:r>
      <w:r w:rsidR="00BE2749" w:rsidRPr="00A3153B">
        <w:t xml:space="preserve"> attribute was </w:t>
      </w:r>
      <w:r>
        <w:t xml:space="preserve">already set by the library’s user </w:t>
      </w:r>
      <w:r w:rsidR="00BE2749" w:rsidRPr="00A3153B">
        <w:t xml:space="preserve">then the </w:t>
      </w:r>
      <w:r>
        <w:t>original “MimeType”</w:t>
      </w:r>
      <w:r w:rsidRPr="00A3153B">
        <w:t xml:space="preserve"> </w:t>
      </w:r>
      <w:r w:rsidR="00BE2749" w:rsidRPr="00A3153B">
        <w:t>value is stored in an &lt;EncryptionProperty Name=”OriginalMimeType”&gt; subelement.</w:t>
      </w:r>
      <w:r w:rsidR="009C3889">
        <w:t xml:space="preserve"> </w:t>
      </w:r>
      <w:r w:rsidR="00BE2749" w:rsidRPr="00A3153B">
        <w:t xml:space="preserve">If </w:t>
      </w:r>
      <w:r w:rsidR="00BE2749" w:rsidRPr="00A3153B">
        <w:lastRenderedPageBreak/>
        <w:t xml:space="preserve">JDigiDoc reads a document with this specific </w:t>
      </w:r>
      <w:r>
        <w:t>“</w:t>
      </w:r>
      <w:r w:rsidR="00BE2749" w:rsidRPr="00A3153B">
        <w:t>MimeType</w:t>
      </w:r>
      <w:r>
        <w:t>”</w:t>
      </w:r>
      <w:r w:rsidR="00BE2749" w:rsidRPr="00A3153B">
        <w:t xml:space="preserve"> then it decompresses the decrypted data and restores the original mime type if one is found.</w:t>
      </w:r>
    </w:p>
    <w:p w14:paraId="45467C3D" w14:textId="77777777" w:rsidR="00BE2749" w:rsidRPr="00506C5B" w:rsidRDefault="00BE2749" w:rsidP="006E23C7">
      <w:pPr>
        <w:pStyle w:val="Heading4"/>
      </w:pPr>
      <w:bookmarkStart w:id="327" w:name="_Toc345343586"/>
      <w:r w:rsidRPr="00506C5B">
        <w:t>Adding recipient info</w:t>
      </w:r>
      <w:bookmarkEnd w:id="327"/>
    </w:p>
    <w:p w14:paraId="3C1902F5" w14:textId="69E72350" w:rsidR="000A4E94" w:rsidRPr="00A3153B" w:rsidRDefault="00BE2749" w:rsidP="00BE2749">
      <w:r w:rsidRPr="00A3153B">
        <w:t xml:space="preserve">Every encrypted document should have at least one recipient block, otherwise nobody can decrypt it. </w:t>
      </w:r>
    </w:p>
    <w:p w14:paraId="548E3F2A" w14:textId="548DA4C7" w:rsidR="003D140D" w:rsidRPr="00A3153B" w:rsidRDefault="001769C0" w:rsidP="003D140D">
      <w:r w:rsidRPr="00A3153B">
        <w:t xml:space="preserve">It is possible to encrypt for multiple certificates at once. </w:t>
      </w:r>
      <w:r w:rsidR="003D140D" w:rsidRPr="00A3153B">
        <w:t>Certificates for encryption are fetched from a file in the file system (DER and PEM encoding are supported), possible sources for finding them can be:</w:t>
      </w:r>
    </w:p>
    <w:p w14:paraId="701A138F" w14:textId="77777777" w:rsidR="003D140D" w:rsidRPr="00A3153B" w:rsidRDefault="003D140D" w:rsidP="003D140D">
      <w:pPr>
        <w:pStyle w:val="ListParagraph"/>
        <w:numPr>
          <w:ilvl w:val="0"/>
          <w:numId w:val="16"/>
        </w:numPr>
      </w:pPr>
      <w:r w:rsidRPr="00A3153B">
        <w:t>Windows Certificate Store (“Other Persons”)</w:t>
      </w:r>
    </w:p>
    <w:p w14:paraId="336D44F8" w14:textId="77777777" w:rsidR="003D140D" w:rsidRPr="00A3153B" w:rsidRDefault="003D140D" w:rsidP="003D140D">
      <w:pPr>
        <w:pStyle w:val="ListParagraph"/>
        <w:numPr>
          <w:ilvl w:val="0"/>
          <w:numId w:val="16"/>
        </w:numPr>
      </w:pPr>
      <w:r w:rsidRPr="00A3153B">
        <w:t xml:space="preserve">LDAP directories (for Estonian ID card holders, all valid certificates are available at: </w:t>
      </w:r>
      <w:hyperlink r:id="rId66" w:tgtFrame="_blank" w:history="1">
        <w:r w:rsidRPr="00A3153B">
          <w:rPr>
            <w:rStyle w:val="Hyperlink"/>
          </w:rPr>
          <w:t>ldap://ldap.sk.ee</w:t>
        </w:r>
      </w:hyperlink>
      <w:r w:rsidRPr="00A3153B">
        <w:rPr>
          <w:rStyle w:val="mediumtext"/>
        </w:rPr>
        <w:t xml:space="preserve">, see also </w:t>
      </w:r>
      <w:hyperlink r:id="rId67" w:history="1">
        <w:r w:rsidRPr="00FC5733">
          <w:rPr>
            <w:rStyle w:val="Hyperlink"/>
          </w:rPr>
          <w:t>https://www.sk.ee/en/repository/ldap/</w:t>
        </w:r>
      </w:hyperlink>
      <w:r w:rsidRPr="00FC5733">
        <w:t>).</w:t>
      </w:r>
    </w:p>
    <w:p w14:paraId="01FBA6DA" w14:textId="77777777" w:rsidR="003D140D" w:rsidRPr="00A3153B" w:rsidRDefault="003D140D" w:rsidP="003D140D">
      <w:pPr>
        <w:pStyle w:val="ListParagraph"/>
        <w:numPr>
          <w:ilvl w:val="0"/>
          <w:numId w:val="16"/>
        </w:numPr>
      </w:pPr>
      <w:r w:rsidRPr="00A3153B">
        <w:t>ID-card in smart-card reader.</w:t>
      </w:r>
    </w:p>
    <w:p w14:paraId="7B9FB4F3" w14:textId="63429FE2" w:rsidR="001B63A0" w:rsidRPr="006E23C7" w:rsidRDefault="001B63A0" w:rsidP="006E23C7">
      <w:pPr>
        <w:rPr>
          <w:b/>
        </w:rPr>
      </w:pPr>
      <w:r w:rsidRPr="00A3153B">
        <w:t>Note that in JDigiDoc library, the certificates that can be used for encryption must have the value “Key Encipherment” included in “Key Usage” attribute field. In case of Estonian ID cards and Digi-ID it's the authentication certificate. The recipient’s certificate must be in PEM format.</w:t>
      </w:r>
    </w:p>
    <w:p w14:paraId="70F0C05C" w14:textId="1C0FB169" w:rsidR="006D592C" w:rsidRDefault="006D592C" w:rsidP="006E23C7">
      <w:r w:rsidRPr="00FF1028">
        <w:rPr>
          <w:b/>
        </w:rPr>
        <w:t>NB</w:t>
      </w:r>
      <w:r>
        <w:t>!</w:t>
      </w:r>
      <w:r w:rsidRPr="00A3153B">
        <w:t xml:space="preserve"> </w:t>
      </w:r>
      <w:r w:rsidR="003225BB">
        <w:t>E</w:t>
      </w:r>
      <w:r w:rsidRPr="00A3153B">
        <w:t>ncryption should be done for the authentication certificates on all the recipient’s valid identity tokens</w:t>
      </w:r>
      <w:r w:rsidR="00746708">
        <w:t>, i.e. if the recipient has a valid ID-card and Digi-ID card then encryption should be done for the certificates on both of the tokens</w:t>
      </w:r>
      <w:r>
        <w:t xml:space="preserve">. Mobile-ID authentication certificate should not be used for encryption as decryption with Mobile-ID is not possible. </w:t>
      </w:r>
    </w:p>
    <w:p w14:paraId="2ED0E9F0" w14:textId="27D593E3" w:rsidR="003225BB" w:rsidRDefault="003225BB" w:rsidP="006E23C7">
      <w:r>
        <w:t>For example, the following process can be used to select the appropriate certificate</w:t>
      </w:r>
      <w:r w:rsidR="001133F9">
        <w:t>(</w:t>
      </w:r>
      <w:r>
        <w:t>s</w:t>
      </w:r>
      <w:r w:rsidR="001133F9">
        <w:t>)</w:t>
      </w:r>
      <w:r>
        <w:t xml:space="preserve"> to be used for encryption:</w:t>
      </w:r>
    </w:p>
    <w:p w14:paraId="27826857" w14:textId="4CA044A1" w:rsidR="003225BB" w:rsidRDefault="003225BB" w:rsidP="006E23C7">
      <w:pPr>
        <w:pStyle w:val="ListParagraph"/>
        <w:numPr>
          <w:ilvl w:val="0"/>
          <w:numId w:val="83"/>
        </w:numPr>
      </w:pPr>
      <w:r>
        <w:t>Check that the certificate’s “KeyUsage” field includes “KeyEncipherment” value</w:t>
      </w:r>
    </w:p>
    <w:p w14:paraId="5797DF74" w14:textId="3AE49D53" w:rsidR="00686577" w:rsidRPr="00A3153B" w:rsidRDefault="00686577" w:rsidP="006E23C7">
      <w:pPr>
        <w:pStyle w:val="ListParagraph"/>
        <w:numPr>
          <w:ilvl w:val="0"/>
          <w:numId w:val="83"/>
        </w:numPr>
      </w:pPr>
      <w:r>
        <w:t>Check that the certificate is not a Mobile-ID certificate by inspecting the certificate policy value in “CertificatePolicies” field. In case of a Mobile-ID certificate, the certificate policy identifier value is a string starting with “</w:t>
      </w:r>
      <w:r w:rsidRPr="00686577">
        <w:t>1.3.6.1.4.1.10015.1.3.</w:t>
      </w:r>
      <w:r>
        <w:t>” or “</w:t>
      </w:r>
      <w:r w:rsidRPr="00686577">
        <w:t>1.3.6.1.4.1.10015.11.1.</w:t>
      </w:r>
      <w:r>
        <w:t>”.</w:t>
      </w:r>
    </w:p>
    <w:p w14:paraId="0DF0C555" w14:textId="77777777" w:rsidR="001B1B9D" w:rsidRDefault="001B1B9D" w:rsidP="00BE2749"/>
    <w:p w14:paraId="26933FD5" w14:textId="6820C324" w:rsidR="00407A21" w:rsidRPr="00A3153B" w:rsidRDefault="00BE2749" w:rsidP="00BE2749">
      <w:r w:rsidRPr="00A3153B">
        <w:t xml:space="preserve">For every recipient the library </w:t>
      </w:r>
      <w:r w:rsidR="006B7ED7" w:rsidRPr="00A3153B">
        <w:t>creates a &lt;EncryptedKey&gt; element and stores the following data within that element</w:t>
      </w:r>
      <w:r w:rsidR="00407A21" w:rsidRPr="00A3153B">
        <w:t>:</w:t>
      </w:r>
    </w:p>
    <w:p w14:paraId="7A048526" w14:textId="4BEB1C23" w:rsidR="00407A21" w:rsidRPr="00A3153B" w:rsidRDefault="00BE2749" w:rsidP="00D36317">
      <w:pPr>
        <w:pStyle w:val="ListParagraph"/>
        <w:numPr>
          <w:ilvl w:val="0"/>
          <w:numId w:val="55"/>
        </w:numPr>
      </w:pPr>
      <w:r w:rsidRPr="00A3153B">
        <w:t xml:space="preserve">the AES transport key encrypted </w:t>
      </w:r>
      <w:r w:rsidR="00407A21" w:rsidRPr="00A3153B">
        <w:t>with the recipients certificate</w:t>
      </w:r>
    </w:p>
    <w:p w14:paraId="1A74FA8B" w14:textId="4EAC4776" w:rsidR="00407A21" w:rsidRPr="00A3153B" w:rsidRDefault="00407A21" w:rsidP="00D36317">
      <w:pPr>
        <w:pStyle w:val="ListParagraph"/>
        <w:numPr>
          <w:ilvl w:val="0"/>
          <w:numId w:val="55"/>
        </w:numPr>
      </w:pPr>
      <w:r w:rsidRPr="00A3153B">
        <w:t xml:space="preserve">the </w:t>
      </w:r>
      <w:r w:rsidR="0084061A" w:rsidRPr="00A3153B">
        <w:t xml:space="preserve">recipient’s </w:t>
      </w:r>
      <w:r w:rsidRPr="00A3153B">
        <w:t>certificate itself</w:t>
      </w:r>
    </w:p>
    <w:p w14:paraId="14BC642A" w14:textId="77777777" w:rsidR="000A4E94" w:rsidRPr="00A3153B" w:rsidRDefault="00BE2749" w:rsidP="00D36317">
      <w:pPr>
        <w:pStyle w:val="ListParagraph"/>
        <w:numPr>
          <w:ilvl w:val="0"/>
          <w:numId w:val="55"/>
        </w:numPr>
      </w:pPr>
      <w:r w:rsidRPr="00A3153B">
        <w:t xml:space="preserve">possibly some other data used to identify the key. </w:t>
      </w:r>
    </w:p>
    <w:p w14:paraId="78EB2109" w14:textId="7E0A9368" w:rsidR="00BE2749" w:rsidRPr="00A3153B" w:rsidRDefault="00BE2749" w:rsidP="00BE2749">
      <w:r w:rsidRPr="00A3153B">
        <w:t xml:space="preserve">EncryptedKey object </w:t>
      </w:r>
      <w:r w:rsidR="00A51A94" w:rsidRPr="00A3153B">
        <w:t xml:space="preserve">with the recipient’s data </w:t>
      </w:r>
      <w:r w:rsidR="002C7911" w:rsidRPr="00A3153B">
        <w:t xml:space="preserve">can be </w:t>
      </w:r>
      <w:r w:rsidRPr="00A3153B">
        <w:t>added as follows:</w:t>
      </w:r>
    </w:p>
    <w:p w14:paraId="6F5F5C2A" w14:textId="77777777" w:rsidR="00BE2749" w:rsidRPr="00A3153B" w:rsidRDefault="00BE2749" w:rsidP="003A2BE3">
      <w:pPr>
        <w:pStyle w:val="eclipse"/>
      </w:pPr>
      <w:r w:rsidRPr="00A3153B">
        <w:t xml:space="preserve">X509Certificate </w:t>
      </w:r>
      <w:r w:rsidRPr="00A3153B">
        <w:rPr>
          <w:i/>
          <w:color w:val="2A00FF"/>
          <w:szCs w:val="18"/>
        </w:rPr>
        <w:t>recvCert</w:t>
      </w:r>
      <w:r w:rsidRPr="00A3153B">
        <w:t xml:space="preserve"> = SignedDoc.readCertificate(</w:t>
      </w:r>
      <w:r w:rsidRPr="00A3153B">
        <w:rPr>
          <w:b/>
          <w:bCs/>
          <w:color w:val="7F0055"/>
        </w:rPr>
        <w:t>new</w:t>
      </w:r>
      <w:r w:rsidRPr="00A3153B">
        <w:t xml:space="preserve"> File(</w:t>
      </w:r>
      <w:r w:rsidRPr="00A3153B">
        <w:rPr>
          <w:color w:val="2A00FF"/>
          <w:szCs w:val="18"/>
        </w:rPr>
        <w:t>certFile</w:t>
      </w:r>
      <w:r w:rsidRPr="00A3153B">
        <w:t>));</w:t>
      </w:r>
    </w:p>
    <w:p w14:paraId="385FA7E0" w14:textId="77777777" w:rsidR="00BE2749" w:rsidRPr="00A3153B" w:rsidRDefault="00BE2749" w:rsidP="003A2BE3">
      <w:pPr>
        <w:pStyle w:val="eclipse"/>
      </w:pPr>
      <w:r w:rsidRPr="00A3153B">
        <w:t xml:space="preserve">EncryptedKey </w:t>
      </w:r>
      <w:r w:rsidRPr="00A3153B">
        <w:rPr>
          <w:i/>
          <w:color w:val="2A00FF"/>
          <w:szCs w:val="18"/>
        </w:rPr>
        <w:t>ekey</w:t>
      </w:r>
      <w:r w:rsidRPr="00A3153B">
        <w:t xml:space="preserve"> = </w:t>
      </w:r>
      <w:r w:rsidRPr="00A3153B">
        <w:rPr>
          <w:b/>
          <w:bCs/>
          <w:color w:val="7F0055"/>
        </w:rPr>
        <w:t>new</w:t>
      </w:r>
      <w:r w:rsidRPr="00A3153B">
        <w:t xml:space="preserve"> EncryptedKey(</w:t>
      </w:r>
    </w:p>
    <w:p w14:paraId="48B81683" w14:textId="77777777" w:rsidR="00BE2749" w:rsidRPr="00A3153B" w:rsidRDefault="00BE2749" w:rsidP="003A2BE3">
      <w:pPr>
        <w:pStyle w:val="eclipse"/>
      </w:pPr>
      <w:r w:rsidRPr="00A3153B">
        <w:tab/>
        <w:t>null,</w:t>
      </w:r>
      <w:r w:rsidRPr="00A3153B">
        <w:tab/>
      </w:r>
      <w:r w:rsidRPr="00506C5B">
        <w:rPr>
          <w:rStyle w:val="ecl-commentChar"/>
        </w:rPr>
        <w:t>// optional Id attribute value</w:t>
      </w:r>
    </w:p>
    <w:p w14:paraId="59448D22" w14:textId="77777777" w:rsidR="00BE2749" w:rsidRPr="00506C5B" w:rsidRDefault="00BE2749" w:rsidP="003A2BE3">
      <w:pPr>
        <w:pStyle w:val="eclipse"/>
        <w:rPr>
          <w:rStyle w:val="ecl-commentChar"/>
        </w:rPr>
      </w:pPr>
      <w:r w:rsidRPr="00A3153B">
        <w:tab/>
        <w:t xml:space="preserve">null, </w:t>
      </w:r>
      <w:r w:rsidRPr="00A3153B">
        <w:tab/>
      </w:r>
      <w:r w:rsidRPr="00506C5B">
        <w:rPr>
          <w:rStyle w:val="ecl-commentChar"/>
        </w:rPr>
        <w:t>// optional Recipient attribute value</w:t>
      </w:r>
    </w:p>
    <w:p w14:paraId="35E7409F" w14:textId="77777777" w:rsidR="00BE2749" w:rsidRPr="00A3153B" w:rsidRDefault="00BE2749" w:rsidP="003A2BE3">
      <w:pPr>
        <w:pStyle w:val="eclipse"/>
      </w:pPr>
      <w:r w:rsidRPr="00A3153B">
        <w:tab/>
        <w:t>EncryptedData.</w:t>
      </w:r>
      <w:r w:rsidRPr="00A3153B">
        <w:rPr>
          <w:color w:val="2A00FF"/>
          <w:szCs w:val="18"/>
        </w:rPr>
        <w:t>D</w:t>
      </w:r>
      <w:r w:rsidR="00407A21" w:rsidRPr="00A3153B">
        <w:rPr>
          <w:color w:val="2A00FF"/>
          <w:szCs w:val="18"/>
        </w:rPr>
        <w:t>ENC_ENC_METHOD_RSA1_5</w:t>
      </w:r>
      <w:r w:rsidR="00407A21" w:rsidRPr="00A3153B">
        <w:t xml:space="preserve">, </w:t>
      </w:r>
      <w:r w:rsidR="00407A21" w:rsidRPr="00506C5B">
        <w:rPr>
          <w:rStyle w:val="ecl-commentChar"/>
        </w:rPr>
        <w:t>// fixed cryptoalgorithm</w:t>
      </w:r>
    </w:p>
    <w:p w14:paraId="03A6E37D" w14:textId="77777777" w:rsidR="00BE2749" w:rsidRPr="00A3153B" w:rsidRDefault="00BE2749" w:rsidP="003A2BE3">
      <w:pPr>
        <w:pStyle w:val="eclipse"/>
      </w:pPr>
      <w:r w:rsidRPr="00A3153B">
        <w:tab/>
        <w:t xml:space="preserve">null, </w:t>
      </w:r>
      <w:r w:rsidRPr="00A3153B">
        <w:tab/>
      </w:r>
      <w:r w:rsidRPr="00506C5B">
        <w:rPr>
          <w:rStyle w:val="ecl-commentChar"/>
        </w:rPr>
        <w:t>// optional KeyName subelement value</w:t>
      </w:r>
    </w:p>
    <w:p w14:paraId="3471F014" w14:textId="77777777" w:rsidR="00BE2749" w:rsidRPr="00A3153B" w:rsidRDefault="00BE2749" w:rsidP="003A2BE3">
      <w:pPr>
        <w:pStyle w:val="eclipse"/>
      </w:pPr>
      <w:r w:rsidRPr="00A3153B">
        <w:tab/>
        <w:t xml:space="preserve">null, </w:t>
      </w:r>
      <w:r w:rsidRPr="00A3153B">
        <w:tab/>
      </w:r>
      <w:r w:rsidRPr="00506C5B">
        <w:rPr>
          <w:rStyle w:val="ecl-commentChar"/>
        </w:rPr>
        <w:t>// optio</w:t>
      </w:r>
      <w:r w:rsidRPr="00FC5733">
        <w:rPr>
          <w:rStyle w:val="ecl-commentChar"/>
        </w:rPr>
        <w:t>nal CarriedKeyName subelement value</w:t>
      </w:r>
    </w:p>
    <w:p w14:paraId="1213F58D" w14:textId="77777777" w:rsidR="00BE2749" w:rsidRPr="00A3153B" w:rsidRDefault="00BE2749" w:rsidP="003A2BE3">
      <w:pPr>
        <w:pStyle w:val="eclipse"/>
      </w:pPr>
      <w:r w:rsidRPr="00A3153B">
        <w:tab/>
      </w:r>
      <w:r w:rsidRPr="00A3153B">
        <w:rPr>
          <w:i/>
          <w:color w:val="2A00FF"/>
          <w:szCs w:val="18"/>
        </w:rPr>
        <w:t>recvCert</w:t>
      </w:r>
      <w:r w:rsidRPr="00A3153B">
        <w:t xml:space="preserve">); </w:t>
      </w:r>
      <w:r w:rsidRPr="00506C5B">
        <w:rPr>
          <w:rStyle w:val="ecl-commentChar"/>
        </w:rPr>
        <w:t>// recipients certificate. Required!</w:t>
      </w:r>
      <w:r w:rsidRPr="00A3153B">
        <w:tab/>
      </w:r>
      <w:r w:rsidRPr="00A3153B">
        <w:tab/>
      </w:r>
    </w:p>
    <w:p w14:paraId="22BFE43D" w14:textId="77777777" w:rsidR="00BE2749" w:rsidRPr="00A3153B" w:rsidRDefault="00BE2749" w:rsidP="003A2BE3">
      <w:pPr>
        <w:pStyle w:val="eclipse"/>
      </w:pPr>
      <w:r w:rsidRPr="00A3153B">
        <w:t>cdoc.addEncryptedKey(</w:t>
      </w:r>
      <w:r w:rsidRPr="00A3153B">
        <w:rPr>
          <w:i/>
          <w:color w:val="2A00FF"/>
          <w:szCs w:val="18"/>
        </w:rPr>
        <w:t>ekey</w:t>
      </w:r>
      <w:r w:rsidRPr="00A3153B">
        <w:t>);</w:t>
      </w:r>
    </w:p>
    <w:p w14:paraId="36A3AC9C" w14:textId="77777777" w:rsidR="00407A21" w:rsidRPr="00A3153B" w:rsidRDefault="00407A21" w:rsidP="00407A21">
      <w:r w:rsidRPr="00A3153B">
        <w:t xml:space="preserve">Optional attributes “Id”, “Recipient” and/or subelements &lt;KeyName&gt; and &lt;CarriedKeyName&gt; can be added to identify the key object. All of the above mentioned attributes and subelements are optional but can be used to search for the right recipient’s key or display its data in an application. </w:t>
      </w:r>
    </w:p>
    <w:p w14:paraId="4021BC35" w14:textId="77777777" w:rsidR="00407A21" w:rsidRPr="00A3153B" w:rsidRDefault="00BE2749" w:rsidP="00BE2749">
      <w:r w:rsidRPr="00A3153B">
        <w:lastRenderedPageBreak/>
        <w:t>The command line util</w:t>
      </w:r>
      <w:r w:rsidR="00407A21" w:rsidRPr="00A3153B">
        <w:t xml:space="preserve">ity program </w:t>
      </w:r>
      <w:r w:rsidR="00F9217A" w:rsidRPr="00A3153B">
        <w:t>jdigidocutil-</w:t>
      </w:r>
      <w:r w:rsidR="00F9217A" w:rsidRPr="006E23C7">
        <w:t>*</w:t>
      </w:r>
      <w:r w:rsidR="00F9217A" w:rsidRPr="00A3153B">
        <w:t xml:space="preserve">.jar </w:t>
      </w:r>
      <w:r w:rsidRPr="00A3153B">
        <w:t>assigns a unique value to every EncryptedKey objects “Recipient” attribute. It could be the recipients forename or something more complicate</w:t>
      </w:r>
      <w:r w:rsidR="00315BE9" w:rsidRPr="00A3153B">
        <w:t>d</w:t>
      </w:r>
      <w:r w:rsidRPr="00A3153B">
        <w:t xml:space="preserve"> like “&lt;last-name&gt;,&lt;first-name&gt;,&lt;personal-code&gt;”. This </w:t>
      </w:r>
      <w:r w:rsidR="00315BE9" w:rsidRPr="00A3153B">
        <w:t xml:space="preserve">can </w:t>
      </w:r>
      <w:r w:rsidRPr="00A3153B">
        <w:t xml:space="preserve">later </w:t>
      </w:r>
      <w:r w:rsidR="00315BE9" w:rsidRPr="00A3153B">
        <w:t xml:space="preserve">be </w:t>
      </w:r>
      <w:r w:rsidRPr="00A3153B">
        <w:t>used as a command line option to identify the recipient who</w:t>
      </w:r>
      <w:r w:rsidR="0015779C" w:rsidRPr="00A3153B">
        <w:t>se</w:t>
      </w:r>
      <w:r w:rsidRPr="00A3153B">
        <w:t xml:space="preserve"> key and smart</w:t>
      </w:r>
      <w:r w:rsidR="00407A21" w:rsidRPr="00A3153B">
        <w:t xml:space="preserve"> </w:t>
      </w:r>
      <w:r w:rsidRPr="00A3153B">
        <w:t xml:space="preserve">card is used to decrypt the data. </w:t>
      </w:r>
    </w:p>
    <w:p w14:paraId="693E076E" w14:textId="77777777" w:rsidR="00BE2749" w:rsidRDefault="00BE2749" w:rsidP="00BE2749">
      <w:r w:rsidRPr="00A3153B">
        <w:t>As the recipient’s certificate is the only required data, it would be wise not to demand encrypted documents to contain other attributes for an appli</w:t>
      </w:r>
      <w:r w:rsidR="00407A21" w:rsidRPr="00A3153B">
        <w:t>cation</w:t>
      </w:r>
      <w:r w:rsidR="00315BE9" w:rsidRPr="00A3153B">
        <w:t>’</w:t>
      </w:r>
      <w:r w:rsidR="00407A21" w:rsidRPr="00A3153B">
        <w:t>s proper functioning. S</w:t>
      </w:r>
      <w:r w:rsidRPr="00A3153B">
        <w:t>omething from the certificate like its CN attribute</w:t>
      </w:r>
      <w:r w:rsidR="00407A21" w:rsidRPr="00A3153B">
        <w:t xml:space="preserve"> should be used</w:t>
      </w:r>
      <w:r w:rsidRPr="00A3153B">
        <w:t xml:space="preserve"> to identify the recipient.</w:t>
      </w:r>
    </w:p>
    <w:p w14:paraId="4654292D" w14:textId="0FDE23A9" w:rsidR="00B26A84" w:rsidRPr="00B26A84" w:rsidRDefault="0008248E" w:rsidP="006E23C7">
      <w:pPr>
        <w:pStyle w:val="Heading4"/>
      </w:pPr>
      <w:bookmarkStart w:id="328" w:name="_Ref395712954"/>
      <w:r>
        <w:t>Setting the encryption properties</w:t>
      </w:r>
      <w:bookmarkEnd w:id="328"/>
      <w:r w:rsidR="00B26A84">
        <w:t xml:space="preserve"> </w:t>
      </w:r>
    </w:p>
    <w:p w14:paraId="7647B4F9" w14:textId="32A544ED" w:rsidR="003F51D8" w:rsidRDefault="00B55F3C" w:rsidP="0008248E">
      <w:r>
        <w:t>The encrypted CDOC document can contain a number of &lt;EncryptionProperty&gt; elements that can be used to store various meta-data.</w:t>
      </w:r>
      <w:r w:rsidR="00E747D5">
        <w:t xml:space="preserve"> </w:t>
      </w:r>
      <w:r w:rsidR="00705E08">
        <w:t>The JDigiDoc library automatically sets the “LibraryVersion” and “DocumentFormat”</w:t>
      </w:r>
      <w:r w:rsidR="00E747D5">
        <w:t xml:space="preserve"> properties, other properties are optional.</w:t>
      </w:r>
    </w:p>
    <w:p w14:paraId="47635D77" w14:textId="171F1888" w:rsidR="005B0EC4" w:rsidRPr="00EE3DD6" w:rsidRDefault="00EE3DD6" w:rsidP="005B0D68">
      <w:pPr>
        <w:rPr>
          <w:rFonts w:cs="Arial"/>
        </w:rPr>
      </w:pPr>
      <w:r>
        <w:rPr>
          <w:rFonts w:cs="Arial"/>
        </w:rPr>
        <w:t xml:space="preserve">If you are </w:t>
      </w:r>
      <w:r w:rsidR="005B0EC4" w:rsidRPr="00EE3DD6">
        <w:rPr>
          <w:rFonts w:cs="Arial"/>
        </w:rPr>
        <w:t xml:space="preserve">using temporary intermediary DDOC container for encapsulating the original files to be encrypted then the </w:t>
      </w:r>
      <w:r>
        <w:rPr>
          <w:rFonts w:cs="Arial"/>
        </w:rPr>
        <w:t>original files</w:t>
      </w:r>
      <w:r w:rsidR="005B0EC4" w:rsidRPr="00EE3DD6">
        <w:rPr>
          <w:rFonts w:cs="Arial"/>
        </w:rPr>
        <w:t xml:space="preserve"> </w:t>
      </w:r>
      <w:r w:rsidR="003F51D8">
        <w:rPr>
          <w:rFonts w:cs="Arial"/>
        </w:rPr>
        <w:t>need to be</w:t>
      </w:r>
      <w:r w:rsidR="005B0EC4" w:rsidRPr="00EE3DD6">
        <w:rPr>
          <w:rFonts w:cs="Arial"/>
        </w:rPr>
        <w:t xml:space="preserve"> placed inside an unsigned DDOC container (DIGIDOC-XML 1.3)</w:t>
      </w:r>
      <w:r w:rsidR="003F51D8">
        <w:rPr>
          <w:rFonts w:cs="Arial"/>
        </w:rPr>
        <w:t xml:space="preserve"> and then encrypted (and the Mimetype value set accordingly, see chap. </w:t>
      </w:r>
      <w:r w:rsidR="003F51D8">
        <w:rPr>
          <w:rFonts w:cs="Arial"/>
        </w:rPr>
        <w:fldChar w:fldCharType="begin"/>
      </w:r>
      <w:r w:rsidR="003F51D8">
        <w:rPr>
          <w:rFonts w:cs="Arial"/>
        </w:rPr>
        <w:instrText xml:space="preserve"> REF _Ref395050097 \r \h </w:instrText>
      </w:r>
      <w:r w:rsidR="003F51D8">
        <w:rPr>
          <w:rFonts w:cs="Arial"/>
        </w:rPr>
      </w:r>
      <w:r w:rsidR="003F51D8">
        <w:rPr>
          <w:rFonts w:cs="Arial"/>
        </w:rPr>
        <w:fldChar w:fldCharType="separate"/>
      </w:r>
      <w:r w:rsidR="005B0D68">
        <w:rPr>
          <w:rFonts w:cs="Arial"/>
        </w:rPr>
        <w:t>5.3.2.1</w:t>
      </w:r>
      <w:r w:rsidR="003F51D8">
        <w:rPr>
          <w:rFonts w:cs="Arial"/>
        </w:rPr>
        <w:fldChar w:fldCharType="end"/>
      </w:r>
      <w:r w:rsidR="003F51D8">
        <w:rPr>
          <w:rFonts w:cs="Arial"/>
        </w:rPr>
        <w:t>)</w:t>
      </w:r>
      <w:r w:rsidR="005B0EC4" w:rsidRPr="00EE3DD6">
        <w:rPr>
          <w:rFonts w:cs="Arial"/>
        </w:rPr>
        <w:t xml:space="preserve">. </w:t>
      </w:r>
      <w:r w:rsidR="003F51D8">
        <w:rPr>
          <w:rFonts w:cs="Arial"/>
        </w:rPr>
        <w:t xml:space="preserve"> In this case, </w:t>
      </w:r>
      <w:r w:rsidR="003F51D8">
        <w:t>the encryption property “orig_file” must be specified.</w:t>
      </w:r>
    </w:p>
    <w:p w14:paraId="0A85BAFE" w14:textId="77EFFD15" w:rsidR="005B0EC4" w:rsidRDefault="00BB13E5" w:rsidP="005B0EC4">
      <w:r>
        <w:rPr>
          <w:b/>
        </w:rPr>
        <w:t>Note</w:t>
      </w:r>
      <w:r w:rsidR="005B0EC4">
        <w:t>: it is recommended to use direct encryption without temporary DDOC containers as much as possible. Direct encryption/decryption is supported in all of the DigiDoc libraries with CDOC support and in DigiDoc3 Crypto versions 3.9 and above.</w:t>
      </w:r>
    </w:p>
    <w:p w14:paraId="1AB20288" w14:textId="21DF1121" w:rsidR="00AE6233" w:rsidRDefault="003F51D8" w:rsidP="0008248E">
      <w:r>
        <w:t xml:space="preserve">The “orig_file” properties must be defined as follows. </w:t>
      </w:r>
      <w:r w:rsidR="00AE6233">
        <w:t>There must be one “orig_file” property for every data file (&lt;DataFile&gt; element) in the DDOC container, each property must be in the following format:</w:t>
      </w:r>
    </w:p>
    <w:p w14:paraId="11F13B58" w14:textId="5E112E71" w:rsidR="00AE6233" w:rsidRPr="006E23C7" w:rsidRDefault="00AE6233" w:rsidP="00AE6233">
      <w:pPr>
        <w:rPr>
          <w:rFonts w:ascii="Consolas" w:hAnsi="Consolas" w:cs="Consolas"/>
          <w:sz w:val="18"/>
          <w:szCs w:val="18"/>
        </w:rPr>
      </w:pPr>
      <w:r w:rsidRPr="006E23C7">
        <w:rPr>
          <w:rFonts w:ascii="Consolas" w:hAnsi="Consolas" w:cs="Consolas"/>
          <w:sz w:val="18"/>
          <w:szCs w:val="18"/>
        </w:rPr>
        <w:t>&lt;file-name&gt;|&lt;size-in-bytes&gt;|&lt;mime-type&gt;|&lt;DataFile-ID-in-DDOC&gt;</w:t>
      </w:r>
    </w:p>
    <w:p w14:paraId="325E63C2" w14:textId="58A1E8D8" w:rsidR="00CC1587" w:rsidRDefault="0087693F" w:rsidP="0008248E">
      <w:r>
        <w:t>For example:</w:t>
      </w:r>
    </w:p>
    <w:p w14:paraId="074A9543" w14:textId="5586BD9C" w:rsidR="0020616D" w:rsidRPr="00FF1028" w:rsidRDefault="00FC7406" w:rsidP="006E23C7">
      <w:pPr>
        <w:pStyle w:val="eclipse"/>
        <w:ind w:left="0"/>
        <w:rPr>
          <w:color w:val="00B050"/>
        </w:rPr>
      </w:pPr>
      <w:r w:rsidRPr="00FF1028">
        <w:rPr>
          <w:color w:val="00B050"/>
        </w:rPr>
        <w:t>// Create DDOC</w:t>
      </w:r>
      <w:r w:rsidR="0020616D" w:rsidRPr="00FF1028">
        <w:rPr>
          <w:color w:val="00B050"/>
        </w:rPr>
        <w:t xml:space="preserve"> intermediate file</w:t>
      </w:r>
    </w:p>
    <w:p w14:paraId="534CECC0" w14:textId="66879887" w:rsidR="0020616D" w:rsidRPr="006E23C7" w:rsidRDefault="0020616D" w:rsidP="006E23C7">
      <w:pPr>
        <w:pStyle w:val="eclipse"/>
        <w:ind w:left="0"/>
        <w:rPr>
          <w:color w:val="auto"/>
        </w:rPr>
      </w:pPr>
      <w:r w:rsidRPr="0020616D">
        <w:rPr>
          <w:color w:val="auto"/>
        </w:rPr>
        <w:t>SignedDoc</w:t>
      </w:r>
      <w:r w:rsidRPr="00FF1028">
        <w:rPr>
          <w:color w:val="auto"/>
        </w:rPr>
        <w:t xml:space="preserve"> </w:t>
      </w:r>
      <w:r w:rsidRPr="006E23C7">
        <w:rPr>
          <w:color w:val="auto"/>
        </w:rPr>
        <w:t>sdoc = new SignedDo</w:t>
      </w:r>
      <w:r w:rsidRPr="00FF1028">
        <w:rPr>
          <w:color w:val="auto"/>
        </w:rPr>
        <w:t>c(SignedDoc.</w:t>
      </w:r>
      <w:r w:rsidRPr="006E23C7">
        <w:rPr>
          <w:i/>
          <w:color w:val="auto"/>
        </w:rPr>
        <w:t>FORMAT_DIGIDOC_XML</w:t>
      </w:r>
      <w:r w:rsidRPr="00FF1028">
        <w:rPr>
          <w:color w:val="auto"/>
        </w:rPr>
        <w:t>,</w:t>
      </w:r>
      <w:r w:rsidRPr="006E23C7">
        <w:rPr>
          <w:color w:val="auto"/>
        </w:rPr>
        <w:t>SignedDoc.</w:t>
      </w:r>
      <w:r w:rsidRPr="006E23C7">
        <w:rPr>
          <w:i/>
          <w:color w:val="auto"/>
        </w:rPr>
        <w:t>VERSION_1_3</w:t>
      </w:r>
      <w:r w:rsidRPr="006E23C7">
        <w:rPr>
          <w:color w:val="auto"/>
        </w:rPr>
        <w:t>);</w:t>
      </w:r>
    </w:p>
    <w:p w14:paraId="763A15EC" w14:textId="77777777" w:rsidR="000F1C62" w:rsidRDefault="000F1C62" w:rsidP="006E23C7">
      <w:pPr>
        <w:pStyle w:val="eclipse"/>
        <w:ind w:left="0"/>
        <w:rPr>
          <w:color w:val="00B050"/>
        </w:rPr>
      </w:pPr>
    </w:p>
    <w:p w14:paraId="4FA9A9D3" w14:textId="63431619" w:rsidR="00FC7406" w:rsidRDefault="00FC7406" w:rsidP="006E23C7">
      <w:pPr>
        <w:pStyle w:val="eclipse"/>
        <w:ind w:left="0"/>
        <w:rPr>
          <w:color w:val="00B050"/>
        </w:rPr>
      </w:pPr>
      <w:r w:rsidRPr="006E23C7">
        <w:rPr>
          <w:color w:val="00B050"/>
        </w:rPr>
        <w:t xml:space="preserve">// Add the </w:t>
      </w:r>
      <w:r w:rsidR="000F1C62">
        <w:rPr>
          <w:color w:val="00B050"/>
        </w:rPr>
        <w:t xml:space="preserve">unencrypted </w:t>
      </w:r>
      <w:r w:rsidRPr="006E23C7">
        <w:rPr>
          <w:color w:val="00B050"/>
        </w:rPr>
        <w:t xml:space="preserve">data </w:t>
      </w:r>
      <w:r w:rsidR="000F1C62">
        <w:rPr>
          <w:color w:val="00B050"/>
        </w:rPr>
        <w:t xml:space="preserve">file </w:t>
      </w:r>
      <w:r w:rsidRPr="006E23C7">
        <w:rPr>
          <w:color w:val="00B050"/>
        </w:rPr>
        <w:t>to DDOC container</w:t>
      </w:r>
    </w:p>
    <w:p w14:paraId="3FA0588D" w14:textId="0DA325EA" w:rsidR="00D178D8" w:rsidRPr="00FF1028" w:rsidRDefault="00D178D8" w:rsidP="006E23C7">
      <w:pPr>
        <w:pStyle w:val="eclipse"/>
        <w:ind w:left="0"/>
        <w:rPr>
          <w:color w:val="auto"/>
        </w:rPr>
      </w:pPr>
      <w:r w:rsidRPr="006E23C7">
        <w:rPr>
          <w:color w:val="auto"/>
        </w:rPr>
        <w:t>File fIn = new File(inFile);</w:t>
      </w:r>
    </w:p>
    <w:p w14:paraId="07BDA52F" w14:textId="4A5DA7D7" w:rsidR="000F1C62" w:rsidRDefault="000F1C62" w:rsidP="006E23C7">
      <w:pPr>
        <w:pStyle w:val="eclipse"/>
        <w:ind w:left="0"/>
        <w:rPr>
          <w:color w:val="auto"/>
        </w:rPr>
      </w:pPr>
      <w:r w:rsidRPr="00E143E4">
        <w:rPr>
          <w:color w:val="auto"/>
        </w:rPr>
        <w:t>byte[] data = Signed</w:t>
      </w:r>
      <w:r>
        <w:rPr>
          <w:color w:val="auto"/>
        </w:rPr>
        <w:t>Doc.readFile(</w:t>
      </w:r>
      <w:r w:rsidR="00D178D8">
        <w:rPr>
          <w:color w:val="auto"/>
        </w:rPr>
        <w:t>fIn);</w:t>
      </w:r>
    </w:p>
    <w:p w14:paraId="08C1DF1E" w14:textId="33A5D755" w:rsidR="00FC7406" w:rsidRDefault="0020616D" w:rsidP="006E23C7">
      <w:pPr>
        <w:pStyle w:val="eclipse"/>
        <w:ind w:left="0"/>
        <w:rPr>
          <w:color w:val="auto"/>
        </w:rPr>
      </w:pPr>
      <w:r w:rsidRPr="00FF1028">
        <w:rPr>
          <w:color w:val="auto"/>
        </w:rPr>
        <w:t xml:space="preserve">DataFile df = </w:t>
      </w:r>
      <w:r w:rsidRPr="006E23C7">
        <w:rPr>
          <w:color w:val="auto"/>
        </w:rPr>
        <w:t>sdoc.addDataFile(</w:t>
      </w:r>
      <w:r w:rsidR="00D178D8">
        <w:rPr>
          <w:color w:val="auto"/>
        </w:rPr>
        <w:t>fIn,</w:t>
      </w:r>
      <w:r w:rsidRPr="006E23C7">
        <w:rPr>
          <w:color w:val="auto"/>
        </w:rPr>
        <w:t xml:space="preserve"> </w:t>
      </w:r>
      <w:r w:rsidR="00F85C2D">
        <w:rPr>
          <w:color w:val="auto"/>
        </w:rPr>
        <w:t>"</w:t>
      </w:r>
      <w:r w:rsidR="00F85C2D" w:rsidRPr="006E23C7">
        <w:rPr>
          <w:color w:val="0070C0"/>
        </w:rPr>
        <w:t>&lt;mime-type&gt;</w:t>
      </w:r>
      <w:r w:rsidR="00F85C2D">
        <w:rPr>
          <w:color w:val="auto"/>
        </w:rPr>
        <w:t>"</w:t>
      </w:r>
      <w:r w:rsidRPr="006E23C7">
        <w:rPr>
          <w:color w:val="auto"/>
        </w:rPr>
        <w:t xml:space="preserve">, </w:t>
      </w:r>
    </w:p>
    <w:p w14:paraId="4923718B" w14:textId="109943D7" w:rsidR="0020616D" w:rsidRPr="006E23C7" w:rsidRDefault="0020616D" w:rsidP="006E23C7">
      <w:pPr>
        <w:pStyle w:val="eclipse"/>
        <w:ind w:left="0" w:firstLine="720"/>
        <w:rPr>
          <w:color w:val="auto"/>
        </w:rPr>
      </w:pPr>
      <w:r w:rsidRPr="006E23C7">
        <w:rPr>
          <w:color w:val="auto"/>
        </w:rPr>
        <w:t>DataFile.</w:t>
      </w:r>
      <w:r w:rsidRPr="006E23C7">
        <w:rPr>
          <w:i/>
          <w:color w:val="auto"/>
        </w:rPr>
        <w:t>CONTENT_EMBEDDED_BASE64</w:t>
      </w:r>
      <w:r w:rsidRPr="006E23C7">
        <w:rPr>
          <w:color w:val="auto"/>
        </w:rPr>
        <w:t>);</w:t>
      </w:r>
    </w:p>
    <w:p w14:paraId="5C762365" w14:textId="7D6725F5" w:rsidR="0020616D" w:rsidRDefault="0020616D" w:rsidP="006E23C7">
      <w:pPr>
        <w:pStyle w:val="eclipse"/>
        <w:ind w:left="0"/>
        <w:rPr>
          <w:color w:val="auto"/>
        </w:rPr>
      </w:pPr>
      <w:r w:rsidRPr="006E23C7">
        <w:rPr>
          <w:color w:val="auto"/>
        </w:rPr>
        <w:t>df.setBase64Body(data);</w:t>
      </w:r>
    </w:p>
    <w:p w14:paraId="192D343F" w14:textId="77777777" w:rsidR="000F1C62" w:rsidRDefault="000F1C62" w:rsidP="006E23C7">
      <w:pPr>
        <w:pStyle w:val="eclipse"/>
        <w:ind w:left="0"/>
        <w:rPr>
          <w:color w:val="00B050"/>
        </w:rPr>
      </w:pPr>
    </w:p>
    <w:p w14:paraId="1118F363" w14:textId="053DE6A0" w:rsidR="001B6FA1" w:rsidRPr="00FF1028" w:rsidRDefault="001B6FA1" w:rsidP="006E23C7">
      <w:pPr>
        <w:pStyle w:val="eclipse"/>
        <w:ind w:left="0"/>
        <w:rPr>
          <w:color w:val="00B050"/>
        </w:rPr>
      </w:pPr>
      <w:r w:rsidRPr="006E23C7">
        <w:rPr>
          <w:color w:val="00B050"/>
        </w:rPr>
        <w:t>// Add the DDOC data to CDOC container</w:t>
      </w:r>
    </w:p>
    <w:p w14:paraId="0C8814D6" w14:textId="71778E06" w:rsidR="0020616D" w:rsidRPr="006E23C7" w:rsidRDefault="001B6FA1" w:rsidP="006E23C7">
      <w:pPr>
        <w:pStyle w:val="eclipse"/>
        <w:ind w:left="0"/>
        <w:rPr>
          <w:color w:val="auto"/>
        </w:rPr>
      </w:pPr>
      <w:r w:rsidRPr="00FF1028">
        <w:rPr>
          <w:color w:val="auto"/>
        </w:rPr>
        <w:t xml:space="preserve">byte[] inData = </w:t>
      </w:r>
      <w:r w:rsidR="0020616D" w:rsidRPr="006E23C7">
        <w:rPr>
          <w:color w:val="auto"/>
        </w:rPr>
        <w:t>sdoc.toXML().getBytes("UTF-8");</w:t>
      </w:r>
      <w:r w:rsidR="0020616D" w:rsidRPr="006E23C7">
        <w:rPr>
          <w:color w:val="auto"/>
        </w:rPr>
        <w:tab/>
      </w:r>
      <w:r w:rsidR="0020616D" w:rsidRPr="006E23C7">
        <w:rPr>
          <w:color w:val="auto"/>
        </w:rPr>
        <w:tab/>
      </w:r>
      <w:r w:rsidR="0020616D" w:rsidRPr="006E23C7">
        <w:rPr>
          <w:color w:val="auto"/>
        </w:rPr>
        <w:tab/>
      </w:r>
      <w:r w:rsidR="0020616D" w:rsidRPr="006E23C7">
        <w:rPr>
          <w:color w:val="auto"/>
        </w:rPr>
        <w:tab/>
      </w:r>
    </w:p>
    <w:p w14:paraId="5B940B2A" w14:textId="5C8B02E6" w:rsidR="0020616D" w:rsidRPr="0020616D" w:rsidRDefault="0020616D" w:rsidP="006E23C7">
      <w:pPr>
        <w:pStyle w:val="eclipse"/>
        <w:ind w:left="0"/>
        <w:rPr>
          <w:color w:val="00B050"/>
        </w:rPr>
      </w:pPr>
      <w:r w:rsidRPr="006E23C7">
        <w:rPr>
          <w:color w:val="auto"/>
        </w:rPr>
        <w:t>cdoc.setData(inData);</w:t>
      </w:r>
    </w:p>
    <w:p w14:paraId="23991075" w14:textId="50409D5F" w:rsidR="0020616D" w:rsidRPr="006E23C7" w:rsidRDefault="0020616D" w:rsidP="006E23C7">
      <w:pPr>
        <w:pStyle w:val="eclipse"/>
        <w:ind w:left="0"/>
        <w:rPr>
          <w:color w:val="auto"/>
        </w:rPr>
      </w:pPr>
      <w:r w:rsidRPr="006E23C7">
        <w:rPr>
          <w:color w:val="auto"/>
        </w:rPr>
        <w:t>cdoc.setDataStatus(EncryptedData.</w:t>
      </w:r>
      <w:r w:rsidRPr="006E23C7">
        <w:rPr>
          <w:i/>
          <w:color w:val="auto"/>
        </w:rPr>
        <w:t>DENC_DATA_STATUS_UNENCRYPTED_AND_NOT_COMPRESSED</w:t>
      </w:r>
      <w:r w:rsidRPr="006E23C7">
        <w:rPr>
          <w:color w:val="auto"/>
        </w:rPr>
        <w:t>);</w:t>
      </w:r>
    </w:p>
    <w:p w14:paraId="42190D1B" w14:textId="77777777" w:rsidR="0020616D" w:rsidRDefault="0020616D" w:rsidP="006E23C7">
      <w:pPr>
        <w:pStyle w:val="eclipse"/>
        <w:ind w:left="0"/>
        <w:rPr>
          <w:color w:val="00B050"/>
        </w:rPr>
      </w:pPr>
    </w:p>
    <w:p w14:paraId="4C4953C6" w14:textId="77777777" w:rsidR="00295F97" w:rsidRDefault="00295F97" w:rsidP="006E23C7">
      <w:pPr>
        <w:pStyle w:val="eclipse"/>
        <w:ind w:left="0"/>
      </w:pPr>
      <w:r w:rsidRPr="00295F97">
        <w:t>cdoc.setMimeType(EncryptedData.</w:t>
      </w:r>
      <w:r w:rsidRPr="006E23C7">
        <w:rPr>
          <w:i/>
        </w:rPr>
        <w:t>DENC_ENCDATA_TYPE_DDOC</w:t>
      </w:r>
      <w:r w:rsidRPr="00295F97">
        <w:t>);</w:t>
      </w:r>
      <w:r>
        <w:t xml:space="preserve"> </w:t>
      </w:r>
      <w:r w:rsidRPr="006E23C7">
        <w:rPr>
          <w:color w:val="00B050"/>
        </w:rPr>
        <w:t>// ensure that the MimeType</w:t>
      </w:r>
      <w:r>
        <w:t xml:space="preserve"> </w:t>
      </w:r>
    </w:p>
    <w:p w14:paraId="714C60EE" w14:textId="30B6DE93" w:rsidR="00B6206E" w:rsidRDefault="00295F97" w:rsidP="006E23C7">
      <w:pPr>
        <w:pStyle w:val="eclipse"/>
        <w:ind w:left="0" w:firstLine="720"/>
        <w:rPr>
          <w:color w:val="00B050"/>
        </w:rPr>
      </w:pPr>
      <w:r w:rsidRPr="006E23C7">
        <w:rPr>
          <w:color w:val="00B050"/>
        </w:rPr>
        <w:t>// attribute is set accordingly</w:t>
      </w:r>
    </w:p>
    <w:p w14:paraId="01CDC66F" w14:textId="77777777" w:rsidR="00E3168B" w:rsidRDefault="00E3168B" w:rsidP="006E23C7">
      <w:pPr>
        <w:pStyle w:val="eclipse"/>
        <w:ind w:left="0"/>
        <w:rPr>
          <w:color w:val="00B050"/>
        </w:rPr>
      </w:pPr>
    </w:p>
    <w:p w14:paraId="44C2E42B" w14:textId="3502C2F0" w:rsidR="00052861" w:rsidRDefault="008D0AB1" w:rsidP="006E23C7">
      <w:pPr>
        <w:pStyle w:val="eclipse"/>
        <w:ind w:left="0"/>
        <w:rPr>
          <w:color w:val="00B050"/>
        </w:rPr>
      </w:pPr>
      <w:r>
        <w:rPr>
          <w:color w:val="00B050"/>
        </w:rPr>
        <w:t>// Create orig</w:t>
      </w:r>
      <w:r w:rsidR="00052861">
        <w:rPr>
          <w:color w:val="00B050"/>
        </w:rPr>
        <w:t>_file property</w:t>
      </w:r>
    </w:p>
    <w:p w14:paraId="4E42332A" w14:textId="075ECB1F" w:rsidR="00E3168B" w:rsidRPr="006E23C7" w:rsidRDefault="00E3168B" w:rsidP="006E23C7">
      <w:pPr>
        <w:pStyle w:val="eclipse"/>
        <w:ind w:left="0"/>
        <w:rPr>
          <w:color w:val="auto"/>
        </w:rPr>
      </w:pPr>
      <w:r w:rsidRPr="006E23C7">
        <w:rPr>
          <w:color w:val="auto"/>
        </w:rPr>
        <w:t>StringBuffer sb = new StringBuffer();</w:t>
      </w:r>
    </w:p>
    <w:p w14:paraId="1FA38089" w14:textId="77777777" w:rsidR="00E3168B" w:rsidRPr="006E23C7" w:rsidRDefault="00E3168B" w:rsidP="006E23C7">
      <w:pPr>
        <w:pStyle w:val="eclipse"/>
        <w:ind w:left="0"/>
        <w:rPr>
          <w:color w:val="auto"/>
        </w:rPr>
      </w:pPr>
      <w:r w:rsidRPr="006E23C7">
        <w:rPr>
          <w:color w:val="auto"/>
        </w:rPr>
        <w:t>sb.append(fIn.getName());</w:t>
      </w:r>
    </w:p>
    <w:p w14:paraId="5E86BF11" w14:textId="5B35703B" w:rsidR="00E3168B" w:rsidRPr="006E23C7" w:rsidRDefault="00E3168B" w:rsidP="006E23C7">
      <w:pPr>
        <w:pStyle w:val="eclipse"/>
        <w:ind w:left="0"/>
        <w:rPr>
          <w:color w:val="auto"/>
        </w:rPr>
      </w:pPr>
      <w:r w:rsidRPr="006E23C7">
        <w:rPr>
          <w:color w:val="auto"/>
        </w:rPr>
        <w:t>sb.append("|");</w:t>
      </w:r>
    </w:p>
    <w:p w14:paraId="725CCAF6" w14:textId="2C1F72A8" w:rsidR="00E3168B" w:rsidRPr="006E23C7" w:rsidRDefault="00E3168B" w:rsidP="006E23C7">
      <w:pPr>
        <w:pStyle w:val="eclipse"/>
        <w:ind w:left="0"/>
        <w:rPr>
          <w:color w:val="auto"/>
        </w:rPr>
      </w:pPr>
      <w:r w:rsidRPr="006E23C7">
        <w:rPr>
          <w:color w:val="auto"/>
        </w:rPr>
        <w:t>sb.append(new Long(fIn.length()).toString());</w:t>
      </w:r>
    </w:p>
    <w:p w14:paraId="6CE32CC3" w14:textId="4D7E6E19" w:rsidR="00E3168B" w:rsidRPr="006E23C7" w:rsidRDefault="00E3168B" w:rsidP="006E23C7">
      <w:pPr>
        <w:pStyle w:val="eclipse"/>
        <w:ind w:left="0"/>
        <w:rPr>
          <w:color w:val="auto"/>
        </w:rPr>
      </w:pPr>
      <w:r w:rsidRPr="006E23C7">
        <w:rPr>
          <w:color w:val="auto"/>
        </w:rPr>
        <w:t>sb.append("|");</w:t>
      </w:r>
    </w:p>
    <w:p w14:paraId="6239162C" w14:textId="275D3974" w:rsidR="00E3168B" w:rsidRDefault="004F43F6" w:rsidP="006E23C7">
      <w:pPr>
        <w:pStyle w:val="eclipse"/>
        <w:ind w:left="0"/>
        <w:rPr>
          <w:color w:val="auto"/>
        </w:rPr>
      </w:pPr>
      <w:r w:rsidRPr="00FF1028">
        <w:rPr>
          <w:color w:val="auto"/>
        </w:rPr>
        <w:t>sb.append(df.getMimeType()</w:t>
      </w:r>
      <w:r w:rsidR="00E3168B" w:rsidRPr="006E23C7">
        <w:rPr>
          <w:color w:val="auto"/>
        </w:rPr>
        <w:t>);</w:t>
      </w:r>
    </w:p>
    <w:p w14:paraId="3FDC4DB3" w14:textId="194717EF" w:rsidR="004F43F6" w:rsidRPr="006E23C7" w:rsidRDefault="004F43F6" w:rsidP="006E23C7">
      <w:pPr>
        <w:pStyle w:val="eclipse"/>
        <w:ind w:left="0"/>
        <w:rPr>
          <w:color w:val="auto"/>
        </w:rPr>
      </w:pPr>
      <w:r w:rsidRPr="00E143E4">
        <w:rPr>
          <w:color w:val="auto"/>
        </w:rPr>
        <w:t>sb.append("|");</w:t>
      </w:r>
    </w:p>
    <w:p w14:paraId="165229CF" w14:textId="28A38103" w:rsidR="00E3168B" w:rsidRPr="006E23C7" w:rsidRDefault="00E3168B" w:rsidP="006E23C7">
      <w:pPr>
        <w:pStyle w:val="eclipse"/>
        <w:ind w:left="0"/>
        <w:rPr>
          <w:color w:val="00B050"/>
        </w:rPr>
      </w:pPr>
      <w:r w:rsidRPr="006E23C7">
        <w:rPr>
          <w:color w:val="auto"/>
        </w:rPr>
        <w:t>sb.append(df.getId());</w:t>
      </w:r>
    </w:p>
    <w:p w14:paraId="0403D224" w14:textId="77777777" w:rsidR="007E24E1" w:rsidRDefault="00ED4F99" w:rsidP="00ED4F99">
      <w:pPr>
        <w:pStyle w:val="eclipse"/>
        <w:ind w:left="0"/>
        <w:rPr>
          <w:lang w:val="et-EE"/>
        </w:rPr>
      </w:pPr>
      <w:r w:rsidRPr="006E23C7">
        <w:rPr>
          <w:color w:val="auto"/>
          <w:lang w:val="et-EE"/>
        </w:rPr>
        <w:t>cdoc.addProperty(EncryptedData.</w:t>
      </w:r>
      <w:r w:rsidRPr="006E23C7">
        <w:rPr>
          <w:i/>
          <w:iCs/>
          <w:color w:val="auto"/>
          <w:lang w:val="et-EE"/>
        </w:rPr>
        <w:t>ENCPROP_ORIG_FILE</w:t>
      </w:r>
      <w:r w:rsidRPr="006E23C7">
        <w:rPr>
          <w:color w:val="auto"/>
          <w:lang w:val="et-EE"/>
        </w:rPr>
        <w:t>, sb.toString());</w:t>
      </w:r>
      <w:r w:rsidR="004F43F6">
        <w:rPr>
          <w:color w:val="auto"/>
          <w:lang w:val="et-EE"/>
        </w:rPr>
        <w:t xml:space="preserve"> </w:t>
      </w:r>
      <w:r w:rsidR="004F43F6" w:rsidRPr="006E23C7">
        <w:rPr>
          <w:color w:val="00B050"/>
          <w:lang w:val="et-EE"/>
        </w:rPr>
        <w:t>// add to cdoc</w:t>
      </w:r>
      <w:r>
        <w:rPr>
          <w:lang w:val="et-EE"/>
        </w:rPr>
        <w:tab/>
      </w:r>
    </w:p>
    <w:p w14:paraId="47E42C88" w14:textId="77777777" w:rsidR="007E24E1" w:rsidRDefault="007E24E1" w:rsidP="00ED4F99">
      <w:pPr>
        <w:pStyle w:val="eclipse"/>
        <w:ind w:left="0"/>
        <w:rPr>
          <w:lang w:val="et-EE"/>
        </w:rPr>
      </w:pPr>
    </w:p>
    <w:p w14:paraId="7FEEA720" w14:textId="178D46AF" w:rsidR="00ED4F99" w:rsidRPr="00A3153B" w:rsidRDefault="007E24E1" w:rsidP="00ED4F99">
      <w:pPr>
        <w:pStyle w:val="eclipse"/>
        <w:ind w:left="0"/>
      </w:pPr>
      <w:r w:rsidRPr="006E23C7">
        <w:rPr>
          <w:color w:val="00B050"/>
          <w:lang w:val="et-EE"/>
        </w:rPr>
        <w:t>// Continue with encryption...</w:t>
      </w:r>
      <w:r w:rsidR="00ED4F99">
        <w:rPr>
          <w:lang w:val="et-EE"/>
        </w:rPr>
        <w:tab/>
      </w:r>
      <w:r w:rsidR="00ED4F99">
        <w:rPr>
          <w:lang w:val="et-EE"/>
        </w:rPr>
        <w:tab/>
      </w:r>
      <w:r w:rsidR="00ED4F99">
        <w:rPr>
          <w:lang w:val="et-EE"/>
        </w:rPr>
        <w:tab/>
      </w:r>
    </w:p>
    <w:p w14:paraId="0BB0006C" w14:textId="77777777" w:rsidR="00BE2749" w:rsidRDefault="00BE2749" w:rsidP="006E23C7">
      <w:pPr>
        <w:pStyle w:val="Heading4"/>
      </w:pPr>
      <w:bookmarkStart w:id="329" w:name="_Toc345343587"/>
      <w:r w:rsidRPr="00506C5B">
        <w:lastRenderedPageBreak/>
        <w:t>Encryption and data storage</w:t>
      </w:r>
      <w:bookmarkEnd w:id="329"/>
    </w:p>
    <w:p w14:paraId="4A932CC1" w14:textId="682D5632" w:rsidR="003C7827" w:rsidRDefault="009951D9" w:rsidP="006E23C7">
      <w:r w:rsidRPr="00A3153B">
        <w:t>There are two possible methods for encrypting data</w:t>
      </w:r>
      <w:r>
        <w:t>, depending on the size of the data object that is being encrypted.</w:t>
      </w:r>
      <w:r w:rsidR="00764A58">
        <w:t xml:space="preserve"> </w:t>
      </w:r>
      <w:r w:rsidR="00764A58" w:rsidRPr="00A3153B">
        <w:t>In both cases it isn’t necessary to use files to store encrypted data. It can be can written to any output stream and used as required.</w:t>
      </w:r>
    </w:p>
    <w:p w14:paraId="2AFA5E4E" w14:textId="3C4C76B3" w:rsidR="003C7827" w:rsidRDefault="003C7827" w:rsidP="003C7827">
      <w:r w:rsidRPr="00494BCF">
        <w:rPr>
          <w:b/>
        </w:rPr>
        <w:t>Note</w:t>
      </w:r>
      <w:r>
        <w:t>: since v3.9 of the library, functionality of compressing the data during encryption is deprecated. By default, the library never compresses data during encryption</w:t>
      </w:r>
      <w:r w:rsidR="007635B4">
        <w:t xml:space="preserve"> (by using the </w:t>
      </w:r>
      <w:r w:rsidR="007635B4" w:rsidRPr="00A3153B">
        <w:t>EncryptedData.DENC_COMPRESS_NEVER</w:t>
      </w:r>
      <w:r w:rsidR="007A7DA8">
        <w:t xml:space="preserve"> option</w:t>
      </w:r>
      <w:r w:rsidR="007635B4">
        <w:t>)</w:t>
      </w:r>
      <w:r>
        <w:t xml:space="preserve">. </w:t>
      </w:r>
      <w:r w:rsidR="007A7DA8">
        <w:t xml:space="preserve">Historically, the </w:t>
      </w:r>
      <w:r w:rsidR="007A7DA8" w:rsidRPr="00A3153B">
        <w:t>EncryptedData.DENC_COMPRESS_ALLWAYS</w:t>
      </w:r>
      <w:r w:rsidR="007A7DA8">
        <w:t xml:space="preserve"> option was used to always compress the input data and </w:t>
      </w:r>
      <w:r w:rsidR="007A7DA8" w:rsidRPr="00A3153B">
        <w:t>Encrypted</w:t>
      </w:r>
      <w:r w:rsidR="007A7DA8">
        <w:t>Data</w:t>
      </w:r>
      <w:r w:rsidR="007A7DA8" w:rsidRPr="00A3153B">
        <w:t>.DENC_COMPRESS_BEST_EFFORT</w:t>
      </w:r>
      <w:r w:rsidR="007A7DA8">
        <w:t xml:space="preserve"> option enabled to use compression only if it resulted in reduction of the input data size.</w:t>
      </w:r>
    </w:p>
    <w:p w14:paraId="29DBAF75" w14:textId="77777777" w:rsidR="00D60954" w:rsidRDefault="00D60954" w:rsidP="00FF1028">
      <w:pPr>
        <w:rPr>
          <w:b/>
        </w:rPr>
      </w:pPr>
    </w:p>
    <w:p w14:paraId="7A0CF391" w14:textId="6723F8AD" w:rsidR="00BE2749" w:rsidRPr="006E23C7" w:rsidRDefault="009951D9" w:rsidP="00FF1028">
      <w:pPr>
        <w:rPr>
          <w:b/>
        </w:rPr>
      </w:pPr>
      <w:r w:rsidRPr="006E23C7">
        <w:rPr>
          <w:b/>
        </w:rPr>
        <w:t>Encrypting small data objects</w:t>
      </w:r>
    </w:p>
    <w:p w14:paraId="5A4E565F" w14:textId="15B82547" w:rsidR="00E06416" w:rsidRDefault="00FA0512" w:rsidP="006E23C7">
      <w:r>
        <w:t xml:space="preserve">In case of small data objects, it is possible to do </w:t>
      </w:r>
      <w:r w:rsidR="00BE2749" w:rsidRPr="00A3153B">
        <w:t>all operations in memory.</w:t>
      </w:r>
      <w:r>
        <w:t xml:space="preserve"> The method is f</w:t>
      </w:r>
      <w:r w:rsidR="00BE2749" w:rsidRPr="00A3153B">
        <w:t>aster and more flexible but req</w:t>
      </w:r>
      <w:r w:rsidR="00407A21" w:rsidRPr="00A3153B">
        <w:t xml:space="preserve">uires more memory. </w:t>
      </w:r>
    </w:p>
    <w:p w14:paraId="5670A9DC" w14:textId="77777777" w:rsidR="003F60A1" w:rsidRPr="00A3153B" w:rsidRDefault="003F60A1" w:rsidP="003F60A1">
      <w:r w:rsidRPr="00A3153B">
        <w:t>For example:</w:t>
      </w:r>
    </w:p>
    <w:p w14:paraId="3B313AF5" w14:textId="39CD78A1" w:rsidR="003F60A1" w:rsidRPr="00A3153B" w:rsidRDefault="00FF2096" w:rsidP="003F60A1">
      <w:pPr>
        <w:pStyle w:val="eclipse"/>
        <w:ind w:left="0"/>
      </w:pPr>
      <w:r>
        <w:rPr>
          <w:color w:val="00B050"/>
        </w:rPr>
        <w:t>// R</w:t>
      </w:r>
      <w:r w:rsidR="003F60A1" w:rsidRPr="00A3153B">
        <w:rPr>
          <w:color w:val="00B050"/>
        </w:rPr>
        <w:t>ead unencrypted data</w:t>
      </w:r>
    </w:p>
    <w:p w14:paraId="6AAFA144" w14:textId="77777777" w:rsidR="003F60A1" w:rsidRPr="00A3153B" w:rsidRDefault="003F60A1" w:rsidP="003F60A1">
      <w:pPr>
        <w:pStyle w:val="eclipse"/>
        <w:ind w:left="0"/>
      </w:pPr>
      <w:r w:rsidRPr="00A3153B">
        <w:t xml:space="preserve">byte[] </w:t>
      </w:r>
      <w:r w:rsidRPr="00A3153B">
        <w:rPr>
          <w:i/>
          <w:color w:val="2A00FF"/>
          <w:szCs w:val="18"/>
        </w:rPr>
        <w:t>inData</w:t>
      </w:r>
      <w:r w:rsidRPr="00A3153B">
        <w:t xml:space="preserve"> = SignedDoc.readFile(</w:t>
      </w:r>
      <w:r w:rsidRPr="00A3153B">
        <w:rPr>
          <w:b/>
          <w:bCs/>
          <w:color w:val="7F0055"/>
        </w:rPr>
        <w:t>new</w:t>
      </w:r>
      <w:r w:rsidRPr="00A3153B">
        <w:t xml:space="preserve"> File(</w:t>
      </w:r>
      <w:r w:rsidRPr="00A3153B">
        <w:rPr>
          <w:i/>
          <w:color w:val="2A00FF"/>
          <w:szCs w:val="18"/>
        </w:rPr>
        <w:t>inFile</w:t>
      </w:r>
      <w:r w:rsidRPr="00A3153B">
        <w:t>));</w:t>
      </w:r>
    </w:p>
    <w:p w14:paraId="6ECAACDB" w14:textId="77777777" w:rsidR="003F60A1" w:rsidRPr="00A3153B" w:rsidRDefault="003F60A1" w:rsidP="003F60A1">
      <w:pPr>
        <w:pStyle w:val="eclipse"/>
        <w:ind w:left="0"/>
      </w:pPr>
      <w:r w:rsidRPr="00A3153B">
        <w:t>cdoc.setData(</w:t>
      </w:r>
      <w:r w:rsidRPr="00A3153B">
        <w:rPr>
          <w:i/>
          <w:color w:val="2A00FF"/>
          <w:szCs w:val="18"/>
        </w:rPr>
        <w:t>inData</w:t>
      </w:r>
      <w:r w:rsidRPr="00A3153B">
        <w:t>);</w:t>
      </w:r>
    </w:p>
    <w:p w14:paraId="705630C3" w14:textId="68F6985A" w:rsidR="003F60A1" w:rsidRPr="00A3153B" w:rsidRDefault="003F60A1" w:rsidP="003F60A1">
      <w:pPr>
        <w:pStyle w:val="eclipse"/>
        <w:ind w:left="0"/>
      </w:pPr>
      <w:r w:rsidRPr="00A3153B">
        <w:t>cd</w:t>
      </w:r>
      <w:r w:rsidR="009962A7">
        <w:t>oc.setDataStatus(EncryptedData.</w:t>
      </w:r>
      <w:r w:rsidRPr="00A3153B">
        <w:rPr>
          <w:color w:val="2A00FF"/>
          <w:szCs w:val="18"/>
        </w:rPr>
        <w:t>DENC_DATA_STATUS_UNENCRYPTED_AND_NOT_COMPRESSED</w:t>
      </w:r>
      <w:r w:rsidRPr="00A3153B">
        <w:t>);</w:t>
      </w:r>
    </w:p>
    <w:p w14:paraId="35999590" w14:textId="77777777" w:rsidR="003F60A1" w:rsidRPr="00A3153B" w:rsidRDefault="003F60A1" w:rsidP="003F60A1">
      <w:pPr>
        <w:pStyle w:val="eclipse"/>
        <w:ind w:left="0"/>
      </w:pPr>
    </w:p>
    <w:p w14:paraId="325E9075" w14:textId="00047E1C" w:rsidR="003F60A1" w:rsidRPr="00A3153B" w:rsidRDefault="00CC1587">
      <w:pPr>
        <w:pStyle w:val="eclipse"/>
        <w:ind w:left="0"/>
      </w:pPr>
      <w:r>
        <w:rPr>
          <w:color w:val="00B050"/>
        </w:rPr>
        <w:t>// Encryption</w:t>
      </w:r>
    </w:p>
    <w:p w14:paraId="70D8A5D4" w14:textId="77777777" w:rsidR="003F60A1" w:rsidRPr="00A3153B" w:rsidRDefault="003F60A1" w:rsidP="003F60A1">
      <w:pPr>
        <w:pStyle w:val="eclipse"/>
        <w:ind w:left="0"/>
      </w:pPr>
      <w:r w:rsidRPr="00A3153B">
        <w:t>cdoc.encrypt(EncryptedData.</w:t>
      </w:r>
      <w:r w:rsidRPr="00A3153B">
        <w:rPr>
          <w:color w:val="2A00FF"/>
          <w:szCs w:val="18"/>
        </w:rPr>
        <w:t>DENC_COMPRESS_</w:t>
      </w:r>
      <w:r>
        <w:rPr>
          <w:color w:val="2A00FF"/>
          <w:szCs w:val="18"/>
        </w:rPr>
        <w:t>NEVER</w:t>
      </w:r>
      <w:r w:rsidRPr="00A3153B">
        <w:t>);</w:t>
      </w:r>
    </w:p>
    <w:p w14:paraId="425EA13D" w14:textId="77777777" w:rsidR="003F60A1" w:rsidRPr="00A3153B" w:rsidRDefault="003F60A1" w:rsidP="003F60A1">
      <w:pPr>
        <w:pStyle w:val="eclipse"/>
        <w:ind w:left="0"/>
      </w:pPr>
    </w:p>
    <w:p w14:paraId="435C784D" w14:textId="77777777" w:rsidR="003F60A1" w:rsidRPr="00A3153B" w:rsidRDefault="003F60A1" w:rsidP="003F60A1">
      <w:pPr>
        <w:pStyle w:val="eclipse"/>
        <w:ind w:left="0"/>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4D800554" w14:textId="77777777" w:rsidR="003F60A1" w:rsidRPr="00A3153B" w:rsidRDefault="003F60A1" w:rsidP="003F60A1">
      <w:pPr>
        <w:pStyle w:val="eclipse"/>
        <w:ind w:left="0"/>
      </w:pPr>
      <w:r w:rsidRPr="00A3153B">
        <w:rPr>
          <w:i/>
          <w:color w:val="2A00FF"/>
          <w:szCs w:val="18"/>
        </w:rPr>
        <w:t>fos</w:t>
      </w:r>
      <w:r w:rsidRPr="00A3153B">
        <w:t>.write(m_cdoc.toXML());</w:t>
      </w:r>
    </w:p>
    <w:p w14:paraId="43593BCF" w14:textId="77777777" w:rsidR="003F60A1" w:rsidRPr="00A3153B" w:rsidRDefault="003F60A1" w:rsidP="003F60A1">
      <w:pPr>
        <w:pStyle w:val="eclipse"/>
        <w:ind w:left="0"/>
      </w:pPr>
      <w:r w:rsidRPr="00A3153B">
        <w:rPr>
          <w:i/>
          <w:color w:val="2A00FF"/>
          <w:szCs w:val="18"/>
        </w:rPr>
        <w:t>fos</w:t>
      </w:r>
      <w:r w:rsidRPr="00A3153B">
        <w:t>.close();</w:t>
      </w:r>
    </w:p>
    <w:p w14:paraId="0468218C" w14:textId="77777777" w:rsidR="00D60954" w:rsidRDefault="00D60954" w:rsidP="006E23C7"/>
    <w:p w14:paraId="3D900A97" w14:textId="2E0F3F63" w:rsidR="00FA0512" w:rsidRPr="006E23C7" w:rsidRDefault="00FA0512" w:rsidP="006E23C7">
      <w:pPr>
        <w:rPr>
          <w:b/>
        </w:rPr>
      </w:pPr>
      <w:r w:rsidRPr="006E23C7">
        <w:rPr>
          <w:b/>
        </w:rPr>
        <w:t>Encrypting big data objects</w:t>
      </w:r>
    </w:p>
    <w:p w14:paraId="19AD3746" w14:textId="51585B4D" w:rsidR="003F60A1" w:rsidRPr="006E23C7" w:rsidRDefault="003F60A1" w:rsidP="00E06416">
      <w:r>
        <w:t>Encryption of b</w:t>
      </w:r>
      <w:r w:rsidRPr="00A3153B">
        <w:t>ig data objects</w:t>
      </w:r>
      <w:r>
        <w:t xml:space="preserve"> is done by </w:t>
      </w:r>
      <w:r w:rsidRPr="00A3153B">
        <w:t>read</w:t>
      </w:r>
      <w:r>
        <w:t>ing</w:t>
      </w:r>
      <w:r w:rsidRPr="00A3153B">
        <w:t xml:space="preserve"> and handl</w:t>
      </w:r>
      <w:r>
        <w:t>ing</w:t>
      </w:r>
      <w:r w:rsidRPr="00A3153B">
        <w:t xml:space="preserve"> all data in blocks of fixed size. </w:t>
      </w:r>
      <w:r>
        <w:t>The method is c</w:t>
      </w:r>
      <w:r w:rsidRPr="00A3153B">
        <w:t xml:space="preserve">apable of encrypting large sets of data but less flexible. It doesn't offer </w:t>
      </w:r>
      <w:r>
        <w:t xml:space="preserve">the option of </w:t>
      </w:r>
      <w:r w:rsidRPr="00A3153B">
        <w:t xml:space="preserve">encrypting in memory, so input and output streams must be provided. </w:t>
      </w:r>
      <w:r w:rsidRPr="00506C5B">
        <w:t>Note that the functionality of encrypting b</w:t>
      </w:r>
      <w:r w:rsidRPr="00FC5733">
        <w:t>ig data sets is not currently tested.</w:t>
      </w:r>
    </w:p>
    <w:p w14:paraId="1E6B1AE1" w14:textId="77777777" w:rsidR="00BE2749" w:rsidRPr="00A3153B" w:rsidRDefault="00BE2749" w:rsidP="00CE7C76">
      <w:pPr>
        <w:pStyle w:val="eclipse"/>
        <w:ind w:left="0"/>
      </w:pPr>
      <w:r w:rsidRPr="00A3153B">
        <w:t>cdoc.encryptStream(</w:t>
      </w:r>
      <w:r w:rsidRPr="00A3153B">
        <w:rPr>
          <w:b/>
          <w:bCs/>
          <w:color w:val="7F0055"/>
        </w:rPr>
        <w:t>new</w:t>
      </w:r>
      <w:r w:rsidRPr="00A3153B">
        <w:t xml:space="preserve"> FileInputStream(</w:t>
      </w:r>
      <w:r w:rsidRPr="00A3153B">
        <w:rPr>
          <w:i/>
          <w:color w:val="2A00FF"/>
          <w:szCs w:val="18"/>
        </w:rPr>
        <w:t>inFile</w:t>
      </w:r>
      <w:r w:rsidRPr="00A3153B">
        <w:t>),</w:t>
      </w:r>
    </w:p>
    <w:p w14:paraId="0DF2FDE3" w14:textId="0C144A1F" w:rsidR="00BE2749" w:rsidRPr="00A3153B" w:rsidRDefault="00BE2749" w:rsidP="00CE7C76">
      <w:pPr>
        <w:pStyle w:val="eclipse"/>
        <w:ind w:left="0"/>
      </w:pPr>
      <w:r w:rsidRPr="00A3153B">
        <w:tab/>
      </w:r>
      <w:r w:rsidRPr="00A3153B">
        <w:rPr>
          <w:b/>
          <w:bCs/>
          <w:color w:val="7F0055"/>
        </w:rPr>
        <w:t>new</w:t>
      </w:r>
      <w:r w:rsidRPr="00A3153B">
        <w:t xml:space="preserve"> FileOutputStream(</w:t>
      </w:r>
      <w:r w:rsidRPr="00A3153B">
        <w:rPr>
          <w:color w:val="2A00FF"/>
          <w:szCs w:val="18"/>
        </w:rPr>
        <w:t>outFile</w:t>
      </w:r>
      <w:r w:rsidRPr="00A3153B">
        <w:t>), EncryptedData.</w:t>
      </w:r>
      <w:r w:rsidRPr="00A3153B">
        <w:rPr>
          <w:color w:val="2A00FF"/>
          <w:szCs w:val="18"/>
        </w:rPr>
        <w:t>DENC_COMPRESS_</w:t>
      </w:r>
      <w:r w:rsidR="000F4D0E">
        <w:rPr>
          <w:color w:val="2A00FF"/>
          <w:szCs w:val="18"/>
        </w:rPr>
        <w:t>NEVER</w:t>
      </w:r>
      <w:r w:rsidRPr="00A3153B">
        <w:t>);</w:t>
      </w:r>
    </w:p>
    <w:p w14:paraId="05CB3064" w14:textId="016C43BC" w:rsidR="00BE2749" w:rsidRPr="00506C5B" w:rsidRDefault="00BE2749" w:rsidP="009752C8">
      <w:pPr>
        <w:pStyle w:val="Heading3"/>
      </w:pPr>
      <w:bookmarkStart w:id="330" w:name="_Toc345343588"/>
      <w:bookmarkStart w:id="331" w:name="_Toc413334763"/>
      <w:r w:rsidRPr="00506C5B">
        <w:t>Parsing and decrypti</w:t>
      </w:r>
      <w:r w:rsidR="002A4E7D">
        <w:t>on</w:t>
      </w:r>
      <w:bookmarkEnd w:id="330"/>
      <w:bookmarkEnd w:id="331"/>
    </w:p>
    <w:p w14:paraId="39FF0A71" w14:textId="1DFA129C" w:rsidR="00EF7360" w:rsidRDefault="00EF7360" w:rsidP="00BE2749">
      <w:r w:rsidRPr="00A3153B">
        <w:rPr>
          <w:b/>
        </w:rPr>
        <w:t>Note</w:t>
      </w:r>
      <w:r w:rsidRPr="00A3153B">
        <w:t xml:space="preserve">: when decrypting files then it should be taken into account </w:t>
      </w:r>
      <w:r w:rsidR="002474D7">
        <w:t>sometimes</w:t>
      </w:r>
      <w:r>
        <w:t xml:space="preserve"> </w:t>
      </w:r>
      <w:r w:rsidRPr="00A3153B">
        <w:t xml:space="preserve">the data file </w:t>
      </w:r>
      <w:r w:rsidR="002474D7">
        <w:t xml:space="preserve">that has been </w:t>
      </w:r>
      <w:r w:rsidRPr="00A3153B">
        <w:t xml:space="preserve">encrypted is placed inside </w:t>
      </w:r>
      <w:r w:rsidRPr="005B0D68">
        <w:rPr>
          <w:b/>
        </w:rPr>
        <w:t xml:space="preserve">a </w:t>
      </w:r>
      <w:r w:rsidR="006D2A0C" w:rsidRPr="005B0D68">
        <w:rPr>
          <w:b/>
        </w:rPr>
        <w:t xml:space="preserve">temporary </w:t>
      </w:r>
      <w:r w:rsidRPr="005B0D68">
        <w:rPr>
          <w:b/>
        </w:rPr>
        <w:t>DDOC container before encryption</w:t>
      </w:r>
      <w:r w:rsidR="002474D7">
        <w:t>.</w:t>
      </w:r>
      <w:r>
        <w:t xml:space="preserve"> </w:t>
      </w:r>
      <w:r w:rsidRPr="00A3153B">
        <w:t>In this case, it is also necessary to extract the original data file(s) from DigiDoc container after decryption.</w:t>
      </w:r>
      <w:r w:rsidR="00F33F64">
        <w:t xml:space="preserve"> It is possible to detect if a temporary DDOC container has been used in the following way:</w:t>
      </w:r>
    </w:p>
    <w:p w14:paraId="2BE19A50" w14:textId="4CE94531" w:rsidR="00F33F64" w:rsidRDefault="001E2D65" w:rsidP="005B0D68">
      <w:pPr>
        <w:pStyle w:val="ListParagraph"/>
        <w:numPr>
          <w:ilvl w:val="0"/>
          <w:numId w:val="55"/>
        </w:numPr>
      </w:pPr>
      <w:r w:rsidRPr="001E2D65">
        <w:t xml:space="preserve">&lt;EncryptedData&gt; </w:t>
      </w:r>
      <w:r>
        <w:t>element’s “</w:t>
      </w:r>
      <w:r w:rsidRPr="001E2D65">
        <w:t xml:space="preserve">Mimetype“ </w:t>
      </w:r>
      <w:r>
        <w:t xml:space="preserve">attribute value is </w:t>
      </w:r>
      <w:r w:rsidRPr="001E2D65">
        <w:t>„http://www.sk.ee/DigiDoc/v1.3.0/digidoc.xsd“.</w:t>
      </w:r>
    </w:p>
    <w:p w14:paraId="2C104723" w14:textId="1713DC8B" w:rsidR="001E2D65" w:rsidRDefault="001E2D65" w:rsidP="005B0D68">
      <w:pPr>
        <w:pStyle w:val="ListParagraph"/>
        <w:numPr>
          <w:ilvl w:val="0"/>
          <w:numId w:val="55"/>
        </w:numPr>
      </w:pPr>
      <w:r>
        <w:t xml:space="preserve">There are one or more </w:t>
      </w:r>
      <w:r w:rsidRPr="001E2D65">
        <w:t>EncryptionProperty Name="orig_file"&gt;</w:t>
      </w:r>
      <w:r>
        <w:t xml:space="preserve"> elements in the following format: </w:t>
      </w:r>
      <w:r w:rsidRPr="001E2D65">
        <w:t>&lt;file-name&gt;|&lt;size-in-bytes&gt;|&lt;mime-type&gt;|&lt;DataFile-ID-in-DDOC&gt;</w:t>
      </w:r>
    </w:p>
    <w:p w14:paraId="5D6C02A5" w14:textId="0121CCF5" w:rsidR="00A81410" w:rsidRDefault="00A81410" w:rsidP="005B0D68">
      <w:pPr>
        <w:pStyle w:val="ListParagraph"/>
        <w:numPr>
          <w:ilvl w:val="0"/>
          <w:numId w:val="55"/>
        </w:numPr>
      </w:pPr>
      <w:r>
        <w:t xml:space="preserve">After decryption, an unsigned DDOC file is received as a result. </w:t>
      </w:r>
    </w:p>
    <w:p w14:paraId="70008919" w14:textId="60296A30" w:rsidR="001E2D65" w:rsidRDefault="001E2D65" w:rsidP="005B0D68">
      <w:pPr>
        <w:pStyle w:val="ListParagraph"/>
        <w:numPr>
          <w:ilvl w:val="0"/>
          <w:numId w:val="55"/>
        </w:numPr>
      </w:pPr>
      <w:r>
        <w:t>In other cases, it can be assumed that the data has been encrypted directly, without the temporary DDOC container.</w:t>
      </w:r>
    </w:p>
    <w:p w14:paraId="6DD1749D" w14:textId="77777777" w:rsidR="00940D0A" w:rsidRDefault="00940D0A" w:rsidP="00BE2749"/>
    <w:p w14:paraId="5F0C1E14" w14:textId="22CAAD10" w:rsidR="00BE2749" w:rsidRPr="00A3153B" w:rsidRDefault="00BE2749" w:rsidP="00BE2749">
      <w:r w:rsidRPr="00A3153B">
        <w:t xml:space="preserve">There are two </w:t>
      </w:r>
      <w:r w:rsidR="00BC1E73">
        <w:t xml:space="preserve">methods available </w:t>
      </w:r>
      <w:r w:rsidRPr="00A3153B">
        <w:t>for decrypting and parsing encrypted documents</w:t>
      </w:r>
      <w:r w:rsidR="00BC1E73">
        <w:t xml:space="preserve">. </w:t>
      </w:r>
    </w:p>
    <w:p w14:paraId="6EEAD67B" w14:textId="77777777" w:rsidR="00655E10" w:rsidRPr="00A3153B" w:rsidRDefault="00BE2749" w:rsidP="00D36317">
      <w:pPr>
        <w:pStyle w:val="ListParagraph"/>
        <w:numPr>
          <w:ilvl w:val="0"/>
          <w:numId w:val="4"/>
        </w:numPr>
      </w:pPr>
      <w:r w:rsidRPr="006E23C7">
        <w:rPr>
          <w:rFonts w:cs="Arial"/>
          <w:szCs w:val="20"/>
        </w:rPr>
        <w:t>EncryptedDataParser</w:t>
      </w:r>
      <w:r w:rsidRPr="00A3153B">
        <w:t xml:space="preserve"> – suitable for parsing smaller encrypted objects.</w:t>
      </w:r>
    </w:p>
    <w:p w14:paraId="42331822" w14:textId="77777777" w:rsidR="00BE2749" w:rsidRPr="00A3153B" w:rsidRDefault="00BE2749" w:rsidP="00655E10">
      <w:pPr>
        <w:pStyle w:val="ListParagraph"/>
        <w:ind w:left="283"/>
      </w:pPr>
      <w:r w:rsidRPr="00A3153B">
        <w:t>After parsing</w:t>
      </w:r>
      <w:r w:rsidR="00655E10" w:rsidRPr="00A3153B">
        <w:t>,</w:t>
      </w:r>
      <w:r w:rsidRPr="00A3153B">
        <w:t xml:space="preserve"> data is in memory and can be decrypted </w:t>
      </w:r>
      <w:r w:rsidR="007A78A8" w:rsidRPr="00A3153B">
        <w:t xml:space="preserve">or displayed on screen. It does not </w:t>
      </w:r>
      <w:r w:rsidRPr="00A3153B">
        <w:t>automatically decrypt data during parsing. Decryption is a separate operation.</w:t>
      </w:r>
    </w:p>
    <w:p w14:paraId="3D31961C" w14:textId="77777777" w:rsidR="002E0082" w:rsidRPr="00A3153B" w:rsidRDefault="002E0082" w:rsidP="00040BB2">
      <w:pPr>
        <w:pStyle w:val="ListParagraph"/>
        <w:ind w:left="283"/>
      </w:pPr>
      <w:r w:rsidRPr="00A3153B">
        <w:t>Parsing small encrypted files is done as follows:</w:t>
      </w:r>
    </w:p>
    <w:p w14:paraId="32588E22" w14:textId="77777777" w:rsidR="002E0082" w:rsidRPr="00A3153B" w:rsidRDefault="002E0082" w:rsidP="002E0082">
      <w:pPr>
        <w:pStyle w:val="eclipse"/>
      </w:pPr>
      <w:r w:rsidRPr="00A3153B">
        <w:t>EncryptedDataParser dencFac = ConfigManager.instance().</w:t>
      </w:r>
    </w:p>
    <w:p w14:paraId="0A517FA7" w14:textId="77777777" w:rsidR="002E0082" w:rsidRPr="00A3153B" w:rsidRDefault="002E0082" w:rsidP="002E0082">
      <w:pPr>
        <w:pStyle w:val="eclipse"/>
      </w:pPr>
      <w:r w:rsidRPr="00A3153B">
        <w:tab/>
        <w:t>getEncryptedDataParser();</w:t>
      </w:r>
    </w:p>
    <w:p w14:paraId="739AE037" w14:textId="77777777" w:rsidR="002E0082" w:rsidRPr="00A3153B" w:rsidRDefault="002E0082" w:rsidP="002E0082">
      <w:pPr>
        <w:pStyle w:val="eclipse"/>
      </w:pPr>
      <w:r w:rsidRPr="00A3153B">
        <w:t>cdoc = dencFac.readEncryptedData(</w:t>
      </w:r>
      <w:r w:rsidRPr="00A3153B">
        <w:rPr>
          <w:color w:val="2A00FF"/>
          <w:szCs w:val="18"/>
        </w:rPr>
        <w:t>inFile</w:t>
      </w:r>
      <w:r w:rsidRPr="00A3153B">
        <w:t>);</w:t>
      </w:r>
    </w:p>
    <w:p w14:paraId="179880D0" w14:textId="77777777" w:rsidR="002E0082" w:rsidRPr="00A3153B" w:rsidRDefault="002E0082" w:rsidP="00040BB2">
      <w:pPr>
        <w:ind w:left="284"/>
      </w:pPr>
      <w:r w:rsidRPr="00A3153B">
        <w:t xml:space="preserve">Now all data is in memory in encrypted and possibly in compressed form. </w:t>
      </w:r>
    </w:p>
    <w:p w14:paraId="50927584" w14:textId="77777777" w:rsidR="002E0082" w:rsidRPr="00A3153B" w:rsidRDefault="002E0082" w:rsidP="00040BB2">
      <w:pPr>
        <w:ind w:left="284"/>
      </w:pPr>
      <w:r w:rsidRPr="00A3153B">
        <w:t>The methods of EncryptedData, EncryptedKey and EncryptionProperty objects can be used to display and decrypt data as follows:</w:t>
      </w:r>
    </w:p>
    <w:p w14:paraId="1DB32D82" w14:textId="77777777" w:rsidR="002E0082" w:rsidRPr="00A3153B" w:rsidRDefault="002E0082" w:rsidP="002E0082">
      <w:pPr>
        <w:pStyle w:val="eclipse"/>
      </w:pPr>
      <w:r w:rsidRPr="00A3153B">
        <w:t>cdoc.decrypt(</w:t>
      </w:r>
      <w:r w:rsidRPr="00A3153B">
        <w:rPr>
          <w:color w:val="2A00FF"/>
          <w:szCs w:val="18"/>
        </w:rPr>
        <w:t>0</w:t>
      </w:r>
      <w:r w:rsidRPr="00A3153B">
        <w:t xml:space="preserve">,  </w:t>
      </w:r>
      <w:r w:rsidRPr="00A3153B">
        <w:rPr>
          <w:rStyle w:val="ecl-commentChar"/>
        </w:rPr>
        <w:t>// index of EncryptedKey object</w:t>
      </w:r>
    </w:p>
    <w:p w14:paraId="7DE5A4EC" w14:textId="77777777" w:rsidR="002E0082" w:rsidRPr="00A3153B" w:rsidRDefault="002E0082" w:rsidP="002E0082">
      <w:pPr>
        <w:pStyle w:val="eclipse"/>
      </w:pPr>
      <w:r w:rsidRPr="00A3153B">
        <w:tab/>
      </w:r>
      <w:r w:rsidRPr="00A3153B">
        <w:rPr>
          <w:color w:val="2A00FF"/>
          <w:szCs w:val="18"/>
        </w:rPr>
        <w:t>0</w:t>
      </w:r>
      <w:r w:rsidRPr="00A3153B">
        <w:t xml:space="preserve">,      </w:t>
      </w:r>
      <w:r w:rsidRPr="00A3153B">
        <w:rPr>
          <w:rStyle w:val="ecl-commentChar"/>
        </w:rPr>
        <w:t>// smartcards Token index. For Estonian ID cards always 0</w:t>
      </w:r>
    </w:p>
    <w:p w14:paraId="6DF4E39F" w14:textId="77777777" w:rsidR="002E0082" w:rsidRPr="00A3153B" w:rsidRDefault="002E0082" w:rsidP="002E0082">
      <w:pPr>
        <w:pStyle w:val="eclipse"/>
        <w:rPr>
          <w:rStyle w:val="ecl-commentChar"/>
        </w:rPr>
      </w:pPr>
      <w:r w:rsidRPr="00A3153B">
        <w:tab/>
      </w:r>
      <w:r w:rsidRPr="00A3153B">
        <w:rPr>
          <w:color w:val="2A00FF"/>
          <w:szCs w:val="18"/>
        </w:rPr>
        <w:t>pin</w:t>
      </w:r>
      <w:r w:rsidRPr="00A3153B">
        <w:t xml:space="preserve">);   </w:t>
      </w:r>
      <w:r w:rsidRPr="00A3153B">
        <w:rPr>
          <w:rStyle w:val="ecl-commentChar"/>
        </w:rPr>
        <w:t>// smartcards PIN code. For Estonian ID card PIN1</w:t>
      </w:r>
    </w:p>
    <w:p w14:paraId="66CD4E8F" w14:textId="77777777" w:rsidR="002E0082" w:rsidRPr="00A3153B" w:rsidRDefault="002E0082" w:rsidP="002E0082">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D4BB144" w14:textId="77777777" w:rsidR="002E0082" w:rsidRPr="00A3153B" w:rsidRDefault="002E0082" w:rsidP="002E0082">
      <w:pPr>
        <w:pStyle w:val="eclipse"/>
      </w:pPr>
      <w:r w:rsidRPr="00A3153B">
        <w:rPr>
          <w:i/>
          <w:color w:val="2A00FF"/>
          <w:szCs w:val="18"/>
        </w:rPr>
        <w:t>fos</w:t>
      </w:r>
      <w:r w:rsidRPr="00A3153B">
        <w:t>.write(cdoc.getData());</w:t>
      </w:r>
    </w:p>
    <w:p w14:paraId="0BDC7E6F" w14:textId="77777777" w:rsidR="002E0082" w:rsidRPr="00A3153B" w:rsidRDefault="002E0082" w:rsidP="002E0082">
      <w:pPr>
        <w:pStyle w:val="eclipse"/>
      </w:pPr>
      <w:r w:rsidRPr="00A3153B">
        <w:rPr>
          <w:i/>
          <w:color w:val="2A00FF"/>
          <w:szCs w:val="18"/>
        </w:rPr>
        <w:t>fos</w:t>
      </w:r>
      <w:r w:rsidRPr="00A3153B">
        <w:t>.close();</w:t>
      </w:r>
    </w:p>
    <w:p w14:paraId="24EB1E33" w14:textId="77777777" w:rsidR="00294BA7" w:rsidRPr="00A3153B" w:rsidRDefault="00BE2749" w:rsidP="00D36317">
      <w:pPr>
        <w:pStyle w:val="ListParagraph"/>
        <w:numPr>
          <w:ilvl w:val="0"/>
          <w:numId w:val="4"/>
        </w:numPr>
      </w:pPr>
      <w:r w:rsidRPr="006E23C7">
        <w:rPr>
          <w:rFonts w:cs="Arial"/>
          <w:szCs w:val="20"/>
        </w:rPr>
        <w:t>EncryptedStreamParser</w:t>
      </w:r>
      <w:r w:rsidRPr="00A3153B">
        <w:t xml:space="preserve"> – suitable for parsing and decr</w:t>
      </w:r>
      <w:r w:rsidR="00294BA7" w:rsidRPr="00A3153B">
        <w:t>ypting large encrypted objects.</w:t>
      </w:r>
    </w:p>
    <w:p w14:paraId="6AF25501" w14:textId="77777777" w:rsidR="00BE2749" w:rsidRPr="00A3153B" w:rsidRDefault="00BE2749" w:rsidP="00294BA7">
      <w:pPr>
        <w:pStyle w:val="ListParagraph"/>
        <w:ind w:left="283"/>
      </w:pPr>
      <w:r w:rsidRPr="00A3153B">
        <w:t>D</w:t>
      </w:r>
      <w:r w:rsidR="00294BA7" w:rsidRPr="00A3153B">
        <w:t>oesn't keep any data in memory, i</w:t>
      </w:r>
      <w:r w:rsidRPr="00A3153B">
        <w:t>nput and output streams</w:t>
      </w:r>
      <w:r w:rsidR="00655E10" w:rsidRPr="00A3153B">
        <w:t xml:space="preserve"> have to be provided.</w:t>
      </w:r>
      <w:r w:rsidRPr="00A3153B">
        <w:t xml:space="preserve"> Decryption and decompression is done during parsing. </w:t>
      </w:r>
      <w:r w:rsidR="004C40CA" w:rsidRPr="00506C5B">
        <w:t>Note that the functionality of decrypting big data sets i</w:t>
      </w:r>
      <w:r w:rsidR="009E62D3" w:rsidRPr="00FC5733">
        <w:t>s</w:t>
      </w:r>
      <w:r w:rsidR="004C40CA" w:rsidRPr="00FC5733">
        <w:t xml:space="preserve"> not currently tested.</w:t>
      </w:r>
    </w:p>
    <w:p w14:paraId="6DB3F654" w14:textId="77777777" w:rsidR="007B4B9B" w:rsidRPr="00A3153B" w:rsidRDefault="00BE2749" w:rsidP="00040BB2">
      <w:pPr>
        <w:pStyle w:val="ListParagraph"/>
        <w:ind w:left="283"/>
      </w:pPr>
      <w:r w:rsidRPr="00A3153B">
        <w:t>For decrypting big encrypted documents</w:t>
      </w:r>
      <w:r w:rsidR="007B4B9B" w:rsidRPr="00A3153B">
        <w:t>, you firstly need to set up the input and output streams:</w:t>
      </w:r>
    </w:p>
    <w:p w14:paraId="2BFDF52B" w14:textId="77777777" w:rsidR="007B4B9B" w:rsidRPr="00A3153B" w:rsidRDefault="007B4B9B" w:rsidP="00CE7C76">
      <w:pPr>
        <w:pStyle w:val="eclipse"/>
      </w:pPr>
      <w:r w:rsidRPr="00A3153B">
        <w:rPr>
          <w:color w:val="00B050"/>
        </w:rPr>
        <w:t>// provide input and output streams</w:t>
      </w:r>
    </w:p>
    <w:p w14:paraId="48B347D0" w14:textId="77777777" w:rsidR="007B4B9B" w:rsidRPr="00A3153B" w:rsidRDefault="007B4B9B" w:rsidP="00A02F40">
      <w:pPr>
        <w:pStyle w:val="eclipse"/>
      </w:pPr>
      <w:r w:rsidRPr="00A3153B">
        <w:t xml:space="preserve">FileInputStream </w:t>
      </w:r>
      <w:r w:rsidRPr="00A3153B">
        <w:rPr>
          <w:i/>
          <w:color w:val="2A00FF"/>
          <w:szCs w:val="18"/>
        </w:rPr>
        <w:t>fis</w:t>
      </w:r>
      <w:r w:rsidRPr="00A3153B">
        <w:t xml:space="preserve"> = </w:t>
      </w:r>
      <w:r w:rsidRPr="00A3153B">
        <w:rPr>
          <w:b/>
          <w:bCs/>
          <w:color w:val="7F0055"/>
        </w:rPr>
        <w:t>new</w:t>
      </w:r>
      <w:r w:rsidRPr="00A3153B">
        <w:t xml:space="preserve"> FileInputStream(</w:t>
      </w:r>
      <w:r w:rsidRPr="00A3153B">
        <w:rPr>
          <w:color w:val="2A00FF"/>
          <w:szCs w:val="18"/>
        </w:rPr>
        <w:t>inFile</w:t>
      </w:r>
      <w:r w:rsidRPr="00A3153B">
        <w:t>);</w:t>
      </w:r>
    </w:p>
    <w:p w14:paraId="20D6E48F" w14:textId="77777777" w:rsidR="007B4B9B" w:rsidRPr="00A3153B" w:rsidRDefault="007B4B9B" w:rsidP="00A02F40">
      <w:pPr>
        <w:pStyle w:val="eclipse"/>
      </w:pPr>
      <w:r w:rsidRPr="00A3153B">
        <w:t xml:space="preserve">FileOutputStream </w:t>
      </w:r>
      <w:r w:rsidRPr="00A3153B">
        <w:rPr>
          <w:i/>
          <w:color w:val="2A00FF"/>
          <w:szCs w:val="18"/>
        </w:rPr>
        <w:t>fos</w:t>
      </w:r>
      <w:r w:rsidRPr="00A3153B">
        <w:t xml:space="preserve"> = </w:t>
      </w:r>
      <w:r w:rsidRPr="00A3153B">
        <w:rPr>
          <w:b/>
          <w:bCs/>
          <w:color w:val="7F0055"/>
        </w:rPr>
        <w:t>new</w:t>
      </w:r>
      <w:r w:rsidRPr="00A3153B">
        <w:t xml:space="preserve"> FileOutputStream(</w:t>
      </w:r>
      <w:r w:rsidRPr="00A3153B">
        <w:rPr>
          <w:color w:val="2A00FF"/>
          <w:szCs w:val="18"/>
        </w:rPr>
        <w:t>outFile</w:t>
      </w:r>
      <w:r w:rsidRPr="00A3153B">
        <w:t>);</w:t>
      </w:r>
    </w:p>
    <w:p w14:paraId="6F0B0E4C" w14:textId="77777777" w:rsidR="007B4B9B" w:rsidRPr="00A3153B" w:rsidRDefault="007B4B9B" w:rsidP="00A02F40">
      <w:pPr>
        <w:pStyle w:val="eclipse"/>
      </w:pPr>
      <w:r w:rsidRPr="00A3153B">
        <w:t>EncryptedStreamParser streamParser = ConfigManager.</w:t>
      </w:r>
    </w:p>
    <w:p w14:paraId="16307D56" w14:textId="77777777" w:rsidR="007B4B9B" w:rsidRPr="00A3153B" w:rsidRDefault="007B4B9B" w:rsidP="00A02F40">
      <w:pPr>
        <w:pStyle w:val="eclipse"/>
      </w:pPr>
      <w:r w:rsidRPr="00A3153B">
        <w:tab/>
      </w:r>
      <w:r w:rsidRPr="00A3153B">
        <w:rPr>
          <w:i/>
        </w:rPr>
        <w:t>instance()</w:t>
      </w:r>
      <w:r w:rsidRPr="00A3153B">
        <w:t>.getEncryptedStreamParser();</w:t>
      </w:r>
    </w:p>
    <w:p w14:paraId="5D450C4E" w14:textId="77777777" w:rsidR="007B4B9B" w:rsidRPr="00A3153B" w:rsidRDefault="007B4B9B" w:rsidP="00040BB2">
      <w:pPr>
        <w:ind w:left="284"/>
      </w:pPr>
      <w:r w:rsidRPr="00A3153B">
        <w:t>Next, call</w:t>
      </w:r>
      <w:r w:rsidR="005F2774" w:rsidRPr="00A3153B">
        <w:t xml:space="preserve"> one of the following decryption methods</w:t>
      </w:r>
      <w:r w:rsidR="007255C2" w:rsidRPr="00A3153B">
        <w:t xml:space="preserve">. </w:t>
      </w:r>
      <w:r w:rsidR="005F2774" w:rsidRPr="00A3153B">
        <w:t>The methods read the data from input stream, decrypt, possibly decompress it and write it to output stream.</w:t>
      </w:r>
    </w:p>
    <w:p w14:paraId="3CF5F1CA" w14:textId="77777777" w:rsidR="007F522C" w:rsidRPr="00A3153B" w:rsidRDefault="003617B4" w:rsidP="00D36317">
      <w:pPr>
        <w:pStyle w:val="ListParagraph"/>
        <w:numPr>
          <w:ilvl w:val="0"/>
          <w:numId w:val="38"/>
        </w:numPr>
      </w:pPr>
      <w:r w:rsidRPr="00A3153B">
        <w:t>M</w:t>
      </w:r>
      <w:r w:rsidR="007B4B9B" w:rsidRPr="00A3153B">
        <w:t>ethod d</w:t>
      </w:r>
      <w:r w:rsidR="005F2774" w:rsidRPr="00A3153B">
        <w:t>ecryptStreamUsingRecipientName() –</w:t>
      </w:r>
      <w:r w:rsidR="007255C2" w:rsidRPr="00A3153B">
        <w:t xml:space="preserve"> the EncryptedKey object is identified with the</w:t>
      </w:r>
      <w:r w:rsidR="007B4B9B" w:rsidRPr="00A3153B">
        <w:t xml:space="preserve"> “Recipient”</w:t>
      </w:r>
      <w:r w:rsidR="007255C2" w:rsidRPr="00A3153B">
        <w:t xml:space="preserve"> attribute</w:t>
      </w:r>
      <w:r w:rsidR="00CB3EF4" w:rsidRPr="00A3153B">
        <w:t xml:space="preserve">. </w:t>
      </w:r>
      <w:r w:rsidR="00F503E4" w:rsidRPr="00A3153B">
        <w:t>Only the PKCS#11 token type is supported</w:t>
      </w:r>
      <w:r w:rsidR="00CB3EF4" w:rsidRPr="00A3153B">
        <w:t>.</w:t>
      </w:r>
    </w:p>
    <w:p w14:paraId="4249A9F9" w14:textId="77777777" w:rsidR="00BE2749" w:rsidRPr="00A3153B" w:rsidRDefault="00BE2749" w:rsidP="003A2BE3">
      <w:pPr>
        <w:pStyle w:val="eclipse"/>
      </w:pPr>
      <w:r w:rsidRPr="00A3153B">
        <w:t>streamParser.decryptStreamUsingRecipientName(</w:t>
      </w:r>
      <w:r w:rsidRPr="00A3153B">
        <w:rPr>
          <w:i/>
          <w:color w:val="2A00FF"/>
          <w:szCs w:val="18"/>
        </w:rPr>
        <w:t>fis</w:t>
      </w:r>
      <w:r w:rsidRPr="00A3153B">
        <w:t xml:space="preserve">, </w:t>
      </w:r>
      <w:r w:rsidRPr="00A3153B">
        <w:rPr>
          <w:i/>
          <w:color w:val="2A00FF"/>
          <w:szCs w:val="18"/>
        </w:rPr>
        <w:t>fos</w:t>
      </w:r>
      <w:r w:rsidRPr="00A3153B">
        <w:t>,</w:t>
      </w:r>
    </w:p>
    <w:p w14:paraId="1F0A9C43" w14:textId="77777777" w:rsidR="00BE2749" w:rsidRPr="00A3153B" w:rsidRDefault="00BE2749" w:rsidP="003A2BE3">
      <w:pPr>
        <w:pStyle w:val="eclipse"/>
      </w:pPr>
      <w:r w:rsidRPr="00A3153B">
        <w:tab/>
      </w:r>
      <w:r w:rsidRPr="00A3153B">
        <w:rPr>
          <w:color w:val="2A00FF"/>
          <w:szCs w:val="18"/>
        </w:rPr>
        <w:t>0,</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w:t>
      </w:r>
      <w:r w:rsidR="00A10860" w:rsidRPr="00FC5733">
        <w:rPr>
          <w:rStyle w:val="ecl-commentChar"/>
        </w:rPr>
        <w:t>t</w:t>
      </w:r>
      <w:r w:rsidRPr="00FC5733">
        <w:rPr>
          <w:rStyle w:val="ecl-commentChar"/>
        </w:rPr>
        <w:t>oken index. For Estonian ID cards always 0</w:t>
      </w:r>
    </w:p>
    <w:p w14:paraId="751971E8" w14:textId="77777777" w:rsidR="00BE2749" w:rsidRPr="00FC5733" w:rsidRDefault="00BE2749" w:rsidP="003A2BE3">
      <w:pPr>
        <w:pStyle w:val="eclipse"/>
        <w:rPr>
          <w:rStyle w:val="ecl-commentChar"/>
        </w:rPr>
      </w:pPr>
      <w:r w:rsidRPr="00A3153B">
        <w:tab/>
      </w:r>
      <w:r w:rsidRPr="00A3153B">
        <w:rPr>
          <w:color w:val="2A00FF"/>
          <w:szCs w:val="18"/>
        </w:rPr>
        <w:t>pin,</w:t>
      </w:r>
      <w:r w:rsidRPr="00A3153B">
        <w:t xml:space="preserve"> </w:t>
      </w:r>
      <w:r w:rsidRPr="00506C5B">
        <w:rPr>
          <w:rStyle w:val="ecl-commentChar"/>
        </w:rPr>
        <w:t>// smartcard</w:t>
      </w:r>
      <w:r w:rsidR="00A97B4F" w:rsidRPr="00FC5733">
        <w:rPr>
          <w:rStyle w:val="ecl-commentChar"/>
        </w:rPr>
        <w:t>’</w:t>
      </w:r>
      <w:r w:rsidRPr="00FC5733">
        <w:rPr>
          <w:rStyle w:val="ecl-commentChar"/>
        </w:rPr>
        <w:t xml:space="preserve">s PIN code. </w:t>
      </w:r>
      <w:r w:rsidR="00A97B4F" w:rsidRPr="00FC5733">
        <w:rPr>
          <w:rStyle w:val="ecl-commentChar"/>
        </w:rPr>
        <w:t>PIN1 f</w:t>
      </w:r>
      <w:r w:rsidRPr="00FC5733">
        <w:rPr>
          <w:rStyle w:val="ecl-commentChar"/>
        </w:rPr>
        <w:t>or Estonian ID card</w:t>
      </w:r>
      <w:r w:rsidR="00A97B4F" w:rsidRPr="00FC5733">
        <w:rPr>
          <w:rStyle w:val="ecl-commentChar"/>
        </w:rPr>
        <w:t>s</w:t>
      </w:r>
    </w:p>
    <w:p w14:paraId="6C33BAA1" w14:textId="77777777" w:rsidR="00BE2749" w:rsidRPr="00A3153B" w:rsidRDefault="00BE2749" w:rsidP="003A2BE3">
      <w:pPr>
        <w:pStyle w:val="eclipse"/>
      </w:pPr>
      <w:r w:rsidRPr="00A3153B">
        <w:tab/>
      </w:r>
      <w:r w:rsidRPr="00A3153B">
        <w:rPr>
          <w:color w:val="2A00FF"/>
          <w:szCs w:val="18"/>
        </w:rPr>
        <w:t>recvName</w:t>
      </w:r>
      <w:r w:rsidRPr="00A3153B">
        <w:t xml:space="preserve">); </w:t>
      </w:r>
      <w:r w:rsidRPr="00506C5B">
        <w:rPr>
          <w:rStyle w:val="ecl-commentChar"/>
        </w:rPr>
        <w:t>// selected EncryptedKey object</w:t>
      </w:r>
      <w:r w:rsidR="00A97B4F" w:rsidRPr="00FC5733">
        <w:rPr>
          <w:rStyle w:val="ecl-commentChar"/>
        </w:rPr>
        <w:t>’</w:t>
      </w:r>
      <w:r w:rsidRPr="00FC5733">
        <w:rPr>
          <w:rStyle w:val="ecl-commentChar"/>
        </w:rPr>
        <w:t>s Recipient attribute</w:t>
      </w:r>
    </w:p>
    <w:p w14:paraId="178B9B51" w14:textId="77777777" w:rsidR="00CB3EF4" w:rsidRPr="00A3153B" w:rsidRDefault="003617B4" w:rsidP="00D36317">
      <w:pPr>
        <w:pStyle w:val="ListParagraph"/>
        <w:numPr>
          <w:ilvl w:val="0"/>
          <w:numId w:val="38"/>
        </w:numPr>
      </w:pPr>
      <w:r w:rsidRPr="00A3153B">
        <w:t>M</w:t>
      </w:r>
      <w:r w:rsidR="007B4B9B" w:rsidRPr="00A3153B">
        <w:t xml:space="preserve">ethod decryptStreamUsingTokenType() </w:t>
      </w:r>
      <w:r w:rsidR="005F2774" w:rsidRPr="00A3153B">
        <w:t xml:space="preserve">– </w:t>
      </w:r>
      <w:r w:rsidR="00CB3EF4" w:rsidRPr="00A3153B">
        <w:t>allows you to choose the appropriate token type for decryption</w:t>
      </w:r>
      <w:r w:rsidR="005F2774" w:rsidRPr="00A3153B">
        <w:t xml:space="preserve"> (PKCS#11 and PKCS#12 tokens are supported)</w:t>
      </w:r>
      <w:r w:rsidR="00A97B4F" w:rsidRPr="00A3153B">
        <w:t xml:space="preserve">. </w:t>
      </w:r>
    </w:p>
    <w:p w14:paraId="61D22A65" w14:textId="77777777" w:rsidR="005F2774" w:rsidRPr="00A3153B" w:rsidRDefault="00A97B4F" w:rsidP="00040BB2">
      <w:pPr>
        <w:pStyle w:val="ListParagraph"/>
        <w:ind w:left="1080"/>
      </w:pPr>
      <w:r w:rsidRPr="00A3153B">
        <w:t>In case of</w:t>
      </w:r>
      <w:r w:rsidR="005F2774" w:rsidRPr="00A3153B">
        <w:t xml:space="preserve"> PK</w:t>
      </w:r>
      <w:r w:rsidRPr="00A3153B">
        <w:t>CS#11, do as follows:</w:t>
      </w:r>
    </w:p>
    <w:p w14:paraId="56B158D4" w14:textId="77777777" w:rsidR="005F2774" w:rsidRPr="00A3153B" w:rsidRDefault="005F2774" w:rsidP="005F2774">
      <w:pPr>
        <w:pStyle w:val="eclipse"/>
      </w:pPr>
      <w:r w:rsidRPr="00A3153B">
        <w:t>streamParser.decryptStreamUsingTokenType(</w:t>
      </w:r>
      <w:r w:rsidRPr="00A3153B">
        <w:rPr>
          <w:i/>
          <w:color w:val="2A00FF"/>
          <w:szCs w:val="18"/>
        </w:rPr>
        <w:t>fis</w:t>
      </w:r>
      <w:r w:rsidRPr="00A3153B">
        <w:t xml:space="preserve">, </w:t>
      </w:r>
      <w:r w:rsidRPr="00A3153B">
        <w:rPr>
          <w:i/>
          <w:color w:val="2A00FF"/>
          <w:szCs w:val="18"/>
        </w:rPr>
        <w:t>fos</w:t>
      </w:r>
      <w:r w:rsidRPr="00A3153B">
        <w:t>,</w:t>
      </w:r>
    </w:p>
    <w:p w14:paraId="6CA9ABAF" w14:textId="77777777" w:rsidR="005F2774" w:rsidRPr="00A3153B" w:rsidRDefault="005F2774" w:rsidP="005F2774">
      <w:pPr>
        <w:pStyle w:val="eclipse"/>
      </w:pPr>
      <w:r w:rsidRPr="00A3153B">
        <w:tab/>
      </w:r>
      <w:r w:rsidRPr="00A3153B">
        <w:rPr>
          <w:color w:val="2A00FF"/>
          <w:szCs w:val="18"/>
        </w:rPr>
        <w:t>0,</w:t>
      </w:r>
      <w:r w:rsidRPr="00A3153B">
        <w:t xml:space="preserve">  </w:t>
      </w:r>
      <w:r w:rsidRPr="00506C5B">
        <w:rPr>
          <w:rStyle w:val="ecl-commentChar"/>
        </w:rPr>
        <w:t xml:space="preserve">// </w:t>
      </w:r>
      <w:r w:rsidR="00A97B4F" w:rsidRPr="00FC5733">
        <w:rPr>
          <w:rStyle w:val="ecl-commentChar"/>
        </w:rPr>
        <w:t xml:space="preserve">PKCS11 </w:t>
      </w:r>
      <w:r w:rsidRPr="00FC5733">
        <w:rPr>
          <w:rStyle w:val="ecl-commentChar"/>
        </w:rPr>
        <w:t>token index. For Estonian ID cards always 0</w:t>
      </w:r>
    </w:p>
    <w:p w14:paraId="442C3D47" w14:textId="77777777" w:rsidR="005F2774" w:rsidRPr="00FC5733" w:rsidRDefault="005F2774" w:rsidP="005F2774">
      <w:pPr>
        <w:pStyle w:val="eclipse"/>
        <w:rPr>
          <w:rStyle w:val="ecl-commentChar"/>
        </w:rPr>
      </w:pPr>
      <w:r w:rsidRPr="00A3153B">
        <w:tab/>
      </w:r>
      <w:r w:rsidRPr="00A3153B">
        <w:rPr>
          <w:color w:val="2A00FF"/>
          <w:szCs w:val="18"/>
        </w:rPr>
        <w:t>pin,</w:t>
      </w:r>
      <w:r w:rsidRPr="00A3153B">
        <w:t xml:space="preserve"> </w:t>
      </w:r>
      <w:r w:rsidRPr="00506C5B">
        <w:rPr>
          <w:rStyle w:val="ecl-commentChar"/>
        </w:rPr>
        <w:t xml:space="preserve">// </w:t>
      </w:r>
      <w:r w:rsidR="00A97B4F" w:rsidRPr="00FC5733">
        <w:rPr>
          <w:rStyle w:val="ecl-commentChar"/>
        </w:rPr>
        <w:t>PIN code to decrypt with PKCS11</w:t>
      </w:r>
      <w:r w:rsidRPr="00FC5733">
        <w:rPr>
          <w:rStyle w:val="ecl-commentChar"/>
        </w:rPr>
        <w:t xml:space="preserve">. </w:t>
      </w:r>
      <w:r w:rsidR="00A97B4F" w:rsidRPr="00FC5733">
        <w:rPr>
          <w:rStyle w:val="ecl-commentChar"/>
        </w:rPr>
        <w:t>PIN1 f</w:t>
      </w:r>
      <w:r w:rsidRPr="00FC5733">
        <w:rPr>
          <w:rStyle w:val="ecl-commentChar"/>
        </w:rPr>
        <w:t>or Estonian ID card</w:t>
      </w:r>
      <w:r w:rsidR="00A97B4F" w:rsidRPr="00FC5733">
        <w:rPr>
          <w:rStyle w:val="ecl-commentChar"/>
        </w:rPr>
        <w:t>s</w:t>
      </w:r>
    </w:p>
    <w:p w14:paraId="7037AB6D" w14:textId="77777777" w:rsidR="005F2774" w:rsidRPr="00FC5733" w:rsidRDefault="005F2774" w:rsidP="00040BB2">
      <w:pPr>
        <w:pStyle w:val="eclipse"/>
        <w:rPr>
          <w:rStyle w:val="ecl-commentChar"/>
        </w:rPr>
      </w:pPr>
      <w:r w:rsidRPr="00A3153B">
        <w:tab/>
      </w:r>
      <w:r w:rsidR="00A97B4F" w:rsidRPr="00A3153B">
        <w:rPr>
          <w:color w:val="auto"/>
          <w:szCs w:val="18"/>
        </w:rPr>
        <w:t>SignatureFactory.</w:t>
      </w:r>
      <w:r w:rsidR="00A97B4F" w:rsidRPr="00A3153B">
        <w:rPr>
          <w:i/>
          <w:color w:val="2A00FF"/>
          <w:szCs w:val="18"/>
        </w:rPr>
        <w:t>SIGFAC_TYPE_PKCS11</w:t>
      </w:r>
      <w:r w:rsidRPr="00A3153B">
        <w:rPr>
          <w:color w:val="2A00FF"/>
          <w:szCs w:val="18"/>
        </w:rPr>
        <w:t>,</w:t>
      </w:r>
      <w:r w:rsidRPr="00A3153B">
        <w:t xml:space="preserve"> </w:t>
      </w:r>
      <w:r w:rsidRPr="00506C5B">
        <w:rPr>
          <w:rStyle w:val="ecl-commentChar"/>
        </w:rPr>
        <w:t>// token type</w:t>
      </w:r>
      <w:r w:rsidR="00A97B4F" w:rsidRPr="00FC5733">
        <w:rPr>
          <w:rStyle w:val="ecl-commentChar"/>
        </w:rPr>
        <w:t>: PKCS11 or PKCS12</w:t>
      </w:r>
    </w:p>
    <w:p w14:paraId="22B85E40" w14:textId="77777777" w:rsidR="005F2774" w:rsidRPr="00FC5733" w:rsidRDefault="005F2774" w:rsidP="00040BB2">
      <w:pPr>
        <w:pStyle w:val="eclipse"/>
        <w:rPr>
          <w:rStyle w:val="ecl-commentChar"/>
        </w:rPr>
      </w:pPr>
      <w:r w:rsidRPr="00A3153B">
        <w:rPr>
          <w:color w:val="2A00FF"/>
          <w:szCs w:val="18"/>
        </w:rPr>
        <w:tab/>
      </w:r>
      <w:r w:rsidR="00A97B4F" w:rsidRPr="00A3153B">
        <w:rPr>
          <w:b/>
          <w:bCs/>
          <w:color w:val="7F0055"/>
        </w:rPr>
        <w:t>null</w:t>
      </w:r>
      <w:r w:rsidRPr="00A3153B">
        <w:rPr>
          <w:color w:val="auto"/>
          <w:szCs w:val="18"/>
        </w:rPr>
        <w:t>);</w:t>
      </w:r>
      <w:r w:rsidRPr="00A3153B">
        <w:rPr>
          <w:color w:val="2A00FF"/>
          <w:szCs w:val="18"/>
        </w:rPr>
        <w:t xml:space="preserve"> </w:t>
      </w:r>
      <w:r w:rsidRPr="00506C5B">
        <w:rPr>
          <w:rStyle w:val="ecl-commentChar"/>
        </w:rPr>
        <w:t>//</w:t>
      </w:r>
      <w:r w:rsidR="00A97B4F" w:rsidRPr="00FC5733">
        <w:rPr>
          <w:rStyle w:val="ecl-commentChar"/>
        </w:rPr>
        <w:t>PKCS12 keystore filename and path if PKCS12 is used</w:t>
      </w:r>
      <w:r w:rsidR="0060297D" w:rsidRPr="00FC5733">
        <w:rPr>
          <w:rStyle w:val="ecl-commentChar"/>
        </w:rPr>
        <w:t>.</w:t>
      </w:r>
      <w:r w:rsidR="00A97B4F" w:rsidRPr="00FC5733">
        <w:rPr>
          <w:rStyle w:val="ecl-commentChar"/>
        </w:rPr>
        <w:t xml:space="preserve"> </w:t>
      </w:r>
    </w:p>
    <w:p w14:paraId="16047539" w14:textId="77777777" w:rsidR="0060297D" w:rsidRPr="00A3153B" w:rsidRDefault="0060297D" w:rsidP="00040BB2">
      <w:pPr>
        <w:pStyle w:val="eclipse"/>
      </w:pPr>
      <w:r w:rsidRPr="00A3153B">
        <w:rPr>
          <w:b/>
          <w:bCs/>
          <w:color w:val="7F0055"/>
        </w:rPr>
        <w:tab/>
      </w:r>
      <w:r w:rsidRPr="00A3153B">
        <w:rPr>
          <w:b/>
          <w:bCs/>
          <w:color w:val="7F0055"/>
        </w:rPr>
        <w:tab/>
      </w:r>
      <w:r w:rsidRPr="00506C5B">
        <w:rPr>
          <w:rStyle w:val="ecl-commentChar"/>
        </w:rPr>
        <w:t>// Set the value to null in case of PKCS11</w:t>
      </w:r>
    </w:p>
    <w:p w14:paraId="4411D97C" w14:textId="77777777" w:rsidR="00526782" w:rsidRPr="00A3153B" w:rsidRDefault="00526782" w:rsidP="00D36317">
      <w:pPr>
        <w:pStyle w:val="ListParagraph"/>
        <w:numPr>
          <w:ilvl w:val="0"/>
          <w:numId w:val="38"/>
        </w:numPr>
      </w:pPr>
      <w:r w:rsidRPr="00A3153B">
        <w:lastRenderedPageBreak/>
        <w:t xml:space="preserve">If you use HSM device for decryption then </w:t>
      </w:r>
      <w:r w:rsidR="00B077B2" w:rsidRPr="00A3153B">
        <w:t>call</w:t>
      </w:r>
      <w:r w:rsidRPr="00A3153B">
        <w:t xml:space="preserve"> method:</w:t>
      </w:r>
    </w:p>
    <w:p w14:paraId="7BD13259" w14:textId="77777777" w:rsidR="00B077B2" w:rsidRPr="00A3153B" w:rsidRDefault="00B077B2" w:rsidP="00FE3605">
      <w:pPr>
        <w:pStyle w:val="eclipse"/>
      </w:pPr>
      <w:r w:rsidRPr="00A3153B">
        <w:t>EncryptedS</w:t>
      </w:r>
      <w:r w:rsidR="00526782" w:rsidRPr="00A3153B">
        <w:t>treamParser.decryptStreamUsingRecipientSlotIdAndTokenLabel(</w:t>
      </w:r>
    </w:p>
    <w:p w14:paraId="23858B67" w14:textId="77777777" w:rsidR="00B077B2" w:rsidRPr="00A3153B" w:rsidRDefault="00526782" w:rsidP="00FE3605">
      <w:pPr>
        <w:pStyle w:val="eclipse"/>
        <w:ind w:firstLine="589"/>
      </w:pPr>
      <w:r w:rsidRPr="00A3153B">
        <w:t xml:space="preserve">InputStream dencStream, </w:t>
      </w:r>
      <w:r w:rsidR="00B077B2" w:rsidRPr="00506C5B">
        <w:rPr>
          <w:rStyle w:val="ecl-commentChar"/>
        </w:rPr>
        <w:t>// input stream</w:t>
      </w:r>
    </w:p>
    <w:p w14:paraId="5541A6B0" w14:textId="77777777" w:rsidR="00B077B2" w:rsidRPr="00A3153B" w:rsidRDefault="00526782" w:rsidP="00FE3605">
      <w:pPr>
        <w:pStyle w:val="eclipse"/>
        <w:ind w:firstLine="589"/>
      </w:pPr>
      <w:r w:rsidRPr="00A3153B">
        <w:t xml:space="preserve">OutputStream outs, </w:t>
      </w:r>
      <w:r w:rsidR="00B077B2" w:rsidRPr="00506C5B">
        <w:rPr>
          <w:rStyle w:val="ecl-commentChar"/>
        </w:rPr>
        <w:t>// output stream</w:t>
      </w:r>
    </w:p>
    <w:p w14:paraId="52A49796" w14:textId="77777777" w:rsidR="00B077B2" w:rsidRPr="00A3153B" w:rsidRDefault="00526782" w:rsidP="00FE3605">
      <w:pPr>
        <w:pStyle w:val="eclipse"/>
        <w:ind w:firstLine="589"/>
      </w:pPr>
      <w:r w:rsidRPr="00A3153B">
        <w:t xml:space="preserve">int slot, </w:t>
      </w:r>
      <w:r w:rsidR="00B077B2" w:rsidRPr="00506C5B">
        <w:rPr>
          <w:rStyle w:val="ecl-commentChar"/>
        </w:rPr>
        <w:t>// slot ID of the decryption certificate</w:t>
      </w:r>
    </w:p>
    <w:p w14:paraId="0F5833AE" w14:textId="77777777" w:rsidR="00B077B2" w:rsidRPr="00A3153B" w:rsidRDefault="00526782" w:rsidP="00FE3605">
      <w:pPr>
        <w:pStyle w:val="eclipse"/>
        <w:ind w:firstLine="589"/>
      </w:pPr>
      <w:r w:rsidRPr="00A3153B">
        <w:t xml:space="preserve">String label, </w:t>
      </w:r>
      <w:r w:rsidR="00B077B2" w:rsidRPr="00506C5B">
        <w:rPr>
          <w:rStyle w:val="ecl-commentChar"/>
        </w:rPr>
        <w:t>// label name of the certificate object</w:t>
      </w:r>
    </w:p>
    <w:p w14:paraId="45C35A0D" w14:textId="77777777" w:rsidR="00526782" w:rsidRPr="00A3153B" w:rsidRDefault="00526782" w:rsidP="00FE3605">
      <w:pPr>
        <w:pStyle w:val="eclipse"/>
        <w:ind w:firstLine="589"/>
      </w:pPr>
      <w:r w:rsidRPr="00A3153B">
        <w:t>String pin)</w:t>
      </w:r>
      <w:r w:rsidR="00B077B2" w:rsidRPr="00A3153B">
        <w:t xml:space="preserve">; </w:t>
      </w:r>
      <w:r w:rsidR="00B077B2" w:rsidRPr="00506C5B">
        <w:rPr>
          <w:rStyle w:val="ecl-commentChar"/>
        </w:rPr>
        <w:t>// pin code to access the certi</w:t>
      </w:r>
      <w:r w:rsidR="00B077B2" w:rsidRPr="00FC5733">
        <w:rPr>
          <w:rStyle w:val="ecl-commentChar"/>
        </w:rPr>
        <w:t>ficate’s slot</w:t>
      </w:r>
    </w:p>
    <w:p w14:paraId="72627545" w14:textId="77777777" w:rsidR="00B077B2" w:rsidRPr="00FC5733" w:rsidRDefault="00A30E9A" w:rsidP="00FE3605">
      <w:pPr>
        <w:ind w:left="720"/>
      </w:pPr>
      <w:r w:rsidRPr="00506C5B">
        <w:t>Decryption</w:t>
      </w:r>
      <w:r w:rsidR="00B077B2" w:rsidRPr="00FC5733">
        <w:t xml:space="preserve"> certificate on HSM device is determined by its slot ID number and the certificate object’s label, both of the parameters are mandatory. Note that the slot ID used in the current method refers to the actual ID value of the slot (not the sequence number of the </w:t>
      </w:r>
      <w:r w:rsidR="007337D7" w:rsidRPr="00FC5733">
        <w:t>certificate</w:t>
      </w:r>
      <w:r w:rsidRPr="00FC5733">
        <w:t xml:space="preserve"> on device</w:t>
      </w:r>
      <w:r w:rsidR="00B077B2" w:rsidRPr="00FC5733">
        <w:t xml:space="preserve">, as used in other JDigiDoc methods). Also, the </w:t>
      </w:r>
      <w:r w:rsidRPr="00FC5733">
        <w:t>decryption certificate and accompanying private</w:t>
      </w:r>
      <w:r w:rsidR="00B077B2" w:rsidRPr="00FC5733">
        <w:t xml:space="preserve"> key have to be in the same slot and must have same label values (i.e. the label values of the certificate and private key objects are used to match the certificate with the appropriate private key).</w:t>
      </w:r>
    </w:p>
    <w:p w14:paraId="4639BC05" w14:textId="77777777" w:rsidR="005F2774" w:rsidRPr="00A3153B" w:rsidRDefault="005F2774" w:rsidP="00040BB2">
      <w:pPr>
        <w:ind w:left="284"/>
      </w:pPr>
      <w:r w:rsidRPr="00A3153B">
        <w:t>Finally, close the input and output streams:</w:t>
      </w:r>
    </w:p>
    <w:p w14:paraId="2FEEF1A5" w14:textId="77777777" w:rsidR="005F2774" w:rsidRPr="00A3153B" w:rsidRDefault="005F2774" w:rsidP="005F2774">
      <w:pPr>
        <w:pStyle w:val="eclipse"/>
      </w:pPr>
      <w:r w:rsidRPr="00A3153B">
        <w:rPr>
          <w:i/>
          <w:color w:val="2A00FF"/>
          <w:szCs w:val="18"/>
        </w:rPr>
        <w:t>fos</w:t>
      </w:r>
      <w:r w:rsidRPr="00A3153B">
        <w:t>.close();</w:t>
      </w:r>
    </w:p>
    <w:p w14:paraId="7CB91B02" w14:textId="77777777" w:rsidR="005F2774" w:rsidRPr="00A3153B" w:rsidRDefault="005F2774" w:rsidP="005F2774">
      <w:pPr>
        <w:pStyle w:val="eclipse"/>
      </w:pPr>
      <w:r w:rsidRPr="00A3153B">
        <w:rPr>
          <w:i/>
          <w:color w:val="2A00FF"/>
          <w:szCs w:val="18"/>
        </w:rPr>
        <w:t>fis</w:t>
      </w:r>
      <w:r w:rsidRPr="00A3153B">
        <w:t>.close();</w:t>
      </w:r>
    </w:p>
    <w:p w14:paraId="226D1867" w14:textId="77777777" w:rsidR="00263F43" w:rsidRPr="00A3153B" w:rsidRDefault="00263F43">
      <w:pPr>
        <w:spacing w:after="0"/>
        <w:jc w:val="left"/>
        <w:rPr>
          <w:rFonts w:cs="Arial"/>
          <w:bCs/>
          <w:kern w:val="32"/>
          <w:sz w:val="32"/>
          <w:szCs w:val="32"/>
        </w:rPr>
      </w:pPr>
      <w:bookmarkStart w:id="332" w:name="_Toc345343589"/>
      <w:r w:rsidRPr="00506C5B">
        <w:br w:type="page"/>
      </w:r>
    </w:p>
    <w:p w14:paraId="4E4DDFC3" w14:textId="77777777" w:rsidR="00BE2749" w:rsidRPr="00A3153B" w:rsidRDefault="00BE2749" w:rsidP="00CE7C76">
      <w:pPr>
        <w:pStyle w:val="Heading1"/>
        <w:rPr>
          <w:lang w:val="en-US"/>
        </w:rPr>
      </w:pPr>
      <w:bookmarkStart w:id="333" w:name="_Ref361912140"/>
      <w:bookmarkStart w:id="334" w:name="_Ref361912151"/>
      <w:bookmarkStart w:id="335" w:name="_Toc413334764"/>
      <w:r w:rsidRPr="00A3153B">
        <w:rPr>
          <w:lang w:val="en-US"/>
        </w:rPr>
        <w:lastRenderedPageBreak/>
        <w:t>JDigiDoc utility</w:t>
      </w:r>
      <w:bookmarkEnd w:id="332"/>
      <w:r w:rsidR="00FD5182" w:rsidRPr="00A3153B">
        <w:rPr>
          <w:lang w:val="en-US"/>
        </w:rPr>
        <w:t xml:space="preserve"> program</w:t>
      </w:r>
      <w:bookmarkEnd w:id="333"/>
      <w:bookmarkEnd w:id="334"/>
      <w:bookmarkEnd w:id="335"/>
    </w:p>
    <w:p w14:paraId="1C8E2C76" w14:textId="77777777" w:rsidR="00DE4C3C" w:rsidRPr="00A3153B" w:rsidRDefault="00BE2749" w:rsidP="0004750B">
      <w:r w:rsidRPr="00A3153B">
        <w:t>The command line utility program</w:t>
      </w:r>
      <w:r w:rsidR="00C96DCC" w:rsidRPr="00A3153B">
        <w:t xml:space="preserve"> which is included in </w:t>
      </w:r>
      <w:r w:rsidR="007C5E52" w:rsidRPr="00A3153B">
        <w:t xml:space="preserve">the JDigiDoc distribution as </w:t>
      </w:r>
      <w:r w:rsidR="00C96DCC" w:rsidRPr="00A3153B">
        <w:t>an executable JAR archive file</w:t>
      </w:r>
      <w:r w:rsidR="0069403E" w:rsidRPr="00A3153B">
        <w:t xml:space="preserve"> </w:t>
      </w:r>
      <w:r w:rsidR="0069403E" w:rsidRPr="00506C5B">
        <w:rPr>
          <w:b/>
        </w:rPr>
        <w:t>jdigidocutil-*.jar</w:t>
      </w:r>
      <w:r w:rsidRPr="00A3153B">
        <w:t xml:space="preserve"> can be used to test the library or simply use it directly to encrypt, decrypt and digitally sign documents</w:t>
      </w:r>
      <w:r w:rsidR="0069403E" w:rsidRPr="00A3153B">
        <w:t xml:space="preserve"> (‘*’ </w:t>
      </w:r>
      <w:r w:rsidR="00916BD9" w:rsidRPr="00A3153B">
        <w:t xml:space="preserve">in the file name </w:t>
      </w:r>
      <w:r w:rsidR="0069403E" w:rsidRPr="00A3153B">
        <w:t>denotes the version number of the JDigiDoc library)</w:t>
      </w:r>
      <w:r w:rsidR="00916BD9" w:rsidRPr="00A3153B">
        <w:t>.</w:t>
      </w:r>
    </w:p>
    <w:p w14:paraId="154C5E92" w14:textId="77777777" w:rsidR="00C50BFC" w:rsidRPr="00A3153B" w:rsidRDefault="005A3744" w:rsidP="00294BA7">
      <w:pPr>
        <w:keepNext/>
        <w:jc w:val="center"/>
      </w:pPr>
      <w:r w:rsidRPr="00506C5B">
        <w:rPr>
          <w:noProof/>
          <w:lang w:val="et-EE" w:eastAsia="zh-TW"/>
        </w:rPr>
        <w:drawing>
          <wp:inline distT="0" distB="0" distL="0" distR="0" wp14:anchorId="6A69FD3D" wp14:editId="7F250CD6">
            <wp:extent cx="5401339" cy="91440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12592" cy="916305"/>
                    </a:xfrm>
                    <a:prstGeom prst="rect">
                      <a:avLst/>
                    </a:prstGeom>
                  </pic:spPr>
                </pic:pic>
              </a:graphicData>
            </a:graphic>
          </wp:inline>
        </w:drawing>
      </w:r>
    </w:p>
    <w:p w14:paraId="2DD4C741" w14:textId="77777777" w:rsidR="007B18CF" w:rsidRPr="00A3153B" w:rsidRDefault="00C04AB2" w:rsidP="00C50BFC">
      <w:pPr>
        <w:pStyle w:val="Caption"/>
      </w:pPr>
      <w:r>
        <w:fldChar w:fldCharType="begin"/>
      </w:r>
      <w:r>
        <w:instrText xml:space="preserve"> SEQ Joonis \* ARABIC </w:instrText>
      </w:r>
      <w:r>
        <w:fldChar w:fldCharType="separate"/>
      </w:r>
      <w:r w:rsidR="005B0D68">
        <w:rPr>
          <w:noProof/>
        </w:rPr>
        <w:t>7</w:t>
      </w:r>
      <w:r>
        <w:rPr>
          <w:noProof/>
        </w:rPr>
        <w:fldChar w:fldCharType="end"/>
      </w:r>
      <w:r w:rsidR="00C50BFC" w:rsidRPr="00A3153B">
        <w:t xml:space="preserve"> Using the command line utility program</w:t>
      </w:r>
      <w:r w:rsidR="004C12E8" w:rsidRPr="00A3153B">
        <w:t xml:space="preserve"> with Windows </w:t>
      </w:r>
      <w:r w:rsidR="005A3744" w:rsidRPr="00A3153B">
        <w:t xml:space="preserve">Command </w:t>
      </w:r>
      <w:r w:rsidR="004C12E8" w:rsidRPr="00A3153B">
        <w:t>Prompt</w:t>
      </w:r>
    </w:p>
    <w:p w14:paraId="56ECD5A3" w14:textId="77777777" w:rsidR="00BE2749" w:rsidRPr="00A3153B" w:rsidRDefault="00BE2749" w:rsidP="0004750B">
      <w:r w:rsidRPr="00A3153B">
        <w:t xml:space="preserve"> The general format </w:t>
      </w:r>
      <w:r w:rsidR="007C5E52" w:rsidRPr="00A3153B">
        <w:t xml:space="preserve">for executing the program </w:t>
      </w:r>
      <w:r w:rsidRPr="00A3153B">
        <w:t>is:</w:t>
      </w:r>
    </w:p>
    <w:p w14:paraId="56CCC3ED" w14:textId="77777777" w:rsidR="00184F60" w:rsidRPr="00A3153B" w:rsidRDefault="005A73D0" w:rsidP="0004050E">
      <w:pPr>
        <w:pStyle w:val="bat"/>
      </w:pPr>
      <w:r w:rsidRPr="00A3153B">
        <w:t xml:space="preserve">&gt; </w:t>
      </w:r>
      <w:r w:rsidR="00BE2749" w:rsidRPr="00A3153B">
        <w:t xml:space="preserve">java </w:t>
      </w:r>
      <w:r w:rsidR="00916BD9" w:rsidRPr="00A3153B">
        <w:t>–jar jdigidocutil-</w:t>
      </w:r>
      <w:r w:rsidR="005A3744" w:rsidRPr="00A3153B">
        <w:rPr>
          <w:color w:val="0070C0"/>
        </w:rPr>
        <w:t>*</w:t>
      </w:r>
      <w:r w:rsidR="00916BD9" w:rsidRPr="00A3153B">
        <w:t>.jar</w:t>
      </w:r>
      <w:r w:rsidR="00BE2749" w:rsidRPr="00A3153B">
        <w:t xml:space="preserve"> </w:t>
      </w:r>
      <w:r w:rsidR="00BE2749" w:rsidRPr="00A3153B">
        <w:rPr>
          <w:color w:val="0070C0"/>
        </w:rPr>
        <w:t>[commands]</w:t>
      </w:r>
    </w:p>
    <w:p w14:paraId="088542A7" w14:textId="77777777" w:rsidR="00184F60" w:rsidRPr="00A3153B" w:rsidRDefault="00FC3054" w:rsidP="0004750B">
      <w:r w:rsidRPr="00A3153B">
        <w:t>A list of all</w:t>
      </w:r>
      <w:r w:rsidR="00184F60" w:rsidRPr="00A3153B">
        <w:t xml:space="preserve"> the available commands </w:t>
      </w:r>
      <w:r w:rsidRPr="00A3153B">
        <w:t xml:space="preserve">and their format </w:t>
      </w:r>
      <w:r w:rsidR="00184F60" w:rsidRPr="00A3153B">
        <w:t xml:space="preserve">can </w:t>
      </w:r>
      <w:r w:rsidR="0033008A" w:rsidRPr="00A3153B">
        <w:t>a</w:t>
      </w:r>
      <w:r w:rsidR="00F91958" w:rsidRPr="00A3153B">
        <w:t xml:space="preserve">lways </w:t>
      </w:r>
      <w:r w:rsidR="00184F60" w:rsidRPr="00A3153B">
        <w:t>b</w:t>
      </w:r>
      <w:r w:rsidRPr="00A3153B">
        <w:t>e displayed</w:t>
      </w:r>
      <w:r w:rsidR="00184F60" w:rsidRPr="00A3153B">
        <w:t xml:space="preserve"> by using the -? or –help commands</w:t>
      </w:r>
      <w:r w:rsidRPr="00A3153B">
        <w:t>:</w:t>
      </w:r>
    </w:p>
    <w:p w14:paraId="7B5AB530" w14:textId="77777777" w:rsidR="007B18CF" w:rsidRPr="00A3153B" w:rsidRDefault="005A73D0" w:rsidP="0027708C">
      <w:pPr>
        <w:pStyle w:val="bat"/>
      </w:pPr>
      <w:r w:rsidRPr="00A3153B">
        <w:t xml:space="preserve">&gt; </w:t>
      </w:r>
      <w:r w:rsidR="00FC3054" w:rsidRPr="00A3153B">
        <w:t xml:space="preserve">java </w:t>
      </w:r>
      <w:r w:rsidR="005A3744" w:rsidRPr="00A3153B">
        <w:t>–jar jdigidocutil-</w:t>
      </w:r>
      <w:r w:rsidR="005A3744" w:rsidRPr="00A3153B">
        <w:rPr>
          <w:color w:val="0070C0"/>
        </w:rPr>
        <w:t>*</w:t>
      </w:r>
      <w:r w:rsidR="005A3744" w:rsidRPr="00A3153B">
        <w:t>.jar</w:t>
      </w:r>
      <w:r w:rsidR="005A3744" w:rsidRPr="00A3153B" w:rsidDel="005A3744">
        <w:t xml:space="preserve"> </w:t>
      </w:r>
      <w:r w:rsidR="00FC3054" w:rsidRPr="00A3153B">
        <w:rPr>
          <w:color w:val="0070C0"/>
        </w:rPr>
        <w:t>-help</w:t>
      </w:r>
    </w:p>
    <w:p w14:paraId="61E5FF4D" w14:textId="77777777" w:rsidR="00CF07FB" w:rsidRPr="00A3153B" w:rsidRDefault="00DF76F1" w:rsidP="00294BA7">
      <w:r w:rsidRPr="00A3153B">
        <w:t>The jdi</w:t>
      </w:r>
      <w:r w:rsidR="007C5E52" w:rsidRPr="00A3153B">
        <w:t>gidocutil-*.jar JAR archive</w:t>
      </w:r>
      <w:r w:rsidRPr="00A3153B">
        <w:t xml:space="preserve"> contains a metadata file </w:t>
      </w:r>
      <w:r w:rsidRPr="00A3153B">
        <w:rPr>
          <w:b/>
        </w:rPr>
        <w:t xml:space="preserve">META-INF/MANIFEST.MF </w:t>
      </w:r>
      <w:r w:rsidRPr="00A3153B">
        <w:t xml:space="preserve">which specifies the necessary meta-information for executing the </w:t>
      </w:r>
      <w:r w:rsidR="007C5E52" w:rsidRPr="00A3153B">
        <w:t xml:space="preserve">JDigiDoc </w:t>
      </w:r>
      <w:r w:rsidRPr="00A3153B">
        <w:t xml:space="preserve">utility program. For example, the MANIFEST.MF file specifies the </w:t>
      </w:r>
      <w:r w:rsidR="00CF07FB" w:rsidRPr="00A3153B">
        <w:t>main J</w:t>
      </w:r>
      <w:r w:rsidRPr="00A3153B">
        <w:t xml:space="preserve">ava class </w:t>
      </w:r>
      <w:r w:rsidR="007C5E52" w:rsidRPr="00A3153B">
        <w:t>of</w:t>
      </w:r>
      <w:r w:rsidRPr="00A3153B">
        <w:t xml:space="preserve"> the program </w:t>
      </w:r>
      <w:r w:rsidR="007C5E52" w:rsidRPr="00A3153B">
        <w:t xml:space="preserve">(ee.sk.test.jdigidoc) </w:t>
      </w:r>
      <w:r w:rsidRPr="00A3153B">
        <w:t>and defines</w:t>
      </w:r>
      <w:r w:rsidR="007C5E52" w:rsidRPr="00A3153B">
        <w:t xml:space="preserve"> all of</w:t>
      </w:r>
      <w:r w:rsidRPr="00A3153B">
        <w:t xml:space="preserve"> the </w:t>
      </w:r>
      <w:r w:rsidR="007C5E52" w:rsidRPr="00A3153B">
        <w:t xml:space="preserve">necessary </w:t>
      </w:r>
      <w:r w:rsidR="00CF07FB" w:rsidRPr="00A3153B">
        <w:t>class</w:t>
      </w:r>
      <w:r w:rsidRPr="00A3153B">
        <w:t>path</w:t>
      </w:r>
      <w:r w:rsidR="007C5E52" w:rsidRPr="00A3153B">
        <w:t xml:space="preserve"> variables</w:t>
      </w:r>
      <w:r w:rsidRPr="00A3153B">
        <w:t>.</w:t>
      </w:r>
      <w:r w:rsidR="007C5E52" w:rsidRPr="00A3153B">
        <w:t xml:space="preserve"> </w:t>
      </w:r>
    </w:p>
    <w:p w14:paraId="4F801965" w14:textId="77777777" w:rsidR="00DF76F1" w:rsidRPr="00A3153B" w:rsidRDefault="00E36EF9" w:rsidP="00294BA7">
      <w:r w:rsidRPr="00A3153B">
        <w:rPr>
          <w:b/>
        </w:rPr>
        <w:t>Note</w:t>
      </w:r>
      <w:r w:rsidR="00653B6D" w:rsidRPr="00A3153B">
        <w:rPr>
          <w:b/>
        </w:rPr>
        <w:t>:</w:t>
      </w:r>
      <w:r w:rsidR="00653B6D" w:rsidRPr="00A3153B">
        <w:t xml:space="preserve"> </w:t>
      </w:r>
      <w:r w:rsidRPr="00A3153B">
        <w:t>classpath values</w:t>
      </w:r>
      <w:r w:rsidR="00CF07FB" w:rsidRPr="00A3153B">
        <w:t xml:space="preserve"> for usi</w:t>
      </w:r>
      <w:r w:rsidR="00C57978" w:rsidRPr="00A3153B">
        <w:t xml:space="preserve">ng Estonian </w:t>
      </w:r>
      <w:r w:rsidR="00055157" w:rsidRPr="00A3153B">
        <w:t xml:space="preserve">CA’s </w:t>
      </w:r>
      <w:r w:rsidR="00C57978" w:rsidRPr="00A3153B">
        <w:t>test certificates and</w:t>
      </w:r>
      <w:r w:rsidR="00CF07FB" w:rsidRPr="00A3153B">
        <w:t xml:space="preserve"> Lithuanian </w:t>
      </w:r>
      <w:r w:rsidR="00055157" w:rsidRPr="00A3153B">
        <w:t xml:space="preserve">CA’s </w:t>
      </w:r>
      <w:r w:rsidR="00CF07FB" w:rsidRPr="00A3153B">
        <w:t>certificates</w:t>
      </w:r>
      <w:r w:rsidRPr="00A3153B">
        <w:t xml:space="preserve"> have </w:t>
      </w:r>
      <w:r w:rsidR="00CF07FB" w:rsidRPr="00A3153B">
        <w:t xml:space="preserve">also </w:t>
      </w:r>
      <w:r w:rsidRPr="00A3153B">
        <w:t>been pre-defined in the manifest file</w:t>
      </w:r>
      <w:r w:rsidR="00CF07FB" w:rsidRPr="00A3153B">
        <w:t xml:space="preserve"> – /esteidtestcerts.jar and /lib/esteidtestcerts.jar for Estonian CA’s test certificates; /jdcerts.jar and /lib/jdcerts.jar for supported Lithuanian CA’s certificates.</w:t>
      </w:r>
      <w:r w:rsidRPr="00A3153B">
        <w:t xml:space="preserve"> </w:t>
      </w:r>
      <w:r w:rsidR="00E922B5" w:rsidRPr="00A3153B">
        <w:t xml:space="preserve">For more information on using the </w:t>
      </w:r>
      <w:r w:rsidR="00055157" w:rsidRPr="00A3153B">
        <w:t xml:space="preserve">mentioned </w:t>
      </w:r>
      <w:r w:rsidR="00E922B5" w:rsidRPr="00A3153B">
        <w:t>certificates, see sections 5.1.2 Trusted Estonian certificate authorities, under “Supported SK test certificate hierarchy chains” and section 5.1.4 Trusted Lithuanian certificate authorities.</w:t>
      </w:r>
    </w:p>
    <w:p w14:paraId="005B0B2A" w14:textId="77777777" w:rsidR="00BE2749" w:rsidRPr="00A3153B" w:rsidRDefault="00BE2749" w:rsidP="00D14E1F">
      <w:pPr>
        <w:pStyle w:val="Heading2"/>
        <w:rPr>
          <w:lang w:val="en-US"/>
        </w:rPr>
      </w:pPr>
      <w:bookmarkStart w:id="336" w:name="_Toc345343590"/>
      <w:bookmarkStart w:id="337" w:name="_Toc413334765"/>
      <w:r w:rsidRPr="00A3153B">
        <w:rPr>
          <w:lang w:val="en-US"/>
        </w:rPr>
        <w:t>General commands</w:t>
      </w:r>
      <w:bookmarkEnd w:id="336"/>
      <w:bookmarkEnd w:id="337"/>
    </w:p>
    <w:p w14:paraId="3FC80B12" w14:textId="77777777" w:rsidR="00D61B3F" w:rsidRPr="00A3153B" w:rsidRDefault="00D61B3F" w:rsidP="00CE7C76">
      <w:r w:rsidRPr="00A3153B">
        <w:rPr>
          <w:b/>
        </w:rPr>
        <w:t>Note</w:t>
      </w:r>
      <w:r w:rsidRPr="00A3153B">
        <w:t xml:space="preserve">: the </w:t>
      </w:r>
      <w:r w:rsidR="004B56BD" w:rsidRPr="00A3153B">
        <w:t xml:space="preserve">utility program </w:t>
      </w:r>
      <w:r w:rsidRPr="00A3153B">
        <w:t>commands</w:t>
      </w:r>
      <w:r w:rsidR="004B56BD" w:rsidRPr="00A3153B">
        <w:t>’</w:t>
      </w:r>
      <w:r w:rsidRPr="00A3153B">
        <w:t xml:space="preserve"> parameters that are marked between “&lt;” and “&gt;” characters are mandatory and have to be specified. The parameters between “[“ and “]” characters are optional. </w:t>
      </w:r>
    </w:p>
    <w:p w14:paraId="785D8FF2" w14:textId="77777777" w:rsidR="00BE2749" w:rsidRPr="00A3153B" w:rsidRDefault="00BE2749" w:rsidP="00D36317">
      <w:pPr>
        <w:pStyle w:val="ListParagraph"/>
        <w:numPr>
          <w:ilvl w:val="0"/>
          <w:numId w:val="5"/>
        </w:numPr>
      </w:pPr>
      <w:r w:rsidRPr="00A3153B">
        <w:rPr>
          <w:b/>
        </w:rPr>
        <w:t>-? or –help</w:t>
      </w:r>
      <w:r w:rsidR="001B7D92" w:rsidRPr="00A3153B">
        <w:t xml:space="preserve"> – d</w:t>
      </w:r>
      <w:r w:rsidRPr="00A3153B">
        <w:t>isplays help about command syntax</w:t>
      </w:r>
    </w:p>
    <w:p w14:paraId="38684069" w14:textId="77777777" w:rsidR="001B7D92" w:rsidRPr="00A3153B" w:rsidRDefault="00BE2749" w:rsidP="00D36317">
      <w:pPr>
        <w:pStyle w:val="ListParagraph"/>
        <w:numPr>
          <w:ilvl w:val="0"/>
          <w:numId w:val="5"/>
        </w:numPr>
      </w:pPr>
      <w:r w:rsidRPr="00A3153B">
        <w:rPr>
          <w:b/>
        </w:rPr>
        <w:t>-config &lt;configuration-file&gt;</w:t>
      </w:r>
      <w:r w:rsidR="001B7D92" w:rsidRPr="00A3153B">
        <w:t xml:space="preserve"> - s</w:t>
      </w:r>
      <w:r w:rsidRPr="00A3153B">
        <w:t xml:space="preserve">pecifies the JDigiDoc configuration file name. </w:t>
      </w:r>
    </w:p>
    <w:p w14:paraId="127BBB9D" w14:textId="77777777" w:rsidR="001B7D92" w:rsidRPr="00A3153B" w:rsidRDefault="00BE2749" w:rsidP="00D36317">
      <w:pPr>
        <w:pStyle w:val="ListParagraph"/>
        <w:numPr>
          <w:ilvl w:val="0"/>
          <w:numId w:val="5"/>
        </w:numPr>
      </w:pPr>
      <w:r w:rsidRPr="00A3153B">
        <w:rPr>
          <w:b/>
        </w:rPr>
        <w:t>-check-cert &lt;certificate-file-in-pem-format&gt;</w:t>
      </w:r>
      <w:r w:rsidR="001B7D92" w:rsidRPr="00A3153B">
        <w:t xml:space="preserve"> - c</w:t>
      </w:r>
      <w:r w:rsidRPr="00A3153B">
        <w:t>hecks</w:t>
      </w:r>
      <w:r w:rsidR="00226E29" w:rsidRPr="00A3153B">
        <w:t xml:space="preserve"> the certificate </w:t>
      </w:r>
      <w:r w:rsidR="001B7D92" w:rsidRPr="00A3153B">
        <w:t xml:space="preserve">validity </w:t>
      </w:r>
      <w:r w:rsidR="00226E29" w:rsidRPr="00A3153B">
        <w:t xml:space="preserve">status </w:t>
      </w:r>
    </w:p>
    <w:p w14:paraId="2FD923BE" w14:textId="77777777" w:rsidR="001B7D92" w:rsidRPr="00A3153B" w:rsidRDefault="003B3D94" w:rsidP="001B7D92">
      <w:pPr>
        <w:pStyle w:val="ListParagraph"/>
        <w:rPr>
          <w:b/>
          <w:u w:val="single"/>
        </w:rPr>
      </w:pPr>
      <w:r w:rsidRPr="00A3153B">
        <w:rPr>
          <w:b/>
          <w:u w:val="single"/>
        </w:rPr>
        <w:t>S</w:t>
      </w:r>
      <w:r w:rsidR="00712E71" w:rsidRPr="00A3153B">
        <w:rPr>
          <w:b/>
          <w:u w:val="single"/>
        </w:rPr>
        <w:t>etting the configuration file</w:t>
      </w:r>
    </w:p>
    <w:p w14:paraId="383D0238" w14:textId="77777777" w:rsidR="001B7D92" w:rsidRPr="00A3153B" w:rsidRDefault="001B7D92" w:rsidP="001B7D92">
      <w:pPr>
        <w:pStyle w:val="ListParagraph"/>
      </w:pPr>
      <w:r w:rsidRPr="00A3153B">
        <w:rPr>
          <w:b/>
        </w:rPr>
        <w:t>-config &lt;configuration-file&gt;</w:t>
      </w:r>
    </w:p>
    <w:p w14:paraId="178B0227" w14:textId="77777777" w:rsidR="001B7D92" w:rsidRPr="00A3153B" w:rsidRDefault="001B7D92" w:rsidP="00E95619">
      <w:pPr>
        <w:pStyle w:val="UtilitySyntax"/>
      </w:pPr>
      <w:r w:rsidRPr="00A3153B">
        <w:t>You can dynamically specify the configuration file used before executing each command line task.</w:t>
      </w:r>
    </w:p>
    <w:p w14:paraId="4ADE438C" w14:textId="77777777" w:rsidR="001B7D92" w:rsidRPr="00A3153B" w:rsidRDefault="001B7D92" w:rsidP="00E95619">
      <w:pPr>
        <w:pStyle w:val="UtilitySyntax"/>
      </w:pPr>
      <w:r w:rsidRPr="00A3153B">
        <w:lastRenderedPageBreak/>
        <w:t>If left unspecified, then the default configuration file is looked up from locations included in the classpath: “jar://jdigidoc.cfg”.</w:t>
      </w:r>
    </w:p>
    <w:p w14:paraId="4BD2203C" w14:textId="77777777" w:rsidR="00712E71" w:rsidRPr="00A3153B" w:rsidRDefault="003B3D94" w:rsidP="004553E4">
      <w:pPr>
        <w:rPr>
          <w:b/>
          <w:u w:val="single"/>
        </w:rPr>
      </w:pPr>
      <w:r w:rsidRPr="00A3153B">
        <w:rPr>
          <w:b/>
          <w:u w:val="single"/>
        </w:rPr>
        <w:t>C</w:t>
      </w:r>
      <w:r w:rsidR="00712E71" w:rsidRPr="00A3153B">
        <w:rPr>
          <w:b/>
          <w:u w:val="single"/>
        </w:rPr>
        <w:t>hecking the certificate</w:t>
      </w:r>
    </w:p>
    <w:p w14:paraId="572B777C" w14:textId="77777777" w:rsidR="001B7D92" w:rsidRPr="00A3153B" w:rsidRDefault="001B7D92" w:rsidP="001B7D92">
      <w:pPr>
        <w:pStyle w:val="ListParagraph"/>
      </w:pPr>
      <w:r w:rsidRPr="00A3153B">
        <w:rPr>
          <w:b/>
        </w:rPr>
        <w:t>-check-cert &lt;certificate-file-in-pem-format&gt;</w:t>
      </w:r>
    </w:p>
    <w:p w14:paraId="3993BA25" w14:textId="77777777" w:rsidR="009911C2" w:rsidRPr="00A3153B" w:rsidRDefault="001B7D92" w:rsidP="00E95619">
      <w:pPr>
        <w:pStyle w:val="UtilitySyntax"/>
      </w:pPr>
      <w:r w:rsidRPr="00A3153B">
        <w:t>U</w:t>
      </w:r>
      <w:r w:rsidR="00226E29" w:rsidRPr="00A3153B">
        <w:t>sed for doing a preliminary check of th</w:t>
      </w:r>
      <w:r w:rsidRPr="00A3153B">
        <w:t xml:space="preserve">e chosen certificate’s </w:t>
      </w:r>
      <w:r w:rsidR="006A33A9" w:rsidRPr="00A3153B">
        <w:t xml:space="preserve">validity; </w:t>
      </w:r>
      <w:r w:rsidR="00712E71" w:rsidRPr="00A3153B">
        <w:t>returns</w:t>
      </w:r>
      <w:r w:rsidR="006A33A9" w:rsidRPr="00A3153B">
        <w:t xml:space="preserve"> a</w:t>
      </w:r>
      <w:r w:rsidR="00712E71" w:rsidRPr="00A3153B">
        <w:t>n</w:t>
      </w:r>
      <w:r w:rsidR="006A33A9" w:rsidRPr="00A3153B">
        <w:t xml:space="preserve"> </w:t>
      </w:r>
      <w:r w:rsidR="004E2C76" w:rsidRPr="00A3153B">
        <w:t>OCSP</w:t>
      </w:r>
      <w:r w:rsidRPr="00A3153B">
        <w:t xml:space="preserve"> response from the certificate’s CA </w:t>
      </w:r>
      <w:r w:rsidR="004E2C76" w:rsidRPr="00A3153B">
        <w:t>OCSP</w:t>
      </w:r>
      <w:r w:rsidRPr="00A3153B">
        <w:t xml:space="preserve"> responder.</w:t>
      </w:r>
    </w:p>
    <w:p w14:paraId="7358FF12" w14:textId="77777777" w:rsidR="00EA04C6" w:rsidRPr="00A3153B" w:rsidRDefault="00EA04C6" w:rsidP="00E95619">
      <w:pPr>
        <w:pStyle w:val="UtilitySyntax"/>
      </w:pPr>
      <w:r w:rsidRPr="00A3153B">
        <w:t>Returns the certificate’s validity information:</w:t>
      </w:r>
    </w:p>
    <w:p w14:paraId="383E4961" w14:textId="77777777" w:rsidR="00EA04C6" w:rsidRPr="00A3153B" w:rsidRDefault="00EA04C6" w:rsidP="00D36317">
      <w:pPr>
        <w:pStyle w:val="UtilitySyntax"/>
        <w:numPr>
          <w:ilvl w:val="0"/>
          <w:numId w:val="27"/>
        </w:numPr>
      </w:pPr>
      <w:r w:rsidRPr="00A3153B">
        <w:t>GOOD – certificate is valid</w:t>
      </w:r>
    </w:p>
    <w:p w14:paraId="4891E12F" w14:textId="77777777" w:rsidR="00EA04C6" w:rsidRPr="00A3153B" w:rsidRDefault="00EA04C6" w:rsidP="00D36317">
      <w:pPr>
        <w:pStyle w:val="UtilitySyntax"/>
        <w:numPr>
          <w:ilvl w:val="0"/>
          <w:numId w:val="27"/>
        </w:numPr>
      </w:pPr>
      <w:r w:rsidRPr="00A3153B">
        <w:t>REVOKED – certificate has been revoked</w:t>
      </w:r>
    </w:p>
    <w:p w14:paraId="1F78A4D6" w14:textId="77777777" w:rsidR="00EA04C6" w:rsidRPr="00A3153B" w:rsidRDefault="00EA04C6" w:rsidP="00D36317">
      <w:pPr>
        <w:pStyle w:val="UtilitySyntax"/>
        <w:numPr>
          <w:ilvl w:val="0"/>
          <w:numId w:val="27"/>
        </w:numPr>
      </w:pPr>
      <w:r w:rsidRPr="00A3153B">
        <w:t>UNKNOWN – certificate has never been issued or issuer is unknown</w:t>
      </w:r>
    </w:p>
    <w:p w14:paraId="72587AA2" w14:textId="77777777" w:rsidR="00EA04C6" w:rsidRPr="00A3153B" w:rsidRDefault="00EA04C6" w:rsidP="00D36317">
      <w:pPr>
        <w:pStyle w:val="UtilitySyntax"/>
        <w:numPr>
          <w:ilvl w:val="0"/>
          <w:numId w:val="27"/>
        </w:numPr>
      </w:pPr>
      <w:r w:rsidRPr="00A3153B">
        <w:t>EXPIRED – certificate has been expired</w:t>
      </w:r>
    </w:p>
    <w:p w14:paraId="47659156" w14:textId="77777777" w:rsidR="00EA04C6" w:rsidRPr="00A3153B" w:rsidRDefault="00EA04C6" w:rsidP="00D36317">
      <w:pPr>
        <w:pStyle w:val="UtilitySyntax"/>
        <w:numPr>
          <w:ilvl w:val="0"/>
          <w:numId w:val="27"/>
        </w:numPr>
      </w:pPr>
      <w:r w:rsidRPr="00A3153B">
        <w:t>SUSPENDED – certificate has been suspended</w:t>
      </w:r>
    </w:p>
    <w:p w14:paraId="1E856D15" w14:textId="77777777" w:rsidR="00EA4E37" w:rsidRPr="00A3153B" w:rsidRDefault="00C0304E" w:rsidP="00D36317">
      <w:pPr>
        <w:pStyle w:val="UtilitySyntax"/>
        <w:numPr>
          <w:ilvl w:val="0"/>
          <w:numId w:val="27"/>
        </w:numPr>
      </w:pPr>
      <w:r w:rsidRPr="00A3153B">
        <w:t>OCSP_UNAUTHORIZED – if no</w:t>
      </w:r>
      <w:r w:rsidR="00EA04C6" w:rsidRPr="00A3153B">
        <w:t xml:space="preserve"> access to OCSP validity confirmation service </w:t>
      </w:r>
    </w:p>
    <w:p w14:paraId="7FB67420" w14:textId="77777777" w:rsidR="00EA4E37" w:rsidRPr="00A3153B" w:rsidRDefault="007D56F4" w:rsidP="00EA4E37">
      <w:pPr>
        <w:pStyle w:val="bat"/>
        <w:rPr>
          <w:b/>
          <w:u w:val="single"/>
        </w:rPr>
      </w:pPr>
      <w:r w:rsidRPr="00A3153B">
        <w:rPr>
          <w:b/>
          <w:u w:val="single"/>
        </w:rPr>
        <w:t>Sample</w:t>
      </w:r>
      <w:r w:rsidR="00EA4E37" w:rsidRPr="00A3153B">
        <w:rPr>
          <w:b/>
          <w:u w:val="single"/>
        </w:rPr>
        <w:t>: setting the configuration file when creating a new DigiDoc container</w:t>
      </w:r>
    </w:p>
    <w:p w14:paraId="1591E3FE" w14:textId="77777777" w:rsidR="00EA4E37" w:rsidRPr="00A3153B" w:rsidRDefault="00EA4E37" w:rsidP="00EA4E37">
      <w:pPr>
        <w:pStyle w:val="bat"/>
        <w:rPr>
          <w:b/>
          <w:u w:val="single"/>
        </w:rPr>
      </w:pPr>
    </w:p>
    <w:p w14:paraId="18E43E33" w14:textId="77777777" w:rsidR="00EA4E37" w:rsidRPr="00A3153B" w:rsidRDefault="00EA4E37" w:rsidP="00EA4E37">
      <w:pPr>
        <w:pStyle w:val="bat"/>
      </w:pPr>
      <w:r w:rsidRPr="00A3153B">
        <w:t xml:space="preserve">&gt; java </w:t>
      </w:r>
      <w:r w:rsidR="007C5E52" w:rsidRPr="00A3153B">
        <w:t>–jar jdigidocutil-</w:t>
      </w:r>
      <w:r w:rsidR="007C5E52" w:rsidRPr="00A3153B">
        <w:rPr>
          <w:color w:val="0070C0"/>
        </w:rPr>
        <w:t>*</w:t>
      </w:r>
      <w:r w:rsidR="007C5E52" w:rsidRPr="00A3153B">
        <w:t xml:space="preserve">.jar </w:t>
      </w:r>
      <w:r w:rsidRPr="00A3153B">
        <w:rPr>
          <w:color w:val="0070C0"/>
        </w:rPr>
        <w:t xml:space="preserve">–config c:\temp\jdigidoc.cfg </w:t>
      </w:r>
      <w:r w:rsidRPr="00A3153B">
        <w:t>-ddoc-new -ddoc-add c:\temp\test1.txt text/plain -ddoc-out c:\temp\test1.ddoc</w:t>
      </w:r>
    </w:p>
    <w:p w14:paraId="0732E37A" w14:textId="77777777" w:rsidR="00EA4E37" w:rsidRPr="00A3153B" w:rsidRDefault="00EA4E37" w:rsidP="00EA4E37">
      <w:pPr>
        <w:pStyle w:val="bat"/>
      </w:pPr>
    </w:p>
    <w:p w14:paraId="464D7498" w14:textId="77777777" w:rsidR="00EA4E37" w:rsidRPr="00A3153B" w:rsidRDefault="00EA4E37" w:rsidP="00EA4E37">
      <w:pPr>
        <w:pStyle w:val="bat"/>
      </w:pPr>
      <w:r w:rsidRPr="00A3153B">
        <w:tab/>
        <w:t>Input:</w:t>
      </w:r>
    </w:p>
    <w:p w14:paraId="247ECAAE" w14:textId="77777777" w:rsidR="00EA4E37" w:rsidRPr="00A3153B" w:rsidRDefault="00EA4E37" w:rsidP="00EA4E37">
      <w:pPr>
        <w:pStyle w:val="bat"/>
      </w:pPr>
      <w:r w:rsidRPr="00A3153B">
        <w:rPr>
          <w:color w:val="0070C0"/>
        </w:rPr>
        <w:tab/>
        <w:t>-c:\temp\jdigidoc.cfg – the configuration file to be used</w:t>
      </w:r>
    </w:p>
    <w:p w14:paraId="2F32386C" w14:textId="77777777" w:rsidR="00EA4E37" w:rsidRPr="00A3153B" w:rsidRDefault="00EA4E37" w:rsidP="00EA4E37">
      <w:pPr>
        <w:pStyle w:val="bat"/>
      </w:pPr>
      <w:r w:rsidRPr="00A3153B">
        <w:tab/>
        <w:t>-c:\temp\test1.txt</w:t>
      </w:r>
      <w:r w:rsidRPr="00A3153B">
        <w:tab/>
        <w:t>- a data file to be added to ddoc container</w:t>
      </w:r>
    </w:p>
    <w:p w14:paraId="34AB5E74" w14:textId="77777777" w:rsidR="00EA4E37" w:rsidRPr="00A3153B" w:rsidRDefault="00EA4E37" w:rsidP="00EA4E37">
      <w:pPr>
        <w:pStyle w:val="bat"/>
      </w:pPr>
      <w:r w:rsidRPr="00A3153B">
        <w:tab/>
        <w:t>- text/plain</w:t>
      </w:r>
      <w:r w:rsidRPr="00A3153B">
        <w:tab/>
      </w:r>
      <w:r w:rsidRPr="00A3153B">
        <w:tab/>
        <w:t>- mime type of the data file</w:t>
      </w:r>
    </w:p>
    <w:p w14:paraId="2D534C1A" w14:textId="77777777" w:rsidR="00EA4E37" w:rsidRPr="00A3153B" w:rsidRDefault="00EA4E37" w:rsidP="00EA4E37">
      <w:pPr>
        <w:pStyle w:val="bat"/>
      </w:pPr>
      <w:r w:rsidRPr="00A3153B">
        <w:tab/>
        <w:t>- c:\temp\test1.ddoc- ddoc container to be created</w:t>
      </w:r>
    </w:p>
    <w:p w14:paraId="6F9B519E" w14:textId="77777777" w:rsidR="00BE2749" w:rsidRPr="00A3153B" w:rsidRDefault="00BE2749" w:rsidP="00D14E1F">
      <w:pPr>
        <w:pStyle w:val="Heading2"/>
        <w:rPr>
          <w:lang w:val="en-US"/>
        </w:rPr>
      </w:pPr>
      <w:bookmarkStart w:id="338" w:name="_Toc345343591"/>
      <w:bookmarkStart w:id="339" w:name="_Toc413334766"/>
      <w:r w:rsidRPr="00A3153B">
        <w:rPr>
          <w:lang w:val="en-US"/>
        </w:rPr>
        <w:t>Digital signature commands</w:t>
      </w:r>
      <w:bookmarkEnd w:id="338"/>
      <w:bookmarkEnd w:id="339"/>
    </w:p>
    <w:p w14:paraId="349701E0" w14:textId="77777777" w:rsidR="00023255" w:rsidRPr="00506C5B" w:rsidRDefault="00023255" w:rsidP="00D14E1F">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202FC25F" w14:textId="77777777" w:rsidR="00DA72BC" w:rsidRPr="00A3153B" w:rsidRDefault="00DA72BC" w:rsidP="00D36317">
      <w:pPr>
        <w:pStyle w:val="ListParagraph"/>
        <w:numPr>
          <w:ilvl w:val="0"/>
          <w:numId w:val="26"/>
        </w:numPr>
        <w:rPr>
          <w:b/>
        </w:rPr>
      </w:pPr>
      <w:r w:rsidRPr="00A3153B">
        <w:t>-</w:t>
      </w:r>
      <w:r w:rsidRPr="00A3153B">
        <w:rPr>
          <w:b/>
        </w:rPr>
        <w:t>ddoc-in &lt;input-digidoc-file&gt;</w:t>
      </w:r>
      <w:r w:rsidR="006A33A9" w:rsidRPr="00A3153B">
        <w:rPr>
          <w:b/>
        </w:rPr>
        <w:t xml:space="preserve"> - </w:t>
      </w:r>
      <w:r w:rsidR="006A33A9" w:rsidRPr="00A3153B">
        <w:t>reads in a DigiDoc file</w:t>
      </w:r>
    </w:p>
    <w:p w14:paraId="634081BD" w14:textId="77777777" w:rsidR="000019FD" w:rsidRPr="00A3153B" w:rsidRDefault="000019FD" w:rsidP="00D36317">
      <w:pPr>
        <w:pStyle w:val="ListParagraph"/>
        <w:numPr>
          <w:ilvl w:val="0"/>
          <w:numId w:val="26"/>
        </w:numPr>
        <w:rPr>
          <w:b/>
        </w:rPr>
      </w:pPr>
      <w:r w:rsidRPr="00A3153B">
        <w:t>-</w:t>
      </w:r>
      <w:r w:rsidRPr="00A3153B">
        <w:rPr>
          <w:b/>
        </w:rPr>
        <w:t xml:space="preserve">ddoc-in-stream &lt;input-digidoc-file&gt; - </w:t>
      </w:r>
      <w:r w:rsidRPr="00A3153B">
        <w:t>reads in a DigiDoc file from inputstream</w:t>
      </w:r>
      <w:r w:rsidR="004D0563" w:rsidRPr="00A3153B">
        <w:t>. Used for testing API’s inputstream functions.</w:t>
      </w:r>
    </w:p>
    <w:p w14:paraId="3CBE1796" w14:textId="77777777" w:rsidR="00507E4D" w:rsidRPr="00A3153B" w:rsidRDefault="00507E4D" w:rsidP="00D36317">
      <w:pPr>
        <w:pStyle w:val="ListParagraph"/>
        <w:numPr>
          <w:ilvl w:val="0"/>
          <w:numId w:val="26"/>
        </w:numPr>
        <w:rPr>
          <w:b/>
        </w:rPr>
      </w:pPr>
      <w:r w:rsidRPr="00A3153B">
        <w:rPr>
          <w:b/>
        </w:rPr>
        <w:t>-ddoc-in-ostream &lt;input-digidoc-file&gt;</w:t>
      </w:r>
      <w:r w:rsidRPr="00A3153B">
        <w:t xml:space="preserve"> - </w:t>
      </w:r>
      <w:r w:rsidR="00726B8A" w:rsidRPr="00A3153B">
        <w:t xml:space="preserve">reads in a DigiDoc file from java.io.ObjectInputStream </w:t>
      </w:r>
      <w:r w:rsidR="00EC12B3" w:rsidRPr="00A3153B">
        <w:t>and deserializes it</w:t>
      </w:r>
      <w:r w:rsidR="004D32E7" w:rsidRPr="00A3153B">
        <w:t xml:space="preserve"> as a SignedDoc object</w:t>
      </w:r>
      <w:r w:rsidR="009D2359" w:rsidRPr="00A3153B">
        <w:t>. Note that the command is currently not being tested.</w:t>
      </w:r>
    </w:p>
    <w:p w14:paraId="639BACDB" w14:textId="77777777" w:rsidR="00DA72BC" w:rsidRPr="00A3153B" w:rsidRDefault="00DA72BC" w:rsidP="00D36317">
      <w:pPr>
        <w:pStyle w:val="ListParagraph"/>
        <w:numPr>
          <w:ilvl w:val="0"/>
          <w:numId w:val="26"/>
        </w:numPr>
        <w:rPr>
          <w:b/>
        </w:rPr>
      </w:pPr>
      <w:r w:rsidRPr="00A3153B">
        <w:rPr>
          <w:b/>
        </w:rPr>
        <w:t xml:space="preserve">-ddoc-new </w:t>
      </w:r>
      <w:r w:rsidR="004B56BD" w:rsidRPr="00A3153B">
        <w:rPr>
          <w:b/>
        </w:rPr>
        <w:t xml:space="preserve">[format] [version] </w:t>
      </w:r>
      <w:r w:rsidR="006A33A9" w:rsidRPr="00A3153B">
        <w:rPr>
          <w:b/>
        </w:rPr>
        <w:t xml:space="preserve">– </w:t>
      </w:r>
      <w:r w:rsidR="006A33A9" w:rsidRPr="00A3153B">
        <w:t>creates a new DigiDoc container</w:t>
      </w:r>
    </w:p>
    <w:p w14:paraId="664345D1" w14:textId="77777777" w:rsidR="00DA72BC" w:rsidRPr="00FC4871" w:rsidRDefault="00DA72BC" w:rsidP="00D36317">
      <w:pPr>
        <w:pStyle w:val="ListParagraph"/>
        <w:numPr>
          <w:ilvl w:val="0"/>
          <w:numId w:val="26"/>
        </w:numPr>
        <w:rPr>
          <w:b/>
        </w:rPr>
      </w:pPr>
      <w:r w:rsidRPr="00A3153B">
        <w:rPr>
          <w:b/>
        </w:rPr>
        <w:t>-ddoc-add &lt;input-file&gt; &lt;mime-type&gt;</w:t>
      </w:r>
      <w:r w:rsidR="006A33A9" w:rsidRPr="00A3153B">
        <w:rPr>
          <w:b/>
        </w:rPr>
        <w:t xml:space="preserve"> </w:t>
      </w:r>
      <w:r w:rsidR="00F77B0B" w:rsidRPr="00A3153B">
        <w:rPr>
          <w:b/>
        </w:rPr>
        <w:t xml:space="preserve">[content-type] </w:t>
      </w:r>
      <w:r w:rsidR="006A33A9" w:rsidRPr="00A3153B">
        <w:rPr>
          <w:b/>
        </w:rPr>
        <w:t xml:space="preserve">– </w:t>
      </w:r>
      <w:r w:rsidR="006A33A9" w:rsidRPr="00A3153B">
        <w:t>adds a data file to a DigiDoc container</w:t>
      </w:r>
    </w:p>
    <w:p w14:paraId="25004E2C" w14:textId="459F813B" w:rsidR="00F910FB" w:rsidRPr="00FC4871" w:rsidRDefault="00F910FB" w:rsidP="008C43F7">
      <w:pPr>
        <w:pStyle w:val="ListParagraph"/>
        <w:numPr>
          <w:ilvl w:val="0"/>
          <w:numId w:val="26"/>
        </w:numPr>
        <w:rPr>
          <w:b/>
        </w:rPr>
      </w:pPr>
      <w:r w:rsidRPr="00A3153B">
        <w:rPr>
          <w:b/>
        </w:rPr>
        <w:t>-ddoc-add</w:t>
      </w:r>
      <w:r>
        <w:rPr>
          <w:b/>
        </w:rPr>
        <w:t>-mem</w:t>
      </w:r>
      <w:r w:rsidRPr="00A3153B">
        <w:rPr>
          <w:b/>
        </w:rPr>
        <w:t xml:space="preserve"> &lt;input-file&gt; &lt;mime-type&gt; [content-type] – </w:t>
      </w:r>
      <w:r w:rsidRPr="00A3153B">
        <w:t>adds a data file to a DigiDoc container</w:t>
      </w:r>
      <w:r w:rsidR="00D95605">
        <w:t xml:space="preserve"> by </w:t>
      </w:r>
      <w:r w:rsidR="003118A7">
        <w:t xml:space="preserve">internally </w:t>
      </w:r>
      <w:r w:rsidR="00D95605">
        <w:t xml:space="preserve">using an in-memory byte array for </w:t>
      </w:r>
      <w:r w:rsidR="003118A7">
        <w:t xml:space="preserve">keeping </w:t>
      </w:r>
      <w:r w:rsidR="00D95605">
        <w:t>the data file’s content.</w:t>
      </w:r>
    </w:p>
    <w:p w14:paraId="3DDA5138" w14:textId="2F9A8A99" w:rsidR="00DA72BC" w:rsidRPr="00A3153B" w:rsidRDefault="00DA72BC" w:rsidP="00D36317">
      <w:pPr>
        <w:pStyle w:val="ListParagraph"/>
        <w:numPr>
          <w:ilvl w:val="0"/>
          <w:numId w:val="26"/>
        </w:numPr>
        <w:rPr>
          <w:b/>
        </w:rPr>
      </w:pPr>
      <w:r w:rsidRPr="00A3153B">
        <w:rPr>
          <w:b/>
        </w:rPr>
        <w:t xml:space="preserve">-ddoc-sign &lt;pin-code&gt; </w:t>
      </w:r>
      <w:r w:rsidR="00F77B0B" w:rsidRPr="00A3153B">
        <w:rPr>
          <w:b/>
        </w:rPr>
        <w:t>[role</w:t>
      </w:r>
      <w:r w:rsidR="00205ACD">
        <w:rPr>
          <w:b/>
        </w:rPr>
        <w:t>/</w:t>
      </w:r>
      <w:r w:rsidR="00F77B0B" w:rsidRPr="00A3153B">
        <w:rPr>
          <w:b/>
        </w:rPr>
        <w:t xml:space="preserve">resolution] [country] [state] [city] [zip] [slot] [profile] [driver] [keystoreFile] </w:t>
      </w:r>
      <w:r w:rsidR="006A33A9" w:rsidRPr="00A3153B">
        <w:rPr>
          <w:b/>
        </w:rPr>
        <w:t xml:space="preserve">– </w:t>
      </w:r>
      <w:r w:rsidR="006A33A9" w:rsidRPr="00A3153B">
        <w:t>signs a DigiDoc file</w:t>
      </w:r>
    </w:p>
    <w:p w14:paraId="7B6AB991" w14:textId="77777777" w:rsidR="00DA72BC" w:rsidRPr="00A3153B" w:rsidRDefault="00DA72BC" w:rsidP="00D36317">
      <w:pPr>
        <w:pStyle w:val="ListParagraph"/>
        <w:numPr>
          <w:ilvl w:val="0"/>
          <w:numId w:val="26"/>
        </w:numPr>
        <w:rPr>
          <w:b/>
        </w:rPr>
      </w:pPr>
      <w:r w:rsidRPr="00A3153B">
        <w:rPr>
          <w:b/>
        </w:rPr>
        <w:t>-ddoc-out &lt;output-file&gt;</w:t>
      </w:r>
      <w:r w:rsidR="006A33A9" w:rsidRPr="00A3153B">
        <w:rPr>
          <w:b/>
        </w:rPr>
        <w:t xml:space="preserve"> - </w:t>
      </w:r>
      <w:r w:rsidR="006A33A9" w:rsidRPr="00A3153B">
        <w:t xml:space="preserve"> creates a DigiDoc file at the specified location</w:t>
      </w:r>
    </w:p>
    <w:p w14:paraId="485DE2EA" w14:textId="77777777" w:rsidR="000019FD" w:rsidRPr="00A3153B" w:rsidRDefault="000019FD" w:rsidP="00D36317">
      <w:pPr>
        <w:pStyle w:val="ListParagraph"/>
        <w:numPr>
          <w:ilvl w:val="0"/>
          <w:numId w:val="26"/>
        </w:numPr>
        <w:rPr>
          <w:b/>
        </w:rPr>
      </w:pPr>
      <w:r w:rsidRPr="00A3153B">
        <w:rPr>
          <w:b/>
        </w:rPr>
        <w:lastRenderedPageBreak/>
        <w:t xml:space="preserve">-ddoc-out-stream &lt;output-file&gt; - </w:t>
      </w:r>
      <w:r w:rsidRPr="00A3153B">
        <w:t xml:space="preserve"> writes the DigiDoc file to an outputstream</w:t>
      </w:r>
      <w:r w:rsidR="004D0563" w:rsidRPr="00A3153B">
        <w:t>. Used for testing API’s outputstream functions.</w:t>
      </w:r>
    </w:p>
    <w:p w14:paraId="54D712EF" w14:textId="77777777" w:rsidR="00507E4D" w:rsidRPr="00A3153B" w:rsidRDefault="00507E4D" w:rsidP="00D36317">
      <w:pPr>
        <w:pStyle w:val="ListParagraph"/>
        <w:numPr>
          <w:ilvl w:val="0"/>
          <w:numId w:val="26"/>
        </w:numPr>
        <w:rPr>
          <w:b/>
        </w:rPr>
      </w:pPr>
      <w:r w:rsidRPr="00A3153B">
        <w:rPr>
          <w:b/>
        </w:rPr>
        <w:t xml:space="preserve">-ddoc-out-ostream &lt;output-file&gt; - </w:t>
      </w:r>
      <w:r w:rsidR="009A29C5" w:rsidRPr="00A3153B">
        <w:t>serializes the SignedDoc object and writes it to a DigiDoc file by using java.io.ObjectOutputStream</w:t>
      </w:r>
      <w:r w:rsidR="009D2359" w:rsidRPr="00A3153B">
        <w:t>. Note that the command is currently not being tested.</w:t>
      </w:r>
    </w:p>
    <w:p w14:paraId="6844092E" w14:textId="4087DB0D" w:rsidR="009002DA" w:rsidRPr="00A3153B" w:rsidRDefault="00DA72BC">
      <w:pPr>
        <w:pStyle w:val="ListParagraph"/>
        <w:numPr>
          <w:ilvl w:val="0"/>
          <w:numId w:val="26"/>
        </w:numPr>
        <w:rPr>
          <w:b/>
        </w:rPr>
      </w:pPr>
      <w:r w:rsidRPr="00A3153B">
        <w:rPr>
          <w:b/>
        </w:rPr>
        <w:t xml:space="preserve">-ddoc-validate </w:t>
      </w:r>
      <w:r w:rsidR="006A33A9" w:rsidRPr="00A3153B">
        <w:rPr>
          <w:b/>
        </w:rPr>
        <w:t xml:space="preserve">- </w:t>
      </w:r>
      <w:r w:rsidR="0010439B" w:rsidRPr="00A3153B">
        <w:t xml:space="preserve">displays a DigiDoc file’s content info and </w:t>
      </w:r>
      <w:r w:rsidR="00FB0389">
        <w:t>validates</w:t>
      </w:r>
      <w:r w:rsidR="006A33A9" w:rsidRPr="00A3153B">
        <w:t xml:space="preserve"> signature(s)</w:t>
      </w:r>
      <w:r w:rsidR="009002DA">
        <w:t>. Note that starting from the library’s 3.8 version, warnings system is used, i.e. minor technical errors are printed out as warnings. See chapter “</w:t>
      </w:r>
      <w:r w:rsidR="0057211A">
        <w:fldChar w:fldCharType="begin"/>
      </w:r>
      <w:r w:rsidR="0057211A">
        <w:instrText xml:space="preserve"> REF _Ref373423559 \n \h </w:instrText>
      </w:r>
      <w:r w:rsidR="0057211A">
        <w:fldChar w:fldCharType="separate"/>
      </w:r>
      <w:r w:rsidR="005B0D68">
        <w:t>5.2.4.1</w:t>
      </w:r>
      <w:r w:rsidR="0057211A">
        <w:fldChar w:fldCharType="end"/>
      </w:r>
      <w:r w:rsidR="0057211A">
        <w:t xml:space="preserve"> </w:t>
      </w:r>
      <w:r w:rsidR="0057211A">
        <w:fldChar w:fldCharType="begin"/>
      </w:r>
      <w:r w:rsidR="0057211A">
        <w:instrText xml:space="preserve"> REF _Ref373423559 \h </w:instrText>
      </w:r>
      <w:r w:rsidR="0057211A">
        <w:fldChar w:fldCharType="separate"/>
      </w:r>
      <w:r w:rsidR="005B0D68" w:rsidRPr="00BC2814">
        <w:t>Validation status VALID WITH WARNINGS</w:t>
      </w:r>
      <w:r w:rsidR="0057211A">
        <w:fldChar w:fldCharType="end"/>
      </w:r>
      <w:r w:rsidR="0057211A">
        <w:t>”</w:t>
      </w:r>
      <w:r w:rsidR="009002DA">
        <w:t xml:space="preserve"> for detailed information about warning situations. </w:t>
      </w:r>
    </w:p>
    <w:p w14:paraId="07D853B3" w14:textId="49B7ED19" w:rsidR="00DA72BC" w:rsidRPr="00A3153B" w:rsidRDefault="009002DA" w:rsidP="00A3153B">
      <w:pPr>
        <w:pStyle w:val="ListParagraph"/>
        <w:ind w:left="720"/>
        <w:rPr>
          <w:b/>
        </w:rPr>
      </w:pPr>
      <w:r>
        <w:t>Parameter –libraryerrors can be added to the command to distinguish errors that are returned by the library.</w:t>
      </w:r>
    </w:p>
    <w:p w14:paraId="16E2559F" w14:textId="77777777" w:rsidR="00A87310" w:rsidRPr="00FC5733" w:rsidRDefault="00A87310" w:rsidP="00A87310">
      <w:pPr>
        <w:pStyle w:val="ListParagraph"/>
        <w:numPr>
          <w:ilvl w:val="0"/>
          <w:numId w:val="26"/>
        </w:numPr>
      </w:pPr>
      <w:r w:rsidRPr="009002DA">
        <w:rPr>
          <w:b/>
        </w:rPr>
        <w:t>-libraryerrors</w:t>
      </w:r>
      <w:r>
        <w:t xml:space="preserve"> – for testing purposes, may be used together with –ddoc-validate command. Enables to view the validation errors as they are returned by the library (otherwise, the utility program may transform specific errors to warnings; see also description under -ddoc-validate command). The errors are printed out with “LIBRARY-ERROR” prefix.</w:t>
      </w:r>
    </w:p>
    <w:p w14:paraId="110FC1F6" w14:textId="77777777" w:rsidR="00DA72BC" w:rsidRPr="006E23C7" w:rsidRDefault="00DA72BC" w:rsidP="00D36317">
      <w:pPr>
        <w:pStyle w:val="ListParagraph"/>
        <w:numPr>
          <w:ilvl w:val="0"/>
          <w:numId w:val="26"/>
        </w:numPr>
        <w:rPr>
          <w:b/>
        </w:rPr>
      </w:pPr>
      <w:r w:rsidRPr="00A3153B">
        <w:rPr>
          <w:b/>
        </w:rPr>
        <w:t>-ddoc-extract &lt;data-file-id&gt; &lt;output-file&gt;</w:t>
      </w:r>
      <w:r w:rsidR="006A33A9" w:rsidRPr="00A3153B">
        <w:rPr>
          <w:b/>
        </w:rPr>
        <w:t xml:space="preserve"> - </w:t>
      </w:r>
      <w:r w:rsidR="006A33A9" w:rsidRPr="00A3153B">
        <w:t>extracts DigiDoc file’s content</w:t>
      </w:r>
    </w:p>
    <w:p w14:paraId="7974AC73" w14:textId="359A3841" w:rsidR="0064785C" w:rsidRPr="0064785C" w:rsidRDefault="0064785C" w:rsidP="0064785C">
      <w:pPr>
        <w:pStyle w:val="ListParagraph"/>
        <w:numPr>
          <w:ilvl w:val="0"/>
          <w:numId w:val="26"/>
        </w:numPr>
        <w:rPr>
          <w:b/>
        </w:rPr>
      </w:pPr>
      <w:r w:rsidRPr="0064785C">
        <w:rPr>
          <w:b/>
        </w:rPr>
        <w:t>-ddoc-rm-sig &lt;signature-id&gt;</w:t>
      </w:r>
      <w:r>
        <w:rPr>
          <w:b/>
        </w:rPr>
        <w:t xml:space="preserve"> - </w:t>
      </w:r>
      <w:r>
        <w:t>for testing purposes. Enables to remove a signature from DigiDoc container.</w:t>
      </w:r>
    </w:p>
    <w:p w14:paraId="7C460AE9" w14:textId="2AA4B41C" w:rsidR="0064785C" w:rsidRPr="00A3153B" w:rsidRDefault="0064785C" w:rsidP="0064785C">
      <w:pPr>
        <w:pStyle w:val="ListParagraph"/>
        <w:numPr>
          <w:ilvl w:val="0"/>
          <w:numId w:val="26"/>
        </w:numPr>
        <w:rPr>
          <w:b/>
        </w:rPr>
      </w:pPr>
      <w:r w:rsidRPr="0064785C">
        <w:rPr>
          <w:b/>
        </w:rPr>
        <w:t>-ddoc-rm-df &lt;data-file-id&gt;</w:t>
      </w:r>
      <w:r>
        <w:rPr>
          <w:b/>
        </w:rPr>
        <w:t xml:space="preserve"> - </w:t>
      </w:r>
      <w:r>
        <w:t>for testing purposes. Enables to remove a data file from a DigiDoc container. Note that it is possible to remove data file only from an unsigned container.</w:t>
      </w:r>
    </w:p>
    <w:p w14:paraId="7CBCEE79" w14:textId="77777777" w:rsidR="00DE71A8" w:rsidRPr="00A3153B" w:rsidRDefault="00DE71A8" w:rsidP="00D36317">
      <w:pPr>
        <w:pStyle w:val="ListParagraph"/>
        <w:numPr>
          <w:ilvl w:val="0"/>
          <w:numId w:val="26"/>
        </w:numPr>
        <w:rPr>
          <w:b/>
        </w:rPr>
      </w:pPr>
      <w:r w:rsidRPr="00A3153B">
        <w:rPr>
          <w:b/>
        </w:rPr>
        <w:t>-</w:t>
      </w:r>
      <w:r w:rsidR="00693507" w:rsidRPr="00A3153B">
        <w:rPr>
          <w:b/>
        </w:rPr>
        <w:t xml:space="preserve">ddoc-list-keys - </w:t>
      </w:r>
      <w:r w:rsidR="0059191C" w:rsidRPr="00A3153B">
        <w:t>experimental functionality. The command</w:t>
      </w:r>
      <w:r w:rsidR="0059191C" w:rsidRPr="00A3153B">
        <w:rPr>
          <w:b/>
        </w:rPr>
        <w:t xml:space="preserve"> </w:t>
      </w:r>
      <w:r w:rsidR="00693507" w:rsidRPr="00A3153B">
        <w:t>lists the tokens available on the device. Used for determining token’s slot and label in case of signing or decrypting with HSM device (see also command</w:t>
      </w:r>
      <w:r w:rsidR="00080CE8" w:rsidRPr="00A3153B">
        <w:t>s</w:t>
      </w:r>
      <w:r w:rsidR="00693507" w:rsidRPr="00A3153B">
        <w:t xml:space="preserve"> </w:t>
      </w:r>
      <w:r w:rsidR="00080CE8" w:rsidRPr="00A3153B">
        <w:t>“</w:t>
      </w:r>
      <w:r w:rsidR="00693507" w:rsidRPr="00A3153B">
        <w:t>-ddoc-sign-slot-label</w:t>
      </w:r>
      <w:r w:rsidR="00080CE8" w:rsidRPr="00A3153B">
        <w:t>”</w:t>
      </w:r>
      <w:r w:rsidR="00693507" w:rsidRPr="00A3153B">
        <w:t xml:space="preserve"> and </w:t>
      </w:r>
      <w:r w:rsidR="00080CE8" w:rsidRPr="00A3153B">
        <w:t>“</w:t>
      </w:r>
      <w:r w:rsidR="00693507" w:rsidRPr="00A3153B">
        <w:t>-cdoc-decrypt-stream-slot-label</w:t>
      </w:r>
      <w:r w:rsidR="00080CE8" w:rsidRPr="00A3153B">
        <w:t>”</w:t>
      </w:r>
      <w:r w:rsidR="00693507" w:rsidRPr="00A3153B">
        <w:t>)</w:t>
      </w:r>
    </w:p>
    <w:p w14:paraId="771587BF" w14:textId="36EB66A7" w:rsidR="00DE71A8" w:rsidRDefault="00DE71A8" w:rsidP="00D36317">
      <w:pPr>
        <w:pStyle w:val="ListParagraph"/>
        <w:numPr>
          <w:ilvl w:val="0"/>
          <w:numId w:val="26"/>
        </w:numPr>
      </w:pPr>
      <w:r w:rsidRPr="00A3153B">
        <w:rPr>
          <w:b/>
        </w:rPr>
        <w:t>-ddoc-sign-slot-label &lt;slot-id&gt; &lt;label&gt; &lt;pin-code&gt;</w:t>
      </w:r>
      <w:r w:rsidR="0049369B" w:rsidRPr="00A3153B">
        <w:rPr>
          <w:b/>
        </w:rPr>
        <w:t xml:space="preserve"> [role</w:t>
      </w:r>
      <w:r w:rsidR="00205ACD">
        <w:rPr>
          <w:b/>
        </w:rPr>
        <w:t>/</w:t>
      </w:r>
      <w:r w:rsidR="0049369B" w:rsidRPr="00A3153B">
        <w:rPr>
          <w:b/>
        </w:rPr>
        <w:t xml:space="preserve">resolution] [country] [state] [city] [zip] [slot] [profile] </w:t>
      </w:r>
      <w:r w:rsidRPr="00A3153B">
        <w:rPr>
          <w:b/>
        </w:rPr>
        <w:t>-</w:t>
      </w:r>
      <w:r w:rsidR="0049369B" w:rsidRPr="00A3153B">
        <w:rPr>
          <w:b/>
        </w:rPr>
        <w:t xml:space="preserve"> </w:t>
      </w:r>
      <w:r w:rsidR="004D12B9" w:rsidRPr="00A3153B">
        <w:rPr>
          <w:b/>
        </w:rPr>
        <w:t xml:space="preserve"> </w:t>
      </w:r>
      <w:r w:rsidR="004D12B9" w:rsidRPr="00A3153B">
        <w:t>experimental functionality. T</w:t>
      </w:r>
      <w:r w:rsidR="002F139C" w:rsidRPr="00A3153B">
        <w:t>he command can be used when signing with a HSM device. The s</w:t>
      </w:r>
      <w:r w:rsidR="00080CE8" w:rsidRPr="00506C5B">
        <w:t xml:space="preserve">ignature certificate on HSM device is determined by its slot ID number and the certificate object’s label, both of the parameters are mandatory. </w:t>
      </w:r>
      <w:r w:rsidR="002F139C" w:rsidRPr="00FC5733">
        <w:t xml:space="preserve">The available tokens, their slots and labels can be found with command -ddoc-list-keys. </w:t>
      </w:r>
      <w:r w:rsidR="00080CE8" w:rsidRPr="00FC5733">
        <w:rPr>
          <w:b/>
        </w:rPr>
        <w:t>Note</w:t>
      </w:r>
      <w:r w:rsidR="002F139C" w:rsidRPr="00FC5733">
        <w:t>:</w:t>
      </w:r>
      <w:r w:rsidR="00080CE8" w:rsidRPr="00FC5733">
        <w:t xml:space="preserve"> slot ID used in the current </w:t>
      </w:r>
      <w:r w:rsidR="002F139C" w:rsidRPr="00FC5733">
        <w:t>command</w:t>
      </w:r>
      <w:r w:rsidR="00080CE8" w:rsidRPr="00FC5733">
        <w:t xml:space="preserve"> refers to the actual ID value of the slot (not the sequence number of the certificate on device, as used in other JDigiDoc methods). Also, the signature certificate and private signature key have to be in the same slot and must have same label values (i.e. the label values of the certificate and private key objects are used to match the certificate with the appropriate private key).</w:t>
      </w:r>
    </w:p>
    <w:p w14:paraId="20695456" w14:textId="7726CD6E" w:rsidR="00632427" w:rsidRPr="00632427" w:rsidRDefault="00632427" w:rsidP="0075275C">
      <w:pPr>
        <w:pStyle w:val="ListParagraph"/>
        <w:numPr>
          <w:ilvl w:val="0"/>
          <w:numId w:val="26"/>
        </w:numPr>
        <w:rPr>
          <w:rFonts w:cs="Arial"/>
        </w:rPr>
      </w:pPr>
      <w:r w:rsidRPr="00632427">
        <w:rPr>
          <w:rFonts w:cs="Arial"/>
          <w:b/>
        </w:rPr>
        <w:t>–ddoc-calc-sign</w:t>
      </w:r>
      <w:r w:rsidRPr="006E23C7">
        <w:rPr>
          <w:rFonts w:cs="Arial"/>
          <w:b/>
        </w:rPr>
        <w:t xml:space="preserve"> </w:t>
      </w:r>
      <w:r w:rsidRPr="006E23C7">
        <w:rPr>
          <w:rFonts w:cs="Arial"/>
          <w:b/>
          <w:szCs w:val="20"/>
          <w:lang w:val="et-EE"/>
        </w:rPr>
        <w:t>&lt;cert-file&gt; [role/resolution] [country] [state] [city] [zip]] [profile]</w:t>
      </w:r>
      <w:r>
        <w:rPr>
          <w:rFonts w:cs="Arial"/>
          <w:szCs w:val="20"/>
          <w:lang w:val="et-EE"/>
        </w:rPr>
        <w:t xml:space="preserve"> </w:t>
      </w:r>
      <w:r w:rsidR="0033643C" w:rsidRPr="006E23C7">
        <w:rPr>
          <w:rFonts w:cs="Arial"/>
          <w:szCs w:val="20"/>
          <w:lang w:val="en-GB"/>
        </w:rPr>
        <w:t>–</w:t>
      </w:r>
      <w:r w:rsidR="00523A5D">
        <w:rPr>
          <w:rFonts w:cs="Arial"/>
          <w:szCs w:val="20"/>
          <w:lang w:val="en-GB"/>
        </w:rPr>
        <w:t xml:space="preserve"> </w:t>
      </w:r>
      <w:r w:rsidR="0033643C" w:rsidRPr="006E23C7">
        <w:rPr>
          <w:rFonts w:cs="Arial"/>
          <w:szCs w:val="20"/>
          <w:lang w:val="en-GB"/>
        </w:rPr>
        <w:t>for testing purposes</w:t>
      </w:r>
      <w:r w:rsidR="0033643C">
        <w:rPr>
          <w:rFonts w:cs="Arial"/>
          <w:szCs w:val="20"/>
          <w:lang w:val="en-GB"/>
        </w:rPr>
        <w:t xml:space="preserve"> or </w:t>
      </w:r>
      <w:r w:rsidR="00523A5D">
        <w:rPr>
          <w:rFonts w:cs="Arial"/>
          <w:szCs w:val="20"/>
          <w:lang w:val="en-GB"/>
        </w:rPr>
        <w:t>as</w:t>
      </w:r>
      <w:r w:rsidR="0033643C">
        <w:rPr>
          <w:rFonts w:cs="Arial"/>
          <w:szCs w:val="20"/>
          <w:lang w:val="en-GB"/>
        </w:rPr>
        <w:t xml:space="preserve"> </w:t>
      </w:r>
      <w:r w:rsidR="00523A5D">
        <w:rPr>
          <w:rFonts w:cs="Arial"/>
          <w:szCs w:val="20"/>
          <w:lang w:val="en-GB"/>
        </w:rPr>
        <w:t xml:space="preserve">a source of </w:t>
      </w:r>
      <w:r w:rsidR="0033643C">
        <w:rPr>
          <w:rFonts w:cs="Arial"/>
          <w:szCs w:val="20"/>
          <w:lang w:val="en-GB"/>
        </w:rPr>
        <w:t>sample code. The command</w:t>
      </w:r>
      <w:r w:rsidR="0033643C" w:rsidRPr="006E23C7">
        <w:rPr>
          <w:rFonts w:cs="Arial"/>
          <w:szCs w:val="20"/>
          <w:lang w:val="en-GB"/>
        </w:rPr>
        <w:t xml:space="preserve"> </w:t>
      </w:r>
      <w:r w:rsidR="0075275C" w:rsidRPr="006E23C7">
        <w:rPr>
          <w:rFonts w:cs="Arial"/>
          <w:szCs w:val="20"/>
          <w:lang w:val="en-GB"/>
        </w:rPr>
        <w:t>enables to c</w:t>
      </w:r>
      <w:r w:rsidR="00AF4CAE">
        <w:rPr>
          <w:rFonts w:cs="Arial"/>
          <w:szCs w:val="20"/>
          <w:lang w:val="en-GB"/>
        </w:rPr>
        <w:t>alculate the hash to be signed</w:t>
      </w:r>
      <w:r w:rsidR="0033643C">
        <w:rPr>
          <w:rFonts w:cs="Arial"/>
          <w:szCs w:val="20"/>
          <w:lang w:val="en-GB"/>
        </w:rPr>
        <w:t>,</w:t>
      </w:r>
      <w:r w:rsidR="00AF4CAE">
        <w:rPr>
          <w:rFonts w:cs="Arial"/>
          <w:szCs w:val="20"/>
          <w:lang w:val="en-GB"/>
        </w:rPr>
        <w:t xml:space="preserve"> </w:t>
      </w:r>
      <w:r w:rsidR="0075275C" w:rsidRPr="006E23C7">
        <w:rPr>
          <w:rFonts w:cs="Arial"/>
          <w:szCs w:val="20"/>
          <w:lang w:val="en-GB"/>
        </w:rPr>
        <w:t xml:space="preserve">the actual signature calculation can then be made </w:t>
      </w:r>
      <w:r w:rsidR="0075275C">
        <w:rPr>
          <w:rFonts w:cs="Arial"/>
          <w:szCs w:val="20"/>
          <w:lang w:val="en-GB"/>
        </w:rPr>
        <w:t xml:space="preserve">in an external system, e.g. </w:t>
      </w:r>
      <w:r w:rsidR="0075275C" w:rsidRPr="006E23C7">
        <w:rPr>
          <w:rFonts w:cs="Arial"/>
          <w:szCs w:val="20"/>
          <w:lang w:val="en-GB"/>
        </w:rPr>
        <w:t>with browser plug-in</w:t>
      </w:r>
      <w:r w:rsidR="0075275C">
        <w:rPr>
          <w:rFonts w:cs="Arial"/>
          <w:szCs w:val="20"/>
          <w:lang w:val="en-GB"/>
        </w:rPr>
        <w:t xml:space="preserve"> or by using DigiDocService web service</w:t>
      </w:r>
      <w:r w:rsidR="00AF4CAE">
        <w:rPr>
          <w:rFonts w:cs="Arial"/>
          <w:szCs w:val="20"/>
          <w:lang w:val="en-GB"/>
        </w:rPr>
        <w:t>. The signer’s certificate (in PEM format) must be provided as input parameter.</w:t>
      </w:r>
    </w:p>
    <w:p w14:paraId="7C22EB29" w14:textId="47E23077" w:rsidR="00632427" w:rsidRDefault="00632427" w:rsidP="0075275C">
      <w:pPr>
        <w:pStyle w:val="ListParagraph"/>
        <w:numPr>
          <w:ilvl w:val="0"/>
          <w:numId w:val="26"/>
        </w:numPr>
      </w:pPr>
      <w:r>
        <w:rPr>
          <w:b/>
        </w:rPr>
        <w:t xml:space="preserve">–ddoc-add-sign-value </w:t>
      </w:r>
      <w:r w:rsidRPr="00632427">
        <w:rPr>
          <w:b/>
        </w:rPr>
        <w:t>&lt;sign-val-file&gt; &lt;sign-id&gt;</w:t>
      </w:r>
      <w:r>
        <w:rPr>
          <w:b/>
        </w:rPr>
        <w:t xml:space="preserve"> </w:t>
      </w:r>
      <w:r w:rsidR="00D84FCE">
        <w:rPr>
          <w:b/>
        </w:rPr>
        <w:t>-</w:t>
      </w:r>
      <w:r w:rsidR="00D84FCE" w:rsidRPr="006E23C7">
        <w:t xml:space="preserve"> </w:t>
      </w:r>
      <w:r w:rsidR="00523A5D">
        <w:t>for testing purposes or as a source of sample code. E</w:t>
      </w:r>
      <w:r w:rsidR="00D84FCE" w:rsidRPr="006E23C7">
        <w:t>nables</w:t>
      </w:r>
      <w:r w:rsidR="00D84FCE">
        <w:t xml:space="preserve"> to </w:t>
      </w:r>
      <w:r w:rsidR="0075275C">
        <w:t xml:space="preserve">add a signature value (e.g. </w:t>
      </w:r>
      <w:r w:rsidR="0075275C" w:rsidRPr="0075275C">
        <w:t xml:space="preserve">calculated </w:t>
      </w:r>
      <w:r w:rsidR="0075275C">
        <w:t xml:space="preserve">externally </w:t>
      </w:r>
      <w:r w:rsidR="0075275C" w:rsidRPr="0075275C">
        <w:t xml:space="preserve">via </w:t>
      </w:r>
      <w:r w:rsidR="0075275C">
        <w:t xml:space="preserve">browser </w:t>
      </w:r>
      <w:r w:rsidR="0075275C" w:rsidRPr="0075275C">
        <w:t>plug-in</w:t>
      </w:r>
      <w:r w:rsidR="0075275C">
        <w:t xml:space="preserve"> or DigiDocService web service</w:t>
      </w:r>
      <w:r w:rsidR="0075275C" w:rsidRPr="0075275C">
        <w:t>) to a DigiDoc document.</w:t>
      </w:r>
    </w:p>
    <w:p w14:paraId="630CD73E" w14:textId="77777777" w:rsidR="00CD459D" w:rsidRDefault="00CD459D">
      <w:pPr>
        <w:spacing w:after="0"/>
        <w:jc w:val="left"/>
        <w:rPr>
          <w:rFonts w:cs="Arial"/>
          <w:bCs/>
          <w:sz w:val="24"/>
        </w:rPr>
      </w:pPr>
      <w:bookmarkStart w:id="340" w:name="_Toc374521950"/>
      <w:bookmarkStart w:id="341" w:name="_Toc374522126"/>
      <w:bookmarkEnd w:id="340"/>
      <w:bookmarkEnd w:id="341"/>
      <w:r>
        <w:br w:type="page"/>
      </w:r>
    </w:p>
    <w:p w14:paraId="1005AAE4" w14:textId="65E37BAF" w:rsidR="00DA72BC" w:rsidRPr="00FC5733" w:rsidRDefault="00DA72BC" w:rsidP="00CE7C76">
      <w:pPr>
        <w:pStyle w:val="Heading3"/>
      </w:pPr>
      <w:bookmarkStart w:id="342" w:name="_Toc413334767"/>
      <w:r w:rsidRPr="00FC5733">
        <w:lastRenderedPageBreak/>
        <w:t xml:space="preserve">Creating new </w:t>
      </w:r>
      <w:r w:rsidR="006A33A9" w:rsidRPr="00FC5733">
        <w:t>DigiDoc files</w:t>
      </w:r>
      <w:r w:rsidR="001A3CF3" w:rsidRPr="00FC5733">
        <w:t xml:space="preserve"> and signing</w:t>
      </w:r>
      <w:bookmarkEnd w:id="342"/>
    </w:p>
    <w:p w14:paraId="4479B416" w14:textId="1F0CC833" w:rsidR="00716401" w:rsidRPr="00A3153B" w:rsidRDefault="00BE2749" w:rsidP="00BE2749">
      <w:r w:rsidRPr="00A3153B">
        <w:rPr>
          <w:b/>
        </w:rPr>
        <w:t>-ddoc-new [format] [version</w:t>
      </w:r>
      <w:r w:rsidR="00E111BF">
        <w:rPr>
          <w:b/>
        </w:rPr>
        <w:t>]</w:t>
      </w:r>
    </w:p>
    <w:p w14:paraId="0BFE7FDF" w14:textId="48690792" w:rsidR="00716401" w:rsidRPr="00A3153B" w:rsidRDefault="00BE2749" w:rsidP="00E95619">
      <w:pPr>
        <w:pStyle w:val="UtilitySyntax"/>
      </w:pPr>
      <w:r w:rsidRPr="00A3153B">
        <w:t xml:space="preserve">Creates a new digidoc </w:t>
      </w:r>
      <w:r w:rsidR="00334CA4" w:rsidRPr="00A3153B">
        <w:t>container</w:t>
      </w:r>
      <w:r w:rsidRPr="00A3153B">
        <w:t xml:space="preserve"> in the</w:t>
      </w:r>
      <w:r w:rsidR="00716401" w:rsidRPr="00A3153B">
        <w:t xml:space="preserve"> specified format and version. </w:t>
      </w:r>
      <w:r w:rsidR="00794688" w:rsidRPr="00A3153B">
        <w:t>The c</w:t>
      </w:r>
      <w:r w:rsidRPr="00A3153B">
        <w:t>urrent default format is DIGIDOC-XML, version 1.3.</w:t>
      </w:r>
      <w:r w:rsidR="009D38A4" w:rsidRPr="00A3153B">
        <w:t xml:space="preserve"> Alternative supported file format is BDOC, version </w:t>
      </w:r>
      <w:r w:rsidR="008A5DD6" w:rsidRPr="00A3153B">
        <w:t>2.1</w:t>
      </w:r>
      <w:r w:rsidR="009D38A4" w:rsidRPr="00A3153B">
        <w:t>.</w:t>
      </w:r>
    </w:p>
    <w:p w14:paraId="3D7C3340" w14:textId="77777777" w:rsidR="001C65EE" w:rsidRPr="00A3153B" w:rsidRDefault="001C65EE" w:rsidP="001C65EE">
      <w:pPr>
        <w:ind w:left="567"/>
      </w:pPr>
      <w:r w:rsidRPr="00A3153B">
        <w:rPr>
          <w:b/>
        </w:rPr>
        <w:t>Note</w:t>
      </w:r>
      <w:r w:rsidRPr="00A3153B">
        <w:t>: creating new DigiDoc files in older DigiDoc file formats SK-XML, DIGIDOC-XML 1.1</w:t>
      </w:r>
      <w:r w:rsidR="006407E8" w:rsidRPr="00A3153B">
        <w:t>,</w:t>
      </w:r>
      <w:r w:rsidRPr="00A3153B">
        <w:t xml:space="preserve"> DIGIDOC-XML 1.2</w:t>
      </w:r>
      <w:r w:rsidR="006407E8" w:rsidRPr="00A3153B">
        <w:t xml:space="preserve"> and BDOC 1.0</w:t>
      </w:r>
      <w:r w:rsidRPr="00A3153B">
        <w:t xml:space="preserve"> is not supported.</w:t>
      </w:r>
    </w:p>
    <w:p w14:paraId="4DBDA9CB" w14:textId="77777777" w:rsidR="00071C05" w:rsidRPr="00A3153B" w:rsidRDefault="00BE2749" w:rsidP="00F923C3">
      <w:pPr>
        <w:rPr>
          <w:b/>
        </w:rPr>
      </w:pPr>
      <w:r w:rsidRPr="00A3153B">
        <w:rPr>
          <w:b/>
        </w:rPr>
        <w:t>-ddoc-add &lt;input-file&gt; &lt;mime-type&gt; [content-type]</w:t>
      </w:r>
    </w:p>
    <w:p w14:paraId="0027A485" w14:textId="77777777" w:rsidR="00B172B1" w:rsidRPr="00A3153B" w:rsidRDefault="00BE2749" w:rsidP="00E95619">
      <w:pPr>
        <w:pStyle w:val="UtilitySyntax"/>
      </w:pPr>
      <w:r w:rsidRPr="00A3153B">
        <w:t>Adds a new data file to a digidoc document.</w:t>
      </w:r>
      <w:r w:rsidR="00F923C3" w:rsidRPr="00A3153B">
        <w:t xml:space="preserve"> </w:t>
      </w:r>
      <w:r w:rsidRPr="00A3153B">
        <w:t xml:space="preserve">If digidoc </w:t>
      </w:r>
      <w:r w:rsidR="006B29E4" w:rsidRPr="00A3153B">
        <w:t xml:space="preserve">container </w:t>
      </w:r>
      <w:r w:rsidRPr="00A3153B">
        <w:t>doesn't exist then creates one in the default format</w:t>
      </w:r>
      <w:r w:rsidR="006B29E4" w:rsidRPr="00A3153B">
        <w:t xml:space="preserve"> (DIGIDOC-XML 1.3)</w:t>
      </w:r>
      <w:r w:rsidRPr="00A3153B">
        <w:t>.</w:t>
      </w:r>
      <w:r w:rsidR="009938ED" w:rsidRPr="00A3153B">
        <w:t xml:space="preserve"> </w:t>
      </w:r>
      <w:r w:rsidR="000F4BDD" w:rsidRPr="00A3153B">
        <w:t>Data file can be added only to a container that is unsigned and doesn’t contain an existing data file with the same name.</w:t>
      </w:r>
    </w:p>
    <w:p w14:paraId="0BDF38A5" w14:textId="2FCB4B8C" w:rsidR="00B172B1" w:rsidRPr="00A3153B" w:rsidRDefault="009938ED" w:rsidP="00E95619">
      <w:pPr>
        <w:pStyle w:val="UtilitySyntax"/>
      </w:pPr>
      <w:r w:rsidRPr="00A3153B">
        <w:rPr>
          <w:b/>
        </w:rPr>
        <w:t>Input file</w:t>
      </w:r>
      <w:r w:rsidR="00334CA4" w:rsidRPr="00A3153B">
        <w:rPr>
          <w:b/>
        </w:rPr>
        <w:t xml:space="preserve"> </w:t>
      </w:r>
      <w:r w:rsidR="00334CA4" w:rsidRPr="00A3153B">
        <w:t>(required)</w:t>
      </w:r>
      <w:r w:rsidRPr="00A3153B">
        <w:t xml:space="preserve"> specifies the name of the original file, (it is recommended to include full path in this parameter; the path is removed when writing to DigiDoc container file</w:t>
      </w:r>
      <w:r w:rsidR="005673D4">
        <w:t>, ‘/’ and ‘\’ characters are not allowed in the data file’s name</w:t>
      </w:r>
      <w:r w:rsidRPr="00A3153B">
        <w:t xml:space="preserve">). </w:t>
      </w:r>
    </w:p>
    <w:p w14:paraId="0D8CB982" w14:textId="77777777" w:rsidR="00B172B1" w:rsidRPr="00A3153B" w:rsidRDefault="00334CA4" w:rsidP="00E95619">
      <w:pPr>
        <w:pStyle w:val="UtilitySyntax"/>
      </w:pPr>
      <w:r w:rsidRPr="00A3153B">
        <w:rPr>
          <w:b/>
        </w:rPr>
        <w:t xml:space="preserve">Mime type </w:t>
      </w:r>
      <w:r w:rsidRPr="00A3153B">
        <w:t>(required)</w:t>
      </w:r>
      <w:r w:rsidRPr="00A3153B">
        <w:rPr>
          <w:b/>
        </w:rPr>
        <w:t xml:space="preserve"> </w:t>
      </w:r>
      <w:r w:rsidRPr="00A3153B">
        <w:t xml:space="preserve">represents the MIME type of the original file like “text/plain” or "application/msword”. </w:t>
      </w:r>
    </w:p>
    <w:p w14:paraId="6AB56E7B" w14:textId="77777777" w:rsidR="00EA04C6" w:rsidRDefault="00334CA4" w:rsidP="00E95619">
      <w:pPr>
        <w:pStyle w:val="UtilitySyntax"/>
      </w:pPr>
      <w:r w:rsidRPr="00A3153B">
        <w:rPr>
          <w:b/>
        </w:rPr>
        <w:t xml:space="preserve">Content type </w:t>
      </w:r>
      <w:r w:rsidR="00583A15" w:rsidRPr="00A3153B">
        <w:t>applies when using the DIGIDOC-XML format and</w:t>
      </w:r>
      <w:r w:rsidR="00583A15" w:rsidRPr="00A3153B">
        <w:rPr>
          <w:b/>
        </w:rPr>
        <w:t xml:space="preserve"> </w:t>
      </w:r>
      <w:r w:rsidRPr="00A3153B">
        <w:t>reflects how the original files are embedded</w:t>
      </w:r>
      <w:r w:rsidR="00583A15" w:rsidRPr="00A3153B">
        <w:t xml:space="preserve"> in the container</w:t>
      </w:r>
      <w:r w:rsidRPr="00A3153B">
        <w:t>: EMBEDDED_BASE64</w:t>
      </w:r>
      <w:r w:rsidR="000E0625" w:rsidRPr="00A3153B">
        <w:t xml:space="preserve"> (embedding binary data in base64 format)</w:t>
      </w:r>
      <w:r w:rsidR="00583A15" w:rsidRPr="00A3153B">
        <w:t xml:space="preserve"> </w:t>
      </w:r>
      <w:r w:rsidR="000E0625" w:rsidRPr="00A3153B">
        <w:t xml:space="preserve">is supported and </w:t>
      </w:r>
      <w:r w:rsidR="00583A15" w:rsidRPr="00A3153B">
        <w:t>used by default</w:t>
      </w:r>
      <w:r w:rsidRPr="00A3153B">
        <w:t>.</w:t>
      </w:r>
    </w:p>
    <w:p w14:paraId="644ED5D8" w14:textId="1BD485D5" w:rsidR="00E761CA" w:rsidRPr="00A3153B" w:rsidRDefault="00E761CA" w:rsidP="00E761CA">
      <w:pPr>
        <w:rPr>
          <w:b/>
        </w:rPr>
      </w:pPr>
      <w:r w:rsidRPr="00A3153B">
        <w:rPr>
          <w:b/>
        </w:rPr>
        <w:t>-ddoc-add</w:t>
      </w:r>
      <w:r>
        <w:rPr>
          <w:b/>
        </w:rPr>
        <w:t>-mem</w:t>
      </w:r>
      <w:r w:rsidRPr="00A3153B">
        <w:rPr>
          <w:b/>
        </w:rPr>
        <w:t xml:space="preserve"> &lt;input-file&gt; &lt;mime-type&gt; [content-type]</w:t>
      </w:r>
    </w:p>
    <w:p w14:paraId="570134AE" w14:textId="73E287BD" w:rsidR="00E761CA" w:rsidRPr="00A3153B" w:rsidRDefault="00E761CA" w:rsidP="008C43F7">
      <w:pPr>
        <w:pStyle w:val="UtilitySyntax"/>
      </w:pPr>
      <w:r>
        <w:t xml:space="preserve">Analogous to -ddoc-add command but the data </w:t>
      </w:r>
      <w:r w:rsidR="00EA3BB9">
        <w:t xml:space="preserve">file’s </w:t>
      </w:r>
      <w:r>
        <w:t xml:space="preserve">data is kept in a byte array in memory before adding it to the SignedDoc container. </w:t>
      </w:r>
    </w:p>
    <w:p w14:paraId="4D5C5377" w14:textId="357382A1" w:rsidR="00C772E0" w:rsidRPr="00A3153B" w:rsidRDefault="00BE2749" w:rsidP="0050469E">
      <w:pPr>
        <w:rPr>
          <w:b/>
        </w:rPr>
      </w:pPr>
      <w:r w:rsidRPr="00A3153B">
        <w:rPr>
          <w:b/>
        </w:rPr>
        <w:t>-ddoc-sign &lt;pin-code&gt; [</w:t>
      </w:r>
      <w:r w:rsidR="006D0C22" w:rsidRPr="00A3153B">
        <w:rPr>
          <w:b/>
        </w:rPr>
        <w:t>role</w:t>
      </w:r>
      <w:r w:rsidR="00205ACD">
        <w:rPr>
          <w:b/>
        </w:rPr>
        <w:t>/</w:t>
      </w:r>
      <w:r w:rsidR="006D0C22" w:rsidRPr="00A3153B">
        <w:rPr>
          <w:b/>
        </w:rPr>
        <w:t>resolution]</w:t>
      </w:r>
      <w:r w:rsidRPr="00A3153B">
        <w:rPr>
          <w:b/>
        </w:rPr>
        <w:t xml:space="preserve"> [country] [state] [city] [zip] [slot] </w:t>
      </w:r>
      <w:r w:rsidR="003D43C7" w:rsidRPr="00A3153B">
        <w:rPr>
          <w:b/>
        </w:rPr>
        <w:t>[profile]</w:t>
      </w:r>
      <w:r w:rsidR="004F2452" w:rsidRPr="00A3153B">
        <w:rPr>
          <w:b/>
        </w:rPr>
        <w:t xml:space="preserve"> [driver] [keystoreFile]</w:t>
      </w:r>
    </w:p>
    <w:p w14:paraId="69FAD83D" w14:textId="77777777" w:rsidR="009A38BB" w:rsidRPr="00A3153B" w:rsidRDefault="00BE2749" w:rsidP="00E95619">
      <w:pPr>
        <w:pStyle w:val="UtilitySyntax"/>
      </w:pPr>
      <w:r w:rsidRPr="00A3153B">
        <w:t xml:space="preserve">Adds a digital signature to the digidoc document. </w:t>
      </w:r>
      <w:r w:rsidR="00F34697" w:rsidRPr="00A3153B">
        <w:t>Note that adding signatures to DigiDoc files in older formats SK-XML, DIGIDOC-XML 1.1</w:t>
      </w:r>
      <w:r w:rsidR="001B24A5" w:rsidRPr="00A3153B">
        <w:t>,</w:t>
      </w:r>
      <w:r w:rsidR="00F34697" w:rsidRPr="00A3153B">
        <w:t xml:space="preserve"> DIGIDOC-XML 1.2</w:t>
      </w:r>
      <w:r w:rsidR="001B24A5" w:rsidRPr="00A3153B">
        <w:t xml:space="preserve"> and BDOC 1.0</w:t>
      </w:r>
      <w:r w:rsidR="00F34697" w:rsidRPr="00A3153B">
        <w:t xml:space="preserve"> is no longer supported. </w:t>
      </w:r>
    </w:p>
    <w:p w14:paraId="57469E76" w14:textId="77777777" w:rsidR="00D73883" w:rsidRPr="00A3153B" w:rsidRDefault="00334CA4" w:rsidP="00E95619">
      <w:pPr>
        <w:pStyle w:val="UtilitySyntax"/>
      </w:pPr>
      <w:r w:rsidRPr="00A3153B">
        <w:t xml:space="preserve">You can use </w:t>
      </w:r>
      <w:r w:rsidR="00F34697" w:rsidRPr="00A3153B">
        <w:t>the command</w:t>
      </w:r>
      <w:r w:rsidRPr="00A3153B">
        <w:t xml:space="preserve"> with</w:t>
      </w:r>
      <w:r w:rsidR="00F34697" w:rsidRPr="00A3153B">
        <w:t xml:space="preserve"> the</w:t>
      </w:r>
      <w:r w:rsidRPr="00A3153B">
        <w:t xml:space="preserve"> following parameters:</w:t>
      </w:r>
    </w:p>
    <w:tbl>
      <w:tblPr>
        <w:tblStyle w:val="Param"/>
        <w:tblW w:w="0" w:type="auto"/>
        <w:tblInd w:w="675" w:type="dxa"/>
        <w:tblLook w:val="04A0" w:firstRow="1" w:lastRow="0" w:firstColumn="1" w:lastColumn="0" w:noHBand="0" w:noVBand="1"/>
      </w:tblPr>
      <w:tblGrid>
        <w:gridCol w:w="1467"/>
        <w:gridCol w:w="6078"/>
      </w:tblGrid>
      <w:tr w:rsidR="00334CA4" w:rsidRPr="00FC5733" w14:paraId="759AEFF4" w14:textId="77777777" w:rsidTr="00A3153B">
        <w:trPr>
          <w:cnfStyle w:val="100000000000" w:firstRow="1" w:lastRow="0" w:firstColumn="0" w:lastColumn="0" w:oddVBand="0" w:evenVBand="0" w:oddHBand="0" w:evenHBand="0" w:firstRowFirstColumn="0" w:firstRowLastColumn="0" w:lastRowFirstColumn="0" w:lastRowLastColumn="0"/>
        </w:trPr>
        <w:tc>
          <w:tcPr>
            <w:tcW w:w="1467" w:type="dxa"/>
            <w:tcBorders>
              <w:top w:val="nil"/>
              <w:bottom w:val="single" w:sz="4" w:space="0" w:color="auto"/>
            </w:tcBorders>
            <w:shd w:val="clear" w:color="auto" w:fill="auto"/>
          </w:tcPr>
          <w:p w14:paraId="4B39E9D6" w14:textId="77777777" w:rsidR="00334CA4" w:rsidRPr="00A3153B" w:rsidRDefault="00334CA4" w:rsidP="00AD241C">
            <w:r w:rsidRPr="00A3153B">
              <w:rPr>
                <w:rFonts w:cs="Calibri"/>
                <w:b/>
              </w:rPr>
              <w:t>pin code</w:t>
            </w:r>
          </w:p>
        </w:tc>
        <w:tc>
          <w:tcPr>
            <w:tcW w:w="6078" w:type="dxa"/>
            <w:tcBorders>
              <w:top w:val="nil"/>
              <w:bottom w:val="single" w:sz="4" w:space="0" w:color="auto"/>
            </w:tcBorders>
            <w:shd w:val="clear" w:color="auto" w:fill="auto"/>
          </w:tcPr>
          <w:p w14:paraId="07CC8FD6" w14:textId="77777777" w:rsidR="00334CA4" w:rsidRPr="00A3153B" w:rsidRDefault="00334CA4" w:rsidP="0050469E">
            <w:r w:rsidRPr="00A3153B">
              <w:t>Required.</w:t>
            </w:r>
          </w:p>
          <w:p w14:paraId="4DB6B718" w14:textId="77777777" w:rsidR="00334CA4" w:rsidRPr="00A3153B" w:rsidRDefault="00334CA4" w:rsidP="00D931E2">
            <w:r w:rsidRPr="00A3153B">
              <w:t xml:space="preserve">In case of Estonian ID cards, pin code2 is used for digital signing. </w:t>
            </w:r>
          </w:p>
        </w:tc>
      </w:tr>
      <w:tr w:rsidR="00334CA4" w:rsidRPr="00FC5733" w14:paraId="16385DA0" w14:textId="77777777" w:rsidTr="00A3153B">
        <w:tc>
          <w:tcPr>
            <w:tcW w:w="1467" w:type="dxa"/>
            <w:tcBorders>
              <w:top w:val="single" w:sz="4" w:space="0" w:color="auto"/>
            </w:tcBorders>
          </w:tcPr>
          <w:p w14:paraId="53F4547B" w14:textId="2C47B297" w:rsidR="00334CA4" w:rsidRPr="00A3153B" w:rsidRDefault="006D0C22" w:rsidP="00AD241C">
            <w:pPr>
              <w:rPr>
                <w:b/>
              </w:rPr>
            </w:pPr>
            <w:r w:rsidRPr="00A3153B">
              <w:rPr>
                <w:b/>
              </w:rPr>
              <w:t>role</w:t>
            </w:r>
            <w:r w:rsidR="00205ACD">
              <w:rPr>
                <w:b/>
              </w:rPr>
              <w:t>/resolution</w:t>
            </w:r>
          </w:p>
        </w:tc>
        <w:tc>
          <w:tcPr>
            <w:tcW w:w="6078" w:type="dxa"/>
            <w:tcBorders>
              <w:top w:val="single" w:sz="4" w:space="0" w:color="auto"/>
            </w:tcBorders>
          </w:tcPr>
          <w:p w14:paraId="5F59E1CD" w14:textId="1A86D753" w:rsidR="00334CA4" w:rsidRPr="00A3153B" w:rsidRDefault="00334CA4">
            <w:r w:rsidRPr="00A3153B">
              <w:t>Role of the signer</w:t>
            </w:r>
            <w:r w:rsidR="00205ACD">
              <w:t xml:space="preserve"> / r</w:t>
            </w:r>
            <w:r w:rsidR="00205ACD" w:rsidRPr="005E05FF">
              <w:t>esolution of the signer</w:t>
            </w:r>
            <w:r w:rsidR="00205ACD">
              <w:t xml:space="preserve"> – as a single string, separated with a slash character. It is also possible to specify only the signer’s role.</w:t>
            </w:r>
            <w:r w:rsidR="00FA4D4A">
              <w:t xml:space="preserve"> At most one </w:t>
            </w:r>
            <w:r w:rsidR="00872E96">
              <w:t>role/resolution</w:t>
            </w:r>
            <w:r w:rsidR="00FA4D4A">
              <w:t xml:space="preserve"> value is allowed for a signature.</w:t>
            </w:r>
          </w:p>
        </w:tc>
      </w:tr>
      <w:tr w:rsidR="00334CA4" w:rsidRPr="00FC5733" w14:paraId="60CF24A2" w14:textId="77777777" w:rsidTr="00A3153B">
        <w:tc>
          <w:tcPr>
            <w:tcW w:w="1467" w:type="dxa"/>
          </w:tcPr>
          <w:p w14:paraId="7036EE7C" w14:textId="77777777" w:rsidR="00334CA4" w:rsidRPr="00A3153B" w:rsidRDefault="00334CA4" w:rsidP="00AD241C">
            <w:pPr>
              <w:rPr>
                <w:b/>
              </w:rPr>
            </w:pPr>
            <w:r w:rsidRPr="00A3153B">
              <w:rPr>
                <w:b/>
              </w:rPr>
              <w:t>country</w:t>
            </w:r>
          </w:p>
        </w:tc>
        <w:tc>
          <w:tcPr>
            <w:tcW w:w="6078" w:type="dxa"/>
          </w:tcPr>
          <w:p w14:paraId="06680D33" w14:textId="77777777" w:rsidR="00334CA4" w:rsidRPr="00A3153B" w:rsidRDefault="00334CA4" w:rsidP="00AD241C">
            <w:r w:rsidRPr="00A3153B">
              <w:t>Country of origin. ISO 3166-type 2-character country codes are used (e.g. EE)</w:t>
            </w:r>
          </w:p>
        </w:tc>
      </w:tr>
      <w:tr w:rsidR="00334CA4" w:rsidRPr="00FC5733" w14:paraId="6F6E6DBE" w14:textId="77777777" w:rsidTr="00A3153B">
        <w:tc>
          <w:tcPr>
            <w:tcW w:w="1467" w:type="dxa"/>
          </w:tcPr>
          <w:p w14:paraId="05BD4328" w14:textId="77777777" w:rsidR="00334CA4" w:rsidRPr="00A3153B" w:rsidRDefault="00334CA4" w:rsidP="00AD241C">
            <w:pPr>
              <w:rPr>
                <w:b/>
              </w:rPr>
            </w:pPr>
            <w:r w:rsidRPr="00A3153B">
              <w:rPr>
                <w:b/>
              </w:rPr>
              <w:t>state</w:t>
            </w:r>
          </w:p>
        </w:tc>
        <w:tc>
          <w:tcPr>
            <w:tcW w:w="6078" w:type="dxa"/>
          </w:tcPr>
          <w:p w14:paraId="48C60303" w14:textId="77777777" w:rsidR="00334CA4" w:rsidRPr="00A3153B" w:rsidRDefault="00334CA4" w:rsidP="00AD241C">
            <w:r w:rsidRPr="00A3153B">
              <w:t>State or province where the signature is created</w:t>
            </w:r>
          </w:p>
        </w:tc>
      </w:tr>
      <w:tr w:rsidR="00334CA4" w:rsidRPr="00FC5733" w14:paraId="76A109C1" w14:textId="77777777" w:rsidTr="00A3153B">
        <w:tc>
          <w:tcPr>
            <w:tcW w:w="1467" w:type="dxa"/>
          </w:tcPr>
          <w:p w14:paraId="7A750230" w14:textId="77777777" w:rsidR="00334CA4" w:rsidRPr="00A3153B" w:rsidRDefault="00334CA4" w:rsidP="00AD241C">
            <w:pPr>
              <w:rPr>
                <w:b/>
              </w:rPr>
            </w:pPr>
            <w:r w:rsidRPr="00A3153B">
              <w:rPr>
                <w:b/>
              </w:rPr>
              <w:t>city</w:t>
            </w:r>
          </w:p>
        </w:tc>
        <w:tc>
          <w:tcPr>
            <w:tcW w:w="6078" w:type="dxa"/>
          </w:tcPr>
          <w:p w14:paraId="75E1E87D" w14:textId="77777777" w:rsidR="00334CA4" w:rsidRPr="00A3153B" w:rsidRDefault="00334CA4" w:rsidP="00AD241C">
            <w:r w:rsidRPr="00A3153B">
              <w:t>City where the signature is created</w:t>
            </w:r>
          </w:p>
        </w:tc>
      </w:tr>
      <w:tr w:rsidR="00334CA4" w:rsidRPr="00FC5733" w14:paraId="4546F00E" w14:textId="77777777" w:rsidTr="00A3153B">
        <w:trPr>
          <w:trHeight w:val="335"/>
        </w:trPr>
        <w:tc>
          <w:tcPr>
            <w:tcW w:w="1467" w:type="dxa"/>
          </w:tcPr>
          <w:p w14:paraId="1B00252E" w14:textId="77777777" w:rsidR="00334CA4" w:rsidRPr="00A3153B" w:rsidRDefault="00334CA4" w:rsidP="00AD241C">
            <w:pPr>
              <w:rPr>
                <w:b/>
              </w:rPr>
            </w:pPr>
            <w:r w:rsidRPr="00A3153B">
              <w:rPr>
                <w:b/>
              </w:rPr>
              <w:t>zip</w:t>
            </w:r>
          </w:p>
        </w:tc>
        <w:tc>
          <w:tcPr>
            <w:tcW w:w="6078" w:type="dxa"/>
          </w:tcPr>
          <w:p w14:paraId="6F9F171F" w14:textId="77777777" w:rsidR="00334CA4" w:rsidRPr="00A3153B" w:rsidRDefault="00334CA4" w:rsidP="00AD241C">
            <w:r w:rsidRPr="00A3153B">
              <w:t>Postal code of the place where the signature is created</w:t>
            </w:r>
          </w:p>
        </w:tc>
      </w:tr>
      <w:tr w:rsidR="00334CA4" w:rsidRPr="00FC5733" w14:paraId="3B034952" w14:textId="77777777" w:rsidTr="00A3153B">
        <w:tc>
          <w:tcPr>
            <w:tcW w:w="1467" w:type="dxa"/>
          </w:tcPr>
          <w:p w14:paraId="4D742339" w14:textId="77777777" w:rsidR="00334CA4" w:rsidRPr="00A3153B" w:rsidRDefault="00334CA4" w:rsidP="00AD241C">
            <w:pPr>
              <w:rPr>
                <w:b/>
              </w:rPr>
            </w:pPr>
            <w:r w:rsidRPr="00A3153B">
              <w:rPr>
                <w:b/>
              </w:rPr>
              <w:t>slot</w:t>
            </w:r>
          </w:p>
        </w:tc>
        <w:tc>
          <w:tcPr>
            <w:tcW w:w="6078" w:type="dxa"/>
          </w:tcPr>
          <w:p w14:paraId="7B782F40" w14:textId="77777777" w:rsidR="00334CA4" w:rsidRPr="00A3153B" w:rsidRDefault="00334CA4" w:rsidP="0050469E">
            <w:r w:rsidRPr="00A3153B">
              <w:t xml:space="preserve">Identifier of the signer’s </w:t>
            </w:r>
            <w:r w:rsidR="00942B8B" w:rsidRPr="00A3153B">
              <w:t xml:space="preserve">signature certificate’s and the accompanying </w:t>
            </w:r>
            <w:r w:rsidRPr="00A3153B">
              <w:t xml:space="preserve">private key’s </w:t>
            </w:r>
            <w:r w:rsidR="003A1AFB" w:rsidRPr="00A3153B">
              <w:t>sequence number (counting from zero) among all signature certificates on an identity token</w:t>
            </w:r>
            <w:r w:rsidRPr="00A3153B">
              <w:t>.</w:t>
            </w:r>
          </w:p>
          <w:p w14:paraId="4CB99985" w14:textId="77777777" w:rsidR="00334CA4" w:rsidRPr="00A3153B" w:rsidRDefault="00334CA4" w:rsidP="0050469E">
            <w:r w:rsidRPr="00A3153B">
              <w:t>When operating for example with a single Estonian ID card</w:t>
            </w:r>
            <w:r w:rsidR="003A1AFB" w:rsidRPr="00A3153B">
              <w:t xml:space="preserve"> (which contains one signature key) then</w:t>
            </w:r>
            <w:r w:rsidRPr="00A3153B">
              <w:t xml:space="preserve"> </w:t>
            </w:r>
            <w:r w:rsidR="003A1AFB" w:rsidRPr="00A3153B">
              <w:t>the</w:t>
            </w:r>
            <w:r w:rsidRPr="00A3153B">
              <w:t xml:space="preserve"> key can be found in slot 0 – which is used by default.</w:t>
            </w:r>
          </w:p>
          <w:p w14:paraId="0743531E" w14:textId="77777777" w:rsidR="00334CA4" w:rsidRPr="00A3153B" w:rsidRDefault="00334CA4" w:rsidP="00462E65">
            <w:r w:rsidRPr="00A3153B">
              <w:lastRenderedPageBreak/>
              <w:t>The library makes some assumptions about pkcs11 drivers and card layouts:</w:t>
            </w:r>
          </w:p>
          <w:p w14:paraId="3CD86A89" w14:textId="77777777" w:rsidR="00334CA4" w:rsidRPr="00A3153B" w:rsidRDefault="00334CA4" w:rsidP="00F77E58">
            <w:pPr>
              <w:jc w:val="left"/>
            </w:pPr>
            <w:r w:rsidRPr="00A3153B">
              <w:t xml:space="preserve"> - you have on card signature and/or authentication keys</w:t>
            </w:r>
          </w:p>
          <w:p w14:paraId="557BCBEE" w14:textId="77777777" w:rsidR="00334CA4" w:rsidRPr="00A3153B" w:rsidRDefault="00334CA4" w:rsidP="00F77E58">
            <w:pPr>
              <w:jc w:val="left"/>
            </w:pPr>
            <w:r w:rsidRPr="00A3153B">
              <w:t xml:space="preserve"> - both key and certificate are in one slot</w:t>
            </w:r>
          </w:p>
          <w:p w14:paraId="094B5237" w14:textId="77777777" w:rsidR="00334CA4" w:rsidRPr="00A3153B" w:rsidRDefault="00334CA4" w:rsidP="00F77E58">
            <w:pPr>
              <w:jc w:val="left"/>
            </w:pPr>
            <w:r w:rsidRPr="00A3153B">
              <w:t xml:space="preserve"> - if you have many keys like 1 signature and 1 authentication key then they are in different slots</w:t>
            </w:r>
          </w:p>
          <w:p w14:paraId="299DB8E9" w14:textId="77777777" w:rsidR="00334CA4" w:rsidRPr="00A3153B" w:rsidRDefault="00334CA4" w:rsidP="00F77E58">
            <w:pPr>
              <w:jc w:val="left"/>
            </w:pPr>
            <w:r w:rsidRPr="00A3153B">
              <w:t>- you can sign with signature key that has a corresponding certificate with "NonRepudiation" bit set.</w:t>
            </w:r>
          </w:p>
          <w:p w14:paraId="22CB8D93" w14:textId="77777777" w:rsidR="00942B8B" w:rsidRPr="00A3153B" w:rsidRDefault="00334CA4" w:rsidP="00942B8B">
            <w:r w:rsidRPr="00A3153B">
              <w:t xml:space="preserve">You may need to specify a different slot to be used when for example operating with multiple smart cards on the same system. </w:t>
            </w:r>
            <w:r w:rsidR="00942B8B" w:rsidRPr="00A3153B">
              <w:t xml:space="preserve">In this case, the signature slots are counted as follows: </w:t>
            </w:r>
          </w:p>
          <w:p w14:paraId="76030C74" w14:textId="77777777" w:rsidR="00942B8B" w:rsidRPr="00A3153B" w:rsidRDefault="00942B8B" w:rsidP="00942B8B">
            <w:r w:rsidRPr="00A3153B">
              <w:t>- slot 0 – signature key of the 1</w:t>
            </w:r>
            <w:r w:rsidRPr="00A3153B">
              <w:rPr>
                <w:vertAlign w:val="superscript"/>
              </w:rPr>
              <w:t>st</w:t>
            </w:r>
            <w:r w:rsidRPr="00A3153B">
              <w:t xml:space="preserve"> smartcard</w:t>
            </w:r>
          </w:p>
          <w:p w14:paraId="6E01A5FD" w14:textId="77777777" w:rsidR="00334CA4" w:rsidRPr="00A3153B" w:rsidRDefault="00942B8B" w:rsidP="00942B8B">
            <w:r w:rsidRPr="00A3153B">
              <w:t>- slot 1 – signature key of the 2</w:t>
            </w:r>
            <w:r w:rsidRPr="00A3153B">
              <w:rPr>
                <w:vertAlign w:val="superscript"/>
              </w:rPr>
              <w:t>nd</w:t>
            </w:r>
            <w:r w:rsidRPr="00A3153B">
              <w:t xml:space="preserve"> smartcard</w:t>
            </w:r>
          </w:p>
          <w:p w14:paraId="5049D1D2" w14:textId="77777777" w:rsidR="00334CA4" w:rsidRPr="00A3153B" w:rsidRDefault="00334CA4" w:rsidP="0050469E">
            <w:r w:rsidRPr="00A3153B">
              <w:t xml:space="preserve">If the slot needs to be specified during signing, then the 5 previous optional parameters (manifest, country, state, city, zip) should also be filled first (either with the appropriate data or as “ “ for no value). </w:t>
            </w:r>
          </w:p>
        </w:tc>
      </w:tr>
      <w:tr w:rsidR="000C09E4" w:rsidRPr="00FC5733" w14:paraId="217B2DD5" w14:textId="77777777" w:rsidTr="00A3153B">
        <w:tc>
          <w:tcPr>
            <w:tcW w:w="1467" w:type="dxa"/>
          </w:tcPr>
          <w:p w14:paraId="08209513" w14:textId="77777777" w:rsidR="000C09E4" w:rsidRPr="00A3153B" w:rsidRDefault="000C09E4" w:rsidP="00AD241C">
            <w:pPr>
              <w:rPr>
                <w:b/>
              </w:rPr>
            </w:pPr>
            <w:r w:rsidRPr="00A3153B">
              <w:rPr>
                <w:b/>
              </w:rPr>
              <w:lastRenderedPageBreak/>
              <w:t>profile</w:t>
            </w:r>
          </w:p>
        </w:tc>
        <w:tc>
          <w:tcPr>
            <w:tcW w:w="6078" w:type="dxa"/>
          </w:tcPr>
          <w:p w14:paraId="6503BBEA" w14:textId="77777777" w:rsidR="00B459A3" w:rsidRPr="00A3153B" w:rsidRDefault="000C09E4" w:rsidP="0050469E">
            <w:r w:rsidRPr="00A3153B">
              <w:t>Signature profile</w:t>
            </w:r>
            <w:r w:rsidR="00952CC4" w:rsidRPr="00A3153B">
              <w:t xml:space="preserve"> identifier.</w:t>
            </w:r>
            <w:r w:rsidR="00FD0BDA" w:rsidRPr="00A3153B">
              <w:t xml:space="preserve"> </w:t>
            </w:r>
          </w:p>
          <w:p w14:paraId="5B4CDAD2" w14:textId="77777777" w:rsidR="0036025B" w:rsidRPr="00A3153B" w:rsidRDefault="0036025B" w:rsidP="0050469E">
            <w:r w:rsidRPr="00A3153B">
              <w:t xml:space="preserve">Used when </w:t>
            </w:r>
            <w:r w:rsidR="00C42282" w:rsidRPr="00A3153B">
              <w:t>adding</w:t>
            </w:r>
            <w:r w:rsidRPr="00A3153B">
              <w:t xml:space="preserve"> a technical signature </w:t>
            </w:r>
            <w:r w:rsidR="00C42282" w:rsidRPr="00A3153B">
              <w:t>to a ddoc container. Technical signature is a</w:t>
            </w:r>
            <w:r w:rsidRPr="00A3153B">
              <w:t xml:space="preserve"> signature with no OCS</w:t>
            </w:r>
            <w:r w:rsidR="00C42282" w:rsidRPr="00A3153B">
              <w:t>P confirmation and no timestamp value (analogous to bdoc “BES” profile</w:t>
            </w:r>
            <w:r w:rsidRPr="00A3153B">
              <w:t xml:space="preserve">). </w:t>
            </w:r>
          </w:p>
          <w:p w14:paraId="2E7389D3" w14:textId="77777777" w:rsidR="005243CF" w:rsidRPr="00A3153B" w:rsidRDefault="006D1E5A" w:rsidP="00ED0550">
            <w:r w:rsidRPr="00A3153B">
              <w:t>When creating a technical signature</w:t>
            </w:r>
            <w:r w:rsidR="00FB1FD6" w:rsidRPr="00A3153B">
              <w:t xml:space="preserve"> then </w:t>
            </w:r>
            <w:r w:rsidR="005243CF" w:rsidRPr="00A3153B">
              <w:t>the v</w:t>
            </w:r>
            <w:r w:rsidRPr="00A3153B">
              <w:t xml:space="preserve">alues of parameters </w:t>
            </w:r>
            <w:r w:rsidR="00156629" w:rsidRPr="00A3153B">
              <w:t>“</w:t>
            </w:r>
            <w:r w:rsidRPr="00A3153B">
              <w:t>s</w:t>
            </w:r>
            <w:r w:rsidR="00156629" w:rsidRPr="00A3153B">
              <w:t xml:space="preserve">lot” </w:t>
            </w:r>
            <w:r w:rsidRPr="00A3153B">
              <w:t xml:space="preserve">and “profile” </w:t>
            </w:r>
            <w:r w:rsidR="00156629" w:rsidRPr="00A3153B">
              <w:t>should be set to 0</w:t>
            </w:r>
            <w:r w:rsidRPr="00A3153B">
              <w:t xml:space="preserve"> and “BES” accordingly.</w:t>
            </w:r>
            <w:r w:rsidR="005243CF" w:rsidRPr="00A3153B">
              <w:t xml:space="preserve"> </w:t>
            </w:r>
          </w:p>
        </w:tc>
      </w:tr>
      <w:tr w:rsidR="004F2452" w:rsidRPr="00FC5733" w14:paraId="49863E04" w14:textId="77777777" w:rsidTr="00A3153B">
        <w:tc>
          <w:tcPr>
            <w:tcW w:w="1467" w:type="dxa"/>
          </w:tcPr>
          <w:p w14:paraId="0D9A177A" w14:textId="77777777" w:rsidR="004F2452" w:rsidRPr="00A3153B" w:rsidRDefault="004F2452" w:rsidP="00AD241C">
            <w:pPr>
              <w:rPr>
                <w:b/>
              </w:rPr>
            </w:pPr>
            <w:r w:rsidRPr="00A3153B">
              <w:rPr>
                <w:b/>
              </w:rPr>
              <w:t>driver</w:t>
            </w:r>
          </w:p>
        </w:tc>
        <w:tc>
          <w:tcPr>
            <w:tcW w:w="6078" w:type="dxa"/>
          </w:tcPr>
          <w:p w14:paraId="6B8367A7" w14:textId="77777777" w:rsidR="00D5431A" w:rsidRPr="00A3153B" w:rsidRDefault="004F2452" w:rsidP="0050469E">
            <w:r w:rsidRPr="00A3153B">
              <w:t>Specifies the driver type that is used for signature creation</w:t>
            </w:r>
            <w:r w:rsidR="00D5431A" w:rsidRPr="00A3153B">
              <w:t xml:space="preserve"> (optional)</w:t>
            </w:r>
            <w:r w:rsidRPr="00A3153B">
              <w:t xml:space="preserve">. </w:t>
            </w:r>
          </w:p>
          <w:p w14:paraId="2B2C64AF" w14:textId="77777777" w:rsidR="004F2452" w:rsidRPr="00A3153B" w:rsidRDefault="004F2452" w:rsidP="0050469E">
            <w:r w:rsidRPr="00A3153B">
              <w:t>Possible alternatives are:</w:t>
            </w:r>
          </w:p>
          <w:p w14:paraId="611F6085" w14:textId="77777777" w:rsidR="004F2452" w:rsidRPr="00A3153B" w:rsidRDefault="004F2452" w:rsidP="00D36317">
            <w:pPr>
              <w:pStyle w:val="ListParagraph"/>
              <w:numPr>
                <w:ilvl w:val="0"/>
                <w:numId w:val="17"/>
              </w:numPr>
              <w:ind w:left="326" w:hanging="283"/>
              <w:rPr>
                <w:sz w:val="20"/>
              </w:rPr>
            </w:pPr>
            <w:r w:rsidRPr="00A3153B">
              <w:t>PKCS11 – driver for singing with smart card, used by default.</w:t>
            </w:r>
          </w:p>
          <w:p w14:paraId="0BC6AB15" w14:textId="77777777" w:rsidR="004F2452" w:rsidRPr="00A3153B" w:rsidRDefault="004F2452" w:rsidP="00D36317">
            <w:pPr>
              <w:pStyle w:val="ListParagraph"/>
              <w:numPr>
                <w:ilvl w:val="0"/>
                <w:numId w:val="17"/>
              </w:numPr>
              <w:ind w:left="326" w:hanging="283"/>
              <w:rPr>
                <w:sz w:val="20"/>
              </w:rPr>
            </w:pPr>
            <w:r w:rsidRPr="00A3153B">
              <w:t xml:space="preserve">PKCS12 – used when </w:t>
            </w:r>
            <w:r w:rsidR="00D5431A" w:rsidRPr="00A3153B">
              <w:t>creating a technical signature</w:t>
            </w:r>
            <w:r w:rsidRPr="00A3153B">
              <w:t xml:space="preserve"> with software token (PKCS#12 file)</w:t>
            </w:r>
            <w:r w:rsidR="00D931E2" w:rsidRPr="00A3153B">
              <w:t xml:space="preserve">. </w:t>
            </w:r>
          </w:p>
          <w:p w14:paraId="5F9DF328" w14:textId="77777777" w:rsidR="00D931E2" w:rsidRPr="00A3153B" w:rsidRDefault="00D931E2" w:rsidP="00FE3605">
            <w:pPr>
              <w:pStyle w:val="ListParagraph"/>
              <w:ind w:left="326"/>
              <w:rPr>
                <w:sz w:val="20"/>
              </w:rPr>
            </w:pPr>
            <w:r w:rsidRPr="00A3153B">
              <w:t>If signing with a software token (PKCS#12 file), then the appropriate changes must first be made in the configuration file (see section 3.5, subsection “Configuring software token usage”)</w:t>
            </w:r>
            <w:r w:rsidR="00D75EAC" w:rsidRPr="00A3153B">
              <w:t xml:space="preserve">. </w:t>
            </w:r>
          </w:p>
        </w:tc>
      </w:tr>
      <w:tr w:rsidR="004F2452" w:rsidRPr="00FC5733" w14:paraId="22873364" w14:textId="77777777" w:rsidTr="00A3153B">
        <w:tc>
          <w:tcPr>
            <w:tcW w:w="1467" w:type="dxa"/>
          </w:tcPr>
          <w:p w14:paraId="3E05FC4A" w14:textId="77777777" w:rsidR="004F2452" w:rsidRPr="00A3153B" w:rsidRDefault="004F2452" w:rsidP="00AD241C">
            <w:pPr>
              <w:rPr>
                <w:b/>
              </w:rPr>
            </w:pPr>
            <w:r w:rsidRPr="00A3153B">
              <w:rPr>
                <w:b/>
              </w:rPr>
              <w:t>keystoreFile</w:t>
            </w:r>
          </w:p>
        </w:tc>
        <w:tc>
          <w:tcPr>
            <w:tcW w:w="6078" w:type="dxa"/>
          </w:tcPr>
          <w:p w14:paraId="06AC7EC0" w14:textId="77777777" w:rsidR="004F2452" w:rsidRPr="00A3153B" w:rsidRDefault="004F2452" w:rsidP="004F2452">
            <w:r w:rsidRPr="00A3153B">
              <w:t>Specifies software token’s PKCS#12 container’s name.</w:t>
            </w:r>
            <w:r w:rsidR="00D75EAC" w:rsidRPr="00A3153B">
              <w:t xml:space="preserve"> Used in case of signing with software token (i.e. the “driver” parameter of the current command has been set to “PKCS12”).</w:t>
            </w:r>
          </w:p>
        </w:tc>
      </w:tr>
    </w:tbl>
    <w:p w14:paraId="37CB3A2D" w14:textId="77777777" w:rsidR="000C09E4" w:rsidRPr="00A3153B" w:rsidRDefault="000C09E4" w:rsidP="001827DB">
      <w:pPr>
        <w:spacing w:after="60"/>
        <w:rPr>
          <w:rFonts w:cs="Calibri"/>
          <w:b/>
        </w:rPr>
      </w:pPr>
    </w:p>
    <w:p w14:paraId="069557A2" w14:textId="77777777" w:rsidR="00334CA4" w:rsidRPr="00A3153B" w:rsidRDefault="00334CA4" w:rsidP="00334CA4">
      <w:pPr>
        <w:spacing w:after="60"/>
        <w:rPr>
          <w:b/>
        </w:rPr>
      </w:pPr>
      <w:r w:rsidRPr="00A3153B">
        <w:rPr>
          <w:b/>
        </w:rPr>
        <w:t xml:space="preserve">-ddoc-out &lt;output-file&gt; </w:t>
      </w:r>
    </w:p>
    <w:p w14:paraId="2A4F8A51" w14:textId="77777777" w:rsidR="001827DB" w:rsidRPr="00A3153B" w:rsidRDefault="00334CA4" w:rsidP="004553E4">
      <w:pPr>
        <w:pStyle w:val="UtilitySyntax"/>
      </w:pPr>
      <w:r w:rsidRPr="00A3153B">
        <w:t>Stores the newly created or modified digidoc document in a file.</w:t>
      </w:r>
    </w:p>
    <w:p w14:paraId="4879FC33" w14:textId="77777777" w:rsidR="001A3CF3" w:rsidRPr="00A3153B" w:rsidRDefault="001A3CF3" w:rsidP="004553E4">
      <w:pPr>
        <w:pStyle w:val="UtilitySyntax"/>
      </w:pPr>
    </w:p>
    <w:p w14:paraId="0ACD01E7" w14:textId="77777777" w:rsidR="001827DB" w:rsidRPr="00A3153B" w:rsidRDefault="001827DB" w:rsidP="001827DB">
      <w:pPr>
        <w:spacing w:after="60"/>
      </w:pPr>
      <w:r w:rsidRPr="00A3153B">
        <w:rPr>
          <w:b/>
          <w:u w:val="single"/>
        </w:rPr>
        <w:t xml:space="preserve">Sample commands for creating </w:t>
      </w:r>
      <w:r w:rsidR="007D56F4" w:rsidRPr="00A3153B">
        <w:rPr>
          <w:b/>
          <w:u w:val="single"/>
        </w:rPr>
        <w:t xml:space="preserve">and signing </w:t>
      </w:r>
      <w:r w:rsidRPr="00A3153B">
        <w:rPr>
          <w:b/>
          <w:u w:val="single"/>
        </w:rPr>
        <w:t>DigiDoc files</w:t>
      </w:r>
      <w:r w:rsidRPr="00A3153B">
        <w:t>:</w:t>
      </w:r>
    </w:p>
    <w:p w14:paraId="75CEB86E" w14:textId="77777777" w:rsidR="001827DB" w:rsidRPr="00A3153B" w:rsidRDefault="001827DB" w:rsidP="004553E4">
      <w:pPr>
        <w:pStyle w:val="bat"/>
        <w:rPr>
          <w:b/>
          <w:u w:val="single"/>
        </w:rPr>
      </w:pPr>
      <w:r w:rsidRPr="00A3153B">
        <w:rPr>
          <w:b/>
          <w:u w:val="single"/>
        </w:rPr>
        <w:t xml:space="preserve">Sample: </w:t>
      </w:r>
      <w:r w:rsidR="005F5CE3" w:rsidRPr="00A3153B">
        <w:rPr>
          <w:b/>
          <w:u w:val="single"/>
        </w:rPr>
        <w:t xml:space="preserve">creating </w:t>
      </w:r>
      <w:r w:rsidR="007D56F4" w:rsidRPr="00A3153B">
        <w:rPr>
          <w:b/>
          <w:u w:val="single"/>
        </w:rPr>
        <w:t>new DigiDoc file</w:t>
      </w:r>
      <w:r w:rsidR="005F5CE3" w:rsidRPr="00A3153B">
        <w:rPr>
          <w:b/>
          <w:u w:val="single"/>
        </w:rPr>
        <w:t xml:space="preserve"> without signing</w:t>
      </w:r>
      <w:r w:rsidR="007D56F4" w:rsidRPr="00A3153B">
        <w:rPr>
          <w:b/>
          <w:u w:val="single"/>
        </w:rPr>
        <w:t xml:space="preserve">, </w:t>
      </w:r>
      <w:r w:rsidR="005F5CE3" w:rsidRPr="00A3153B">
        <w:rPr>
          <w:b/>
          <w:u w:val="single"/>
        </w:rPr>
        <w:t>with</w:t>
      </w:r>
      <w:r w:rsidRPr="00A3153B">
        <w:rPr>
          <w:b/>
          <w:u w:val="single"/>
        </w:rPr>
        <w:t xml:space="preserve"> default format and version (DIGIDOC-XML, version 1.3)</w:t>
      </w:r>
      <w:r w:rsidR="007D56F4" w:rsidRPr="00A3153B">
        <w:rPr>
          <w:b/>
          <w:u w:val="single"/>
        </w:rPr>
        <w:t xml:space="preserve"> </w:t>
      </w:r>
    </w:p>
    <w:p w14:paraId="16865909" w14:textId="77777777" w:rsidR="001827DB" w:rsidRPr="00A3153B" w:rsidRDefault="001827DB" w:rsidP="004553E4">
      <w:pPr>
        <w:pStyle w:val="bat"/>
      </w:pPr>
    </w:p>
    <w:p w14:paraId="3B127886"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rPr>
          <w:color w:val="0070C0"/>
        </w:rPr>
        <w:t xml:space="preserve">-ddoc-new </w:t>
      </w:r>
      <w:r w:rsidRPr="00A3153B">
        <w:t>-ddoc-add c:\temp\test1.txt text/plain -ddoc-out c:\temp\test1.ddoc</w:t>
      </w:r>
    </w:p>
    <w:p w14:paraId="4EA686BE" w14:textId="77777777" w:rsidR="001827DB" w:rsidRPr="00A3153B" w:rsidRDefault="001827DB" w:rsidP="004553E4">
      <w:pPr>
        <w:pStyle w:val="bat"/>
      </w:pPr>
    </w:p>
    <w:p w14:paraId="658C0D99" w14:textId="77777777" w:rsidR="001827DB" w:rsidRPr="00A3153B" w:rsidRDefault="001827DB" w:rsidP="004553E4">
      <w:pPr>
        <w:pStyle w:val="bat"/>
      </w:pPr>
      <w:r w:rsidRPr="00A3153B">
        <w:tab/>
        <w:t>Input:</w:t>
      </w:r>
    </w:p>
    <w:p w14:paraId="48F299F9" w14:textId="77777777" w:rsidR="001827DB" w:rsidRPr="00A3153B" w:rsidRDefault="001827DB" w:rsidP="004553E4">
      <w:pPr>
        <w:pStyle w:val="bat"/>
      </w:pPr>
      <w:r w:rsidRPr="00A3153B">
        <w:tab/>
        <w:t>- c:\temp\test1.txt</w:t>
      </w:r>
      <w:r w:rsidRPr="00A3153B">
        <w:tab/>
        <w:t>- a data file to be added to container</w:t>
      </w:r>
    </w:p>
    <w:p w14:paraId="1E09B4CF" w14:textId="77777777" w:rsidR="001827DB" w:rsidRPr="00A3153B" w:rsidRDefault="001827DB" w:rsidP="004553E4">
      <w:pPr>
        <w:pStyle w:val="bat"/>
      </w:pPr>
      <w:r w:rsidRPr="00A3153B">
        <w:tab/>
        <w:t>- text/plain</w:t>
      </w:r>
      <w:r w:rsidRPr="00A3153B">
        <w:tab/>
      </w:r>
      <w:r w:rsidRPr="00A3153B">
        <w:tab/>
        <w:t>- mime type of the data file</w:t>
      </w:r>
    </w:p>
    <w:p w14:paraId="756A2A62" w14:textId="77777777" w:rsidR="001827DB" w:rsidRPr="00A3153B" w:rsidRDefault="001827DB" w:rsidP="004553E4">
      <w:pPr>
        <w:pStyle w:val="bat"/>
      </w:pPr>
      <w:r w:rsidRPr="00A3153B">
        <w:lastRenderedPageBreak/>
        <w:tab/>
        <w:t>- c:\temp\test1.ddoc</w:t>
      </w:r>
      <w:r w:rsidR="007418A0" w:rsidRPr="00A3153B">
        <w:tab/>
      </w:r>
      <w:r w:rsidRPr="00A3153B">
        <w:t>- container to be created</w:t>
      </w:r>
    </w:p>
    <w:p w14:paraId="04E8F2DB" w14:textId="77777777" w:rsidR="00F13563" w:rsidRPr="00A3153B" w:rsidRDefault="00F13563" w:rsidP="004553E4">
      <w:pPr>
        <w:pStyle w:val="bat"/>
        <w:rPr>
          <w:rFonts w:ascii="Helvetica 45" w:eastAsia="Times New Roman" w:hAnsi="Helvetica 45" w:cs="Times New Roman"/>
          <w:color w:val="auto"/>
          <w:kern w:val="0"/>
          <w:sz w:val="20"/>
          <w:szCs w:val="24"/>
          <w:lang w:eastAsia="en-US" w:bidi="ar-SA"/>
        </w:rPr>
      </w:pPr>
    </w:p>
    <w:p w14:paraId="77B97BC5" w14:textId="77777777" w:rsidR="001827DB" w:rsidRPr="00A3153B" w:rsidRDefault="001827DB" w:rsidP="004553E4">
      <w:pPr>
        <w:pStyle w:val="bat"/>
        <w:rPr>
          <w:b/>
          <w:u w:val="single"/>
        </w:rPr>
      </w:pPr>
      <w:r w:rsidRPr="00A3153B">
        <w:rPr>
          <w:b/>
          <w:u w:val="single"/>
        </w:rPr>
        <w:t>Sample:</w:t>
      </w:r>
      <w:r w:rsidR="005F5CE3" w:rsidRPr="00A3153B">
        <w:rPr>
          <w:b/>
          <w:u w:val="single"/>
        </w:rPr>
        <w:t xml:space="preserve"> creating </w:t>
      </w:r>
      <w:r w:rsidR="007D56F4" w:rsidRPr="00A3153B">
        <w:rPr>
          <w:b/>
          <w:u w:val="single"/>
        </w:rPr>
        <w:t>new DigiDoc file</w:t>
      </w:r>
      <w:r w:rsidR="005F5CE3" w:rsidRPr="00A3153B">
        <w:rPr>
          <w:b/>
          <w:u w:val="single"/>
        </w:rPr>
        <w:t xml:space="preserve"> with signing</w:t>
      </w:r>
      <w:r w:rsidR="007D56F4" w:rsidRPr="00A3153B">
        <w:rPr>
          <w:b/>
          <w:u w:val="single"/>
        </w:rPr>
        <w:t>,</w:t>
      </w:r>
      <w:r w:rsidRPr="00A3153B">
        <w:rPr>
          <w:b/>
          <w:u w:val="single"/>
        </w:rPr>
        <w:t xml:space="preserve"> </w:t>
      </w:r>
      <w:r w:rsidR="005F5CE3" w:rsidRPr="00A3153B">
        <w:rPr>
          <w:b/>
          <w:u w:val="single"/>
        </w:rPr>
        <w:t>with</w:t>
      </w:r>
      <w:r w:rsidRPr="00A3153B">
        <w:rPr>
          <w:b/>
          <w:u w:val="single"/>
        </w:rPr>
        <w:t xml:space="preserve"> BDOC format and default profile (BDOC_PROFILE_TM)</w:t>
      </w:r>
    </w:p>
    <w:p w14:paraId="21CE27F5" w14:textId="77777777" w:rsidR="001827DB" w:rsidRPr="00A3153B" w:rsidRDefault="001827DB" w:rsidP="004553E4">
      <w:pPr>
        <w:pStyle w:val="bat"/>
      </w:pPr>
    </w:p>
    <w:p w14:paraId="7CDFB159" w14:textId="77777777" w:rsidR="001827DB" w:rsidRPr="00A3153B" w:rsidRDefault="001827DB" w:rsidP="004553E4">
      <w:pPr>
        <w:pStyle w:val="bat"/>
      </w:pPr>
      <w:r w:rsidRPr="00A3153B">
        <w:t>&gt;</w:t>
      </w:r>
      <w:r w:rsidR="003145A2" w:rsidRPr="00A3153B">
        <w:t xml:space="preserve"> </w:t>
      </w:r>
      <w:r w:rsidRPr="00A3153B">
        <w:t xml:space="preserve">java </w:t>
      </w:r>
      <w:r w:rsidR="007C5E52" w:rsidRPr="00A3153B">
        <w:t>–jar jdigidocutil-</w:t>
      </w:r>
      <w:r w:rsidR="007C5E52" w:rsidRPr="00A3153B">
        <w:rPr>
          <w:color w:val="1F497D" w:themeColor="text2"/>
        </w:rPr>
        <w:t>*</w:t>
      </w:r>
      <w:r w:rsidR="007C5E52" w:rsidRPr="00A3153B">
        <w:t xml:space="preserve">.jar </w:t>
      </w:r>
      <w:r w:rsidRPr="00A3153B">
        <w:rPr>
          <w:color w:val="0070C0"/>
        </w:rPr>
        <w:t>-ddoc-new BDOC</w:t>
      </w:r>
      <w:r w:rsidRPr="00A3153B">
        <w:t xml:space="preserve"> -ddoc-add c:\temp\test1.txt text/plain –ddoc-sign</w:t>
      </w:r>
      <w:r w:rsidR="007D56F4" w:rsidRPr="00A3153B">
        <w:t xml:space="preserve"> 12345</w:t>
      </w:r>
      <w:r w:rsidRPr="00A3153B">
        <w:t xml:space="preserve"> -ddoc-out c:\temp\test1.bdoc</w:t>
      </w:r>
    </w:p>
    <w:p w14:paraId="2CA3B13F" w14:textId="77777777" w:rsidR="001827DB" w:rsidRPr="00A3153B" w:rsidRDefault="001827DB" w:rsidP="004553E4">
      <w:pPr>
        <w:pStyle w:val="bat"/>
      </w:pPr>
      <w:r w:rsidRPr="00A3153B">
        <w:tab/>
      </w:r>
    </w:p>
    <w:p w14:paraId="1ED398ED" w14:textId="77777777" w:rsidR="001827DB" w:rsidRPr="00A3153B" w:rsidRDefault="001827DB" w:rsidP="004553E4">
      <w:pPr>
        <w:pStyle w:val="bat"/>
      </w:pPr>
      <w:r w:rsidRPr="00A3153B">
        <w:t>Input:</w:t>
      </w:r>
    </w:p>
    <w:p w14:paraId="369E8A2D" w14:textId="77777777" w:rsidR="00E358BD" w:rsidRPr="00A3153B" w:rsidRDefault="001827DB" w:rsidP="004553E4">
      <w:pPr>
        <w:pStyle w:val="bat"/>
      </w:pPr>
      <w:r w:rsidRPr="00A3153B">
        <w:tab/>
        <w:t xml:space="preserve">- </w:t>
      </w:r>
      <w:r w:rsidR="00E358BD" w:rsidRPr="00A3153B">
        <w:t>BDOC</w:t>
      </w:r>
      <w:r w:rsidR="00E358BD" w:rsidRPr="00A3153B">
        <w:tab/>
      </w:r>
      <w:r w:rsidR="00E358BD" w:rsidRPr="00A3153B">
        <w:tab/>
      </w:r>
      <w:r w:rsidR="00E358BD" w:rsidRPr="00A3153B">
        <w:tab/>
        <w:t>- specifies the digitally signed file’s format</w:t>
      </w:r>
    </w:p>
    <w:p w14:paraId="7B279E29" w14:textId="77777777" w:rsidR="001827DB" w:rsidRPr="00A3153B" w:rsidRDefault="00E358BD" w:rsidP="00CE7C76">
      <w:pPr>
        <w:pStyle w:val="bat"/>
        <w:ind w:firstLine="153"/>
      </w:pPr>
      <w:r w:rsidRPr="00A3153B">
        <w:t xml:space="preserve">- </w:t>
      </w:r>
      <w:r w:rsidR="001827DB" w:rsidRPr="00A3153B">
        <w:t>c:\temp\test1.txt</w:t>
      </w:r>
      <w:r w:rsidR="001827DB" w:rsidRPr="00A3153B">
        <w:tab/>
        <w:t>- a data file to be added to container</w:t>
      </w:r>
    </w:p>
    <w:p w14:paraId="39EB857A" w14:textId="77777777" w:rsidR="001827DB" w:rsidRPr="00A3153B" w:rsidRDefault="001827DB" w:rsidP="004553E4">
      <w:pPr>
        <w:pStyle w:val="bat"/>
      </w:pPr>
      <w:r w:rsidRPr="00A3153B">
        <w:tab/>
        <w:t>- text/plain</w:t>
      </w:r>
      <w:r w:rsidRPr="00A3153B">
        <w:tab/>
      </w:r>
      <w:r w:rsidRPr="00A3153B">
        <w:tab/>
        <w:t>- mime type of the data file</w:t>
      </w:r>
    </w:p>
    <w:p w14:paraId="1B6C7975" w14:textId="77777777" w:rsidR="001827DB" w:rsidRPr="00A3153B" w:rsidRDefault="007D56F4" w:rsidP="004553E4">
      <w:pPr>
        <w:pStyle w:val="bat"/>
      </w:pPr>
      <w:r w:rsidRPr="00A3153B">
        <w:tab/>
        <w:t>- 12345</w:t>
      </w:r>
      <w:r w:rsidR="005F5CE3" w:rsidRPr="00A3153B">
        <w:tab/>
      </w:r>
      <w:r w:rsidR="005F5CE3" w:rsidRPr="00A3153B">
        <w:tab/>
      </w:r>
      <w:r w:rsidR="001827DB" w:rsidRPr="00A3153B">
        <w:tab/>
        <w:t>- id-card pin2</w:t>
      </w:r>
    </w:p>
    <w:p w14:paraId="2B7C32B4" w14:textId="77777777" w:rsidR="001827DB" w:rsidRPr="00A3153B" w:rsidRDefault="001827DB" w:rsidP="004553E4">
      <w:pPr>
        <w:pStyle w:val="bat"/>
      </w:pPr>
      <w:r w:rsidRPr="00A3153B">
        <w:tab/>
        <w:t>- c:\temp\test1.bdoc</w:t>
      </w:r>
      <w:r w:rsidR="007418A0" w:rsidRPr="00A3153B">
        <w:tab/>
      </w:r>
      <w:r w:rsidRPr="00A3153B">
        <w:t>- container to be created</w:t>
      </w:r>
    </w:p>
    <w:p w14:paraId="56B1FBE1" w14:textId="77777777" w:rsidR="007D56F4" w:rsidRPr="00A3153B" w:rsidRDefault="007D56F4" w:rsidP="004553E4">
      <w:pPr>
        <w:pStyle w:val="bat"/>
        <w:rPr>
          <w:rFonts w:ascii="Helvetica 45" w:eastAsia="Times New Roman" w:hAnsi="Helvetica 45" w:cs="Times New Roman"/>
          <w:color w:val="auto"/>
          <w:kern w:val="0"/>
          <w:sz w:val="20"/>
          <w:szCs w:val="24"/>
          <w:lang w:eastAsia="en-US" w:bidi="ar-SA"/>
        </w:rPr>
      </w:pPr>
    </w:p>
    <w:p w14:paraId="0518D470" w14:textId="77777777" w:rsidR="005F5CE3" w:rsidRPr="00A3153B" w:rsidRDefault="005F5CE3" w:rsidP="005F5CE3">
      <w:pPr>
        <w:pStyle w:val="bat"/>
        <w:rPr>
          <w:b/>
          <w:u w:val="single"/>
        </w:rPr>
      </w:pPr>
      <w:r w:rsidRPr="00A3153B">
        <w:rPr>
          <w:b/>
          <w:u w:val="single"/>
        </w:rPr>
        <w:t>Sample: Signing an existing DigiDoc container (adding signatures)</w:t>
      </w:r>
    </w:p>
    <w:p w14:paraId="249A7D2B" w14:textId="77777777" w:rsidR="005F5CE3" w:rsidRPr="00A3153B" w:rsidRDefault="005F5CE3" w:rsidP="005F5CE3">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-ddoc-in c:\temp\test1.ddoc</w:t>
      </w:r>
      <w:r w:rsidRPr="00A3153B">
        <w:rPr>
          <w:color w:val="0070C0"/>
        </w:rPr>
        <w:t xml:space="preserve"> –ddoc-sign 67890 –</w:t>
      </w:r>
      <w:r w:rsidRPr="00A3153B">
        <w:t>ddoc-out c:\temp\test1.ddoc</w:t>
      </w:r>
    </w:p>
    <w:p w14:paraId="55C0A21A" w14:textId="77777777" w:rsidR="005F5CE3" w:rsidRPr="00A3153B" w:rsidRDefault="005F5CE3" w:rsidP="005F5CE3">
      <w:pPr>
        <w:pStyle w:val="bat"/>
      </w:pPr>
      <w:r w:rsidRPr="00A3153B">
        <w:tab/>
      </w:r>
    </w:p>
    <w:p w14:paraId="5A17A439" w14:textId="77777777" w:rsidR="005F5CE3" w:rsidRPr="00A3153B" w:rsidRDefault="005F5CE3" w:rsidP="005F5CE3">
      <w:pPr>
        <w:pStyle w:val="bat"/>
      </w:pPr>
      <w:r w:rsidRPr="00A3153B">
        <w:t>Input:</w:t>
      </w:r>
    </w:p>
    <w:p w14:paraId="5804044F" w14:textId="77777777" w:rsidR="005F5CE3" w:rsidRPr="00A3153B" w:rsidRDefault="005F5CE3" w:rsidP="005F5CE3">
      <w:pPr>
        <w:pStyle w:val="bat"/>
      </w:pPr>
      <w:r w:rsidRPr="00A3153B">
        <w:tab/>
        <w:t>- c:\temp\test1.ddoc</w:t>
      </w:r>
      <w:r w:rsidRPr="00A3153B">
        <w:tab/>
      </w:r>
      <w:r w:rsidRPr="00A3153B">
        <w:tab/>
        <w:t>- container to be signed</w:t>
      </w:r>
    </w:p>
    <w:p w14:paraId="2D26303B" w14:textId="77777777" w:rsidR="005F5CE3" w:rsidRPr="00A3153B" w:rsidRDefault="005F5CE3" w:rsidP="005F5CE3">
      <w:pPr>
        <w:pStyle w:val="bat"/>
      </w:pPr>
      <w:r w:rsidRPr="00A3153B">
        <w:tab/>
        <w:t xml:space="preserve">- </w:t>
      </w:r>
      <w:r w:rsidRPr="00A3153B">
        <w:rPr>
          <w:color w:val="0070C0"/>
        </w:rPr>
        <w:t>67890</w:t>
      </w:r>
      <w:r w:rsidRPr="00A3153B">
        <w:tab/>
      </w:r>
      <w:r w:rsidRPr="00A3153B">
        <w:tab/>
      </w:r>
      <w:r w:rsidRPr="00A3153B">
        <w:tab/>
      </w:r>
      <w:r w:rsidRPr="00A3153B">
        <w:tab/>
        <w:t>- id-card pin2</w:t>
      </w:r>
    </w:p>
    <w:p w14:paraId="2D14FFA2" w14:textId="77777777" w:rsidR="005F5CE3" w:rsidRPr="00A3153B" w:rsidRDefault="005F5CE3" w:rsidP="005F5CE3">
      <w:pPr>
        <w:pStyle w:val="bat"/>
      </w:pPr>
      <w:r w:rsidRPr="00A3153B">
        <w:tab/>
        <w:t>- c:\temp\test1.ddoc</w:t>
      </w:r>
      <w:r w:rsidRPr="00A3153B">
        <w:tab/>
      </w:r>
      <w:r w:rsidRPr="00A3153B">
        <w:tab/>
        <w:t xml:space="preserve">- output (modified) digidoc container </w:t>
      </w:r>
    </w:p>
    <w:p w14:paraId="199FA62C" w14:textId="77777777" w:rsidR="005F5CE3" w:rsidRPr="00A3153B" w:rsidRDefault="005F5CE3" w:rsidP="004553E4">
      <w:pPr>
        <w:pStyle w:val="bat"/>
        <w:rPr>
          <w:b/>
          <w:u w:val="single"/>
        </w:rPr>
      </w:pPr>
    </w:p>
    <w:p w14:paraId="1CB6A1EE" w14:textId="77777777" w:rsidR="001827DB" w:rsidRPr="00A3153B" w:rsidRDefault="005F5CE3" w:rsidP="004553E4">
      <w:pPr>
        <w:pStyle w:val="bat"/>
        <w:rPr>
          <w:b/>
          <w:u w:val="single"/>
        </w:rPr>
      </w:pPr>
      <w:r w:rsidRPr="00A3153B">
        <w:rPr>
          <w:b/>
          <w:u w:val="single"/>
        </w:rPr>
        <w:t>Sample</w:t>
      </w:r>
      <w:r w:rsidR="001827DB" w:rsidRPr="00A3153B">
        <w:rPr>
          <w:b/>
          <w:u w:val="single"/>
        </w:rPr>
        <w:t>: Adding multiple data files to an existing unsigned DigiDoc container</w:t>
      </w:r>
    </w:p>
    <w:p w14:paraId="256EE6ED" w14:textId="77777777" w:rsidR="001827DB" w:rsidRPr="00A3153B" w:rsidRDefault="001827DB" w:rsidP="004553E4">
      <w:pPr>
        <w:pStyle w:val="bat"/>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c:\temp\test1.ddoc </w:t>
      </w:r>
      <w:r w:rsidRPr="00A3153B">
        <w:rPr>
          <w:color w:val="0070C0"/>
        </w:rPr>
        <w:t>-ddoc-add C:\temp\test3.txt text/plain -ddoc-add C:\temp\test4.txt text/plain</w:t>
      </w:r>
      <w:r w:rsidRPr="00A3153B">
        <w:t xml:space="preserve"> –ddoc-out c:\temp\test1.ddoc</w:t>
      </w:r>
    </w:p>
    <w:p w14:paraId="2A9DE62B" w14:textId="77777777" w:rsidR="001827DB" w:rsidRPr="00A3153B" w:rsidRDefault="001827DB" w:rsidP="004553E4">
      <w:pPr>
        <w:pStyle w:val="bat"/>
      </w:pPr>
      <w:r w:rsidRPr="00A3153B">
        <w:tab/>
      </w:r>
    </w:p>
    <w:p w14:paraId="0693D1D2" w14:textId="77777777" w:rsidR="001827DB" w:rsidRPr="00A3153B" w:rsidRDefault="001827DB" w:rsidP="004553E4">
      <w:pPr>
        <w:pStyle w:val="bat"/>
      </w:pPr>
      <w:r w:rsidRPr="00A3153B">
        <w:t>Input:</w:t>
      </w:r>
    </w:p>
    <w:p w14:paraId="6FE522BA" w14:textId="77777777" w:rsidR="001827DB" w:rsidRPr="00A3153B" w:rsidRDefault="001827DB" w:rsidP="004553E4">
      <w:pPr>
        <w:pStyle w:val="bat"/>
      </w:pPr>
      <w:r w:rsidRPr="00A3153B">
        <w:tab/>
        <w:t>- c:\temp\test1.ddoc</w:t>
      </w:r>
      <w:r w:rsidRPr="00A3153B">
        <w:tab/>
      </w:r>
      <w:r w:rsidR="007418A0" w:rsidRPr="00A3153B">
        <w:tab/>
      </w:r>
      <w:r w:rsidRPr="00A3153B">
        <w:t xml:space="preserve">- </w:t>
      </w:r>
      <w:r w:rsidR="003145A2" w:rsidRPr="00A3153B">
        <w:t xml:space="preserve">unsigned </w:t>
      </w:r>
      <w:r w:rsidRPr="00A3153B">
        <w:t>container to be read and modified</w:t>
      </w:r>
    </w:p>
    <w:p w14:paraId="447237AD" w14:textId="77777777" w:rsidR="001827DB" w:rsidRPr="00A3153B" w:rsidRDefault="001827DB" w:rsidP="004553E4">
      <w:pPr>
        <w:pStyle w:val="bat"/>
      </w:pPr>
      <w:r w:rsidRPr="00A3153B">
        <w:tab/>
        <w:t>- C:\temp\test3.txt</w:t>
      </w:r>
      <w:r w:rsidRPr="00A3153B">
        <w:tab/>
      </w:r>
      <w:r w:rsidRPr="00A3153B">
        <w:tab/>
        <w:t xml:space="preserve">- first data file to be added </w:t>
      </w:r>
    </w:p>
    <w:p w14:paraId="6CCEB64C" w14:textId="77777777" w:rsidR="001827DB" w:rsidRPr="00A3153B" w:rsidRDefault="001827DB" w:rsidP="004553E4">
      <w:pPr>
        <w:pStyle w:val="bat"/>
      </w:pPr>
      <w:r w:rsidRPr="00A3153B">
        <w:tab/>
        <w:t>- C:\temp\test4.txt</w:t>
      </w:r>
      <w:r w:rsidRPr="00A3153B">
        <w:tab/>
      </w:r>
      <w:r w:rsidRPr="00A3153B">
        <w:tab/>
        <w:t xml:space="preserve">- second data file to be added </w:t>
      </w:r>
    </w:p>
    <w:p w14:paraId="51346244" w14:textId="77777777" w:rsidR="001827DB" w:rsidRPr="00A3153B" w:rsidRDefault="001827DB" w:rsidP="004553E4">
      <w:pPr>
        <w:pStyle w:val="bat"/>
      </w:pPr>
      <w:r w:rsidRPr="00A3153B">
        <w:tab/>
        <w:t>- text/plain</w:t>
      </w:r>
      <w:r w:rsidRPr="00A3153B">
        <w:tab/>
      </w:r>
      <w:r w:rsidRPr="00A3153B">
        <w:tab/>
      </w:r>
      <w:r w:rsidRPr="00A3153B">
        <w:tab/>
        <w:t>- mime type of the data file</w:t>
      </w:r>
      <w:r w:rsidR="003145A2" w:rsidRPr="00A3153B">
        <w:t>s</w:t>
      </w:r>
    </w:p>
    <w:p w14:paraId="61AAB0D4" w14:textId="77777777" w:rsidR="001827DB" w:rsidRPr="00A3153B" w:rsidRDefault="001827DB" w:rsidP="004553E4">
      <w:pPr>
        <w:pStyle w:val="bat"/>
      </w:pPr>
      <w:r w:rsidRPr="00A3153B">
        <w:tab/>
        <w:t>- c:\temp\test1.ddoc</w:t>
      </w:r>
      <w:r w:rsidRPr="00A3153B">
        <w:tab/>
      </w:r>
      <w:r w:rsidR="007418A0" w:rsidRPr="00A3153B">
        <w:tab/>
      </w:r>
      <w:r w:rsidRPr="00A3153B">
        <w:t>- output(modified)</w:t>
      </w:r>
      <w:r w:rsidR="003145A2" w:rsidRPr="00A3153B">
        <w:t xml:space="preserve"> </w:t>
      </w:r>
      <w:r w:rsidRPr="00A3153B">
        <w:t xml:space="preserve">digidoc container </w:t>
      </w:r>
    </w:p>
    <w:p w14:paraId="6C4EA4F5" w14:textId="77777777" w:rsidR="003F1961" w:rsidRPr="00A3153B" w:rsidRDefault="003F1961" w:rsidP="00696094">
      <w:pPr>
        <w:spacing w:after="60"/>
        <w:rPr>
          <w:b/>
          <w:u w:val="single"/>
        </w:rPr>
      </w:pPr>
    </w:p>
    <w:p w14:paraId="201B3315" w14:textId="77777777" w:rsidR="00714B5F" w:rsidRPr="00A3153B" w:rsidRDefault="003F1961" w:rsidP="00696094">
      <w:pPr>
        <w:spacing w:after="60"/>
        <w:rPr>
          <w:b/>
          <w:u w:val="single"/>
        </w:rPr>
      </w:pPr>
      <w:bookmarkStart w:id="343" w:name="tech_sig_samples"/>
      <w:r w:rsidRPr="00A3153B">
        <w:rPr>
          <w:b/>
          <w:u w:val="single"/>
        </w:rPr>
        <w:t>Sample co</w:t>
      </w:r>
      <w:r w:rsidR="00673881" w:rsidRPr="00A3153B">
        <w:rPr>
          <w:b/>
          <w:u w:val="single"/>
        </w:rPr>
        <w:t>mmands of creating technical si</w:t>
      </w:r>
      <w:r w:rsidRPr="00A3153B">
        <w:rPr>
          <w:b/>
          <w:u w:val="single"/>
        </w:rPr>
        <w:t>g</w:t>
      </w:r>
      <w:r w:rsidR="00673881" w:rsidRPr="00A3153B">
        <w:rPr>
          <w:b/>
          <w:u w:val="single"/>
        </w:rPr>
        <w:t>n</w:t>
      </w:r>
      <w:r w:rsidRPr="00A3153B">
        <w:rPr>
          <w:b/>
          <w:u w:val="single"/>
        </w:rPr>
        <w:t>atures</w:t>
      </w:r>
    </w:p>
    <w:bookmarkEnd w:id="343"/>
    <w:p w14:paraId="4E836BA5" w14:textId="77777777" w:rsidR="00714B5F" w:rsidRPr="00A3153B" w:rsidRDefault="00DA1199" w:rsidP="00696094">
      <w:pPr>
        <w:spacing w:after="60"/>
      </w:pPr>
      <w:r w:rsidRPr="00A3153B">
        <w:t xml:space="preserve">Technical signature is a signature with no OCSP confirmation or a signature created with software token (PKCS#12 file). Note that verifying a signature that has no OCSP confirmation is expected to produce error message “Signature has no OCSP confirmation!”. If the signature that is being verified was created with a software token (PKCS#12 file) then error message </w:t>
      </w:r>
      <w:r w:rsidRPr="00A3153B">
        <w:rPr>
          <w:sz w:val="18"/>
          <w:szCs w:val="18"/>
        </w:rPr>
        <w:t>“Signer’s cert does not have non-repudiation bit-set!” is produced.</w:t>
      </w:r>
    </w:p>
    <w:p w14:paraId="22C56991" w14:textId="77777777" w:rsidR="003F1961" w:rsidRPr="00A3153B" w:rsidRDefault="003F1961" w:rsidP="003F1961">
      <w:pPr>
        <w:pStyle w:val="bat"/>
        <w:rPr>
          <w:b/>
          <w:u w:val="single"/>
        </w:rPr>
      </w:pPr>
      <w:r w:rsidRPr="00A3153B">
        <w:rPr>
          <w:b/>
          <w:u w:val="single"/>
        </w:rPr>
        <w:t>Sample</w:t>
      </w:r>
      <w:r w:rsidR="001839A7" w:rsidRPr="00A3153B">
        <w:rPr>
          <w:b/>
          <w:u w:val="single"/>
        </w:rPr>
        <w:t xml:space="preserve"> 1</w:t>
      </w:r>
      <w:r w:rsidRPr="00A3153B">
        <w:rPr>
          <w:b/>
          <w:u w:val="single"/>
        </w:rPr>
        <w:t>: signing an existing digidoc container with a technical signature</w:t>
      </w:r>
      <w:r w:rsidR="00C81F73" w:rsidRPr="00A3153B">
        <w:rPr>
          <w:b/>
          <w:u w:val="single"/>
        </w:rPr>
        <w:t xml:space="preserve">, </w:t>
      </w:r>
      <w:r w:rsidR="003E41B8" w:rsidRPr="00A3153B">
        <w:rPr>
          <w:b/>
          <w:u w:val="single"/>
        </w:rPr>
        <w:t>signature driver is defined in configuration file</w:t>
      </w:r>
    </w:p>
    <w:p w14:paraId="0A6FA43D" w14:textId="77777777" w:rsidR="003F1961" w:rsidRPr="00A3153B" w:rsidRDefault="003F1961" w:rsidP="003F1961">
      <w:pPr>
        <w:pStyle w:val="bat"/>
      </w:pPr>
      <w:r w:rsidRPr="00A3153B">
        <w:t>&gt; java –jar jdigidocutil-</w:t>
      </w:r>
      <w:r w:rsidRPr="00A3153B">
        <w:rPr>
          <w:color w:val="1F497D" w:themeColor="text2"/>
        </w:rPr>
        <w:t>*</w:t>
      </w:r>
      <w:r w:rsidRPr="00A3153B">
        <w:t xml:space="preserve">.jar -ddoc-in c:\temp\test1.ddoc –ddoc-sign 67890 </w:t>
      </w:r>
      <w:r w:rsidR="00AD0995" w:rsidRPr="00A3153B">
        <w:t xml:space="preserve">“” </w:t>
      </w:r>
      <w:r w:rsidRPr="00A3153B">
        <w:t xml:space="preserve">“” “” “” “” “” </w:t>
      </w:r>
      <w:r w:rsidRPr="00A3153B">
        <w:rPr>
          <w:color w:val="0070C0"/>
        </w:rPr>
        <w:t>0</w:t>
      </w:r>
      <w:r w:rsidRPr="00A3153B">
        <w:t xml:space="preserve"> </w:t>
      </w:r>
      <w:r w:rsidRPr="00A3153B">
        <w:rPr>
          <w:color w:val="0070C0"/>
        </w:rPr>
        <w:t xml:space="preserve">“BES” </w:t>
      </w:r>
      <w:r w:rsidRPr="00A3153B">
        <w:t>–ddoc-out c:\temp\test1.ddoc</w:t>
      </w:r>
    </w:p>
    <w:p w14:paraId="77FC735A" w14:textId="77777777" w:rsidR="003F1961" w:rsidRPr="00A3153B" w:rsidRDefault="003F1961" w:rsidP="003F1961">
      <w:pPr>
        <w:pStyle w:val="bat"/>
      </w:pPr>
      <w:r w:rsidRPr="00A3153B">
        <w:tab/>
      </w:r>
    </w:p>
    <w:p w14:paraId="2AE23091" w14:textId="77777777" w:rsidR="003F1961" w:rsidRPr="00A3153B" w:rsidRDefault="003F1961" w:rsidP="003F1961">
      <w:pPr>
        <w:pStyle w:val="bat"/>
      </w:pPr>
      <w:r w:rsidRPr="00A3153B">
        <w:t>Input:</w:t>
      </w:r>
    </w:p>
    <w:p w14:paraId="426E01AB" w14:textId="77777777" w:rsidR="003F1961" w:rsidRPr="00A3153B" w:rsidRDefault="003F1961" w:rsidP="003F1961">
      <w:pPr>
        <w:pStyle w:val="bat"/>
      </w:pPr>
      <w:r w:rsidRPr="00A3153B">
        <w:tab/>
        <w:t>- c:\temp\test1.ddoc</w:t>
      </w:r>
      <w:r w:rsidRPr="00A3153B">
        <w:tab/>
        <w:t>- unsigned container to be read and modified</w:t>
      </w:r>
    </w:p>
    <w:p w14:paraId="1142D28B" w14:textId="77777777" w:rsidR="003F1961" w:rsidRPr="00A3153B" w:rsidRDefault="003F1961" w:rsidP="003F1961">
      <w:pPr>
        <w:pStyle w:val="bat"/>
        <w:rPr>
          <w:color w:val="auto"/>
        </w:rPr>
      </w:pPr>
      <w:r w:rsidRPr="00A3153B">
        <w:rPr>
          <w:color w:val="auto"/>
        </w:rPr>
        <w:tab/>
        <w:t>- 67890</w:t>
      </w:r>
      <w:r w:rsidRPr="00A3153B">
        <w:rPr>
          <w:color w:val="auto"/>
        </w:rPr>
        <w:tab/>
      </w:r>
      <w:r w:rsidRPr="00A3153B">
        <w:rPr>
          <w:color w:val="auto"/>
        </w:rPr>
        <w:tab/>
      </w:r>
      <w:r w:rsidRPr="00A3153B">
        <w:rPr>
          <w:color w:val="auto"/>
        </w:rPr>
        <w:tab/>
        <w:t>- PIN</w:t>
      </w:r>
    </w:p>
    <w:p w14:paraId="4B93D4AB" w14:textId="77777777" w:rsidR="003F1961" w:rsidRPr="00A3153B" w:rsidRDefault="003F1961" w:rsidP="003F1961">
      <w:pPr>
        <w:pStyle w:val="bat"/>
      </w:pPr>
      <w:r w:rsidRPr="00A3153B">
        <w:rPr>
          <w:color w:val="auto"/>
        </w:rPr>
        <w:tab/>
        <w:t>- “”</w:t>
      </w:r>
      <w:r w:rsidRPr="00A3153B">
        <w:tab/>
      </w:r>
      <w:r w:rsidRPr="00A3153B">
        <w:tab/>
      </w:r>
      <w:r w:rsidRPr="00A3153B">
        <w:tab/>
        <w:t>- empty strings for optional parameter values (</w:t>
      </w:r>
      <w:r w:rsidR="00AD0995" w:rsidRPr="00A3153B">
        <w:t>role, resolution</w:t>
      </w:r>
      <w:r w:rsidRPr="00A3153B">
        <w:t>, country, state, city, zip)</w:t>
      </w:r>
    </w:p>
    <w:p w14:paraId="01528A7A" w14:textId="77777777" w:rsidR="003F1961" w:rsidRPr="00A3153B" w:rsidRDefault="003F1961" w:rsidP="003F1961">
      <w:pPr>
        <w:pStyle w:val="bat"/>
        <w:rPr>
          <w:color w:val="0070C0"/>
        </w:rPr>
      </w:pPr>
      <w:r w:rsidRPr="00A3153B">
        <w:rPr>
          <w:color w:val="0070C0"/>
        </w:rPr>
        <w:tab/>
        <w:t>- 0</w:t>
      </w:r>
      <w:r w:rsidRPr="00A3153B">
        <w:rPr>
          <w:color w:val="0070C0"/>
        </w:rPr>
        <w:tab/>
      </w:r>
      <w:r w:rsidRPr="00A3153B">
        <w:rPr>
          <w:color w:val="0070C0"/>
        </w:rPr>
        <w:tab/>
      </w:r>
      <w:r w:rsidRPr="00A3153B">
        <w:rPr>
          <w:color w:val="0070C0"/>
        </w:rPr>
        <w:tab/>
        <w:t>- signature slot</w:t>
      </w:r>
    </w:p>
    <w:p w14:paraId="56972271" w14:textId="77777777" w:rsidR="003F1961" w:rsidRPr="00A3153B" w:rsidRDefault="003F1961" w:rsidP="003F1961">
      <w:pPr>
        <w:pStyle w:val="bat"/>
        <w:rPr>
          <w:color w:val="0070C0"/>
        </w:rPr>
      </w:pPr>
      <w:r w:rsidRPr="00A3153B">
        <w:rPr>
          <w:color w:val="0070C0"/>
        </w:rPr>
        <w:tab/>
        <w:t>- “BES”</w:t>
      </w:r>
      <w:r w:rsidRPr="00A3153B">
        <w:rPr>
          <w:color w:val="0070C0"/>
        </w:rPr>
        <w:tab/>
      </w:r>
      <w:r w:rsidRPr="00A3153B">
        <w:rPr>
          <w:color w:val="0070C0"/>
        </w:rPr>
        <w:tab/>
      </w:r>
      <w:r w:rsidRPr="00A3153B">
        <w:rPr>
          <w:color w:val="0070C0"/>
        </w:rPr>
        <w:tab/>
        <w:t>- profile identifier of a technical signature</w:t>
      </w:r>
    </w:p>
    <w:p w14:paraId="7F1124C3" w14:textId="77777777" w:rsidR="003F1961" w:rsidRPr="00A3153B" w:rsidRDefault="003F1961" w:rsidP="00FE3605">
      <w:pPr>
        <w:pStyle w:val="bat"/>
      </w:pPr>
      <w:r w:rsidRPr="00A3153B">
        <w:lastRenderedPageBreak/>
        <w:tab/>
        <w:t>- c:\temp\test1.ddoc</w:t>
      </w:r>
      <w:r w:rsidRPr="00A3153B">
        <w:tab/>
        <w:t>- output (modified) digidoc container</w:t>
      </w:r>
    </w:p>
    <w:p w14:paraId="4FBC3EBB" w14:textId="77777777" w:rsidR="003F1961" w:rsidRPr="00A3153B" w:rsidRDefault="003F1961" w:rsidP="00FE3605">
      <w:pPr>
        <w:pStyle w:val="bat"/>
      </w:pPr>
    </w:p>
    <w:p w14:paraId="03BF6960" w14:textId="77777777" w:rsidR="003F1961" w:rsidRPr="00A3153B" w:rsidRDefault="003F1961" w:rsidP="00FE3605">
      <w:pPr>
        <w:pStyle w:val="bat"/>
        <w:rPr>
          <w:b/>
          <w:u w:val="single"/>
        </w:rPr>
      </w:pPr>
      <w:r w:rsidRPr="00A3153B">
        <w:rPr>
          <w:b/>
          <w:u w:val="single"/>
        </w:rPr>
        <w:t>Sample</w:t>
      </w:r>
      <w:r w:rsidR="001839A7" w:rsidRPr="00A3153B">
        <w:rPr>
          <w:b/>
          <w:u w:val="single"/>
        </w:rPr>
        <w:t xml:space="preserve"> 2</w:t>
      </w:r>
      <w:r w:rsidRPr="00A3153B">
        <w:rPr>
          <w:b/>
          <w:u w:val="single"/>
        </w:rPr>
        <w:t>: creating a new DigiDoc file, adding a data file and signing with technical signature</w:t>
      </w:r>
      <w:r w:rsidR="00C81F73" w:rsidRPr="00A3153B">
        <w:rPr>
          <w:b/>
          <w:u w:val="single"/>
        </w:rPr>
        <w:t>,</w:t>
      </w:r>
      <w:r w:rsidR="00591DF9" w:rsidRPr="00A3153B">
        <w:rPr>
          <w:b/>
          <w:u w:val="single"/>
        </w:rPr>
        <w:t xml:space="preserve"> using software token</w:t>
      </w:r>
      <w:r w:rsidR="00673881" w:rsidRPr="00A3153B">
        <w:rPr>
          <w:b/>
          <w:u w:val="single"/>
        </w:rPr>
        <w:t xml:space="preserve"> </w:t>
      </w:r>
      <w:r w:rsidR="00591DF9" w:rsidRPr="00A3153B">
        <w:rPr>
          <w:b/>
          <w:u w:val="single"/>
        </w:rPr>
        <w:t>(</w:t>
      </w:r>
      <w:r w:rsidR="00673881" w:rsidRPr="00A3153B">
        <w:rPr>
          <w:b/>
          <w:u w:val="single"/>
        </w:rPr>
        <w:t xml:space="preserve">PKCS#12 </w:t>
      </w:r>
      <w:r w:rsidR="00591DF9" w:rsidRPr="00A3153B">
        <w:rPr>
          <w:b/>
          <w:u w:val="single"/>
        </w:rPr>
        <w:t>file</w:t>
      </w:r>
      <w:r w:rsidR="00673881" w:rsidRPr="00A3153B">
        <w:rPr>
          <w:b/>
          <w:u w:val="single"/>
        </w:rPr>
        <w:t>)</w:t>
      </w:r>
    </w:p>
    <w:p w14:paraId="613A2864" w14:textId="77777777" w:rsidR="003F1961" w:rsidRPr="00A3153B" w:rsidRDefault="003F1961" w:rsidP="00FE3605">
      <w:pPr>
        <w:pStyle w:val="bat"/>
      </w:pPr>
    </w:p>
    <w:p w14:paraId="0F2C7E17" w14:textId="77777777" w:rsidR="003F1961" w:rsidRPr="00A3153B" w:rsidRDefault="003F1961" w:rsidP="00FE3605">
      <w:pPr>
        <w:pStyle w:val="bat"/>
      </w:pPr>
      <w:r w:rsidRPr="00A3153B">
        <w:t>&gt; java –jar jdigidocutil-</w:t>
      </w:r>
      <w:r w:rsidRPr="00A3153B">
        <w:rPr>
          <w:color w:val="1F497D" w:themeColor="text2"/>
        </w:rPr>
        <w:t>*</w:t>
      </w:r>
      <w:r w:rsidRPr="00A3153B">
        <w:t xml:space="preserve">.jar </w:t>
      </w:r>
      <w:r w:rsidRPr="00A3153B">
        <w:rPr>
          <w:color w:val="auto"/>
        </w:rPr>
        <w:t xml:space="preserve">-ddoc-new </w:t>
      </w:r>
      <w:r w:rsidRPr="00A3153B">
        <w:t>-ddoc-add c:\temp\</w:t>
      </w:r>
      <w:r w:rsidR="003D5A22" w:rsidRPr="00A3153B">
        <w:t>test.txt text/plain</w:t>
      </w:r>
      <w:r w:rsidRPr="00A3153B">
        <w:t xml:space="preserve"> –ddoc-sign 67</w:t>
      </w:r>
      <w:r w:rsidR="003D5A22" w:rsidRPr="00A3153B">
        <w:t xml:space="preserve">890 </w:t>
      </w:r>
      <w:r w:rsidR="006404DD" w:rsidRPr="00A3153B">
        <w:t xml:space="preserve">“” </w:t>
      </w:r>
      <w:r w:rsidR="003D5A22" w:rsidRPr="00A3153B">
        <w:t>“</w:t>
      </w:r>
      <w:r w:rsidRPr="00A3153B">
        <w:t xml:space="preserve">” “” “” “” “” </w:t>
      </w:r>
      <w:r w:rsidRPr="00A3153B">
        <w:rPr>
          <w:color w:val="0070C0"/>
        </w:rPr>
        <w:t xml:space="preserve">0 “BES” PKCS12 c:\test\pkcs12.pfx </w:t>
      </w:r>
      <w:r w:rsidRPr="00A3153B">
        <w:t>–ddoc-out c:\temp\request1.ddoc</w:t>
      </w:r>
    </w:p>
    <w:p w14:paraId="38EDF233" w14:textId="77777777" w:rsidR="003F1961" w:rsidRPr="00A3153B" w:rsidRDefault="003F1961" w:rsidP="00FE3605">
      <w:pPr>
        <w:pStyle w:val="bat"/>
      </w:pPr>
    </w:p>
    <w:p w14:paraId="1B717110" w14:textId="77777777" w:rsidR="003F1961" w:rsidRPr="00A3153B" w:rsidRDefault="003F1961" w:rsidP="00FE3605">
      <w:pPr>
        <w:pStyle w:val="bat"/>
      </w:pPr>
      <w:r w:rsidRPr="00A3153B">
        <w:t>Input:</w:t>
      </w:r>
    </w:p>
    <w:p w14:paraId="6A0B20D1" w14:textId="77777777" w:rsidR="003F1961" w:rsidRPr="00A3153B" w:rsidRDefault="003F1961" w:rsidP="00FE3605">
      <w:pPr>
        <w:pStyle w:val="bat"/>
      </w:pPr>
      <w:r w:rsidRPr="00A3153B">
        <w:t>- c:\temp\</w:t>
      </w:r>
      <w:r w:rsidR="00A17427" w:rsidRPr="00A3153B">
        <w:t>test.txt</w:t>
      </w:r>
      <w:r w:rsidRPr="00A3153B">
        <w:tab/>
        <w:t>- file to be added to container</w:t>
      </w:r>
    </w:p>
    <w:p w14:paraId="47F6DFFF" w14:textId="77777777" w:rsidR="003F1961" w:rsidRPr="00A3153B" w:rsidRDefault="00A17427" w:rsidP="00FE3605">
      <w:pPr>
        <w:pStyle w:val="bat"/>
      </w:pPr>
      <w:r w:rsidRPr="00A3153B">
        <w:t>- text/plain</w:t>
      </w:r>
      <w:r w:rsidR="003F1961" w:rsidRPr="00A3153B">
        <w:tab/>
      </w:r>
      <w:r w:rsidR="003F1961" w:rsidRPr="00A3153B">
        <w:tab/>
        <w:t>- mime type of the file</w:t>
      </w:r>
    </w:p>
    <w:p w14:paraId="64FC0CF4" w14:textId="77777777" w:rsidR="003F1961" w:rsidRPr="00A3153B" w:rsidRDefault="003F1961" w:rsidP="00FE3605">
      <w:pPr>
        <w:pStyle w:val="bat"/>
        <w:rPr>
          <w:color w:val="auto"/>
        </w:rPr>
      </w:pPr>
      <w:r w:rsidRPr="00A3153B">
        <w:rPr>
          <w:color w:val="auto"/>
        </w:rPr>
        <w:t>- 67890</w:t>
      </w:r>
      <w:r w:rsidRPr="00A3153B">
        <w:rPr>
          <w:color w:val="auto"/>
        </w:rPr>
        <w:tab/>
      </w:r>
      <w:r w:rsidRPr="00A3153B">
        <w:rPr>
          <w:color w:val="auto"/>
        </w:rPr>
        <w:tab/>
      </w:r>
      <w:r w:rsidRPr="00A3153B">
        <w:rPr>
          <w:color w:val="auto"/>
        </w:rPr>
        <w:tab/>
        <w:t>- password of software token’s PKCS#12 container</w:t>
      </w:r>
    </w:p>
    <w:p w14:paraId="3489EC3F" w14:textId="77777777" w:rsidR="003F1961" w:rsidRPr="00A3153B" w:rsidRDefault="003F1961" w:rsidP="00FE3605">
      <w:pPr>
        <w:pStyle w:val="bat"/>
        <w:ind w:left="2727" w:hanging="2160"/>
      </w:pPr>
      <w:r w:rsidRPr="00A3153B">
        <w:rPr>
          <w:color w:val="auto"/>
        </w:rPr>
        <w:t>- “”</w:t>
      </w:r>
      <w:r w:rsidRPr="00A3153B">
        <w:tab/>
      </w:r>
      <w:r w:rsidR="00A17427" w:rsidRPr="00A3153B">
        <w:tab/>
      </w:r>
      <w:r w:rsidRPr="00A3153B">
        <w:t>- empty strings for optional parameter values (</w:t>
      </w:r>
      <w:r w:rsidR="006404DD" w:rsidRPr="00A3153B">
        <w:t>role, resolution</w:t>
      </w:r>
      <w:r w:rsidR="00A17427" w:rsidRPr="00A3153B">
        <w:t xml:space="preserve">, </w:t>
      </w:r>
      <w:r w:rsidRPr="00A3153B">
        <w:t>country, state, city, zip)</w:t>
      </w:r>
    </w:p>
    <w:p w14:paraId="2A38ED2D" w14:textId="77777777" w:rsidR="003F1961" w:rsidRPr="00A3153B" w:rsidRDefault="003F1961" w:rsidP="00FE3605">
      <w:pPr>
        <w:pStyle w:val="bat"/>
        <w:rPr>
          <w:color w:val="0070C0"/>
        </w:rPr>
      </w:pPr>
      <w:r w:rsidRPr="00A3153B">
        <w:rPr>
          <w:color w:val="0070C0"/>
        </w:rPr>
        <w:t>- 0</w:t>
      </w:r>
      <w:r w:rsidRPr="00A3153B">
        <w:rPr>
          <w:color w:val="0070C0"/>
        </w:rPr>
        <w:tab/>
      </w:r>
      <w:r w:rsidRPr="00A3153B">
        <w:rPr>
          <w:color w:val="0070C0"/>
        </w:rPr>
        <w:tab/>
      </w:r>
      <w:r w:rsidRPr="00A3153B">
        <w:rPr>
          <w:color w:val="0070C0"/>
        </w:rPr>
        <w:tab/>
        <w:t>- signature slot</w:t>
      </w:r>
    </w:p>
    <w:p w14:paraId="64EFAB57" w14:textId="77777777" w:rsidR="003F1961" w:rsidRPr="00A3153B" w:rsidRDefault="003F1961" w:rsidP="00FE3605">
      <w:pPr>
        <w:pStyle w:val="bat"/>
        <w:rPr>
          <w:color w:val="0070C0"/>
        </w:rPr>
      </w:pPr>
      <w:r w:rsidRPr="00A3153B">
        <w:rPr>
          <w:color w:val="0070C0"/>
        </w:rPr>
        <w:t>- “BES”</w:t>
      </w:r>
      <w:r w:rsidRPr="00A3153B">
        <w:rPr>
          <w:color w:val="0070C0"/>
        </w:rPr>
        <w:tab/>
      </w:r>
      <w:r w:rsidRPr="00A3153B">
        <w:rPr>
          <w:color w:val="0070C0"/>
        </w:rPr>
        <w:tab/>
      </w:r>
      <w:r w:rsidRPr="00A3153B">
        <w:rPr>
          <w:color w:val="0070C0"/>
        </w:rPr>
        <w:tab/>
        <w:t>- profile identifier of a technical signature</w:t>
      </w:r>
    </w:p>
    <w:p w14:paraId="598D1A32" w14:textId="77777777" w:rsidR="003F1961" w:rsidRPr="00A3153B" w:rsidRDefault="003F1961" w:rsidP="00FE3605">
      <w:pPr>
        <w:pStyle w:val="bat"/>
        <w:rPr>
          <w:color w:val="0070C0"/>
        </w:rPr>
      </w:pPr>
      <w:r w:rsidRPr="00A3153B">
        <w:rPr>
          <w:color w:val="0070C0"/>
        </w:rPr>
        <w:t>-</w:t>
      </w:r>
      <w:r w:rsidRPr="00A3153B">
        <w:t xml:space="preserve"> </w:t>
      </w:r>
      <w:r w:rsidRPr="00A3153B">
        <w:rPr>
          <w:color w:val="0070C0"/>
        </w:rPr>
        <w:t>PKCS12</w:t>
      </w:r>
      <w:r w:rsidRPr="00A3153B">
        <w:rPr>
          <w:color w:val="0070C0"/>
        </w:rPr>
        <w:tab/>
      </w:r>
      <w:r w:rsidRPr="00A3153B">
        <w:rPr>
          <w:color w:val="0070C0"/>
        </w:rPr>
        <w:tab/>
      </w:r>
      <w:r w:rsidR="00456149" w:rsidRPr="00A3153B">
        <w:rPr>
          <w:color w:val="0070C0"/>
        </w:rPr>
        <w:tab/>
      </w:r>
      <w:r w:rsidRPr="00A3153B">
        <w:rPr>
          <w:color w:val="0070C0"/>
        </w:rPr>
        <w:t xml:space="preserve">- identifier of </w:t>
      </w:r>
      <w:r w:rsidR="00456149" w:rsidRPr="00A3153B">
        <w:rPr>
          <w:color w:val="0070C0"/>
        </w:rPr>
        <w:t>PKCS12</w:t>
      </w:r>
      <w:r w:rsidRPr="00A3153B">
        <w:rPr>
          <w:color w:val="0070C0"/>
        </w:rPr>
        <w:t xml:space="preserve"> </w:t>
      </w:r>
      <w:r w:rsidR="00456149" w:rsidRPr="00A3153B">
        <w:rPr>
          <w:color w:val="0070C0"/>
        </w:rPr>
        <w:t>module</w:t>
      </w:r>
      <w:r w:rsidRPr="00A3153B">
        <w:rPr>
          <w:color w:val="0070C0"/>
        </w:rPr>
        <w:t xml:space="preserve">  </w:t>
      </w:r>
    </w:p>
    <w:p w14:paraId="1532D818" w14:textId="77777777" w:rsidR="003F1961" w:rsidRPr="00A3153B" w:rsidRDefault="003F1961" w:rsidP="00FE3605">
      <w:pPr>
        <w:pStyle w:val="bat"/>
        <w:rPr>
          <w:color w:val="0070C0"/>
        </w:rPr>
      </w:pPr>
      <w:r w:rsidRPr="00A3153B">
        <w:rPr>
          <w:color w:val="0070C0"/>
        </w:rPr>
        <w:t>- c:\test\pkcs12.pfx</w:t>
      </w:r>
      <w:r w:rsidRPr="00A3153B">
        <w:rPr>
          <w:color w:val="0070C0"/>
        </w:rPr>
        <w:tab/>
        <w:t>- your software token’s PKCS#12 container file</w:t>
      </w:r>
    </w:p>
    <w:p w14:paraId="5A98C1B8" w14:textId="77777777" w:rsidR="003F1961" w:rsidRPr="00A3153B" w:rsidRDefault="003F1961" w:rsidP="00A17427">
      <w:pPr>
        <w:pStyle w:val="bat"/>
      </w:pPr>
      <w:r w:rsidRPr="00A3153B">
        <w:t>- c:\temp\request1.ddoc</w:t>
      </w:r>
      <w:r w:rsidRPr="00A3153B">
        <w:tab/>
        <w:t>- output digidoc container to be created</w:t>
      </w:r>
    </w:p>
    <w:p w14:paraId="314CA81B" w14:textId="77777777" w:rsidR="003F1961" w:rsidRPr="00A3153B" w:rsidRDefault="003F1961" w:rsidP="00696094">
      <w:pPr>
        <w:spacing w:after="60"/>
        <w:rPr>
          <w:b/>
        </w:rPr>
      </w:pPr>
    </w:p>
    <w:p w14:paraId="64D9DBBD" w14:textId="77777777" w:rsidR="001C79CC" w:rsidRPr="00FC5733" w:rsidRDefault="001C79CC" w:rsidP="00CE7C76">
      <w:pPr>
        <w:pStyle w:val="Heading3"/>
      </w:pPr>
      <w:bookmarkStart w:id="344" w:name="_Toc413334768"/>
      <w:r w:rsidRPr="00506C5B">
        <w:t>Reading DigiDoc files and verifying signatur</w:t>
      </w:r>
      <w:r w:rsidRPr="00FC5733">
        <w:t>es</w:t>
      </w:r>
      <w:bookmarkEnd w:id="344"/>
    </w:p>
    <w:p w14:paraId="14CFC9E3" w14:textId="77777777" w:rsidR="001C79CC" w:rsidRPr="00A3153B" w:rsidRDefault="001C79CC" w:rsidP="001C79CC">
      <w:pPr>
        <w:rPr>
          <w:b/>
        </w:rPr>
      </w:pPr>
      <w:r w:rsidRPr="00A3153B">
        <w:rPr>
          <w:b/>
        </w:rPr>
        <w:t>-ddoc-in &lt;input-digidoc-file&gt;</w:t>
      </w:r>
    </w:p>
    <w:p w14:paraId="0280D658" w14:textId="77777777" w:rsidR="006A33A9" w:rsidRPr="00A3153B" w:rsidRDefault="001C79CC" w:rsidP="00E95619">
      <w:pPr>
        <w:pStyle w:val="UtilitySyntax"/>
      </w:pPr>
      <w:r w:rsidRPr="00A3153B">
        <w:t>Specifies the input DigiDoc file name. It is recommended to pass the full path to the DigiDoc file in this parameter.</w:t>
      </w:r>
    </w:p>
    <w:p w14:paraId="23ABAF62" w14:textId="4ADAD9BE" w:rsidR="001C79CC" w:rsidRPr="00A3153B" w:rsidRDefault="001C79CC" w:rsidP="001C79CC">
      <w:r w:rsidRPr="00A3153B">
        <w:rPr>
          <w:b/>
        </w:rPr>
        <w:t>-ddoc-</w:t>
      </w:r>
      <w:r w:rsidR="0010439B" w:rsidRPr="00A3153B">
        <w:rPr>
          <w:b/>
        </w:rPr>
        <w:t>validate</w:t>
      </w:r>
    </w:p>
    <w:p w14:paraId="054DB5A5" w14:textId="57F89290" w:rsidR="00FB0389" w:rsidRPr="00607FC8" w:rsidRDefault="00FB0389" w:rsidP="00A3153B">
      <w:pPr>
        <w:ind w:left="720"/>
        <w:rPr>
          <w:b/>
        </w:rPr>
      </w:pPr>
      <w:r>
        <w:t>D</w:t>
      </w:r>
      <w:r w:rsidRPr="005E05FF">
        <w:t xml:space="preserve">isplays a DigiDoc file’s content info and </w:t>
      </w:r>
      <w:r>
        <w:t>validates</w:t>
      </w:r>
      <w:r w:rsidRPr="005E05FF">
        <w:t xml:space="preserve"> signature(s)</w:t>
      </w:r>
      <w:r>
        <w:t xml:space="preserve">. Note that starting from the library’s 3.8 version, warnings system is used, i.e. minor technical errors are printed out as warnings. See </w:t>
      </w:r>
      <w:r w:rsidRPr="00A87310">
        <w:t>chapter “</w:t>
      </w:r>
      <w:r w:rsidRPr="00A87310">
        <w:fldChar w:fldCharType="begin"/>
      </w:r>
      <w:r w:rsidRPr="00A87310">
        <w:instrText xml:space="preserve"> REF _Ref373423559 \n \h </w:instrText>
      </w:r>
      <w:r w:rsidRPr="00A3153B">
        <w:instrText xml:space="preserve"> \* MERGEFORMAT </w:instrText>
      </w:r>
      <w:r w:rsidRPr="00A87310">
        <w:fldChar w:fldCharType="separate"/>
      </w:r>
      <w:r w:rsidR="005B0D68">
        <w:t>5.2.4.1</w:t>
      </w:r>
      <w:r w:rsidRPr="00A87310">
        <w:fldChar w:fldCharType="end"/>
      </w:r>
      <w:r w:rsidRPr="00A87310">
        <w:t xml:space="preserve"> </w:t>
      </w:r>
      <w:r w:rsidRPr="00A87310">
        <w:fldChar w:fldCharType="begin"/>
      </w:r>
      <w:r w:rsidRPr="00A87310">
        <w:instrText xml:space="preserve"> REF _Ref373423559 \h </w:instrText>
      </w:r>
      <w:r w:rsidRPr="00A3153B">
        <w:instrText xml:space="preserve"> \* MERGEFORMAT </w:instrText>
      </w:r>
      <w:r w:rsidRPr="00A87310">
        <w:fldChar w:fldCharType="separate"/>
      </w:r>
      <w:r w:rsidR="005B0D68" w:rsidRPr="00BC2814">
        <w:t>Validation status VALID WITH WARNINGS</w:t>
      </w:r>
      <w:r w:rsidRPr="00A87310">
        <w:fldChar w:fldCharType="end"/>
      </w:r>
      <w:r w:rsidRPr="00A87310">
        <w:t>”</w:t>
      </w:r>
      <w:r>
        <w:t xml:space="preserve"> for detailed information about warning situations. </w:t>
      </w:r>
    </w:p>
    <w:p w14:paraId="2DD952E4" w14:textId="0ED013B5" w:rsidR="00FB0389" w:rsidRPr="00A3153B" w:rsidRDefault="00FB0389" w:rsidP="00A3153B">
      <w:pPr>
        <w:pStyle w:val="ListParagraph"/>
        <w:ind w:left="720"/>
        <w:rPr>
          <w:b/>
        </w:rPr>
      </w:pPr>
      <w:r>
        <w:t>Parameter –libraryerrors can be added to the command to distinguish errors that are returned by the library.</w:t>
      </w:r>
    </w:p>
    <w:p w14:paraId="0C740C09" w14:textId="5EA80256" w:rsidR="001C79CC" w:rsidRPr="00A3153B" w:rsidRDefault="001C79CC" w:rsidP="00A3153B">
      <w:pPr>
        <w:pStyle w:val="UtilitySyntax"/>
        <w:ind w:firstLine="153"/>
      </w:pPr>
      <w:r w:rsidRPr="00A3153B">
        <w:t>Returns:</w:t>
      </w:r>
    </w:p>
    <w:p w14:paraId="2A1CEE65" w14:textId="16A4E2A1" w:rsidR="001C79CC" w:rsidRPr="00A3153B" w:rsidRDefault="001C79CC" w:rsidP="00A3153B">
      <w:pPr>
        <w:pStyle w:val="UtilitySyntax"/>
        <w:numPr>
          <w:ilvl w:val="0"/>
          <w:numId w:val="38"/>
        </w:numPr>
        <w:ind w:left="993" w:hanging="273"/>
      </w:pPr>
      <w:r w:rsidRPr="00A3153B">
        <w:rPr>
          <w:b/>
        </w:rPr>
        <w:t>List of all data files</w:t>
      </w:r>
      <w:r w:rsidRPr="00A3153B">
        <w:t xml:space="preserve">, in format </w:t>
      </w:r>
    </w:p>
    <w:p w14:paraId="7CF9195C" w14:textId="0A589BBD" w:rsidR="001C79CC" w:rsidRPr="00A3153B" w:rsidRDefault="00A87310" w:rsidP="00A87310">
      <w:pPr>
        <w:pStyle w:val="UtilitySyntax"/>
        <w:ind w:left="709" w:hanging="142"/>
      </w:pPr>
      <w:r>
        <w:tab/>
      </w:r>
      <w:r w:rsidR="001C79CC" w:rsidRPr="00A3153B">
        <w:t>DataFile &lt;file identifier&gt; (e.g. D0, D1…) file: &lt;file name&gt; (e.g. test1.txt) mime: &lt;mime type&gt; (e.g. text/plain) size: &lt;file size in bytes&gt; (e.g. 8)</w:t>
      </w:r>
    </w:p>
    <w:p w14:paraId="78E287AE" w14:textId="0DC343DC" w:rsidR="00BC6974" w:rsidRPr="00A3153B" w:rsidRDefault="00BC6974" w:rsidP="00A3153B">
      <w:pPr>
        <w:pStyle w:val="UtilitySyntax"/>
        <w:numPr>
          <w:ilvl w:val="0"/>
          <w:numId w:val="26"/>
        </w:numPr>
        <w:ind w:left="993" w:hanging="284"/>
      </w:pPr>
      <w:r w:rsidRPr="00A3153B">
        <w:t xml:space="preserve">Returns signature </w:t>
      </w:r>
      <w:r w:rsidRPr="00A3153B">
        <w:rPr>
          <w:b/>
        </w:rPr>
        <w:t xml:space="preserve">verification results </w:t>
      </w:r>
      <w:r w:rsidRPr="00A3153B">
        <w:t>(if existing):</w:t>
      </w:r>
    </w:p>
    <w:p w14:paraId="257C1845" w14:textId="77777777" w:rsidR="00BC6974" w:rsidRPr="00A3153B" w:rsidRDefault="00BC6974" w:rsidP="00A3153B">
      <w:pPr>
        <w:pStyle w:val="UtilitySyntax"/>
        <w:ind w:left="709"/>
      </w:pPr>
      <w:r w:rsidRPr="00A3153B">
        <w:t>"Signature: S0 profile: &lt;signature profile&gt; - &lt;signer’s personal code, last name, first name&gt;  --&gt; OK” or “ --&gt; ERROR“</w:t>
      </w:r>
    </w:p>
    <w:p w14:paraId="014A4F31" w14:textId="170F0D1D" w:rsidR="005F1FFE" w:rsidRPr="00607FC8" w:rsidRDefault="007A6623" w:rsidP="00A3153B">
      <w:pPr>
        <w:pStyle w:val="UtilitySyntax"/>
        <w:numPr>
          <w:ilvl w:val="0"/>
          <w:numId w:val="13"/>
        </w:numPr>
      </w:pPr>
      <w:r w:rsidRPr="00A3153B">
        <w:rPr>
          <w:b/>
        </w:rPr>
        <w:t xml:space="preserve">Signature </w:t>
      </w:r>
      <w:r w:rsidR="00A87310">
        <w:rPr>
          <w:b/>
        </w:rPr>
        <w:t>validation</w:t>
      </w:r>
      <w:r w:rsidR="00A87310" w:rsidRPr="00A3153B">
        <w:rPr>
          <w:b/>
        </w:rPr>
        <w:t xml:space="preserve"> </w:t>
      </w:r>
      <w:r w:rsidRPr="00A3153B">
        <w:rPr>
          <w:b/>
        </w:rPr>
        <w:t>warning</w:t>
      </w:r>
      <w:r w:rsidRPr="00A3153B">
        <w:t xml:space="preserve"> </w:t>
      </w:r>
      <w:r w:rsidR="00132A57" w:rsidRPr="00A3153B">
        <w:t>(</w:t>
      </w:r>
      <w:r w:rsidRPr="00A3153B">
        <w:t>if present</w:t>
      </w:r>
      <w:r w:rsidR="00132A57" w:rsidRPr="00A3153B">
        <w:t>)</w:t>
      </w:r>
      <w:r w:rsidR="005F1FFE" w:rsidRPr="00A3153B">
        <w:t>, in format</w:t>
      </w:r>
      <w:r w:rsidRPr="00A3153B">
        <w:t>:</w:t>
      </w:r>
      <w:r w:rsidR="00F30952" w:rsidRPr="00A3153B">
        <w:t xml:space="preserve"> </w:t>
      </w:r>
    </w:p>
    <w:p w14:paraId="0D2687F6" w14:textId="57B6CEEB" w:rsidR="00C67E6A" w:rsidRPr="00A3153B" w:rsidRDefault="00C67E6A" w:rsidP="00A3153B">
      <w:pPr>
        <w:pStyle w:val="UtilitySyntax"/>
        <w:ind w:left="720"/>
      </w:pPr>
      <w:r w:rsidRPr="00607FC8">
        <w:t>WARNING: &lt;error-code&gt; - &lt;warning message&gt;</w:t>
      </w:r>
    </w:p>
    <w:p w14:paraId="3A2E2CAB" w14:textId="27C35B91" w:rsidR="007A6623" w:rsidRPr="00A3153B" w:rsidRDefault="00C67E6A" w:rsidP="00A3153B">
      <w:pPr>
        <w:pStyle w:val="UtilitySyntax"/>
        <w:ind w:left="720"/>
      </w:pPr>
      <w:r w:rsidRPr="00607FC8">
        <w:t>For example: WARNING: 178 - Test signature!</w:t>
      </w:r>
    </w:p>
    <w:p w14:paraId="6988F9BB" w14:textId="77777777" w:rsidR="00C772E0" w:rsidRPr="00A3153B" w:rsidRDefault="00BE2749" w:rsidP="00BE2749">
      <w:r w:rsidRPr="00A3153B">
        <w:rPr>
          <w:b/>
        </w:rPr>
        <w:t>-ddoc-extract &lt;data-file-id&gt; &lt;</w:t>
      </w:r>
      <w:r w:rsidR="003B6146" w:rsidRPr="00A3153B">
        <w:rPr>
          <w:b/>
        </w:rPr>
        <w:t>output</w:t>
      </w:r>
      <w:r w:rsidR="0048271D" w:rsidRPr="00A3153B">
        <w:rPr>
          <w:b/>
        </w:rPr>
        <w:t>-file&gt;</w:t>
      </w:r>
      <w:r w:rsidR="0048271D" w:rsidRPr="00A3153B">
        <w:t xml:space="preserve"> </w:t>
      </w:r>
    </w:p>
    <w:p w14:paraId="46E170A5" w14:textId="77777777" w:rsidR="009B4815" w:rsidRPr="00A3153B" w:rsidRDefault="00BE2749" w:rsidP="00E95619">
      <w:pPr>
        <w:pStyle w:val="UtilitySyntax"/>
      </w:pPr>
      <w:r w:rsidRPr="00A3153B">
        <w:t>Extracts the selected data file from the DigiDoc contai</w:t>
      </w:r>
      <w:r w:rsidR="00D73883" w:rsidRPr="00A3153B">
        <w:t>ner</w:t>
      </w:r>
      <w:r w:rsidRPr="00A3153B">
        <w:t xml:space="preserve"> and</w:t>
      </w:r>
      <w:r w:rsidRPr="00A3153B">
        <w:rPr>
          <w:b/>
        </w:rPr>
        <w:t xml:space="preserve"> </w:t>
      </w:r>
      <w:r w:rsidRPr="00A3153B">
        <w:t>stores it in a file</w:t>
      </w:r>
      <w:r w:rsidR="00764FA8" w:rsidRPr="00A3153B">
        <w:t xml:space="preserve">. </w:t>
      </w:r>
      <w:r w:rsidR="003145A2" w:rsidRPr="00A3153B">
        <w:rPr>
          <w:b/>
        </w:rPr>
        <w:t xml:space="preserve">Data file id </w:t>
      </w:r>
      <w:r w:rsidR="003145A2" w:rsidRPr="00A3153B">
        <w:t>represents the ID for data file t</w:t>
      </w:r>
      <w:r w:rsidR="00583A15" w:rsidRPr="00A3153B">
        <w:t>o be extracted from inside the DigiD</w:t>
      </w:r>
      <w:r w:rsidR="003145A2" w:rsidRPr="00A3153B">
        <w:t>oc container.</w:t>
      </w:r>
    </w:p>
    <w:p w14:paraId="51AB517E" w14:textId="77777777" w:rsidR="003145A2" w:rsidRPr="00A3153B" w:rsidRDefault="003145A2" w:rsidP="00E95619">
      <w:pPr>
        <w:pStyle w:val="UtilitySyntax"/>
      </w:pPr>
      <w:r w:rsidRPr="00A3153B">
        <w:rPr>
          <w:b/>
        </w:rPr>
        <w:t xml:space="preserve">Output file </w:t>
      </w:r>
      <w:r w:rsidRPr="00A3153B">
        <w:t>represents the</w:t>
      </w:r>
      <w:r w:rsidRPr="00A3153B">
        <w:rPr>
          <w:b/>
        </w:rPr>
        <w:t xml:space="preserve"> </w:t>
      </w:r>
      <w:r w:rsidRPr="00A3153B">
        <w:t>name of the output file.</w:t>
      </w:r>
    </w:p>
    <w:p w14:paraId="346229AA" w14:textId="77777777" w:rsidR="00AD54F9" w:rsidRPr="00A3153B" w:rsidRDefault="00AD54F9" w:rsidP="00E95619">
      <w:pPr>
        <w:pStyle w:val="UtilitySyntax"/>
      </w:pPr>
    </w:p>
    <w:p w14:paraId="34E51EE6" w14:textId="77777777" w:rsidR="00427D45" w:rsidRPr="00A3153B" w:rsidRDefault="00427D45" w:rsidP="00427D45">
      <w:pPr>
        <w:spacing w:after="60"/>
      </w:pPr>
      <w:r w:rsidRPr="00A3153B">
        <w:rPr>
          <w:b/>
          <w:u w:val="single"/>
        </w:rPr>
        <w:t>Sample commands for reading</w:t>
      </w:r>
      <w:r w:rsidR="004553E4" w:rsidRPr="00A3153B">
        <w:rPr>
          <w:b/>
          <w:u w:val="single"/>
        </w:rPr>
        <w:t xml:space="preserve">/validating/extracting </w:t>
      </w:r>
      <w:r w:rsidRPr="00A3153B">
        <w:rPr>
          <w:b/>
          <w:u w:val="single"/>
        </w:rPr>
        <w:t>from DigiDoc files</w:t>
      </w:r>
      <w:r w:rsidRPr="00A3153B">
        <w:t>:</w:t>
      </w:r>
    </w:p>
    <w:p w14:paraId="314A07EC" w14:textId="77777777" w:rsidR="00427D45" w:rsidRPr="00A3153B" w:rsidRDefault="005F5CE3" w:rsidP="00427D45">
      <w:pPr>
        <w:pStyle w:val="bat"/>
        <w:rPr>
          <w:b/>
          <w:u w:val="single"/>
        </w:rPr>
      </w:pPr>
      <w:r w:rsidRPr="00A3153B">
        <w:rPr>
          <w:b/>
          <w:u w:val="single"/>
        </w:rPr>
        <w:t>Sample</w:t>
      </w:r>
      <w:r w:rsidR="00427D45" w:rsidRPr="00A3153B">
        <w:rPr>
          <w:b/>
          <w:u w:val="single"/>
        </w:rPr>
        <w:t>: validating existing DigiDoc file, signed</w:t>
      </w:r>
    </w:p>
    <w:p w14:paraId="001EAAFA" w14:textId="77777777" w:rsidR="00427D45" w:rsidRPr="00A3153B" w:rsidRDefault="00427D45" w:rsidP="00427D45">
      <w:pPr>
        <w:pStyle w:val="bat"/>
        <w:rPr>
          <w:color w:val="0070C0"/>
        </w:rPr>
      </w:pPr>
      <w:r w:rsidRPr="00A3153B">
        <w:t xml:space="preserve">&gt; java </w:t>
      </w:r>
      <w:r w:rsidR="007C5E52" w:rsidRPr="00A3153B">
        <w:t>–jar jdigidocutil-</w:t>
      </w:r>
      <w:r w:rsidR="007C5E52" w:rsidRPr="00A3153B">
        <w:rPr>
          <w:color w:val="1F497D" w:themeColor="text2"/>
        </w:rPr>
        <w:t>*</w:t>
      </w:r>
      <w:r w:rsidR="007C5E52" w:rsidRPr="00A3153B">
        <w:t xml:space="preserve">.jar </w:t>
      </w:r>
      <w:r w:rsidRPr="00A3153B">
        <w:t xml:space="preserve">-ddoc-in c:\Temp\test2.ddoc </w:t>
      </w:r>
      <w:r w:rsidRPr="00A3153B">
        <w:rPr>
          <w:color w:val="0070C0"/>
        </w:rPr>
        <w:t>-ddoc-validate</w:t>
      </w:r>
    </w:p>
    <w:p w14:paraId="3391DBD0" w14:textId="77777777" w:rsidR="00AC5431" w:rsidRPr="00A3153B" w:rsidRDefault="00AC5431" w:rsidP="00427D45">
      <w:pPr>
        <w:pStyle w:val="bat"/>
      </w:pPr>
    </w:p>
    <w:p w14:paraId="7DAA8DBB" w14:textId="77777777" w:rsidR="00427D45" w:rsidRPr="00A3153B" w:rsidRDefault="00427D45" w:rsidP="00427D45">
      <w:pPr>
        <w:pStyle w:val="bat"/>
      </w:pPr>
      <w:r w:rsidRPr="00A3153B">
        <w:t xml:space="preserve">Input: </w:t>
      </w:r>
    </w:p>
    <w:p w14:paraId="130C3EFD" w14:textId="77777777" w:rsidR="00427D45" w:rsidRPr="00A3153B" w:rsidRDefault="00427D45" w:rsidP="00427D45">
      <w:pPr>
        <w:pStyle w:val="bat"/>
      </w:pPr>
      <w:r w:rsidRPr="00A3153B">
        <w:t xml:space="preserve">- C:\temp\test2.ddoc </w:t>
      </w:r>
      <w:r w:rsidRPr="00A3153B">
        <w:tab/>
        <w:t>– the digidoc file to be validated</w:t>
      </w:r>
    </w:p>
    <w:p w14:paraId="12EA602F" w14:textId="1D86A050" w:rsidR="001853D2" w:rsidRDefault="00427D45" w:rsidP="00361FFD">
      <w:pPr>
        <w:pStyle w:val="bat"/>
      </w:pPr>
      <w:r w:rsidRPr="00A3153B">
        <w:t>Returns:</w:t>
      </w:r>
    </w:p>
    <w:p w14:paraId="555221EA" w14:textId="77777777" w:rsidR="00361FFD" w:rsidRPr="00A3153B" w:rsidRDefault="00361FFD" w:rsidP="00361FFD">
      <w:pPr>
        <w:pStyle w:val="bat"/>
      </w:pPr>
      <w:r w:rsidRPr="00A3153B">
        <w:t xml:space="preserve">  DataFile: D0 file: test2.txt mime: text/plain size: 8</w:t>
      </w:r>
    </w:p>
    <w:p w14:paraId="5B37F2D1" w14:textId="7A924D81" w:rsidR="00361FFD" w:rsidRPr="00A3153B" w:rsidRDefault="00361FFD" w:rsidP="00361FFD">
      <w:pPr>
        <w:pStyle w:val="bat"/>
        <w:rPr>
          <w:color w:val="0070C0"/>
        </w:rPr>
      </w:pPr>
      <w:r w:rsidRPr="00A3153B">
        <w:t xml:space="preserve">  </w:t>
      </w:r>
      <w:r w:rsidRPr="00A3153B">
        <w:rPr>
          <w:color w:val="0070C0"/>
        </w:rPr>
        <w:t>Signature: S0 profile: TM</w:t>
      </w:r>
    </w:p>
    <w:p w14:paraId="0C6B1DC9" w14:textId="44D67078" w:rsidR="00361FFD" w:rsidRPr="00A3153B" w:rsidRDefault="00361FFD" w:rsidP="00361FFD">
      <w:pPr>
        <w:pStyle w:val="bat"/>
        <w:rPr>
          <w:color w:val="0070C0"/>
        </w:rPr>
      </w:pPr>
      <w:r w:rsidRPr="00A3153B">
        <w:rPr>
          <w:color w:val="0070C0"/>
        </w:rPr>
        <w:t xml:space="preserve">  Signature: S0 profile: TM - MÄNNIK</w:t>
      </w:r>
      <w:r w:rsidR="00F94856" w:rsidRPr="00A3153B">
        <w:rPr>
          <w:color w:val="0070C0"/>
        </w:rPr>
        <w:t>,MARI-LIIS,41109140240</w:t>
      </w:r>
      <w:r w:rsidRPr="00A3153B">
        <w:rPr>
          <w:color w:val="0070C0"/>
        </w:rPr>
        <w:t xml:space="preserve"> --&gt; OK</w:t>
      </w:r>
    </w:p>
    <w:p w14:paraId="79193195" w14:textId="77777777" w:rsidR="00361FFD" w:rsidRPr="00A3153B" w:rsidRDefault="00361FFD" w:rsidP="00427D45">
      <w:pPr>
        <w:pStyle w:val="bat"/>
      </w:pPr>
    </w:p>
    <w:p w14:paraId="4EA590BC" w14:textId="77777777" w:rsidR="00F13563" w:rsidRPr="00A3153B" w:rsidRDefault="00F13563" w:rsidP="00427D45">
      <w:pPr>
        <w:pStyle w:val="bat"/>
        <w:rPr>
          <w:rFonts w:ascii="Helvetica 45" w:eastAsia="Times New Roman" w:hAnsi="Helvetica 45" w:cs="Times New Roman"/>
          <w:color w:val="auto"/>
          <w:kern w:val="0"/>
          <w:sz w:val="20"/>
          <w:szCs w:val="24"/>
          <w:lang w:eastAsia="en-US" w:bidi="ar-SA"/>
        </w:rPr>
      </w:pPr>
    </w:p>
    <w:p w14:paraId="40AE6DF7" w14:textId="77777777" w:rsidR="00427D45" w:rsidRPr="00A3153B" w:rsidRDefault="005F5CE3" w:rsidP="00427D45">
      <w:pPr>
        <w:pStyle w:val="bat"/>
        <w:rPr>
          <w:b/>
          <w:szCs w:val="20"/>
          <w:u w:val="single"/>
        </w:rPr>
      </w:pPr>
      <w:r w:rsidRPr="00A3153B">
        <w:rPr>
          <w:b/>
          <w:u w:val="single"/>
        </w:rPr>
        <w:t>Sample</w:t>
      </w:r>
      <w:r w:rsidR="00427D45" w:rsidRPr="00A3153B">
        <w:rPr>
          <w:b/>
          <w:u w:val="single"/>
        </w:rPr>
        <w:t>: Extracting a data file from an existing DigiDoc file</w:t>
      </w:r>
    </w:p>
    <w:p w14:paraId="7EBD6542" w14:textId="77777777" w:rsidR="00427D45" w:rsidRPr="00A3153B" w:rsidRDefault="00427D45" w:rsidP="00427D45">
      <w:pPr>
        <w:pStyle w:val="bat"/>
      </w:pPr>
      <w:r w:rsidRPr="00A3153B">
        <w:rPr>
          <w:szCs w:val="20"/>
        </w:rPr>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-ddoc-in c:\temp\test1.ddoc </w:t>
      </w:r>
      <w:r w:rsidRPr="00A3153B">
        <w:rPr>
          <w:color w:val="0070C0"/>
        </w:rPr>
        <w:t>-ddoc-extract D1</w:t>
      </w:r>
      <w:r w:rsidRPr="00A3153B">
        <w:t xml:space="preserve"> </w:t>
      </w:r>
      <w:r w:rsidRPr="00A3153B">
        <w:rPr>
          <w:color w:val="0070C0"/>
        </w:rPr>
        <w:t>c:\temp\test_ext.txt</w:t>
      </w:r>
    </w:p>
    <w:p w14:paraId="42E28E96" w14:textId="77777777" w:rsidR="00E460E9" w:rsidRPr="00A3153B" w:rsidRDefault="00E460E9" w:rsidP="00427D45">
      <w:pPr>
        <w:pStyle w:val="bat"/>
      </w:pPr>
    </w:p>
    <w:p w14:paraId="0884E2D8" w14:textId="77777777" w:rsidR="00427D45" w:rsidRPr="00A3153B" w:rsidRDefault="00427D45" w:rsidP="00427D45">
      <w:pPr>
        <w:pStyle w:val="bat"/>
        <w:rPr>
          <w:szCs w:val="20"/>
        </w:rPr>
      </w:pPr>
      <w:r w:rsidRPr="00A3153B">
        <w:rPr>
          <w:szCs w:val="20"/>
        </w:rPr>
        <w:t xml:space="preserve">Input: </w:t>
      </w:r>
    </w:p>
    <w:p w14:paraId="6CFF1D7B" w14:textId="77777777" w:rsidR="00427D45" w:rsidRPr="00A3153B" w:rsidRDefault="00427D45" w:rsidP="00427D45">
      <w:pPr>
        <w:pStyle w:val="bat"/>
        <w:rPr>
          <w:szCs w:val="20"/>
        </w:rPr>
      </w:pPr>
      <w:r w:rsidRPr="00A3153B">
        <w:rPr>
          <w:szCs w:val="20"/>
        </w:rPr>
        <w:t xml:space="preserve">- c:\temp\test1.ddoc </w:t>
      </w:r>
      <w:r w:rsidRPr="00A3153B">
        <w:rPr>
          <w:szCs w:val="20"/>
        </w:rPr>
        <w:tab/>
        <w:t>– the digidoc file to be extracted from</w:t>
      </w:r>
    </w:p>
    <w:p w14:paraId="121AED8D" w14:textId="77777777" w:rsidR="00427D45" w:rsidRPr="00A3153B" w:rsidRDefault="00427D45" w:rsidP="00427D45">
      <w:pPr>
        <w:pStyle w:val="bat"/>
        <w:rPr>
          <w:szCs w:val="20"/>
        </w:rPr>
      </w:pPr>
      <w:r w:rsidRPr="00A3153B">
        <w:rPr>
          <w:szCs w:val="20"/>
        </w:rPr>
        <w:t xml:space="preserve">- </w:t>
      </w:r>
      <w:r w:rsidR="005F5CE3" w:rsidRPr="00A3153B">
        <w:rPr>
          <w:color w:val="0070C0"/>
          <w:szCs w:val="20"/>
        </w:rPr>
        <w:t>D1</w:t>
      </w:r>
      <w:r w:rsidR="005F5CE3" w:rsidRPr="00A3153B">
        <w:rPr>
          <w:color w:val="0070C0"/>
          <w:szCs w:val="20"/>
        </w:rPr>
        <w:tab/>
      </w:r>
      <w:r w:rsidR="005F5CE3" w:rsidRPr="00A3153B">
        <w:rPr>
          <w:color w:val="0070C0"/>
          <w:szCs w:val="20"/>
        </w:rPr>
        <w:tab/>
      </w:r>
      <w:r w:rsidR="005F5CE3" w:rsidRPr="00A3153B">
        <w:rPr>
          <w:color w:val="0070C0"/>
          <w:szCs w:val="20"/>
        </w:rPr>
        <w:tab/>
      </w:r>
      <w:r w:rsidRPr="00A3153B">
        <w:rPr>
          <w:color w:val="0070C0"/>
          <w:szCs w:val="20"/>
        </w:rPr>
        <w:t>- the data file ID to be extracted</w:t>
      </w:r>
    </w:p>
    <w:p w14:paraId="2E17E30F" w14:textId="77777777" w:rsidR="00427D45" w:rsidRPr="00A3153B" w:rsidRDefault="00427D45" w:rsidP="00427D45">
      <w:pPr>
        <w:pStyle w:val="bat"/>
        <w:rPr>
          <w:color w:val="0070C0"/>
          <w:szCs w:val="20"/>
        </w:rPr>
      </w:pPr>
      <w:r w:rsidRPr="00A3153B">
        <w:rPr>
          <w:color w:val="0070C0"/>
        </w:rPr>
        <w:t>- c:\temp\test_ext.txt</w:t>
      </w:r>
      <w:r w:rsidR="005F5CE3" w:rsidRPr="00A3153B">
        <w:rPr>
          <w:color w:val="0070C0"/>
        </w:rPr>
        <w:t xml:space="preserve"> </w:t>
      </w:r>
      <w:r w:rsidRPr="00A3153B">
        <w:rPr>
          <w:color w:val="0070C0"/>
        </w:rPr>
        <w:t>- file for storing the extracted data</w:t>
      </w:r>
    </w:p>
    <w:p w14:paraId="656E9010" w14:textId="77777777" w:rsidR="00427D45" w:rsidRPr="00A3153B" w:rsidRDefault="00427D45" w:rsidP="00427D45"/>
    <w:p w14:paraId="5D9998F1" w14:textId="77777777" w:rsidR="00BE2749" w:rsidRPr="00A3153B" w:rsidRDefault="00BE2749" w:rsidP="009752C8">
      <w:pPr>
        <w:pStyle w:val="Heading2"/>
        <w:rPr>
          <w:lang w:val="en-US"/>
        </w:rPr>
      </w:pPr>
      <w:bookmarkStart w:id="345" w:name="_Toc345343592"/>
      <w:bookmarkStart w:id="346" w:name="_Toc413334769"/>
      <w:r w:rsidRPr="00A3153B">
        <w:rPr>
          <w:lang w:val="en-US"/>
        </w:rPr>
        <w:t>Encryption commands</w:t>
      </w:r>
      <w:bookmarkEnd w:id="345"/>
      <w:bookmarkEnd w:id="346"/>
    </w:p>
    <w:p w14:paraId="688D3B4D" w14:textId="77777777" w:rsidR="00023255" w:rsidRPr="00506C5B" w:rsidRDefault="00023255" w:rsidP="009752C8">
      <w:r w:rsidRPr="00A3153B">
        <w:rPr>
          <w:b/>
        </w:rPr>
        <w:t>Note</w:t>
      </w:r>
      <w:r w:rsidRPr="00A3153B">
        <w:t xml:space="preserve">: the utility program commands’ parameters that are marked between “&lt;” and “&gt;” characters are mandatory and have to be specified. The parameters between “[“ and “]” characters are optional. </w:t>
      </w:r>
    </w:p>
    <w:p w14:paraId="0D28EC71" w14:textId="77777777" w:rsidR="00C772E0" w:rsidRPr="00A3153B" w:rsidRDefault="00BE2749" w:rsidP="00D36317">
      <w:pPr>
        <w:pStyle w:val="ListParagraph"/>
        <w:numPr>
          <w:ilvl w:val="0"/>
          <w:numId w:val="29"/>
        </w:numPr>
      </w:pPr>
      <w:r w:rsidRPr="00A3153B">
        <w:rPr>
          <w:b/>
        </w:rPr>
        <w:t>-cdoc-in &lt;input-encrypted-file&gt;</w:t>
      </w:r>
      <w:r w:rsidR="00C772E0" w:rsidRPr="00A3153B">
        <w:t xml:space="preserve"> </w:t>
      </w:r>
      <w:r w:rsidR="00A84FE8" w:rsidRPr="00A3153B">
        <w:t>- s</w:t>
      </w:r>
      <w:r w:rsidR="007F149A" w:rsidRPr="00A3153B">
        <w:t>pecifies the input encrypted document name</w:t>
      </w:r>
    </w:p>
    <w:p w14:paraId="76035B00" w14:textId="77777777" w:rsidR="007F149A" w:rsidRPr="00A3153B" w:rsidRDefault="007F149A" w:rsidP="00D36317">
      <w:pPr>
        <w:pStyle w:val="ListParagraph"/>
        <w:numPr>
          <w:ilvl w:val="0"/>
          <w:numId w:val="29"/>
        </w:numPr>
        <w:rPr>
          <w:b/>
        </w:rPr>
      </w:pPr>
      <w:r w:rsidRPr="00A3153B">
        <w:rPr>
          <w:b/>
        </w:rPr>
        <w:t xml:space="preserve">-cdoc-list </w:t>
      </w:r>
      <w:r w:rsidR="00A84FE8" w:rsidRPr="00A3153B">
        <w:rPr>
          <w:b/>
        </w:rPr>
        <w:t xml:space="preserve">- </w:t>
      </w:r>
      <w:r w:rsidR="00A84FE8" w:rsidRPr="00A3153B">
        <w:t xml:space="preserve">displays the </w:t>
      </w:r>
      <w:r w:rsidR="00E21C31" w:rsidRPr="00A3153B">
        <w:t xml:space="preserve">encrypted document data </w:t>
      </w:r>
      <w:r w:rsidR="00A84FE8" w:rsidRPr="00A3153B">
        <w:t>and recipients info</w:t>
      </w:r>
    </w:p>
    <w:p w14:paraId="79C718CA" w14:textId="77777777" w:rsidR="007F149A" w:rsidRPr="00A3153B" w:rsidRDefault="007F149A" w:rsidP="00D36317">
      <w:pPr>
        <w:pStyle w:val="ListParagraph"/>
        <w:numPr>
          <w:ilvl w:val="0"/>
          <w:numId w:val="29"/>
        </w:numPr>
        <w:rPr>
          <w:b/>
        </w:rPr>
      </w:pPr>
      <w:r w:rsidRPr="00A3153B">
        <w:rPr>
          <w:b/>
        </w:rPr>
        <w:t xml:space="preserve">-cdoc-validate </w:t>
      </w:r>
      <w:r w:rsidR="00E21C31" w:rsidRPr="00A3153B">
        <w:rPr>
          <w:b/>
        </w:rPr>
        <w:t xml:space="preserve">– </w:t>
      </w:r>
      <w:r w:rsidR="00E21C31" w:rsidRPr="00A3153B">
        <w:t>validates the encrypted document</w:t>
      </w:r>
    </w:p>
    <w:p w14:paraId="660EFF15" w14:textId="77777777" w:rsidR="0084495F" w:rsidRPr="00A3153B" w:rsidRDefault="0084495F" w:rsidP="00D36317">
      <w:pPr>
        <w:pStyle w:val="ListParagraph"/>
        <w:numPr>
          <w:ilvl w:val="0"/>
          <w:numId w:val="29"/>
        </w:numPr>
        <w:rPr>
          <w:b/>
        </w:rPr>
      </w:pPr>
      <w:r w:rsidRPr="00A3153B">
        <w:rPr>
          <w:b/>
        </w:rPr>
        <w:t xml:space="preserve">-cdoc-test &lt;input-file&gt; </w:t>
      </w:r>
      <w:r w:rsidRPr="00A3153B">
        <w:t>- tests whether input file is in valid DigiDoc format before encrypting it</w:t>
      </w:r>
      <w:r w:rsidR="00C638F1" w:rsidRPr="00A3153B">
        <w:t xml:space="preserve"> (checks for correct start and end tags). Note that the command</w:t>
      </w:r>
      <w:r w:rsidR="00B1038D" w:rsidRPr="00A3153B">
        <w:t>s functionality</w:t>
      </w:r>
      <w:r w:rsidR="00C638F1" w:rsidRPr="00A3153B">
        <w:t xml:space="preserve"> is not</w:t>
      </w:r>
      <w:r w:rsidR="00B1038D" w:rsidRPr="00A3153B">
        <w:t xml:space="preserve"> tested periodically.</w:t>
      </w:r>
    </w:p>
    <w:p w14:paraId="685CB2A6" w14:textId="77777777" w:rsidR="007F149A" w:rsidRPr="00A3153B" w:rsidRDefault="007F149A" w:rsidP="00D36317">
      <w:pPr>
        <w:pStyle w:val="ListParagraph"/>
        <w:numPr>
          <w:ilvl w:val="0"/>
          <w:numId w:val="29"/>
        </w:numPr>
      </w:pPr>
      <w:r w:rsidRPr="00A3153B">
        <w:t>-</w:t>
      </w:r>
      <w:r w:rsidRPr="00A3153B">
        <w:rPr>
          <w:b/>
        </w:rPr>
        <w:t>cdoc-recipient &lt;certificate-file&gt;</w:t>
      </w:r>
      <w:r w:rsidR="00E21C31" w:rsidRPr="00A3153B">
        <w:rPr>
          <w:b/>
        </w:rPr>
        <w:t xml:space="preserve"> - </w:t>
      </w:r>
      <w:r w:rsidR="00E21C31" w:rsidRPr="00A3153B">
        <w:t xml:space="preserve">adds recipient to an encrypted document </w:t>
      </w:r>
    </w:p>
    <w:p w14:paraId="473E8B55" w14:textId="36C828A7" w:rsidR="007F149A" w:rsidRPr="00A3153B" w:rsidRDefault="007F149A" w:rsidP="00D36317">
      <w:pPr>
        <w:pStyle w:val="ListParagraph"/>
        <w:numPr>
          <w:ilvl w:val="0"/>
          <w:numId w:val="29"/>
        </w:numPr>
        <w:rPr>
          <w:b/>
        </w:rPr>
      </w:pPr>
      <w:r w:rsidRPr="00A3153B">
        <w:rPr>
          <w:b/>
        </w:rPr>
        <w:t>-cdoc-encrypt-sk &lt;input-file&gt; &lt;output-file&gt;</w:t>
      </w:r>
      <w:r w:rsidR="00E21C31" w:rsidRPr="00A3153B">
        <w:rPr>
          <w:b/>
        </w:rPr>
        <w:t xml:space="preserve"> - </w:t>
      </w:r>
      <w:r w:rsidR="00E21C31" w:rsidRPr="00A3153B">
        <w:t>encrypts the input document</w:t>
      </w:r>
      <w:r w:rsidR="0084495F" w:rsidRPr="00A3153B">
        <w:t xml:space="preserve">; </w:t>
      </w:r>
      <w:r w:rsidR="008E24D5" w:rsidRPr="00A3153B">
        <w:t>recommended for compatibility</w:t>
      </w:r>
      <w:r w:rsidR="00E21C31" w:rsidRPr="00A3153B">
        <w:t xml:space="preserve"> with other DigiDoc</w:t>
      </w:r>
      <w:r w:rsidR="009262AB">
        <w:t>3 Crypto v3.8 and earlier</w:t>
      </w:r>
      <w:r w:rsidR="00561720" w:rsidRPr="00A3153B">
        <w:t>, places the data file to be encrypted inside a new DigiDoc container</w:t>
      </w:r>
      <w:r w:rsidR="0084495F" w:rsidRPr="00A3153B">
        <w:t>. Alternatives are:</w:t>
      </w:r>
    </w:p>
    <w:p w14:paraId="45740D7A" w14:textId="77777777" w:rsidR="008E24D5" w:rsidRPr="00A3153B" w:rsidRDefault="008536E3" w:rsidP="00D36317">
      <w:pPr>
        <w:pStyle w:val="ListParagraph"/>
        <w:numPr>
          <w:ilvl w:val="1"/>
          <w:numId w:val="29"/>
        </w:numPr>
        <w:rPr>
          <w:b/>
        </w:rPr>
      </w:pPr>
      <w:r w:rsidRPr="00A3153B">
        <w:rPr>
          <w:i/>
        </w:rPr>
        <w:t>-</w:t>
      </w:r>
      <w:r w:rsidR="008E24D5" w:rsidRPr="00A3153B">
        <w:rPr>
          <w:i/>
        </w:rPr>
        <w:t>cdoc-encrypt &lt;input-file&gt; &lt;output-file&gt;</w:t>
      </w:r>
      <w:r w:rsidR="008E24D5" w:rsidRPr="00A3153B">
        <w:rPr>
          <w:b/>
        </w:rPr>
        <w:t xml:space="preserve"> - </w:t>
      </w:r>
      <w:r w:rsidR="008E24D5" w:rsidRPr="00A3153B">
        <w:t>used for</w:t>
      </w:r>
      <w:r w:rsidR="0084495F" w:rsidRPr="00A3153B">
        <w:t xml:space="preserve"> encrypting</w:t>
      </w:r>
      <w:r w:rsidR="008E24D5" w:rsidRPr="00A3153B">
        <w:t xml:space="preserve"> small</w:t>
      </w:r>
      <w:r w:rsidR="00561720" w:rsidRPr="00A3153B">
        <w:t xml:space="preserve"> </w:t>
      </w:r>
      <w:r w:rsidR="008E24D5" w:rsidRPr="00A3153B">
        <w:t xml:space="preserve">files, not recommended for compatibility with other DigiDoc </w:t>
      </w:r>
      <w:r w:rsidR="00561720" w:rsidRPr="00A3153B">
        <w:t>software components</w:t>
      </w:r>
    </w:p>
    <w:p w14:paraId="1035D3BF" w14:textId="77777777" w:rsidR="00561720" w:rsidRPr="00A3153B" w:rsidRDefault="007F149A" w:rsidP="00D36317">
      <w:pPr>
        <w:pStyle w:val="ListParagraph"/>
        <w:numPr>
          <w:ilvl w:val="1"/>
          <w:numId w:val="29"/>
        </w:numPr>
        <w:rPr>
          <w:b/>
        </w:rPr>
      </w:pPr>
      <w:r w:rsidRPr="00A3153B">
        <w:rPr>
          <w:i/>
        </w:rPr>
        <w:t>-cdoc-encrypt-stream &lt;input-file&gt; &lt;output-file&gt;</w:t>
      </w:r>
      <w:r w:rsidR="00E21C31" w:rsidRPr="00A3153B">
        <w:rPr>
          <w:i/>
        </w:rPr>
        <w:t>-</w:t>
      </w:r>
      <w:r w:rsidR="00E21C31" w:rsidRPr="00A3153B">
        <w:rPr>
          <w:b/>
          <w:i/>
        </w:rPr>
        <w:t xml:space="preserve"> </w:t>
      </w:r>
      <w:r w:rsidR="00E21C31" w:rsidRPr="00A3153B">
        <w:t xml:space="preserve">used for </w:t>
      </w:r>
      <w:r w:rsidR="0084495F" w:rsidRPr="00A3153B">
        <w:t xml:space="preserve">encrypting </w:t>
      </w:r>
      <w:r w:rsidR="00E21C31" w:rsidRPr="00A3153B">
        <w:t xml:space="preserve">large files, </w:t>
      </w:r>
      <w:r w:rsidR="00561720" w:rsidRPr="00A3153B">
        <w:t>not recommended for compatibility with other DigiDoc software components</w:t>
      </w:r>
    </w:p>
    <w:p w14:paraId="7C08F25E" w14:textId="38E048BE" w:rsidR="007F149A" w:rsidRPr="00A3153B" w:rsidRDefault="007F149A" w:rsidP="00D36317">
      <w:pPr>
        <w:pStyle w:val="ListParagraph"/>
        <w:numPr>
          <w:ilvl w:val="0"/>
          <w:numId w:val="29"/>
        </w:numPr>
        <w:rPr>
          <w:b/>
        </w:rPr>
      </w:pPr>
      <w:r w:rsidRPr="00A3153B">
        <w:rPr>
          <w:b/>
        </w:rPr>
        <w:t>-cdoc-decrypt-sk &lt;pin&gt; &lt;output-file&gt;</w:t>
      </w:r>
      <w:r w:rsidR="008B3E38" w:rsidRPr="00A3153B">
        <w:rPr>
          <w:b/>
        </w:rPr>
        <w:t xml:space="preserve"> </w:t>
      </w:r>
      <w:r w:rsidR="00E21C31" w:rsidRPr="00A3153B">
        <w:rPr>
          <w:b/>
        </w:rPr>
        <w:t xml:space="preserve">- </w:t>
      </w:r>
      <w:r w:rsidR="00E21C31" w:rsidRPr="00A3153B">
        <w:t>decrypts the input file</w:t>
      </w:r>
      <w:r w:rsidR="0084495F" w:rsidRPr="00A3153B">
        <w:t xml:space="preserve">; </w:t>
      </w:r>
      <w:r w:rsidR="00561720" w:rsidRPr="00A3153B">
        <w:t xml:space="preserve">recommended for compatibility with </w:t>
      </w:r>
      <w:r w:rsidR="009262AB">
        <w:t xml:space="preserve">DigiDoc3 Crypto v3.8 and earlier, </w:t>
      </w:r>
      <w:r w:rsidR="00561720" w:rsidRPr="00A3153B">
        <w:t>expects the encrypted input file to be in a DigiDoc container</w:t>
      </w:r>
      <w:r w:rsidR="0084495F" w:rsidRPr="00A3153B">
        <w:t>. Alternatives are:</w:t>
      </w:r>
    </w:p>
    <w:p w14:paraId="7E46F1E3" w14:textId="77777777" w:rsidR="00561720" w:rsidRPr="00A3153B" w:rsidRDefault="00561720" w:rsidP="00D36317">
      <w:pPr>
        <w:pStyle w:val="ListParagraph"/>
        <w:numPr>
          <w:ilvl w:val="1"/>
          <w:numId w:val="29"/>
        </w:numPr>
        <w:rPr>
          <w:b/>
        </w:rPr>
      </w:pPr>
      <w:r w:rsidRPr="00A3153B">
        <w:rPr>
          <w:b/>
        </w:rPr>
        <w:t>-</w:t>
      </w:r>
      <w:r w:rsidRPr="00A3153B">
        <w:rPr>
          <w:i/>
        </w:rPr>
        <w:t>cdoc-decrypt &lt;pin&gt; &lt;output-file&gt;</w:t>
      </w:r>
      <w:r w:rsidRPr="00A3153B">
        <w:rPr>
          <w:b/>
        </w:rPr>
        <w:t xml:space="preserve"> - </w:t>
      </w:r>
      <w:r w:rsidRPr="00A3153B">
        <w:t>used for decrypting small files in any original format</w:t>
      </w:r>
    </w:p>
    <w:p w14:paraId="02BA877B" w14:textId="77777777" w:rsidR="007F149A" w:rsidRPr="00A3153B" w:rsidRDefault="007F149A" w:rsidP="00D36317">
      <w:pPr>
        <w:pStyle w:val="ListParagraph"/>
        <w:numPr>
          <w:ilvl w:val="1"/>
          <w:numId w:val="29"/>
        </w:numPr>
        <w:rPr>
          <w:b/>
        </w:rPr>
      </w:pPr>
      <w:r w:rsidRPr="00A3153B">
        <w:rPr>
          <w:i/>
        </w:rPr>
        <w:lastRenderedPageBreak/>
        <w:t>-cdoc-decrypt-stream &lt;input-file&gt; &lt;pin&gt; &lt;output-file&gt;</w:t>
      </w:r>
      <w:r w:rsidR="00E95619" w:rsidRPr="00A3153B">
        <w:t xml:space="preserve"> -</w:t>
      </w:r>
      <w:r w:rsidR="0084495F" w:rsidRPr="00A3153B">
        <w:rPr>
          <w:b/>
        </w:rPr>
        <w:t xml:space="preserve"> </w:t>
      </w:r>
      <w:r w:rsidR="00E95619" w:rsidRPr="00A3153B">
        <w:t xml:space="preserve">used for </w:t>
      </w:r>
      <w:r w:rsidR="00561720" w:rsidRPr="00A3153B">
        <w:t>decrypting</w:t>
      </w:r>
      <w:r w:rsidR="00E95619" w:rsidRPr="00A3153B">
        <w:t xml:space="preserve"> large files in </w:t>
      </w:r>
      <w:r w:rsidR="0084495F" w:rsidRPr="00A3153B">
        <w:t>any original format</w:t>
      </w:r>
      <w:r w:rsidR="00E95619" w:rsidRPr="00A3153B">
        <w:t xml:space="preserve"> </w:t>
      </w:r>
    </w:p>
    <w:p w14:paraId="48EC3075" w14:textId="77777777" w:rsidR="002F0050" w:rsidRPr="00A3153B" w:rsidRDefault="002F0050" w:rsidP="00D36317">
      <w:pPr>
        <w:pStyle w:val="ListParagraph"/>
        <w:numPr>
          <w:ilvl w:val="1"/>
          <w:numId w:val="29"/>
        </w:numPr>
      </w:pPr>
      <w:r w:rsidRPr="00A3153B">
        <w:rPr>
          <w:i/>
        </w:rPr>
        <w:t>–cdoc-decrypt-stream-recv &lt;input-file&gt; &lt;pin&gt; &lt;output-file&gt; &lt;recipient&gt;</w:t>
      </w:r>
      <w:r w:rsidRPr="00A3153B">
        <w:t xml:space="preserve"> -</w:t>
      </w:r>
      <w:r w:rsidR="006A128C" w:rsidRPr="00A3153B">
        <w:t xml:space="preserve"> used for decrypting large files in any original format, uses the recipient name to locate the correct </w:t>
      </w:r>
      <w:r w:rsidR="0015779C" w:rsidRPr="00A3153B">
        <w:t>EncyptedKey element</w:t>
      </w:r>
      <w:r w:rsidR="00B71E52" w:rsidRPr="00A3153B">
        <w:t xml:space="preserve"> and the corresponding </w:t>
      </w:r>
      <w:r w:rsidR="006A128C" w:rsidRPr="00A3153B">
        <w:t>transport key to decrypt with</w:t>
      </w:r>
      <w:r w:rsidR="009D2359" w:rsidRPr="00A3153B">
        <w:t>. Note that the command is currently not being tested.</w:t>
      </w:r>
    </w:p>
    <w:p w14:paraId="280BC9E1" w14:textId="77777777" w:rsidR="00E95619" w:rsidRPr="00A3153B" w:rsidRDefault="007F149A" w:rsidP="00D36317">
      <w:pPr>
        <w:pStyle w:val="ListParagraph"/>
        <w:numPr>
          <w:ilvl w:val="1"/>
          <w:numId w:val="29"/>
        </w:numPr>
        <w:rPr>
          <w:b/>
        </w:rPr>
      </w:pPr>
      <w:r w:rsidRPr="00A3153B">
        <w:rPr>
          <w:i/>
        </w:rPr>
        <w:t>-cdoc-decrypt-pkcs12-sk &lt;keystore-file&gt; &lt;keystore-passwd&gt; &lt;keystore-type&gt; &lt;output-file&gt;</w:t>
      </w:r>
      <w:r w:rsidR="00E95619" w:rsidRPr="00A3153B">
        <w:rPr>
          <w:i/>
        </w:rPr>
        <w:t xml:space="preserve"> </w:t>
      </w:r>
      <w:r w:rsidR="00E95619" w:rsidRPr="00A3153B">
        <w:t>- decrypts do</w:t>
      </w:r>
      <w:r w:rsidR="0084495F" w:rsidRPr="00A3153B">
        <w:t xml:space="preserve">cument using pkcs12 </w:t>
      </w:r>
      <w:r w:rsidR="003D1BC8" w:rsidRPr="00A3153B">
        <w:t>sofware token</w:t>
      </w:r>
      <w:r w:rsidR="0084495F" w:rsidRPr="00A3153B">
        <w:t xml:space="preserve">, </w:t>
      </w:r>
      <w:r w:rsidR="00561720" w:rsidRPr="00A3153B">
        <w:t>recommended for compatibility with other DigiDoc</w:t>
      </w:r>
      <w:r w:rsidR="0084495F" w:rsidRPr="00A3153B">
        <w:t xml:space="preserve"> software</w:t>
      </w:r>
      <w:r w:rsidR="00561720" w:rsidRPr="00A3153B">
        <w:t xml:space="preserve"> components, </w:t>
      </w:r>
      <w:r w:rsidR="0084495F" w:rsidRPr="00A3153B">
        <w:t>expects the encrypted input file to be in a DigiDoc container.</w:t>
      </w:r>
    </w:p>
    <w:p w14:paraId="674C9141" w14:textId="77777777" w:rsidR="00561720" w:rsidRPr="00A3153B" w:rsidRDefault="00561720" w:rsidP="00D36317">
      <w:pPr>
        <w:pStyle w:val="ListParagraph"/>
        <w:numPr>
          <w:ilvl w:val="1"/>
          <w:numId w:val="29"/>
        </w:numPr>
        <w:rPr>
          <w:b/>
        </w:rPr>
      </w:pPr>
      <w:r w:rsidRPr="00A3153B">
        <w:rPr>
          <w:b/>
        </w:rPr>
        <w:t>-cdoc-decrypt-pkcs12 &lt;keystore-file&gt; &lt;keystore-passwd&gt; &lt;keystore-type&gt; &lt;output-file&gt;</w:t>
      </w:r>
      <w:r w:rsidRPr="00A3153B">
        <w:t xml:space="preserve"> - decrypts document using pkcs12 </w:t>
      </w:r>
      <w:r w:rsidR="003D1BC8" w:rsidRPr="00A3153B">
        <w:t>software token</w:t>
      </w:r>
      <w:r w:rsidR="0084495F" w:rsidRPr="00A3153B">
        <w:t xml:space="preserve">, </w:t>
      </w:r>
      <w:r w:rsidRPr="00A3153B">
        <w:t xml:space="preserve">used for </w:t>
      </w:r>
      <w:r w:rsidR="0084495F" w:rsidRPr="00A3153B">
        <w:t>decrypting</w:t>
      </w:r>
      <w:r w:rsidRPr="00A3153B">
        <w:t xml:space="preserve"> small</w:t>
      </w:r>
      <w:r w:rsidR="0084495F" w:rsidRPr="00A3153B">
        <w:t xml:space="preserve"> files in any original format</w:t>
      </w:r>
    </w:p>
    <w:p w14:paraId="7F6D669E" w14:textId="77777777" w:rsidR="00DB6A6F" w:rsidRPr="00A3153B" w:rsidRDefault="00DB6A6F" w:rsidP="00D36317">
      <w:pPr>
        <w:pStyle w:val="ListParagraph"/>
        <w:numPr>
          <w:ilvl w:val="1"/>
          <w:numId w:val="29"/>
        </w:numPr>
      </w:pPr>
      <w:r w:rsidRPr="00A3153B">
        <w:rPr>
          <w:i/>
        </w:rPr>
        <w:t>–cdoc-decrypt-pkcs12-stream-sk &lt;input-file&gt; &lt;keystore-file&gt; &lt;keystore-passwd&gt; &lt;keystore-type&gt; &lt;output-file&gt;</w:t>
      </w:r>
      <w:r w:rsidRPr="00A3153B">
        <w:t xml:space="preserve"> - used for decrypting large documents with pkcs12 software token. Recommended for compatibility with other DigiDoc software components, expects the encrypted file to be in DigiDoc format</w:t>
      </w:r>
      <w:r w:rsidR="009D2359" w:rsidRPr="00A3153B">
        <w:t>. Note that the command is currently not being tested.</w:t>
      </w:r>
      <w:r w:rsidRPr="00A3153B">
        <w:t xml:space="preserve"> </w:t>
      </w:r>
    </w:p>
    <w:p w14:paraId="2306ACD8" w14:textId="77777777" w:rsidR="003C4369" w:rsidRPr="00A3153B" w:rsidRDefault="003C4369" w:rsidP="00D36317">
      <w:pPr>
        <w:pStyle w:val="ListParagraph"/>
        <w:numPr>
          <w:ilvl w:val="1"/>
          <w:numId w:val="29"/>
        </w:numPr>
      </w:pPr>
      <w:r w:rsidRPr="00A3153B">
        <w:rPr>
          <w:i/>
        </w:rPr>
        <w:t>–cdoc-decrypt-pkcs12-stream &lt;input-file&gt; &lt;keystore-file&gt; &lt;keystore-passwd&gt; &lt;keystore-type&gt; &lt;output-file&gt;</w:t>
      </w:r>
      <w:r w:rsidRPr="00A3153B">
        <w:t xml:space="preserve"> - </w:t>
      </w:r>
      <w:r w:rsidR="00DB6A6F" w:rsidRPr="00A3153B">
        <w:t>decrypts document by using a pkcs12 software token, used for decrypting large files in any original format</w:t>
      </w:r>
      <w:r w:rsidR="009D2359" w:rsidRPr="00A3153B">
        <w:t>. Note that the command is currently not being tested.</w:t>
      </w:r>
    </w:p>
    <w:p w14:paraId="52218E3E" w14:textId="77777777" w:rsidR="00684970" w:rsidRPr="00A3153B" w:rsidRDefault="00684970" w:rsidP="00D36317">
      <w:pPr>
        <w:pStyle w:val="ListParagraph"/>
        <w:numPr>
          <w:ilvl w:val="0"/>
          <w:numId w:val="29"/>
        </w:numPr>
        <w:rPr>
          <w:b/>
        </w:rPr>
      </w:pPr>
      <w:r w:rsidRPr="00A3153B">
        <w:rPr>
          <w:b/>
        </w:rPr>
        <w:t xml:space="preserve">-ddoc-list-keys - </w:t>
      </w:r>
      <w:r w:rsidR="00A1397D" w:rsidRPr="00A3153B">
        <w:t>experimental functionality. L</w:t>
      </w:r>
      <w:r w:rsidRPr="00A3153B">
        <w:t>ists the tokens available on the device. Used for determining token’s slot and label in case of signing or decrypting with HSM device (see also commands “-ddoc-sign-slot-label” and “-cdoc-decrypt-stream-slot-label”)</w:t>
      </w:r>
    </w:p>
    <w:p w14:paraId="6C5ACE11" w14:textId="77777777" w:rsidR="00684970" w:rsidRPr="00FC5733" w:rsidRDefault="00785E61" w:rsidP="00D36317">
      <w:pPr>
        <w:pStyle w:val="ListParagraph"/>
        <w:numPr>
          <w:ilvl w:val="0"/>
          <w:numId w:val="29"/>
        </w:numPr>
      </w:pPr>
      <w:r w:rsidRPr="00A3153B">
        <w:rPr>
          <w:b/>
        </w:rPr>
        <w:t>-cdoc-decrypt-stream-slot-label &lt;input-file&gt; &lt;pin&gt; &lt;output-file&gt;</w:t>
      </w:r>
      <w:r w:rsidR="007068B9" w:rsidRPr="00A3153B">
        <w:rPr>
          <w:b/>
        </w:rPr>
        <w:t xml:space="preserve"> &lt;slot&gt; &lt;label&gt; - </w:t>
      </w:r>
      <w:r w:rsidR="00A1397D" w:rsidRPr="00A3153B">
        <w:t>experimental functionality.</w:t>
      </w:r>
      <w:r w:rsidR="005A7EF6" w:rsidRPr="00A3153B">
        <w:t xml:space="preserve"> Can be used for decrypting data with HSM device.</w:t>
      </w:r>
      <w:r w:rsidR="00A1397D" w:rsidRPr="00A3153B">
        <w:rPr>
          <w:b/>
        </w:rPr>
        <w:t xml:space="preserve"> </w:t>
      </w:r>
      <w:r w:rsidR="00C37568" w:rsidRPr="00506C5B">
        <w:t>Decryption certificate on HSM device is determined by its slot ID number and the certificate object’s label, both of the parameters are mandatory. Note that the slot ID used in the current method refers to the actual ID value of the slot (</w:t>
      </w:r>
      <w:r w:rsidR="00C37568" w:rsidRPr="00FC5733">
        <w:t>not the sequence number of the certificate on device, as used in other JDigiDoc methods). Also, the decryption certificate and accompanying private key have to be in the same slot and must have same label values (i.e. the label values of the certificate and private key objects are used to match the certificate with the appropriate private key).</w:t>
      </w:r>
    </w:p>
    <w:p w14:paraId="72A05171" w14:textId="77777777" w:rsidR="004D0ED9" w:rsidRPr="00A3153B" w:rsidRDefault="004D0ED9" w:rsidP="004D0ED9">
      <w:pPr>
        <w:pStyle w:val="ListParagraph"/>
        <w:ind w:left="1440"/>
      </w:pPr>
    </w:p>
    <w:p w14:paraId="0B615237" w14:textId="77777777" w:rsidR="00A84FE8" w:rsidRPr="00FC5733" w:rsidRDefault="00E95619" w:rsidP="00CE7C76">
      <w:pPr>
        <w:pStyle w:val="Heading3"/>
      </w:pPr>
      <w:bookmarkStart w:id="347" w:name="_Toc413334770"/>
      <w:r w:rsidRPr="00506C5B">
        <w:t>Reading encrypted files</w:t>
      </w:r>
      <w:bookmarkEnd w:id="347"/>
    </w:p>
    <w:p w14:paraId="2F9BCCB1" w14:textId="77777777" w:rsidR="00A84FE8" w:rsidRPr="00A3153B" w:rsidRDefault="00A84FE8" w:rsidP="00BE2749">
      <w:r w:rsidRPr="00A3153B">
        <w:rPr>
          <w:b/>
        </w:rPr>
        <w:t>-cdoc-in &lt;input-encrypted-file&gt;</w:t>
      </w:r>
    </w:p>
    <w:p w14:paraId="07086B6F" w14:textId="77777777" w:rsidR="008909F8" w:rsidRPr="00A3153B" w:rsidRDefault="00BE2749" w:rsidP="00E95619">
      <w:pPr>
        <w:pStyle w:val="ListParagraph"/>
        <w:ind w:left="720"/>
      </w:pPr>
      <w:r w:rsidRPr="00A3153B">
        <w:rPr>
          <w:rStyle w:val="UtilitySyntaxChar"/>
        </w:rPr>
        <w:t>Specifies the input encrypted document name</w:t>
      </w:r>
      <w:r w:rsidR="00C772E0" w:rsidRPr="00A3153B">
        <w:rPr>
          <w:rStyle w:val="UtilitySyntaxChar"/>
        </w:rPr>
        <w:t>.</w:t>
      </w:r>
      <w:r w:rsidR="00C772E0" w:rsidRPr="00A3153B">
        <w:t xml:space="preserve"> </w:t>
      </w:r>
    </w:p>
    <w:p w14:paraId="690E3F96" w14:textId="77777777" w:rsidR="00764FA8" w:rsidRPr="00A3153B" w:rsidRDefault="00E95619" w:rsidP="00E95619">
      <w:pPr>
        <w:pStyle w:val="ListParagraph"/>
        <w:ind w:left="720"/>
      </w:pPr>
      <w:r w:rsidRPr="00A3153B">
        <w:rPr>
          <w:b/>
        </w:rPr>
        <w:t xml:space="preserve">Input encrypted file </w:t>
      </w:r>
      <w:r w:rsidRPr="00A3153B">
        <w:t>(required)</w:t>
      </w:r>
      <w:r w:rsidRPr="00A3153B">
        <w:rPr>
          <w:b/>
        </w:rPr>
        <w:t xml:space="preserve"> </w:t>
      </w:r>
      <w:r w:rsidRPr="00A3153B">
        <w:t>specifies the encrypted file.</w:t>
      </w:r>
    </w:p>
    <w:p w14:paraId="62AA5B85" w14:textId="77777777" w:rsidR="00C772E0" w:rsidRPr="00A3153B" w:rsidRDefault="00BE2749" w:rsidP="00BE2749">
      <w:r w:rsidRPr="00A3153B">
        <w:rPr>
          <w:b/>
        </w:rPr>
        <w:t>-cdoc-list</w:t>
      </w:r>
      <w:r w:rsidR="00C772E0" w:rsidRPr="00A3153B">
        <w:t xml:space="preserve"> </w:t>
      </w:r>
    </w:p>
    <w:p w14:paraId="3C85EB16" w14:textId="77777777" w:rsidR="00F2396D" w:rsidRPr="00A3153B" w:rsidRDefault="00C772E0" w:rsidP="00E95619">
      <w:pPr>
        <w:pStyle w:val="UtilitySyntax"/>
      </w:pPr>
      <w:r w:rsidRPr="00A3153B">
        <w:t>D</w:t>
      </w:r>
      <w:r w:rsidR="00A84FE8" w:rsidRPr="00A3153B">
        <w:t xml:space="preserve">isplays the encrypted data </w:t>
      </w:r>
      <w:r w:rsidR="00BE2749" w:rsidRPr="00A3153B">
        <w:t xml:space="preserve">and </w:t>
      </w:r>
      <w:r w:rsidR="00E95619" w:rsidRPr="00A3153B">
        <w:t>recipient’s</w:t>
      </w:r>
      <w:r w:rsidR="00BE2749" w:rsidRPr="00A3153B">
        <w:t xml:space="preserve"> info of an encrypted document just read in</w:t>
      </w:r>
      <w:r w:rsidR="00F2396D" w:rsidRPr="00A3153B">
        <w:t>.</w:t>
      </w:r>
      <w:r w:rsidR="00764FA8" w:rsidRPr="00A3153B">
        <w:t xml:space="preserve"> </w:t>
      </w:r>
    </w:p>
    <w:p w14:paraId="789888CD" w14:textId="77777777" w:rsidR="00E95619" w:rsidRPr="00A3153B" w:rsidRDefault="005F5CE3" w:rsidP="00F13563">
      <w:pPr>
        <w:pStyle w:val="bat"/>
        <w:rPr>
          <w:b/>
          <w:u w:val="single"/>
        </w:rPr>
      </w:pPr>
      <w:r w:rsidRPr="00A3153B">
        <w:rPr>
          <w:b/>
          <w:u w:val="single"/>
        </w:rPr>
        <w:t>Sample</w:t>
      </w:r>
      <w:r w:rsidR="00E95619" w:rsidRPr="00A3153B">
        <w:rPr>
          <w:b/>
          <w:u w:val="single"/>
        </w:rPr>
        <w:t>: Displaying encrypted file’s recipient info and data</w:t>
      </w:r>
    </w:p>
    <w:p w14:paraId="0EC50A33" w14:textId="77777777" w:rsidR="00E95619" w:rsidRPr="00A3153B" w:rsidRDefault="00E95619" w:rsidP="00F13563">
      <w:pPr>
        <w:pStyle w:val="bat"/>
        <w:rPr>
          <w:color w:val="0070C0"/>
        </w:rPr>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-cdoc-in c:\Temp\test1b.cdoc -cdoc-list</w:t>
      </w:r>
    </w:p>
    <w:p w14:paraId="38250565" w14:textId="77777777" w:rsidR="00315BE9" w:rsidRPr="00A3153B" w:rsidRDefault="00315BE9" w:rsidP="00F13563">
      <w:pPr>
        <w:pStyle w:val="bat"/>
      </w:pPr>
    </w:p>
    <w:p w14:paraId="7F4CB660" w14:textId="77777777" w:rsidR="00E95619" w:rsidRPr="00A3153B" w:rsidRDefault="00E95619" w:rsidP="00F13563">
      <w:pPr>
        <w:pStyle w:val="bat"/>
      </w:pPr>
      <w:r w:rsidRPr="00A3153B">
        <w:t xml:space="preserve">Input: </w:t>
      </w:r>
    </w:p>
    <w:p w14:paraId="3CFD740A" w14:textId="77777777" w:rsidR="00E95619" w:rsidRPr="00A3153B" w:rsidRDefault="00E95619" w:rsidP="00F13563">
      <w:pPr>
        <w:pStyle w:val="bat"/>
      </w:pPr>
      <w:r w:rsidRPr="00A3153B">
        <w:lastRenderedPageBreak/>
        <w:tab/>
        <w:t xml:space="preserve">- c:\temp\test1b.cdoc </w:t>
      </w:r>
      <w:r w:rsidRPr="00A3153B">
        <w:tab/>
        <w:t>– the encrypted file to be read</w:t>
      </w:r>
    </w:p>
    <w:p w14:paraId="62598483" w14:textId="77777777" w:rsidR="00F13563" w:rsidRPr="00A3153B" w:rsidRDefault="00E95619" w:rsidP="00F13563">
      <w:pPr>
        <w:pStyle w:val="bat"/>
      </w:pPr>
      <w:r w:rsidRPr="00A3153B">
        <w:tab/>
      </w:r>
    </w:p>
    <w:p w14:paraId="1F3D9079" w14:textId="77777777" w:rsidR="00E95619" w:rsidRPr="00A3153B" w:rsidRDefault="00E95619" w:rsidP="00F13563">
      <w:pPr>
        <w:pStyle w:val="bat"/>
      </w:pPr>
      <w:r w:rsidRPr="00A3153B">
        <w:t>Returns:</w:t>
      </w:r>
    </w:p>
    <w:p w14:paraId="17DC479A" w14:textId="77777777" w:rsidR="00E95619" w:rsidRPr="00A3153B" w:rsidRDefault="00E95619" w:rsidP="00F13563">
      <w:pPr>
        <w:pStyle w:val="bat"/>
      </w:pPr>
      <w:r w:rsidRPr="00A3153B">
        <w:tab/>
      </w:r>
      <w:r w:rsidRPr="00A3153B">
        <w:rPr>
          <w:b/>
        </w:rPr>
        <w:t>Encrypted document</w:t>
      </w:r>
      <w:r w:rsidRPr="00A3153B">
        <w:t>:</w:t>
      </w:r>
    </w:p>
    <w:p w14:paraId="78B3AA05" w14:textId="77777777" w:rsidR="00E95619" w:rsidRPr="00A3153B" w:rsidRDefault="00E95619" w:rsidP="00F13563">
      <w:pPr>
        <w:pStyle w:val="bat"/>
      </w:pPr>
      <w:r w:rsidRPr="00A3153B">
        <w:tab/>
      </w:r>
      <w:r w:rsidRPr="00A3153B">
        <w:rPr>
          <w:b/>
        </w:rPr>
        <w:t>EncryptedData type</w:t>
      </w:r>
      <w:r w:rsidRPr="00A3153B">
        <w:t>: http://www.isi.edu/innoes/iana/assignments/media-</w:t>
      </w:r>
      <w:r w:rsidRPr="00A3153B">
        <w:tab/>
        <w:t>types/application/zip mime: http://www.isi.edu/in-</w:t>
      </w:r>
      <w:r w:rsidRPr="00A3153B">
        <w:tab/>
        <w:t xml:space="preserve">noes/iana/assignments/media-types/application/zip </w:t>
      </w:r>
    </w:p>
    <w:p w14:paraId="1F8E822C" w14:textId="77777777" w:rsidR="00E95619" w:rsidRPr="00A3153B" w:rsidRDefault="00E95619" w:rsidP="00F13563">
      <w:pPr>
        <w:pStyle w:val="bat"/>
      </w:pPr>
      <w:r w:rsidRPr="00A3153B">
        <w:tab/>
      </w:r>
      <w:r w:rsidRPr="00A3153B">
        <w:rPr>
          <w:b/>
        </w:rPr>
        <w:t>algorithm</w:t>
      </w:r>
      <w:r w:rsidRPr="00A3153B">
        <w:t>: http://www.w3.org/2001/04/xmlenc#aes128-cbc</w:t>
      </w:r>
    </w:p>
    <w:p w14:paraId="39248B4E" w14:textId="77777777" w:rsidR="00E95619" w:rsidRPr="00A3153B" w:rsidRDefault="00E95619" w:rsidP="00F13563">
      <w:pPr>
        <w:pStyle w:val="bat"/>
      </w:pPr>
      <w:r w:rsidRPr="00A3153B">
        <w:t xml:space="preserve">        </w:t>
      </w:r>
      <w:r w:rsidRPr="00A3153B">
        <w:rPr>
          <w:b/>
        </w:rPr>
        <w:t>FORMAT</w:t>
      </w:r>
      <w:r w:rsidRPr="00A3153B">
        <w:t>: ENCDOC-XML VER: 1.0</w:t>
      </w:r>
    </w:p>
    <w:p w14:paraId="4A010774" w14:textId="77777777" w:rsidR="00E95619" w:rsidRPr="00A3153B" w:rsidRDefault="00E95619" w:rsidP="00F13563">
      <w:pPr>
        <w:pStyle w:val="bat"/>
      </w:pPr>
      <w:r w:rsidRPr="00A3153B">
        <w:t xml:space="preserve">        </w:t>
      </w:r>
      <w:r w:rsidRPr="00A3153B">
        <w:rPr>
          <w:b/>
        </w:rPr>
        <w:t>LIBRARY</w:t>
      </w:r>
      <w:r w:rsidRPr="00A3153B">
        <w:t>: JDigiDoc VER: 2.7.0.30</w:t>
      </w:r>
    </w:p>
    <w:p w14:paraId="2487B7FF" w14:textId="77777777" w:rsidR="00E95619" w:rsidRPr="00A3153B" w:rsidRDefault="00E95619" w:rsidP="00F13563">
      <w:pPr>
        <w:pStyle w:val="bat"/>
      </w:pPr>
      <w:r w:rsidRPr="00A3153B">
        <w:t xml:space="preserve">        </w:t>
      </w:r>
      <w:r w:rsidRPr="00A3153B">
        <w:rPr>
          <w:b/>
        </w:rPr>
        <w:t>EncryptedKey Id</w:t>
      </w:r>
      <w:r w:rsidRPr="00A3153B">
        <w:t xml:space="preserve">: ID1 </w:t>
      </w:r>
      <w:r w:rsidRPr="00A3153B">
        <w:rPr>
          <w:b/>
        </w:rPr>
        <w:t>Recipient</w:t>
      </w:r>
      <w:r w:rsidRPr="00A3153B">
        <w:t xml:space="preserve">: </w:t>
      </w:r>
      <w:r w:rsidR="005F5CE3" w:rsidRPr="00A3153B">
        <w:t>MÄNNIK</w:t>
      </w:r>
    </w:p>
    <w:p w14:paraId="05AA76B9" w14:textId="77777777" w:rsidR="00E95619" w:rsidRPr="00A3153B" w:rsidRDefault="00E95619" w:rsidP="00F13563">
      <w:pPr>
        <w:pStyle w:val="bat"/>
      </w:pPr>
      <w:r w:rsidRPr="00A3153B">
        <w:t xml:space="preserve">              </w:t>
      </w:r>
      <w:r w:rsidRPr="00A3153B">
        <w:rPr>
          <w:b/>
        </w:rPr>
        <w:t>algorithm</w:t>
      </w:r>
      <w:r w:rsidRPr="00A3153B">
        <w:t>: http://www.w3.org/2001/04/xmlenc#rsa-1_5</w:t>
      </w:r>
    </w:p>
    <w:p w14:paraId="77995CD0" w14:textId="77777777" w:rsidR="00E95619" w:rsidRPr="00A3153B" w:rsidRDefault="00E95619" w:rsidP="00F13563">
      <w:pPr>
        <w:pStyle w:val="bat"/>
      </w:pPr>
      <w:r w:rsidRPr="00A3153B">
        <w:tab/>
        <w:t xml:space="preserve">                </w:t>
      </w:r>
      <w:r w:rsidRPr="00A3153B">
        <w:rPr>
          <w:b/>
        </w:rPr>
        <w:t>CERT</w:t>
      </w:r>
      <w:r w:rsidRPr="00A3153B">
        <w:t>: SERIALNUMBER=41109140240, GIVENNAME=</w:t>
      </w:r>
      <w:r w:rsidR="005F5CE3" w:rsidRPr="00A3153B">
        <w:t>MARI-LIIS</w:t>
      </w:r>
      <w:r w:rsidRPr="00A3153B">
        <w:t xml:space="preserve">, </w:t>
      </w:r>
      <w:r w:rsidRPr="00A3153B">
        <w:tab/>
      </w:r>
      <w:r w:rsidRPr="00A3153B">
        <w:tab/>
      </w:r>
      <w:r w:rsidRPr="00A3153B">
        <w:tab/>
        <w:t>SURNAME=</w:t>
      </w:r>
      <w:r w:rsidR="005F5CE3" w:rsidRPr="00A3153B">
        <w:t>MÄNNIK</w:t>
      </w:r>
      <w:r w:rsidRPr="00A3153B">
        <w:t>, CN="</w:t>
      </w:r>
      <w:r w:rsidR="005F5CE3" w:rsidRPr="00A3153B">
        <w:t xml:space="preserve"> MÄNNIK</w:t>
      </w:r>
      <w:r w:rsidRPr="00A3153B">
        <w:t>,</w:t>
      </w:r>
      <w:r w:rsidR="00583A15" w:rsidRPr="00A3153B">
        <w:t>MARI-LIIS</w:t>
      </w:r>
      <w:r w:rsidRPr="00A3153B">
        <w:t>,411091402</w:t>
      </w:r>
      <w:r w:rsidR="00583A15" w:rsidRPr="00A3153B">
        <w:t xml:space="preserve">40", </w:t>
      </w:r>
      <w:r w:rsidR="00583A15" w:rsidRPr="00A3153B">
        <w:tab/>
      </w:r>
      <w:r w:rsidR="00583A15" w:rsidRPr="00A3153B">
        <w:tab/>
      </w:r>
      <w:r w:rsidR="00583A15" w:rsidRPr="00A3153B">
        <w:tab/>
      </w:r>
      <w:r w:rsidR="00583A15" w:rsidRPr="00A3153B">
        <w:tab/>
        <w:t xml:space="preserve">OU=authentication, </w:t>
      </w:r>
      <w:r w:rsidRPr="00A3153B">
        <w:t>O=ESTEID, C=EE</w:t>
      </w:r>
    </w:p>
    <w:p w14:paraId="518A8DF3" w14:textId="77777777" w:rsidR="00E95619" w:rsidRPr="00A3153B" w:rsidRDefault="00E95619" w:rsidP="00F13563">
      <w:pPr>
        <w:pStyle w:val="bat"/>
        <w:rPr>
          <w:b/>
        </w:rPr>
      </w:pPr>
      <w:r w:rsidRPr="00A3153B">
        <w:t xml:space="preserve">        </w:t>
      </w:r>
      <w:r w:rsidRPr="00A3153B">
        <w:rPr>
          <w:b/>
        </w:rPr>
        <w:t>EncryptionProperties</w:t>
      </w:r>
    </w:p>
    <w:p w14:paraId="4B747CD1" w14:textId="77777777" w:rsidR="00E95619" w:rsidRPr="00A3153B" w:rsidRDefault="00E95619" w:rsidP="00F13563">
      <w:pPr>
        <w:pStyle w:val="bat"/>
      </w:pPr>
      <w:r w:rsidRPr="00A3153B">
        <w:t xml:space="preserve">                EncryptionProperty Name: </w:t>
      </w:r>
      <w:r w:rsidRPr="00A3153B">
        <w:rPr>
          <w:b/>
        </w:rPr>
        <w:t>LibraryVersion</w:t>
      </w:r>
      <w:r w:rsidR="005F5CE3" w:rsidRPr="00A3153B">
        <w:t xml:space="preserve"> --&gt;</w:t>
      </w:r>
      <w:r w:rsidRPr="00A3153B">
        <w:t>JDigiDoc|2.7.0.30</w:t>
      </w:r>
    </w:p>
    <w:p w14:paraId="4EE53A16" w14:textId="77777777" w:rsidR="00E95619" w:rsidRPr="00A3153B" w:rsidRDefault="00E95619" w:rsidP="00F13563">
      <w:pPr>
        <w:pStyle w:val="bat"/>
      </w:pPr>
      <w:r w:rsidRPr="00A3153B">
        <w:t xml:space="preserve">                EncryptionProperty Name: </w:t>
      </w:r>
      <w:r w:rsidRPr="00A3153B">
        <w:rPr>
          <w:b/>
        </w:rPr>
        <w:t>DocumentFormat</w:t>
      </w:r>
      <w:r w:rsidRPr="00A3153B">
        <w:t xml:space="preserve"> --&gt; ENCDOC-XML|1.0</w:t>
      </w:r>
    </w:p>
    <w:p w14:paraId="4AF247DE" w14:textId="77777777" w:rsidR="00E95619" w:rsidRPr="00A3153B" w:rsidRDefault="00E95619" w:rsidP="00F13563">
      <w:pPr>
        <w:pStyle w:val="bat"/>
      </w:pPr>
      <w:r w:rsidRPr="00A3153B">
        <w:t xml:space="preserve">                EncryptionPro</w:t>
      </w:r>
      <w:r w:rsidR="005F5CE3" w:rsidRPr="00A3153B">
        <w:t xml:space="preserve">perty Name: </w:t>
      </w:r>
      <w:r w:rsidR="005F5CE3" w:rsidRPr="00A3153B">
        <w:rPr>
          <w:b/>
        </w:rPr>
        <w:t>Filename</w:t>
      </w:r>
      <w:r w:rsidR="005F5CE3" w:rsidRPr="00A3153B">
        <w:t xml:space="preserve"> --&gt; </w:t>
      </w:r>
      <w:r w:rsidRPr="00A3153B">
        <w:t>c:\temp\test1b.ddoc</w:t>
      </w:r>
    </w:p>
    <w:p w14:paraId="4BBBDC60" w14:textId="77777777" w:rsidR="00E95619" w:rsidRPr="00A3153B" w:rsidRDefault="00E95619" w:rsidP="00F13563">
      <w:pPr>
        <w:pStyle w:val="bat"/>
      </w:pPr>
      <w:r w:rsidRPr="00A3153B">
        <w:t xml:space="preserve">                EncryptionProperty Name: </w:t>
      </w:r>
      <w:r w:rsidRPr="00A3153B">
        <w:rPr>
          <w:b/>
        </w:rPr>
        <w:t>OriginalSize</w:t>
      </w:r>
      <w:r w:rsidRPr="00A3153B">
        <w:t xml:space="preserve"> --&gt; 470</w:t>
      </w:r>
    </w:p>
    <w:p w14:paraId="010228B8" w14:textId="77777777" w:rsidR="00E95619" w:rsidRPr="00A3153B" w:rsidRDefault="00E95619" w:rsidP="00E95619"/>
    <w:p w14:paraId="4AE0C627" w14:textId="77777777" w:rsidR="00E95619" w:rsidRPr="00506C5B" w:rsidRDefault="00E95619" w:rsidP="00CE7C76">
      <w:pPr>
        <w:pStyle w:val="Heading3"/>
      </w:pPr>
      <w:bookmarkStart w:id="348" w:name="_Toc413334771"/>
      <w:r w:rsidRPr="00506C5B">
        <w:t>Encrypting files</w:t>
      </w:r>
      <w:bookmarkEnd w:id="348"/>
    </w:p>
    <w:p w14:paraId="2C1E9F8F" w14:textId="77777777" w:rsidR="00B27EE4" w:rsidRPr="00A3153B" w:rsidRDefault="00B27EE4" w:rsidP="00B27EE4">
      <w:pPr>
        <w:rPr>
          <w:b/>
        </w:rPr>
      </w:pPr>
      <w:r w:rsidRPr="00A3153B">
        <w:rPr>
          <w:b/>
        </w:rPr>
        <w:t>-cdoc-test &lt;input file&gt;</w:t>
      </w:r>
    </w:p>
    <w:p w14:paraId="2DDC0AA4" w14:textId="77777777" w:rsidR="00B27EE4" w:rsidRPr="00A3153B" w:rsidRDefault="00B27EE4" w:rsidP="00B27EE4">
      <w:pPr>
        <w:pStyle w:val="UtilitySyntax"/>
      </w:pPr>
      <w:r w:rsidRPr="00A3153B">
        <w:t>Tests whether the input file is a valid digidoc document or not. It can be used to check the validity of the document before encrypting it.</w:t>
      </w:r>
    </w:p>
    <w:p w14:paraId="6D90F950" w14:textId="77777777" w:rsidR="00B27EE4" w:rsidRPr="00A3153B" w:rsidRDefault="00B27EE4" w:rsidP="00B27EE4">
      <w:pPr>
        <w:pStyle w:val="UtilitySyntax"/>
      </w:pPr>
      <w:r w:rsidRPr="00A3153B">
        <w:rPr>
          <w:b/>
        </w:rPr>
        <w:t xml:space="preserve">Input file </w:t>
      </w:r>
      <w:r w:rsidRPr="00A3153B">
        <w:t>(required) specifies the original data file to be encrypted.</w:t>
      </w:r>
    </w:p>
    <w:p w14:paraId="6DB953B1" w14:textId="77777777" w:rsidR="00B27EE4" w:rsidRPr="00A3153B" w:rsidRDefault="00B27EE4" w:rsidP="00B27EE4">
      <w:pPr>
        <w:pStyle w:val="UtilitySyntax"/>
      </w:pPr>
      <w:r w:rsidRPr="00A3153B">
        <w:t>Returns:</w:t>
      </w:r>
    </w:p>
    <w:p w14:paraId="79CCA136" w14:textId="77777777" w:rsidR="00B27EE4" w:rsidRPr="00A3153B" w:rsidRDefault="00B27EE4" w:rsidP="00D36317">
      <w:pPr>
        <w:pStyle w:val="UtilitySyntax"/>
        <w:numPr>
          <w:ilvl w:val="0"/>
          <w:numId w:val="30"/>
        </w:numPr>
      </w:pPr>
      <w:r w:rsidRPr="00A3153B">
        <w:rPr>
          <w:b/>
        </w:rPr>
        <w:t>Good ddoc</w:t>
      </w:r>
      <w:r w:rsidRPr="00A3153B">
        <w:t>: &lt;file name&gt; -  if the file is in valid DIGIDOC-XML format</w:t>
      </w:r>
    </w:p>
    <w:p w14:paraId="3A5194D2" w14:textId="77777777" w:rsidR="00B27EE4" w:rsidRPr="00A3153B" w:rsidRDefault="00B27EE4" w:rsidP="00D36317">
      <w:pPr>
        <w:pStyle w:val="UtilitySyntax"/>
        <w:numPr>
          <w:ilvl w:val="0"/>
          <w:numId w:val="30"/>
        </w:numPr>
      </w:pPr>
      <w:r w:rsidRPr="00A3153B">
        <w:rPr>
          <w:b/>
        </w:rPr>
        <w:t>Invalid ddoc</w:t>
      </w:r>
      <w:r w:rsidRPr="00A3153B">
        <w:t>: &lt;file name&gt; - bad file begin – if the file does not start with ’&lt;?xml&gt;’ and ’&lt;SignedDoc&gt;’ tags</w:t>
      </w:r>
    </w:p>
    <w:p w14:paraId="66C70E09" w14:textId="77777777" w:rsidR="00B27EE4" w:rsidRPr="00A3153B" w:rsidRDefault="00B27EE4" w:rsidP="00D36317">
      <w:pPr>
        <w:pStyle w:val="UtilitySyntax"/>
        <w:numPr>
          <w:ilvl w:val="0"/>
          <w:numId w:val="30"/>
        </w:numPr>
      </w:pPr>
      <w:r w:rsidRPr="00A3153B">
        <w:rPr>
          <w:b/>
        </w:rPr>
        <w:t>Invalid ddoc</w:t>
      </w:r>
      <w:r w:rsidRPr="00A3153B">
        <w:t>: &lt;file name&gt; - bad file end – if the file does not end with ’&lt;/SignedDoc&gt;’ tag</w:t>
      </w:r>
    </w:p>
    <w:p w14:paraId="7D724FA0" w14:textId="77777777" w:rsidR="00B27EE4" w:rsidRPr="00A3153B" w:rsidRDefault="00B27EE4" w:rsidP="00B27EE4">
      <w:pPr>
        <w:pStyle w:val="UtilitySyntax"/>
        <w:ind w:left="1287"/>
      </w:pPr>
    </w:p>
    <w:p w14:paraId="25659D98" w14:textId="77777777" w:rsidR="00C772E0" w:rsidRPr="00A3153B" w:rsidRDefault="00BE2749" w:rsidP="00BE2749">
      <w:r w:rsidRPr="00A3153B">
        <w:rPr>
          <w:b/>
        </w:rPr>
        <w:t>-cdoc-recipient &lt;certificate-file&gt; [recipient] [KeyName] [CarriedKeyName]</w:t>
      </w:r>
      <w:r w:rsidR="00C772E0" w:rsidRPr="00A3153B">
        <w:t xml:space="preserve"> </w:t>
      </w:r>
    </w:p>
    <w:p w14:paraId="465B9C6C" w14:textId="77777777" w:rsidR="00AA6656" w:rsidRPr="00A3153B" w:rsidRDefault="00C772E0" w:rsidP="00AA6656">
      <w:pPr>
        <w:pStyle w:val="UtilitySyntax"/>
      </w:pPr>
      <w:r w:rsidRPr="00A3153B">
        <w:t>A</w:t>
      </w:r>
      <w:r w:rsidR="00BE2749" w:rsidRPr="00A3153B">
        <w:t>dds a new recipient certificate and other metadata to an encrypted document.</w:t>
      </w:r>
      <w:r w:rsidR="00E95619" w:rsidRPr="00A3153B">
        <w:t xml:space="preserve"> </w:t>
      </w:r>
      <w:r w:rsidR="00E95619" w:rsidRPr="00A3153B">
        <w:rPr>
          <w:b/>
        </w:rPr>
        <w:t>Certificate file</w:t>
      </w:r>
      <w:r w:rsidR="00E95619" w:rsidRPr="00A3153B">
        <w:t xml:space="preserve"> </w:t>
      </w:r>
      <w:r w:rsidR="00CB0FFE" w:rsidRPr="00A3153B">
        <w:t xml:space="preserve">(required) </w:t>
      </w:r>
      <w:r w:rsidR="00E95619" w:rsidRPr="00A3153B">
        <w:t xml:space="preserve">specifies the file from which the public key component is fetched for encrypting </w:t>
      </w:r>
      <w:r w:rsidR="00CB0FFE" w:rsidRPr="00A3153B">
        <w:t>the data. The decryption can be performed only by using private key corresponding to that certificate.</w:t>
      </w:r>
    </w:p>
    <w:p w14:paraId="438CAAA9" w14:textId="77777777" w:rsidR="00CB0FFE" w:rsidRPr="00A3153B" w:rsidRDefault="00E82AA4" w:rsidP="00AA6656">
      <w:pPr>
        <w:pStyle w:val="UtilitySyntax"/>
      </w:pPr>
      <w:r w:rsidRPr="00A3153B">
        <w:rPr>
          <w:b/>
        </w:rPr>
        <w:t>Note</w:t>
      </w:r>
      <w:r w:rsidRPr="00A3153B">
        <w:t xml:space="preserve">: encryption should be done for the authentication certificates on all the recipient’s valid identity tokens (e.g. the national ID-card and Digi-ID card used in Estonia), except of the Mobile-ID certificates.  </w:t>
      </w:r>
      <w:r w:rsidR="0084495F" w:rsidRPr="00A3153B">
        <w:t>The input c</w:t>
      </w:r>
      <w:r w:rsidR="00CB0FFE" w:rsidRPr="00A3153B">
        <w:t>ertificat</w:t>
      </w:r>
      <w:r w:rsidR="0017328A" w:rsidRPr="00A3153B">
        <w:t>e files</w:t>
      </w:r>
      <w:r w:rsidR="00CB0FFE" w:rsidRPr="00A3153B">
        <w:t xml:space="preserve"> for encryption </w:t>
      </w:r>
      <w:r w:rsidR="0084495F" w:rsidRPr="00A3153B">
        <w:t>must come from the file system (DER and PEM encoding</w:t>
      </w:r>
      <w:r w:rsidR="0017328A" w:rsidRPr="00A3153B">
        <w:t>s</w:t>
      </w:r>
      <w:r w:rsidR="0084495F" w:rsidRPr="00A3153B">
        <w:t xml:space="preserve"> are supported). </w:t>
      </w:r>
      <w:r w:rsidR="00AA6656" w:rsidRPr="00A3153B">
        <w:t>Possible sources where t</w:t>
      </w:r>
      <w:r w:rsidR="0084495F" w:rsidRPr="00A3153B">
        <w:t xml:space="preserve">he certificate files </w:t>
      </w:r>
      <w:r w:rsidR="0017328A" w:rsidRPr="00A3153B">
        <w:t>can</w:t>
      </w:r>
      <w:r w:rsidR="00CB0FFE" w:rsidRPr="00A3153B">
        <w:t xml:space="preserve"> be </w:t>
      </w:r>
      <w:r w:rsidR="0084495F" w:rsidRPr="00A3153B">
        <w:t>obtained</w:t>
      </w:r>
      <w:r w:rsidR="00CB0FFE" w:rsidRPr="00A3153B">
        <w:t xml:space="preserve"> from</w:t>
      </w:r>
      <w:r w:rsidR="0084495F" w:rsidRPr="00A3153B">
        <w:t xml:space="preserve"> </w:t>
      </w:r>
      <w:r w:rsidR="00AA6656" w:rsidRPr="00A3153B">
        <w:t>include</w:t>
      </w:r>
      <w:r w:rsidR="00CB0FFE" w:rsidRPr="00A3153B">
        <w:t>:</w:t>
      </w:r>
    </w:p>
    <w:p w14:paraId="067BDD8E" w14:textId="77777777" w:rsidR="00CB0FFE" w:rsidRPr="00A3153B" w:rsidRDefault="00CB0FFE" w:rsidP="00D36317">
      <w:pPr>
        <w:pStyle w:val="UtilitySyntax"/>
        <w:numPr>
          <w:ilvl w:val="0"/>
          <w:numId w:val="54"/>
        </w:numPr>
      </w:pPr>
      <w:r w:rsidRPr="00A3153B">
        <w:t>Windows Certificate Store (“Other Persons”)</w:t>
      </w:r>
    </w:p>
    <w:p w14:paraId="58EF40FD" w14:textId="77777777" w:rsidR="00CB0FFE" w:rsidRPr="00A3153B" w:rsidRDefault="00CB0FFE" w:rsidP="00D36317">
      <w:pPr>
        <w:pStyle w:val="UtilitySyntax"/>
        <w:numPr>
          <w:ilvl w:val="0"/>
          <w:numId w:val="54"/>
        </w:numPr>
      </w:pPr>
      <w:r w:rsidRPr="00A3153B">
        <w:t>LDAP directories</w:t>
      </w:r>
    </w:p>
    <w:p w14:paraId="6D9D10C9" w14:textId="77777777" w:rsidR="00CB0FFE" w:rsidRPr="00A3153B" w:rsidRDefault="00CB0FFE" w:rsidP="00D36317">
      <w:pPr>
        <w:pStyle w:val="UtilitySyntax"/>
        <w:numPr>
          <w:ilvl w:val="0"/>
          <w:numId w:val="54"/>
        </w:numPr>
      </w:pPr>
      <w:r w:rsidRPr="00A3153B">
        <w:lastRenderedPageBreak/>
        <w:t>ID-card in smart-card reader</w:t>
      </w:r>
    </w:p>
    <w:p w14:paraId="3D99D7EB" w14:textId="77777777" w:rsidR="00BE2749" w:rsidRPr="00A3153B" w:rsidRDefault="00CB0FFE" w:rsidP="00E95619">
      <w:pPr>
        <w:pStyle w:val="UtilitySyntax"/>
      </w:pPr>
      <w:r w:rsidRPr="00A3153B">
        <w:t xml:space="preserve">For </w:t>
      </w:r>
      <w:r w:rsidR="0017328A" w:rsidRPr="00A3153B">
        <w:t xml:space="preserve">example the certificate files for </w:t>
      </w:r>
      <w:r w:rsidRPr="00A3153B">
        <w:t xml:space="preserve">Estonian ID card </w:t>
      </w:r>
      <w:r w:rsidR="0017328A" w:rsidRPr="00A3153B">
        <w:t>owners’</w:t>
      </w:r>
      <w:r w:rsidRPr="00A3153B">
        <w:t xml:space="preserve"> can be retrieved from a LDAP directory at ldap://ldap.sk.ee. The query can be made in following format through the web browser (IE): ldap://ldap.sk.ee:389/c=EE??sub?(serialNumber= </w:t>
      </w:r>
      <w:r w:rsidR="0017328A" w:rsidRPr="00A3153B">
        <w:t>xxxxxxxxxxx</w:t>
      </w:r>
      <w:r w:rsidRPr="00A3153B">
        <w:t>) where serial Number is the recipient’</w:t>
      </w:r>
      <w:r w:rsidR="0017328A" w:rsidRPr="00A3153B">
        <w:t>s personal identification number, e,g.38307240240)</w:t>
      </w:r>
    </w:p>
    <w:p w14:paraId="51FD3799" w14:textId="77777777" w:rsidR="00CB0FFE" w:rsidRPr="00A3153B" w:rsidRDefault="00CB0FFE" w:rsidP="00E95619">
      <w:pPr>
        <w:pStyle w:val="UtilitySyntax"/>
      </w:pPr>
      <w:r w:rsidRPr="00A3153B">
        <w:t>Other parameters include:</w:t>
      </w:r>
    </w:p>
    <w:tbl>
      <w:tblPr>
        <w:tblStyle w:val="Param"/>
        <w:tblW w:w="0" w:type="auto"/>
        <w:tblInd w:w="675" w:type="dxa"/>
        <w:shd w:val="clear" w:color="auto" w:fill="FFFFFF" w:themeFill="background1"/>
        <w:tblLayout w:type="fixed"/>
        <w:tblLook w:val="04A0" w:firstRow="1" w:lastRow="0" w:firstColumn="1" w:lastColumn="0" w:noHBand="0" w:noVBand="1"/>
      </w:tblPr>
      <w:tblGrid>
        <w:gridCol w:w="1701"/>
        <w:gridCol w:w="5954"/>
      </w:tblGrid>
      <w:tr w:rsidR="00CB0FFE" w:rsidRPr="00FC5733" w14:paraId="43E5D6A3" w14:textId="77777777" w:rsidTr="00FE3605">
        <w:trPr>
          <w:cnfStyle w:val="100000000000" w:firstRow="1" w:lastRow="0" w:firstColumn="0" w:lastColumn="0" w:oddVBand="0" w:evenVBand="0" w:oddHBand="0" w:evenHBand="0" w:firstRowFirstColumn="0" w:firstRowLastColumn="0" w:lastRowFirstColumn="0" w:lastRowLastColumn="0"/>
          <w:trHeight w:val="3384"/>
        </w:trPr>
        <w:tc>
          <w:tcPr>
            <w:tcW w:w="1701" w:type="dxa"/>
            <w:tcBorders>
              <w:top w:val="nil"/>
              <w:bottom w:val="single" w:sz="4" w:space="0" w:color="auto"/>
            </w:tcBorders>
            <w:shd w:val="clear" w:color="auto" w:fill="auto"/>
          </w:tcPr>
          <w:p w14:paraId="7A4AD1A1" w14:textId="77777777" w:rsidR="00CB0FFE" w:rsidRPr="00A3153B" w:rsidRDefault="00CB0FFE" w:rsidP="00AD241C">
            <w:r w:rsidRPr="00A3153B">
              <w:t>recipient</w:t>
            </w:r>
          </w:p>
        </w:tc>
        <w:tc>
          <w:tcPr>
            <w:tcW w:w="5954" w:type="dxa"/>
            <w:tcBorders>
              <w:top w:val="nil"/>
              <w:bottom w:val="single" w:sz="4" w:space="0" w:color="auto"/>
            </w:tcBorders>
            <w:shd w:val="clear" w:color="auto" w:fill="auto"/>
          </w:tcPr>
          <w:p w14:paraId="235900A8" w14:textId="77777777" w:rsidR="00E1672B" w:rsidRPr="00A3153B" w:rsidRDefault="00CB0FFE" w:rsidP="00AA6656">
            <w:r w:rsidRPr="00A3153B">
              <w:t>If left unspecified, then the program assigns a unique value to this attribute’s value</w:t>
            </w:r>
            <w:r w:rsidR="00E1672B" w:rsidRPr="00A3153B">
              <w:t xml:space="preserve">. </w:t>
            </w:r>
          </w:p>
          <w:p w14:paraId="287AE78D" w14:textId="77777777" w:rsidR="00E1672B" w:rsidRPr="00A3153B" w:rsidRDefault="00E1672B" w:rsidP="00AA6656">
            <w:r w:rsidRPr="00A3153B">
              <w:t>This is later used as a command line option to identify the recipient whose key and smart card is used to decrypt the data.</w:t>
            </w:r>
            <w:r w:rsidR="00CB0FFE" w:rsidRPr="00A3153B">
              <w:t xml:space="preserve"> </w:t>
            </w:r>
          </w:p>
          <w:p w14:paraId="0E11E0BF" w14:textId="77777777" w:rsidR="00E1672B" w:rsidRPr="00A3153B" w:rsidRDefault="00E1672B" w:rsidP="00E1672B">
            <w:pPr>
              <w:rPr>
                <w:b/>
              </w:rPr>
            </w:pPr>
            <w:r w:rsidRPr="00A3153B">
              <w:rPr>
                <w:b/>
              </w:rPr>
              <w:t xml:space="preserve">Note: </w:t>
            </w:r>
          </w:p>
          <w:p w14:paraId="5EE7AEAA" w14:textId="77777777" w:rsidR="00C15570" w:rsidRPr="00A3153B" w:rsidRDefault="00E1672B" w:rsidP="00E1672B">
            <w:r w:rsidRPr="00A3153B">
              <w:t xml:space="preserve">Although this parameter is optional, it is recommended to </w:t>
            </w:r>
            <w:r w:rsidR="00C17773" w:rsidRPr="00A3153B">
              <w:t>pass on</w:t>
            </w:r>
            <w:r w:rsidRPr="00A3153B">
              <w:t xml:space="preserve"> the </w:t>
            </w:r>
            <w:r w:rsidR="00C15570" w:rsidRPr="00A3153B">
              <w:t>entire</w:t>
            </w:r>
            <w:r w:rsidRPr="00A3153B">
              <w:t xml:space="preserve"> CN value from the recipient’s certificate as the recipient identifier here, especially when dealing with multiple recipients or using the –cdoc-decrypt-stream later on for decryption</w:t>
            </w:r>
            <w:r w:rsidR="00C15570" w:rsidRPr="00A3153B">
              <w:t>.</w:t>
            </w:r>
          </w:p>
          <w:p w14:paraId="7924A132" w14:textId="77777777" w:rsidR="00E1672B" w:rsidRPr="00A3153B" w:rsidRDefault="00C15570" w:rsidP="00E1672B">
            <w:r w:rsidRPr="00A3153B">
              <w:t>For example  if CN = MÄNNIK,MARI-LIIS,41110212444, then recipient = MÄNNIK,MARI-LIIS,41110212444</w:t>
            </w:r>
          </w:p>
          <w:p w14:paraId="0D48FB85" w14:textId="77777777" w:rsidR="00CB0FFE" w:rsidRPr="00A3153B" w:rsidRDefault="00C17773" w:rsidP="00AA6656">
            <w:r w:rsidRPr="00A3153B">
              <w:t>Otherwise, i</w:t>
            </w:r>
            <w:r w:rsidR="00E1672B" w:rsidRPr="00A3153B">
              <w:t>f left unspecified, then only the first part of the recipient’s certificate’s CN value is used</w:t>
            </w:r>
            <w:r w:rsidR="00AA6656" w:rsidRPr="00A3153B">
              <w:t xml:space="preserve"> </w:t>
            </w:r>
            <w:r w:rsidRPr="00A3153B">
              <w:t>(</w:t>
            </w:r>
            <w:r w:rsidR="00AA6656" w:rsidRPr="00A3153B">
              <w:t>e.g. if CN = MÄNNIK,MARI-LIIS,4111021244</w:t>
            </w:r>
            <w:r w:rsidR="0017328A" w:rsidRPr="00A3153B">
              <w:t>4</w:t>
            </w:r>
            <w:r w:rsidR="00AA6656" w:rsidRPr="00A3153B">
              <w:t>, then recipient = MÄNNIK</w:t>
            </w:r>
            <w:r w:rsidR="00CB0FFE" w:rsidRPr="00A3153B">
              <w:t xml:space="preserve">). </w:t>
            </w:r>
          </w:p>
        </w:tc>
      </w:tr>
      <w:tr w:rsidR="00CB0FFE" w:rsidRPr="00FC5733" w14:paraId="515A5761" w14:textId="77777777" w:rsidTr="0050620F">
        <w:tc>
          <w:tcPr>
            <w:tcW w:w="1701" w:type="dxa"/>
            <w:tcBorders>
              <w:top w:val="single" w:sz="4" w:space="0" w:color="auto"/>
            </w:tcBorders>
          </w:tcPr>
          <w:p w14:paraId="63680354" w14:textId="77777777" w:rsidR="00CB0FFE" w:rsidRPr="00A3153B" w:rsidRDefault="00CB0FFE" w:rsidP="00AD241C">
            <w:r w:rsidRPr="00A3153B">
              <w:t>KeyName</w:t>
            </w:r>
          </w:p>
        </w:tc>
        <w:tc>
          <w:tcPr>
            <w:tcW w:w="5954" w:type="dxa"/>
            <w:tcBorders>
              <w:top w:val="single" w:sz="4" w:space="0" w:color="auto"/>
            </w:tcBorders>
          </w:tcPr>
          <w:p w14:paraId="28549EBC" w14:textId="77777777" w:rsidR="00CB0FFE" w:rsidRPr="00A3153B" w:rsidRDefault="00CB0FFE" w:rsidP="00BC32FF">
            <w:r w:rsidRPr="00A3153B">
              <w:t>subelement  &lt;KeyName&gt; can be added to better identify the key object. Optional, but can be used to search for the right recipient’s key or display its data in an application</w:t>
            </w:r>
            <w:r w:rsidR="00AA6656" w:rsidRPr="00A3153B">
              <w:t>.</w:t>
            </w:r>
          </w:p>
        </w:tc>
      </w:tr>
      <w:tr w:rsidR="00CB0FFE" w:rsidRPr="00FC5733" w14:paraId="44B2E81E" w14:textId="77777777" w:rsidTr="0050620F">
        <w:tc>
          <w:tcPr>
            <w:tcW w:w="1701" w:type="dxa"/>
          </w:tcPr>
          <w:p w14:paraId="11D71037" w14:textId="77777777" w:rsidR="00CB0FFE" w:rsidRPr="00A3153B" w:rsidRDefault="00CB0FFE" w:rsidP="00AD241C">
            <w:r w:rsidRPr="00A3153B">
              <w:t>CarriedKeyName</w:t>
            </w:r>
          </w:p>
        </w:tc>
        <w:tc>
          <w:tcPr>
            <w:tcW w:w="5954" w:type="dxa"/>
          </w:tcPr>
          <w:p w14:paraId="0295B7A5" w14:textId="77777777" w:rsidR="00CB0FFE" w:rsidRPr="00A3153B" w:rsidRDefault="00CB0FFE" w:rsidP="00BC32FF">
            <w:r w:rsidRPr="00A3153B">
              <w:t>subelement &lt;CarriedKeyName&gt; can be added to better identify the key object. Optional, but can be used to search for the right recipient’s key or display its data in an application</w:t>
            </w:r>
            <w:r w:rsidR="00AA6656" w:rsidRPr="00A3153B">
              <w:t>.</w:t>
            </w:r>
            <w:r w:rsidRPr="00A3153B">
              <w:t xml:space="preserve"> </w:t>
            </w:r>
          </w:p>
        </w:tc>
      </w:tr>
    </w:tbl>
    <w:p w14:paraId="1E7FA311" w14:textId="77777777" w:rsidR="00544B2D" w:rsidRPr="00A3153B" w:rsidRDefault="00544B2D" w:rsidP="00BE2749"/>
    <w:p w14:paraId="219F7754" w14:textId="77777777" w:rsidR="00C772E0" w:rsidRPr="00A3153B" w:rsidRDefault="00BE2749" w:rsidP="00BE2749">
      <w:pPr>
        <w:rPr>
          <w:b/>
        </w:rPr>
      </w:pPr>
      <w:r w:rsidRPr="00A3153B">
        <w:rPr>
          <w:b/>
        </w:rPr>
        <w:t>-cdoc-encrypt-sk &lt;input-file&gt; &lt;output-file&gt;</w:t>
      </w:r>
      <w:r w:rsidR="000B22B4" w:rsidRPr="00A3153B">
        <w:rPr>
          <w:b/>
        </w:rPr>
        <w:t xml:space="preserve"> </w:t>
      </w:r>
    </w:p>
    <w:p w14:paraId="7DB1952C" w14:textId="77777777" w:rsidR="00AA6656" w:rsidRPr="00A3153B" w:rsidRDefault="00CB0FFE" w:rsidP="0050620F">
      <w:pPr>
        <w:pStyle w:val="UtilitySyntax"/>
        <w:rPr>
          <w:b/>
        </w:rPr>
      </w:pPr>
      <w:r w:rsidRPr="00A3153B">
        <w:t xml:space="preserve">Encrypts the data from the given input file and writes the completed encrypted document in a file. </w:t>
      </w:r>
      <w:r w:rsidR="00AA6656" w:rsidRPr="00A3153B">
        <w:rPr>
          <w:b/>
        </w:rPr>
        <w:t xml:space="preserve">Recommended for </w:t>
      </w:r>
      <w:r w:rsidR="00B27EE4" w:rsidRPr="00A3153B">
        <w:rPr>
          <w:b/>
        </w:rPr>
        <w:t xml:space="preserve">providing </w:t>
      </w:r>
      <w:r w:rsidR="00AA6656" w:rsidRPr="00A3153B">
        <w:rPr>
          <w:b/>
        </w:rPr>
        <w:t xml:space="preserve">cross-usability with other DigiDoc software components. </w:t>
      </w:r>
    </w:p>
    <w:p w14:paraId="20B4BA03" w14:textId="77777777" w:rsidR="00976723" w:rsidRPr="00A3153B" w:rsidRDefault="00AA6656" w:rsidP="0050620F">
      <w:pPr>
        <w:pStyle w:val="UtilitySyntax"/>
      </w:pPr>
      <w:r w:rsidRPr="00A3153B">
        <w:t>This command places the data file to be encrypted in a new DigiDoc container.</w:t>
      </w:r>
      <w:r w:rsidR="00CB0FFE" w:rsidRPr="00A3153B">
        <w:t xml:space="preserve"> </w:t>
      </w:r>
      <w:r w:rsidR="00B27EE4" w:rsidRPr="00A3153B">
        <w:t>Therefore h</w:t>
      </w:r>
      <w:r w:rsidRPr="00A3153B">
        <w:t>andling</w:t>
      </w:r>
      <w:r w:rsidR="009957C2" w:rsidRPr="00A3153B">
        <w:t xml:space="preserve"> </w:t>
      </w:r>
      <w:r w:rsidRPr="00A3153B">
        <w:t xml:space="preserve">such </w:t>
      </w:r>
      <w:r w:rsidR="00C772E0" w:rsidRPr="00A3153B">
        <w:t>encrypted document</w:t>
      </w:r>
      <w:r w:rsidR="009957C2" w:rsidRPr="00A3153B">
        <w:t>s</w:t>
      </w:r>
      <w:r w:rsidR="00C772E0" w:rsidRPr="00A3153B">
        <w:t xml:space="preserve"> </w:t>
      </w:r>
      <w:r w:rsidRPr="00A3153B">
        <w:t xml:space="preserve">later </w:t>
      </w:r>
      <w:r w:rsidR="00976723" w:rsidRPr="00A3153B">
        <w:t>with other DigiDoc application</w:t>
      </w:r>
      <w:r w:rsidR="00CB0FFE" w:rsidRPr="00A3153B">
        <w:t xml:space="preserve">s is </w:t>
      </w:r>
      <w:r w:rsidRPr="00A3153B">
        <w:t xml:space="preserve">fully </w:t>
      </w:r>
      <w:r w:rsidR="00CB0FFE" w:rsidRPr="00A3153B">
        <w:t>supported</w:t>
      </w:r>
      <w:r w:rsidR="00CC6A4B" w:rsidRPr="00A3153B">
        <w:t xml:space="preserve"> </w:t>
      </w:r>
      <w:r w:rsidR="00672F27" w:rsidRPr="00A3153B">
        <w:t xml:space="preserve">(e.g. </w:t>
      </w:r>
      <w:r w:rsidR="00C01809" w:rsidRPr="00A3153B">
        <w:t>DigiDoc</w:t>
      </w:r>
      <w:r w:rsidR="00C772E0" w:rsidRPr="00A3153B">
        <w:t>3</w:t>
      </w:r>
      <w:r w:rsidR="00C01809" w:rsidRPr="00A3153B">
        <w:t xml:space="preserve"> </w:t>
      </w:r>
      <w:r w:rsidR="00672F27" w:rsidRPr="00A3153B">
        <w:t>client)</w:t>
      </w:r>
      <w:r w:rsidRPr="00A3153B">
        <w:t>.</w:t>
      </w:r>
    </w:p>
    <w:p w14:paraId="5050D6D6" w14:textId="77777777" w:rsidR="00A9762A" w:rsidRPr="00A3153B" w:rsidRDefault="0050620F" w:rsidP="0050620F">
      <w:pPr>
        <w:pStyle w:val="UtilitySyntax"/>
      </w:pPr>
      <w:r w:rsidRPr="00A3153B">
        <w:rPr>
          <w:b/>
        </w:rPr>
        <w:t xml:space="preserve">Input file </w:t>
      </w:r>
      <w:r w:rsidRPr="00A3153B">
        <w:t xml:space="preserve">(required) specifies the original data file to be encrypted. </w:t>
      </w:r>
    </w:p>
    <w:p w14:paraId="484EB01A" w14:textId="77777777" w:rsidR="00C772E0" w:rsidRPr="00A3153B" w:rsidRDefault="0050620F" w:rsidP="0050620F">
      <w:pPr>
        <w:pStyle w:val="UtilitySyntax"/>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0DC69F8E" w14:textId="77777777" w:rsidR="00B27EE4" w:rsidRPr="00A3153B" w:rsidRDefault="00B27EE4" w:rsidP="00B27EE4">
      <w:pPr>
        <w:pStyle w:val="UtilitySyntax"/>
      </w:pPr>
      <w:r w:rsidRPr="00A3153B">
        <w:rPr>
          <w:b/>
        </w:rPr>
        <w:t>Note:</w:t>
      </w:r>
      <w:r w:rsidRPr="00A3153B">
        <w:t xml:space="preserve"> There are also alternative encryption commands which are however </w:t>
      </w:r>
      <w:r w:rsidRPr="00A3153B">
        <w:rPr>
          <w:b/>
        </w:rPr>
        <w:t>not recommended for providing cross-usability with other DigiDoc software components</w:t>
      </w:r>
      <w:r w:rsidRPr="00A3153B">
        <w:t>:</w:t>
      </w:r>
    </w:p>
    <w:p w14:paraId="17E3B05A" w14:textId="77777777" w:rsidR="00AA6656" w:rsidRPr="00A3153B" w:rsidRDefault="00AA6656" w:rsidP="00B27EE4">
      <w:pPr>
        <w:pStyle w:val="UtilitySyntax"/>
        <w:rPr>
          <w:i/>
        </w:rPr>
      </w:pPr>
      <w:r w:rsidRPr="00A3153B">
        <w:rPr>
          <w:b/>
          <w:i/>
        </w:rPr>
        <w:t>-cdoc-encrypt &lt;input-file&gt; &lt;output-file&gt;</w:t>
      </w:r>
      <w:r w:rsidRPr="00A3153B">
        <w:rPr>
          <w:i/>
        </w:rPr>
        <w:t xml:space="preserve"> </w:t>
      </w:r>
    </w:p>
    <w:p w14:paraId="14F13527" w14:textId="77777777" w:rsidR="00AA6656" w:rsidRPr="00A3153B" w:rsidRDefault="00AA6656" w:rsidP="00B27EE4">
      <w:pPr>
        <w:pStyle w:val="UtilitySyntax"/>
        <w:ind w:left="1134"/>
      </w:pPr>
      <w:r w:rsidRPr="00A3153B">
        <w:t xml:space="preserve">Encrypts the data from the given input file and writes the completed encrypted document in a file. Should be used only </w:t>
      </w:r>
      <w:r w:rsidR="00B27EE4" w:rsidRPr="00A3153B">
        <w:t xml:space="preserve">for encrypting </w:t>
      </w:r>
      <w:r w:rsidRPr="00A3153B">
        <w:rPr>
          <w:b/>
        </w:rPr>
        <w:t>small</w:t>
      </w:r>
      <w:r w:rsidRPr="00A3153B">
        <w:t xml:space="preserve"> documents, </w:t>
      </w:r>
      <w:r w:rsidRPr="00A3153B">
        <w:rPr>
          <w:b/>
        </w:rPr>
        <w:t>already in DIGIDOC-XML format</w:t>
      </w:r>
      <w:r w:rsidR="00B27EE4" w:rsidRPr="00A3153B">
        <w:rPr>
          <w:b/>
        </w:rPr>
        <w:t>.</w:t>
      </w:r>
    </w:p>
    <w:p w14:paraId="0490E573" w14:textId="77777777" w:rsidR="00AA6656" w:rsidRPr="00A3153B" w:rsidRDefault="00AA6656" w:rsidP="00B27EE4">
      <w:pPr>
        <w:pStyle w:val="UtilitySyntax"/>
        <w:ind w:left="1134"/>
      </w:pPr>
      <w:r w:rsidRPr="00A3153B">
        <w:t>If using th</w:t>
      </w:r>
      <w:r w:rsidR="00B27EE4" w:rsidRPr="00A3153B">
        <w:t xml:space="preserve">is command for encrypting documents not </w:t>
      </w:r>
      <w:r w:rsidRPr="00A3153B">
        <w:t>in DIGIDOC-XML format, then the receiver must also use the</w:t>
      </w:r>
      <w:r w:rsidR="00B27EE4" w:rsidRPr="00A3153B">
        <w:t xml:space="preserve"> same</w:t>
      </w:r>
      <w:r w:rsidRPr="00A3153B">
        <w:t xml:space="preserve"> JDigiDoc utility program for </w:t>
      </w:r>
      <w:r w:rsidRPr="00A3153B">
        <w:lastRenderedPageBreak/>
        <w:t xml:space="preserve">opening/decrypting it, </w:t>
      </w:r>
      <w:r w:rsidR="00B27EE4" w:rsidRPr="00A3153B">
        <w:t>as cross-usabilit</w:t>
      </w:r>
      <w:r w:rsidRPr="00A3153B">
        <w:t>y with other DigiDoc applications</w:t>
      </w:r>
      <w:r w:rsidR="00B27EE4" w:rsidRPr="00A3153B">
        <w:t xml:space="preserve"> in this case</w:t>
      </w:r>
      <w:r w:rsidRPr="00A3153B">
        <w:t xml:space="preserve"> is not supported.</w:t>
      </w:r>
    </w:p>
    <w:p w14:paraId="45BF1CCE" w14:textId="77777777" w:rsidR="00A9762A" w:rsidRPr="00A3153B" w:rsidRDefault="00AA6656" w:rsidP="00B27EE4">
      <w:pPr>
        <w:pStyle w:val="UtilitySyntax"/>
        <w:ind w:left="1134"/>
      </w:pPr>
      <w:r w:rsidRPr="00A3153B">
        <w:rPr>
          <w:b/>
        </w:rPr>
        <w:t xml:space="preserve">Input file </w:t>
      </w:r>
      <w:r w:rsidRPr="00A3153B">
        <w:t xml:space="preserve">(required) specifies the original data file to be encrypted. </w:t>
      </w:r>
    </w:p>
    <w:p w14:paraId="4FC0F53C" w14:textId="77777777" w:rsidR="00AA6656" w:rsidRPr="00A3153B" w:rsidRDefault="00AA6656" w:rsidP="00B27EE4">
      <w:pPr>
        <w:pStyle w:val="UtilitySyntax"/>
        <w:ind w:left="1134"/>
        <w:rPr>
          <w:b/>
        </w:rPr>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88CD5F0" w14:textId="77777777" w:rsidR="00C772E0" w:rsidRPr="00A3153B" w:rsidRDefault="00BE2749" w:rsidP="00B27EE4">
      <w:pPr>
        <w:ind w:left="567"/>
        <w:rPr>
          <w:i/>
        </w:rPr>
      </w:pPr>
      <w:r w:rsidRPr="00A3153B">
        <w:rPr>
          <w:b/>
          <w:i/>
        </w:rPr>
        <w:t>-cdoc-encrypt-stream &lt;input-file&gt; &lt;output-file&gt;</w:t>
      </w:r>
      <w:r w:rsidR="00C772E0" w:rsidRPr="00A3153B">
        <w:rPr>
          <w:i/>
        </w:rPr>
        <w:t xml:space="preserve"> </w:t>
      </w:r>
    </w:p>
    <w:p w14:paraId="0DF83B8C" w14:textId="77777777" w:rsidR="0050620F" w:rsidRPr="00A3153B" w:rsidRDefault="00C772E0" w:rsidP="00B27EE4">
      <w:pPr>
        <w:pStyle w:val="UtilitySyntax"/>
        <w:ind w:left="1134"/>
        <w:rPr>
          <w:b/>
        </w:rPr>
      </w:pPr>
      <w:r w:rsidRPr="00A3153B">
        <w:t>E</w:t>
      </w:r>
      <w:r w:rsidR="00BE2749" w:rsidRPr="00A3153B">
        <w:t>ncrypts the input file and writes to output file</w:t>
      </w:r>
      <w:r w:rsidR="0050620F" w:rsidRPr="00A3153B">
        <w:t>.</w:t>
      </w:r>
      <w:r w:rsidR="00976723" w:rsidRPr="00A3153B">
        <w:t xml:space="preserve"> </w:t>
      </w:r>
      <w:r w:rsidR="0050620F" w:rsidRPr="00A3153B">
        <w:t xml:space="preserve">Should be used only </w:t>
      </w:r>
      <w:r w:rsidR="00B27EE4" w:rsidRPr="00A3153B">
        <w:t xml:space="preserve">for encrypting </w:t>
      </w:r>
      <w:r w:rsidR="0050620F" w:rsidRPr="00A3153B">
        <w:rPr>
          <w:b/>
        </w:rPr>
        <w:t>large</w:t>
      </w:r>
      <w:r w:rsidR="0050620F" w:rsidRPr="00A3153B">
        <w:t xml:space="preserve"> documents, </w:t>
      </w:r>
      <w:r w:rsidR="0050620F" w:rsidRPr="00A3153B">
        <w:rPr>
          <w:b/>
        </w:rPr>
        <w:t>already in DIGIDOC-XML format.</w:t>
      </w:r>
      <w:r w:rsidR="004C40CA" w:rsidRPr="00A3153B">
        <w:rPr>
          <w:b/>
        </w:rPr>
        <w:t xml:space="preserve"> </w:t>
      </w:r>
      <w:r w:rsidR="004C40CA" w:rsidRPr="00506C5B">
        <w:t xml:space="preserve">Note that the </w:t>
      </w:r>
      <w:r w:rsidR="004C40CA" w:rsidRPr="00FC5733">
        <w:t>command i</w:t>
      </w:r>
      <w:r w:rsidR="009E62D3" w:rsidRPr="00FC5733">
        <w:t>s</w:t>
      </w:r>
      <w:r w:rsidR="004C40CA" w:rsidRPr="00FC5733">
        <w:t xml:space="preserve"> not currently tested.</w:t>
      </w:r>
    </w:p>
    <w:p w14:paraId="071117CB" w14:textId="77777777" w:rsidR="00A9762A" w:rsidRPr="00A3153B" w:rsidRDefault="0050620F" w:rsidP="00B27EE4">
      <w:pPr>
        <w:pStyle w:val="UtilitySyntax"/>
        <w:ind w:left="1134"/>
      </w:pPr>
      <w:r w:rsidRPr="00A3153B">
        <w:rPr>
          <w:b/>
        </w:rPr>
        <w:t xml:space="preserve">Input file </w:t>
      </w:r>
      <w:r w:rsidRPr="00A3153B">
        <w:t xml:space="preserve">(required) specifies the original data file to be encrypted. </w:t>
      </w:r>
    </w:p>
    <w:p w14:paraId="35CA877C" w14:textId="77777777" w:rsidR="002241DD" w:rsidRPr="00A3153B" w:rsidRDefault="0050620F" w:rsidP="00B27EE4">
      <w:pPr>
        <w:pStyle w:val="UtilitySyntax"/>
        <w:ind w:left="1134"/>
      </w:pPr>
      <w:r w:rsidRPr="00A3153B">
        <w:rPr>
          <w:b/>
        </w:rPr>
        <w:t>Output file</w:t>
      </w:r>
      <w:r w:rsidRPr="00A3153B">
        <w:t xml:space="preserve"> (required) specifies the name of the output file</w:t>
      </w:r>
      <w:r w:rsidR="00A9762A" w:rsidRPr="00A3153B">
        <w:t xml:space="preserve"> which will be created in the current encrypted document format (ENCDOC-XML ver 1.0), with file extension </w:t>
      </w:r>
      <w:r w:rsidR="00A9762A" w:rsidRPr="00A3153B">
        <w:rPr>
          <w:b/>
        </w:rPr>
        <w:t>.cdoc</w:t>
      </w:r>
      <w:r w:rsidR="00A9762A" w:rsidRPr="00A3153B">
        <w:t>.</w:t>
      </w:r>
    </w:p>
    <w:p w14:paraId="35BC777D" w14:textId="77777777" w:rsidR="00B27EE4" w:rsidRPr="00A3153B" w:rsidRDefault="00B27EE4" w:rsidP="00B27EE4">
      <w:pPr>
        <w:pStyle w:val="UtilitySyntax"/>
        <w:ind w:left="1134"/>
      </w:pPr>
      <w:r w:rsidRPr="00A3153B">
        <w:t>If using this command for encrypting documents not in DIGIDOC-XML format, then the receiver must also use the same JDigiDoc utility program for opening/decrypting it, as cross-usability with other DigiDoc applications in this case is not supported.</w:t>
      </w:r>
    </w:p>
    <w:p w14:paraId="1A40CF47" w14:textId="77777777" w:rsidR="0050620F" w:rsidRPr="00A3153B" w:rsidRDefault="0050620F" w:rsidP="0050620F">
      <w:pPr>
        <w:rPr>
          <w:b/>
          <w:u w:val="single"/>
        </w:rPr>
      </w:pPr>
      <w:r w:rsidRPr="00A3153B">
        <w:rPr>
          <w:b/>
          <w:u w:val="single"/>
        </w:rPr>
        <w:t>Command line samples for encrypting documents:</w:t>
      </w:r>
    </w:p>
    <w:p w14:paraId="435C9A9A" w14:textId="77777777" w:rsidR="0050620F" w:rsidRPr="00A3153B" w:rsidRDefault="005F5CE3" w:rsidP="0050620F">
      <w:pPr>
        <w:pStyle w:val="bat"/>
        <w:rPr>
          <w:b/>
          <w:u w:val="single"/>
        </w:rPr>
      </w:pPr>
      <w:r w:rsidRPr="00A3153B">
        <w:rPr>
          <w:b/>
          <w:u w:val="single"/>
        </w:rPr>
        <w:t>Sample</w:t>
      </w:r>
      <w:r w:rsidR="0050620F" w:rsidRPr="00A3153B">
        <w:rPr>
          <w:b/>
          <w:u w:val="single"/>
        </w:rPr>
        <w:t xml:space="preserve">: </w:t>
      </w:r>
      <w:r w:rsidR="00B27EE4" w:rsidRPr="00A3153B">
        <w:rPr>
          <w:b/>
          <w:u w:val="single"/>
        </w:rPr>
        <w:t xml:space="preserve">encrypting </w:t>
      </w:r>
      <w:r w:rsidR="0050620F" w:rsidRPr="00A3153B">
        <w:rPr>
          <w:b/>
          <w:u w:val="single"/>
        </w:rPr>
        <w:t>small doc (</w:t>
      </w:r>
      <w:r w:rsidR="00B27EE4" w:rsidRPr="00A3153B">
        <w:rPr>
          <w:b/>
          <w:u w:val="single"/>
        </w:rPr>
        <w:t xml:space="preserve">DigiDoc compatible, </w:t>
      </w:r>
      <w:r w:rsidR="0050620F" w:rsidRPr="00A3153B">
        <w:rPr>
          <w:b/>
          <w:u w:val="single"/>
        </w:rPr>
        <w:t xml:space="preserve">original </w:t>
      </w:r>
      <w:r w:rsidR="00F13563" w:rsidRPr="00A3153B">
        <w:rPr>
          <w:b/>
          <w:u w:val="single"/>
        </w:rPr>
        <w:t>in any</w:t>
      </w:r>
      <w:r w:rsidR="0050620F" w:rsidRPr="00A3153B">
        <w:rPr>
          <w:b/>
          <w:u w:val="single"/>
        </w:rPr>
        <w:t xml:space="preserve"> format)</w:t>
      </w:r>
    </w:p>
    <w:p w14:paraId="52A3EE8B"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00C17773" w:rsidRPr="00A3153B">
        <w:t xml:space="preserve">MÄNNIK,MARI-LIIS,41110212444 </w:t>
      </w:r>
      <w:r w:rsidRPr="00A3153B">
        <w:rPr>
          <w:color w:val="0070C0"/>
        </w:rPr>
        <w:t>-cdoc-encrypt-sk</w:t>
      </w:r>
      <w:r w:rsidR="00F13563" w:rsidRPr="00A3153B">
        <w:rPr>
          <w:color w:val="0070C0"/>
        </w:rPr>
        <w:t xml:space="preserve"> c:\temp\test_Small</w:t>
      </w:r>
      <w:r w:rsidRPr="00A3153B">
        <w:rPr>
          <w:color w:val="0070C0"/>
        </w:rPr>
        <w:t xml:space="preserve">.txt </w:t>
      </w:r>
      <w:r w:rsidRPr="00A3153B">
        <w:t>c:\Temp\test1.cdoc</w:t>
      </w:r>
    </w:p>
    <w:p w14:paraId="76033A36" w14:textId="77777777" w:rsidR="0050620F" w:rsidRPr="00A3153B" w:rsidRDefault="0050620F" w:rsidP="0050620F">
      <w:pPr>
        <w:pStyle w:val="bat"/>
      </w:pPr>
    </w:p>
    <w:p w14:paraId="74DD2326" w14:textId="77777777" w:rsidR="0050620F" w:rsidRPr="00A3153B" w:rsidRDefault="0050620F" w:rsidP="0050620F">
      <w:pPr>
        <w:pStyle w:val="bat"/>
      </w:pPr>
      <w:r w:rsidRPr="00A3153B">
        <w:t xml:space="preserve">Input: </w:t>
      </w:r>
    </w:p>
    <w:p w14:paraId="629A5A9E" w14:textId="77777777" w:rsidR="0050620F" w:rsidRPr="00A3153B" w:rsidRDefault="0050620F" w:rsidP="0050620F">
      <w:pPr>
        <w:pStyle w:val="bat"/>
      </w:pPr>
      <w:r w:rsidRPr="00A3153B">
        <w:t xml:space="preserve">- c:\temp\Rcert.cer </w:t>
      </w:r>
      <w:r w:rsidRPr="00A3153B">
        <w:tab/>
        <w:t xml:space="preserve">– the recipient’s certificate file </w:t>
      </w:r>
    </w:p>
    <w:p w14:paraId="56935C4E" w14:textId="77777777" w:rsidR="00C17773" w:rsidRPr="00A3153B" w:rsidRDefault="00C17773" w:rsidP="0050620F">
      <w:pPr>
        <w:pStyle w:val="bat"/>
      </w:pPr>
      <w:r w:rsidRPr="00A3153B">
        <w:t>- MÄNNIK,MARI-LIIS,41110212444 - the recipient’s ID (= certificate’s CN)</w:t>
      </w:r>
    </w:p>
    <w:p w14:paraId="6E48EE4E"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.txt </w:t>
      </w:r>
      <w:r w:rsidRPr="00A3153B">
        <w:rPr>
          <w:color w:val="0070C0"/>
        </w:rPr>
        <w:tab/>
        <w:t>– the input file to be encrypted</w:t>
      </w:r>
    </w:p>
    <w:p w14:paraId="7EEB1B98" w14:textId="77777777" w:rsidR="0050620F" w:rsidRPr="00A3153B" w:rsidRDefault="0050620F" w:rsidP="0050620F">
      <w:pPr>
        <w:pStyle w:val="bat"/>
      </w:pPr>
      <w:r w:rsidRPr="00A3153B">
        <w:t>- c:\temp\test1.cdoc</w:t>
      </w:r>
      <w:r w:rsidRPr="00A3153B">
        <w:tab/>
        <w:t>- the encrypted file to be created</w:t>
      </w:r>
    </w:p>
    <w:p w14:paraId="1C8EA0C3" w14:textId="77777777" w:rsidR="0050620F" w:rsidRPr="00A3153B" w:rsidRDefault="0050620F" w:rsidP="0050620F">
      <w:pPr>
        <w:pStyle w:val="bat"/>
        <w:rPr>
          <w:b/>
          <w:u w:val="single"/>
        </w:rPr>
      </w:pPr>
    </w:p>
    <w:p w14:paraId="26BA2D23" w14:textId="77777777" w:rsidR="0050620F" w:rsidRPr="00A3153B" w:rsidRDefault="0050620F" w:rsidP="0050620F">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small doc (</w:t>
      </w:r>
      <w:r w:rsidR="00BA3213" w:rsidRPr="00A3153B">
        <w:rPr>
          <w:b/>
          <w:u w:val="single"/>
        </w:rPr>
        <w:t xml:space="preserve">not DigiDoc compatible, unless </w:t>
      </w:r>
      <w:r w:rsidRPr="00A3153B">
        <w:rPr>
          <w:b/>
          <w:u w:val="single"/>
        </w:rPr>
        <w:t>origin</w:t>
      </w:r>
      <w:r w:rsidR="00F13563" w:rsidRPr="00A3153B">
        <w:rPr>
          <w:b/>
          <w:u w:val="single"/>
        </w:rPr>
        <w:t>al</w:t>
      </w:r>
      <w:r w:rsidR="00BA3213" w:rsidRPr="00A3153B">
        <w:rPr>
          <w:b/>
          <w:u w:val="single"/>
        </w:rPr>
        <w:t xml:space="preserve"> doc </w:t>
      </w:r>
      <w:r w:rsidRPr="00A3153B">
        <w:rPr>
          <w:b/>
          <w:u w:val="single"/>
        </w:rPr>
        <w:t>already in DIGIDOC-XML format)</w:t>
      </w:r>
    </w:p>
    <w:p w14:paraId="4F625874" w14:textId="77777777" w:rsidR="0050620F" w:rsidRPr="00A3153B" w:rsidRDefault="0050620F" w:rsidP="0050620F">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-cdoc-encrypt</w:t>
      </w:r>
      <w:r w:rsidR="00F13563" w:rsidRPr="00A3153B">
        <w:rPr>
          <w:color w:val="0070C0"/>
        </w:rPr>
        <w:t xml:space="preserve"> c:\temp\test_Small</w:t>
      </w:r>
      <w:r w:rsidRPr="00A3153B">
        <w:rPr>
          <w:color w:val="0070C0"/>
        </w:rPr>
        <w:t xml:space="preserve">.ddoc </w:t>
      </w:r>
      <w:r w:rsidRPr="00A3153B">
        <w:t>c:\Temp\test1.cdoc</w:t>
      </w:r>
    </w:p>
    <w:p w14:paraId="0AE83196" w14:textId="77777777" w:rsidR="0050620F" w:rsidRPr="00A3153B" w:rsidRDefault="0050620F" w:rsidP="0050620F">
      <w:pPr>
        <w:pStyle w:val="bat"/>
      </w:pPr>
    </w:p>
    <w:p w14:paraId="08C2F9FF" w14:textId="77777777" w:rsidR="0050620F" w:rsidRPr="00A3153B" w:rsidRDefault="0050620F" w:rsidP="0050620F">
      <w:pPr>
        <w:pStyle w:val="bat"/>
      </w:pPr>
      <w:r w:rsidRPr="00A3153B">
        <w:t xml:space="preserve">Input: </w:t>
      </w:r>
    </w:p>
    <w:p w14:paraId="3AFD6F73" w14:textId="77777777" w:rsidR="0050620F" w:rsidRPr="00A3153B" w:rsidRDefault="0050620F" w:rsidP="0050620F">
      <w:pPr>
        <w:pStyle w:val="bat"/>
      </w:pPr>
      <w:r w:rsidRPr="00A3153B">
        <w:t xml:space="preserve">- c:\temp\Rcert.cer </w:t>
      </w:r>
      <w:r w:rsidRPr="00A3153B">
        <w:tab/>
        <w:t xml:space="preserve">– the recipient’s certificate file </w:t>
      </w:r>
    </w:p>
    <w:p w14:paraId="27A95104" w14:textId="77777777" w:rsidR="0050620F" w:rsidRPr="00A3153B" w:rsidRDefault="0050620F" w:rsidP="0050620F">
      <w:pPr>
        <w:pStyle w:val="bat"/>
        <w:rPr>
          <w:color w:val="0070C0"/>
        </w:rPr>
      </w:pPr>
      <w:r w:rsidRPr="00A3153B">
        <w:rPr>
          <w:color w:val="0070C0"/>
        </w:rPr>
        <w:t>- c</w:t>
      </w:r>
      <w:r w:rsidR="00F13563" w:rsidRPr="00A3153B">
        <w:rPr>
          <w:color w:val="0070C0"/>
        </w:rPr>
        <w:t>:\temp\test_Small</w:t>
      </w:r>
      <w:r w:rsidRPr="00A3153B">
        <w:rPr>
          <w:color w:val="0070C0"/>
        </w:rPr>
        <w:t xml:space="preserve">.ddoc </w:t>
      </w:r>
      <w:r w:rsidRPr="00A3153B">
        <w:rPr>
          <w:color w:val="0070C0"/>
        </w:rPr>
        <w:tab/>
        <w:t>– the input file to be encrypted</w:t>
      </w:r>
    </w:p>
    <w:p w14:paraId="2595CFCF" w14:textId="77777777" w:rsidR="0050620F" w:rsidRPr="00A3153B" w:rsidRDefault="0050620F" w:rsidP="0050620F">
      <w:pPr>
        <w:pStyle w:val="bat"/>
      </w:pPr>
      <w:r w:rsidRPr="00A3153B">
        <w:t>- c:\temp\test1.cdoc</w:t>
      </w:r>
      <w:r w:rsidRPr="00A3153B">
        <w:tab/>
        <w:t>- the encrypted file to be created</w:t>
      </w:r>
    </w:p>
    <w:p w14:paraId="7F520B5E" w14:textId="77777777" w:rsidR="00F13563" w:rsidRPr="00A3153B" w:rsidRDefault="00F13563" w:rsidP="00F13563">
      <w:pPr>
        <w:pStyle w:val="bat"/>
        <w:rPr>
          <w:b/>
          <w:u w:val="single"/>
        </w:rPr>
      </w:pPr>
    </w:p>
    <w:p w14:paraId="098B06D1" w14:textId="77777777" w:rsidR="00BA3213" w:rsidRPr="00A3153B" w:rsidRDefault="00F13563" w:rsidP="00F13563">
      <w:pPr>
        <w:pStyle w:val="bat"/>
        <w:rPr>
          <w:b/>
          <w:u w:val="single"/>
        </w:rPr>
      </w:pPr>
      <w:r w:rsidRPr="00A3153B">
        <w:rPr>
          <w:b/>
          <w:u w:val="single"/>
        </w:rPr>
        <w:t>Sam</w:t>
      </w:r>
      <w:r w:rsidR="005F5CE3" w:rsidRPr="00A3153B">
        <w:rPr>
          <w:b/>
          <w:u w:val="single"/>
        </w:rPr>
        <w:t>ple</w:t>
      </w:r>
      <w:r w:rsidRPr="00A3153B">
        <w:rPr>
          <w:b/>
          <w:u w:val="single"/>
        </w:rPr>
        <w:t xml:space="preserve">: </w:t>
      </w:r>
      <w:r w:rsidR="00BA3213" w:rsidRPr="00A3153B">
        <w:rPr>
          <w:b/>
          <w:u w:val="single"/>
        </w:rPr>
        <w:t xml:space="preserve">encrypting </w:t>
      </w:r>
      <w:r w:rsidRPr="00A3153B">
        <w:rPr>
          <w:b/>
          <w:u w:val="single"/>
        </w:rPr>
        <w:t xml:space="preserve">large doc </w:t>
      </w:r>
      <w:r w:rsidR="00BA3213" w:rsidRPr="00A3153B">
        <w:rPr>
          <w:b/>
          <w:u w:val="single"/>
        </w:rPr>
        <w:t>(not DigiDoc compatible, unless original doc already in DIGIDOC-XML format)</w:t>
      </w:r>
    </w:p>
    <w:p w14:paraId="35914888"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-cdoc-recipient c:\temp\Rcert.cer </w:t>
      </w:r>
      <w:r w:rsidRPr="00A3153B">
        <w:rPr>
          <w:color w:val="0070C0"/>
        </w:rPr>
        <w:t xml:space="preserve">-cdoc-encrypt-stream c:\temp\test_Large.ddoc </w:t>
      </w:r>
      <w:r w:rsidRPr="00A3153B">
        <w:t>c:\Temp\test1.cdoc</w:t>
      </w:r>
    </w:p>
    <w:p w14:paraId="2198639F" w14:textId="77777777" w:rsidR="00F13563" w:rsidRPr="00A3153B" w:rsidRDefault="00F13563" w:rsidP="00F13563">
      <w:pPr>
        <w:pStyle w:val="bat"/>
      </w:pPr>
    </w:p>
    <w:p w14:paraId="6E3298E9" w14:textId="77777777" w:rsidR="00F13563" w:rsidRPr="00A3153B" w:rsidRDefault="00F13563" w:rsidP="00F13563">
      <w:pPr>
        <w:pStyle w:val="bat"/>
      </w:pPr>
      <w:r w:rsidRPr="00A3153B">
        <w:t xml:space="preserve">Input: </w:t>
      </w:r>
    </w:p>
    <w:p w14:paraId="26210DCB" w14:textId="77777777" w:rsidR="00F13563" w:rsidRPr="00A3153B" w:rsidRDefault="00F13563" w:rsidP="00F13563">
      <w:pPr>
        <w:pStyle w:val="bat"/>
      </w:pPr>
      <w:r w:rsidRPr="00A3153B">
        <w:t xml:space="preserve">- c:\temp\Rcert.cer </w:t>
      </w:r>
      <w:r w:rsidRPr="00A3153B">
        <w:tab/>
        <w:t xml:space="preserve">– the recipient’s certificate file </w:t>
      </w:r>
    </w:p>
    <w:p w14:paraId="5D1AF4FE" w14:textId="77777777" w:rsidR="00F13563" w:rsidRPr="00A3153B" w:rsidRDefault="00F13563" w:rsidP="00F13563">
      <w:pPr>
        <w:pStyle w:val="bat"/>
        <w:rPr>
          <w:color w:val="0070C0"/>
        </w:rPr>
      </w:pPr>
      <w:r w:rsidRPr="00A3153B">
        <w:rPr>
          <w:color w:val="0070C0"/>
        </w:rPr>
        <w:t xml:space="preserve">- c:\temp\test_Large.ddoc </w:t>
      </w:r>
      <w:r w:rsidRPr="00A3153B">
        <w:rPr>
          <w:color w:val="0070C0"/>
        </w:rPr>
        <w:tab/>
        <w:t>– the input file to be encrypted</w:t>
      </w:r>
    </w:p>
    <w:p w14:paraId="6E35A2B7" w14:textId="77777777" w:rsidR="00F13563" w:rsidRPr="00A3153B" w:rsidRDefault="00F13563" w:rsidP="0050620F">
      <w:pPr>
        <w:pStyle w:val="bat"/>
      </w:pPr>
      <w:r w:rsidRPr="00A3153B">
        <w:t>- c:\temp\test1.cdoc</w:t>
      </w:r>
      <w:r w:rsidRPr="00A3153B">
        <w:tab/>
        <w:t>- the encrypted file to be created</w:t>
      </w:r>
    </w:p>
    <w:p w14:paraId="1AB03CA5" w14:textId="77777777" w:rsidR="00F13563" w:rsidRPr="00A3153B" w:rsidRDefault="00F13563" w:rsidP="0050620F">
      <w:pPr>
        <w:pStyle w:val="bat"/>
        <w:rPr>
          <w:b/>
          <w:u w:val="single"/>
        </w:rPr>
      </w:pPr>
    </w:p>
    <w:p w14:paraId="76134AA6" w14:textId="77777777" w:rsidR="00F13563" w:rsidRPr="00A3153B" w:rsidRDefault="005F5CE3" w:rsidP="0050620F">
      <w:pPr>
        <w:pStyle w:val="bat"/>
        <w:rPr>
          <w:b/>
          <w:u w:val="single"/>
        </w:rPr>
      </w:pPr>
      <w:r w:rsidRPr="00A3153B">
        <w:rPr>
          <w:b/>
          <w:u w:val="single"/>
        </w:rPr>
        <w:t>Sample</w:t>
      </w:r>
      <w:r w:rsidR="00F13563" w:rsidRPr="00A3153B">
        <w:rPr>
          <w:b/>
          <w:u w:val="single"/>
        </w:rPr>
        <w:t>: testing original document format validity</w:t>
      </w:r>
    </w:p>
    <w:p w14:paraId="5D23B1CC"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–cdoc-test </w:t>
      </w:r>
      <w:r w:rsidRPr="00A3153B">
        <w:t>c:\Temp\test1.ddoc</w:t>
      </w:r>
    </w:p>
    <w:p w14:paraId="3D68C3BD" w14:textId="77777777" w:rsidR="00F13563" w:rsidRPr="00A3153B" w:rsidRDefault="00F13563" w:rsidP="00F13563">
      <w:pPr>
        <w:pStyle w:val="bat"/>
      </w:pPr>
    </w:p>
    <w:p w14:paraId="772A0153" w14:textId="77777777" w:rsidR="00F13563" w:rsidRPr="00A3153B" w:rsidRDefault="00F13563" w:rsidP="00F13563">
      <w:pPr>
        <w:pStyle w:val="bat"/>
      </w:pPr>
      <w:r w:rsidRPr="00A3153B">
        <w:lastRenderedPageBreak/>
        <w:t>Input:</w:t>
      </w:r>
    </w:p>
    <w:p w14:paraId="2181BAED" w14:textId="77777777" w:rsidR="00F13563" w:rsidRPr="00A3153B" w:rsidRDefault="00F13563" w:rsidP="00F13563">
      <w:pPr>
        <w:pStyle w:val="bat"/>
        <w:rPr>
          <w:szCs w:val="20"/>
        </w:rPr>
      </w:pPr>
      <w:r w:rsidRPr="00A3153B">
        <w:rPr>
          <w:szCs w:val="20"/>
        </w:rPr>
        <w:t xml:space="preserve">- c:\temp\test1.ddoc </w:t>
      </w:r>
      <w:r w:rsidRPr="00A3153B">
        <w:rPr>
          <w:szCs w:val="20"/>
        </w:rPr>
        <w:tab/>
        <w:t>– the digidoc container to be checked</w:t>
      </w:r>
    </w:p>
    <w:p w14:paraId="08ECCDA0" w14:textId="77777777" w:rsidR="00F13563" w:rsidRPr="00A3153B" w:rsidRDefault="00F13563" w:rsidP="00F13563">
      <w:pPr>
        <w:pStyle w:val="bat"/>
        <w:rPr>
          <w:szCs w:val="20"/>
        </w:rPr>
      </w:pPr>
      <w:r w:rsidRPr="00A3153B">
        <w:rPr>
          <w:szCs w:val="20"/>
        </w:rPr>
        <w:t>Returns:</w:t>
      </w:r>
    </w:p>
    <w:p w14:paraId="7F991716" w14:textId="77777777" w:rsidR="00F13563" w:rsidRPr="00A3153B" w:rsidRDefault="00F13563" w:rsidP="0050620F">
      <w:pPr>
        <w:pStyle w:val="bat"/>
        <w:rPr>
          <w:color w:val="0070C0"/>
          <w:szCs w:val="20"/>
        </w:rPr>
      </w:pPr>
      <w:r w:rsidRPr="00A3153B">
        <w:rPr>
          <w:color w:val="0070C0"/>
          <w:szCs w:val="20"/>
        </w:rPr>
        <w:tab/>
        <w:t>Good ddoc: C:\temp\test1.ddoc</w:t>
      </w:r>
    </w:p>
    <w:p w14:paraId="2F17AE64" w14:textId="77777777" w:rsidR="00F13563" w:rsidRPr="00A3153B" w:rsidRDefault="00F13563" w:rsidP="0050620F">
      <w:pPr>
        <w:pStyle w:val="bat"/>
        <w:rPr>
          <w:color w:val="0070C0"/>
          <w:szCs w:val="20"/>
        </w:rPr>
      </w:pPr>
    </w:p>
    <w:p w14:paraId="3A89EE7F" w14:textId="77777777" w:rsidR="00F13563" w:rsidRPr="00A3153B" w:rsidRDefault="005F5CE3" w:rsidP="00F13563">
      <w:pPr>
        <w:pStyle w:val="bat"/>
        <w:rPr>
          <w:b/>
          <w:u w:val="single"/>
        </w:rPr>
      </w:pPr>
      <w:r w:rsidRPr="00A3153B">
        <w:rPr>
          <w:b/>
          <w:u w:val="single"/>
        </w:rPr>
        <w:t>Sample</w:t>
      </w:r>
      <w:r w:rsidR="00F13563" w:rsidRPr="00A3153B">
        <w:rPr>
          <w:b/>
          <w:u w:val="single"/>
        </w:rPr>
        <w:t>: small doc, for multiple recipients</w:t>
      </w:r>
    </w:p>
    <w:p w14:paraId="588F5281" w14:textId="77777777" w:rsidR="00F13563" w:rsidRPr="00A3153B" w:rsidRDefault="00F13563" w:rsidP="00F13563">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rPr>
          <w:color w:val="0070C0"/>
        </w:rPr>
        <w:t xml:space="preserve">-cdoc-recipient c:\temp\R1cert.cer -cdoc-recipient c:\temp\R2cert.cer </w:t>
      </w:r>
      <w:r w:rsidRPr="00A3153B">
        <w:t>-cdoc-encrypt-sk c:\temp\test1.txt c:\Temp\test2.cdoc</w:t>
      </w:r>
    </w:p>
    <w:p w14:paraId="0D5D0CF0" w14:textId="77777777" w:rsidR="00F13563" w:rsidRPr="00A3153B" w:rsidRDefault="00F13563" w:rsidP="00F13563">
      <w:pPr>
        <w:pStyle w:val="bat"/>
        <w:rPr>
          <w:rFonts w:ascii="Courier New" w:hAnsi="Courier New"/>
          <w:szCs w:val="20"/>
        </w:rPr>
      </w:pPr>
    </w:p>
    <w:p w14:paraId="45C60025" w14:textId="77777777" w:rsidR="00F13563" w:rsidRPr="00FC5733" w:rsidRDefault="00F13563" w:rsidP="00A400FF">
      <w:pPr>
        <w:pStyle w:val="bat"/>
      </w:pPr>
      <w:r w:rsidRPr="00506C5B">
        <w:t>I</w:t>
      </w:r>
      <w:r w:rsidRPr="00FC5733">
        <w:t xml:space="preserve">nput: </w:t>
      </w:r>
    </w:p>
    <w:p w14:paraId="580064AE" w14:textId="77777777" w:rsidR="00F13563" w:rsidRPr="00FC5733" w:rsidRDefault="00F13563" w:rsidP="00A400FF">
      <w:pPr>
        <w:pStyle w:val="bat"/>
      </w:pPr>
      <w:r w:rsidRPr="00FC5733">
        <w:t xml:space="preserve">- C:\temp\R1cert.cer </w:t>
      </w:r>
      <w:r w:rsidRPr="00FC5733">
        <w:tab/>
        <w:t xml:space="preserve">– the 1st recipient’s certificate file </w:t>
      </w:r>
    </w:p>
    <w:p w14:paraId="22234DDD" w14:textId="77777777" w:rsidR="00F13563" w:rsidRPr="00FC5733" w:rsidRDefault="00F13563" w:rsidP="00A400FF">
      <w:pPr>
        <w:pStyle w:val="bat"/>
      </w:pPr>
      <w:r w:rsidRPr="00FC5733">
        <w:t xml:space="preserve">- C:\temp\R2cert.cer </w:t>
      </w:r>
      <w:r w:rsidRPr="00FC5733">
        <w:tab/>
        <w:t xml:space="preserve">– the 2nd recipient’s certificate file </w:t>
      </w:r>
    </w:p>
    <w:p w14:paraId="3F6EEB48" w14:textId="77777777" w:rsidR="00F13563" w:rsidRPr="00FC5733" w:rsidRDefault="00F13563" w:rsidP="00A400FF">
      <w:pPr>
        <w:pStyle w:val="bat"/>
      </w:pPr>
      <w:r w:rsidRPr="00FC5733">
        <w:t xml:space="preserve">- C:\temp\test1.txt </w:t>
      </w:r>
      <w:r w:rsidRPr="00FC5733">
        <w:tab/>
        <w:t>– the input file to be encrypted</w:t>
      </w:r>
    </w:p>
    <w:p w14:paraId="1D44F463" w14:textId="77777777" w:rsidR="00F13563" w:rsidRPr="00FC5733" w:rsidRDefault="00F13563" w:rsidP="00A400FF">
      <w:pPr>
        <w:pStyle w:val="bat"/>
      </w:pPr>
      <w:r w:rsidRPr="00FC5733">
        <w:t>- C:\temp\test1.cdoc</w:t>
      </w:r>
      <w:r w:rsidRPr="00FC5733">
        <w:tab/>
        <w:t>- the encrypted file to be created</w:t>
      </w:r>
    </w:p>
    <w:p w14:paraId="79603B86" w14:textId="77777777" w:rsidR="0050620F" w:rsidRPr="00A3153B" w:rsidRDefault="0050620F" w:rsidP="00BE2749">
      <w:pPr>
        <w:rPr>
          <w:b/>
        </w:rPr>
      </w:pPr>
    </w:p>
    <w:p w14:paraId="7BD88168" w14:textId="77777777" w:rsidR="0050620F" w:rsidRPr="00FC5733" w:rsidRDefault="0050620F" w:rsidP="00CE7C76">
      <w:pPr>
        <w:pStyle w:val="Heading3"/>
      </w:pPr>
      <w:bookmarkStart w:id="349" w:name="_Toc413334772"/>
      <w:r w:rsidRPr="00506C5B">
        <w:t>Decrypting fil</w:t>
      </w:r>
      <w:r w:rsidRPr="00FC5733">
        <w:t>es</w:t>
      </w:r>
      <w:bookmarkEnd w:id="349"/>
    </w:p>
    <w:p w14:paraId="3BE96B31" w14:textId="77777777" w:rsidR="00BA3213" w:rsidRPr="00A3153B" w:rsidRDefault="00BA3213" w:rsidP="00BA3213">
      <w:r w:rsidRPr="00A3153B">
        <w:rPr>
          <w:b/>
        </w:rPr>
        <w:t>-cdoc-decrypt-sk &lt;pin&gt; &lt;output-file&gt;</w:t>
      </w:r>
      <w:r w:rsidRPr="00A3153B">
        <w:t xml:space="preserve"> </w:t>
      </w:r>
      <w:r w:rsidR="002C3F6A" w:rsidRPr="00A3153B">
        <w:rPr>
          <w:b/>
        </w:rPr>
        <w:t>[slot(0)]</w:t>
      </w:r>
    </w:p>
    <w:p w14:paraId="04C20CBF" w14:textId="77777777" w:rsidR="00BA3213" w:rsidRPr="00A3153B" w:rsidRDefault="00BA3213" w:rsidP="00BA3213">
      <w:pPr>
        <w:pStyle w:val="UtilitySyntax"/>
      </w:pPr>
      <w:r w:rsidRPr="00A3153B">
        <w:t>Decrypts and possibly decompresses the encrypted file just read in and writes to output file. Expects the encrypted file t</w:t>
      </w:r>
      <w:r w:rsidRPr="00A3153B">
        <w:rPr>
          <w:b/>
        </w:rPr>
        <w:t>o be inside a DigiDoc container</w:t>
      </w:r>
      <w:r w:rsidRPr="00A3153B">
        <w:t>.</w:t>
      </w:r>
    </w:p>
    <w:p w14:paraId="236FBBFA" w14:textId="77777777" w:rsidR="002C3F6A" w:rsidRPr="00A3153B" w:rsidRDefault="00BA3213" w:rsidP="00BA3213">
      <w:pPr>
        <w:pStyle w:val="UtilitySyntax"/>
      </w:pPr>
      <w:r w:rsidRPr="00A3153B">
        <w:rPr>
          <w:b/>
        </w:rPr>
        <w:t>Pin</w:t>
      </w:r>
      <w:r w:rsidRPr="00A3153B">
        <w:t xml:space="preserve"> (required) represents the recipient’s pin1 (in context of Estonian ID cards). </w:t>
      </w:r>
    </w:p>
    <w:p w14:paraId="108B2F54" w14:textId="77777777" w:rsidR="00BA3213" w:rsidRPr="00A3153B" w:rsidRDefault="00BA3213" w:rsidP="00BA3213">
      <w:pPr>
        <w:pStyle w:val="UtilitySyntax"/>
      </w:pPr>
      <w:r w:rsidRPr="00A3153B">
        <w:rPr>
          <w:b/>
        </w:rPr>
        <w:t>Output file</w:t>
      </w:r>
      <w:r w:rsidRPr="00A3153B">
        <w:t xml:space="preserve"> (required) specifies the output file name.</w:t>
      </w:r>
    </w:p>
    <w:p w14:paraId="46A36442" w14:textId="77777777" w:rsidR="00D7214B" w:rsidRPr="00A3153B" w:rsidRDefault="00D7214B" w:rsidP="00D7214B">
      <w:pPr>
        <w:pStyle w:val="UtilitySyntax"/>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054A2168" w14:textId="77777777" w:rsidR="00BA3213" w:rsidRPr="00A3153B" w:rsidRDefault="00BA3213" w:rsidP="00BA3213">
      <w:pPr>
        <w:pStyle w:val="UtilitySyntax"/>
      </w:pPr>
      <w:r w:rsidRPr="00A3153B">
        <w:rPr>
          <w:b/>
        </w:rPr>
        <w:t>Note:</w:t>
      </w:r>
      <w:r w:rsidRPr="00A3153B">
        <w:t xml:space="preserve"> There are also alternative commands for decryption, depending on the encrypted file</w:t>
      </w:r>
      <w:r w:rsidR="008909F8" w:rsidRPr="00A3153B">
        <w:t>’</w:t>
      </w:r>
      <w:r w:rsidRPr="00A3153B">
        <w:t>s format, size and the certificate type used for decrypting it.</w:t>
      </w:r>
    </w:p>
    <w:p w14:paraId="07F035B4" w14:textId="77777777" w:rsidR="002241DD" w:rsidRPr="00A3153B" w:rsidRDefault="00BE2749" w:rsidP="00BA3213">
      <w:pPr>
        <w:ind w:left="567"/>
      </w:pPr>
      <w:r w:rsidRPr="00A3153B">
        <w:rPr>
          <w:b/>
        </w:rPr>
        <w:t>-</w:t>
      </w:r>
      <w:r w:rsidRPr="00A3153B">
        <w:rPr>
          <w:b/>
          <w:i/>
        </w:rPr>
        <w:t>cdoc-decrypt &lt;pin&gt; &lt;output-file&gt;</w:t>
      </w:r>
      <w:r w:rsidR="002241DD" w:rsidRPr="00A3153B">
        <w:t xml:space="preserve"> </w:t>
      </w:r>
      <w:r w:rsidR="002C3F6A" w:rsidRPr="00A3153B">
        <w:rPr>
          <w:b/>
        </w:rPr>
        <w:t>[slot(0)]</w:t>
      </w:r>
    </w:p>
    <w:p w14:paraId="2548E03B" w14:textId="77777777" w:rsidR="00976723" w:rsidRPr="00A3153B" w:rsidRDefault="00BA3213" w:rsidP="00BA3213">
      <w:pPr>
        <w:pStyle w:val="UtilitySyntax"/>
        <w:ind w:left="1134"/>
      </w:pPr>
      <w:r w:rsidRPr="00A3153B">
        <w:t>Offers same functionality as -cdoc-decrypt-sk, s</w:t>
      </w:r>
      <w:r w:rsidR="004553E4" w:rsidRPr="00A3153B">
        <w:t xml:space="preserve">hould be used </w:t>
      </w:r>
      <w:r w:rsidRPr="00A3153B">
        <w:t>for decrypting</w:t>
      </w:r>
      <w:r w:rsidR="004553E4" w:rsidRPr="00A3153B">
        <w:rPr>
          <w:b/>
        </w:rPr>
        <w:t xml:space="preserve"> small</w:t>
      </w:r>
      <w:r w:rsidR="004553E4" w:rsidRPr="00A3153B">
        <w:t xml:space="preserve"> </w:t>
      </w:r>
      <w:r w:rsidR="00CC4FC8" w:rsidRPr="00A3153B">
        <w:t>files</w:t>
      </w:r>
      <w:r w:rsidRPr="00A3153B">
        <w:t xml:space="preserve"> (which do not need to be inside a DigiDoc container).</w:t>
      </w:r>
    </w:p>
    <w:p w14:paraId="77CF06DB"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5C46EE14" w14:textId="77777777" w:rsidR="004553E4" w:rsidRPr="00A3153B" w:rsidRDefault="004553E4" w:rsidP="00BA3213">
      <w:pPr>
        <w:pStyle w:val="UtilitySyntax"/>
        <w:ind w:left="1134"/>
      </w:pPr>
      <w:r w:rsidRPr="00A3153B">
        <w:rPr>
          <w:b/>
        </w:rPr>
        <w:t>Output file</w:t>
      </w:r>
      <w:r w:rsidRPr="00A3153B">
        <w:t xml:space="preserve"> (required) specifies the output file name.</w:t>
      </w:r>
    </w:p>
    <w:p w14:paraId="28284C1C" w14:textId="77777777" w:rsidR="00D7214B" w:rsidRPr="00A3153B" w:rsidRDefault="00D7214B" w:rsidP="00D7214B">
      <w:pPr>
        <w:pStyle w:val="UtilitySyntax"/>
        <w:ind w:left="1134"/>
      </w:pPr>
      <w:r w:rsidRPr="00A3153B">
        <w:rPr>
          <w:b/>
        </w:rPr>
        <w:t xml:space="preserve">Slot </w:t>
      </w:r>
      <w:r w:rsidRPr="00A3153B">
        <w:t xml:space="preserve">(optional) specifies sequence number (counting from zero) of the recipient’s decryption certificate and accompanying private key on the identity token. Slot 0 is used by default. Note that the sequence number used in the current command may not be the same as the actual slot’s ID. </w:t>
      </w:r>
    </w:p>
    <w:p w14:paraId="2CFC95A8" w14:textId="77777777" w:rsidR="002241DD" w:rsidRPr="00A3153B" w:rsidRDefault="00BE2749" w:rsidP="00BA3213">
      <w:pPr>
        <w:ind w:left="567"/>
        <w:rPr>
          <w:i/>
        </w:rPr>
      </w:pPr>
      <w:r w:rsidRPr="00A3153B">
        <w:rPr>
          <w:b/>
          <w:i/>
        </w:rPr>
        <w:t>-cdoc-decrypt-stream &lt;input-file&gt; &lt;pin&gt; &lt;output-file&gt;</w:t>
      </w:r>
      <w:r w:rsidR="002241DD" w:rsidRPr="00A3153B">
        <w:rPr>
          <w:i/>
        </w:rPr>
        <w:t xml:space="preserve"> </w:t>
      </w:r>
    </w:p>
    <w:p w14:paraId="71060C72" w14:textId="77777777" w:rsidR="004553E4" w:rsidRPr="00A3153B" w:rsidRDefault="004553E4" w:rsidP="00BA3213">
      <w:pPr>
        <w:pStyle w:val="UtilitySyntax"/>
        <w:ind w:left="1134"/>
      </w:pPr>
      <w:r w:rsidRPr="00A3153B">
        <w:t xml:space="preserve">Offers same functionality as -cdoc-decrypt for decrypting documents, </w:t>
      </w:r>
      <w:r w:rsidR="00BA3213" w:rsidRPr="00A3153B">
        <w:t>should be used for decrypting</w:t>
      </w:r>
      <w:r w:rsidR="00BA3213" w:rsidRPr="00A3153B">
        <w:rPr>
          <w:b/>
        </w:rPr>
        <w:t xml:space="preserve"> </w:t>
      </w:r>
      <w:r w:rsidRPr="00A3153B">
        <w:rPr>
          <w:b/>
        </w:rPr>
        <w:t>large files</w:t>
      </w:r>
      <w:r w:rsidRPr="00A3153B">
        <w:t xml:space="preserve"> </w:t>
      </w:r>
      <w:r w:rsidR="00BA3213" w:rsidRPr="00A3153B">
        <w:t>(which do not need to be inside a DigiDoc container).</w:t>
      </w:r>
      <w:r w:rsidR="004C40CA" w:rsidRPr="00A3153B">
        <w:t xml:space="preserve"> </w:t>
      </w:r>
      <w:r w:rsidR="004C40CA" w:rsidRPr="00506C5B">
        <w:t>Note that the command i</w:t>
      </w:r>
      <w:r w:rsidR="009E62D3" w:rsidRPr="00FC5733">
        <w:t>s</w:t>
      </w:r>
      <w:r w:rsidR="004C40CA" w:rsidRPr="00FC5733">
        <w:t xml:space="preserve"> not currently tested.</w:t>
      </w:r>
    </w:p>
    <w:p w14:paraId="10185705" w14:textId="77777777" w:rsidR="00C17773" w:rsidRPr="00A3153B" w:rsidRDefault="00E460E9" w:rsidP="00BA3213">
      <w:pPr>
        <w:pStyle w:val="UtilitySyntax"/>
        <w:ind w:left="1134"/>
      </w:pPr>
      <w:r w:rsidRPr="00A3153B">
        <w:rPr>
          <w:b/>
        </w:rPr>
        <w:t xml:space="preserve">Input file </w:t>
      </w:r>
      <w:r w:rsidRPr="00A3153B">
        <w:t>(required)</w:t>
      </w:r>
      <w:r w:rsidRPr="00A3153B">
        <w:rPr>
          <w:b/>
        </w:rPr>
        <w:t xml:space="preserve"> </w:t>
      </w:r>
      <w:r w:rsidRPr="00A3153B">
        <w:t xml:space="preserve">specifies the original data file to be </w:t>
      </w:r>
      <w:r w:rsidR="00734DCB" w:rsidRPr="00A3153B">
        <w:t>decrypted</w:t>
      </w:r>
      <w:r w:rsidRPr="00A3153B">
        <w:t xml:space="preserve">. </w:t>
      </w:r>
    </w:p>
    <w:p w14:paraId="10CF19FC" w14:textId="77777777" w:rsidR="009B4815" w:rsidRPr="00A3153B" w:rsidRDefault="004553E4" w:rsidP="00BA3213">
      <w:pPr>
        <w:pStyle w:val="UtilitySyntax"/>
        <w:ind w:left="1134"/>
      </w:pPr>
      <w:r w:rsidRPr="00A3153B">
        <w:rPr>
          <w:b/>
        </w:rPr>
        <w:t>Pin</w:t>
      </w:r>
      <w:r w:rsidRPr="00A3153B">
        <w:t xml:space="preserve"> (required) represents the recipient’s pin1 (in contexts of Estonian ID cards).</w:t>
      </w:r>
    </w:p>
    <w:p w14:paraId="742490BE" w14:textId="77777777" w:rsidR="002241DD" w:rsidRPr="00A3153B" w:rsidRDefault="004553E4" w:rsidP="00BA3213">
      <w:pPr>
        <w:pStyle w:val="UtilitySyntax"/>
        <w:ind w:left="1134"/>
      </w:pPr>
      <w:r w:rsidRPr="00A3153B">
        <w:rPr>
          <w:b/>
        </w:rPr>
        <w:t>Output file</w:t>
      </w:r>
      <w:r w:rsidRPr="00A3153B">
        <w:t xml:space="preserve"> (required) specifies the output file name.</w:t>
      </w:r>
    </w:p>
    <w:p w14:paraId="39D1ABB4" w14:textId="77777777" w:rsidR="00CC4FC8" w:rsidRPr="00A3153B" w:rsidRDefault="00CC4FC8" w:rsidP="00CC4FC8">
      <w:pPr>
        <w:ind w:left="567"/>
        <w:rPr>
          <w:b/>
        </w:rPr>
      </w:pPr>
      <w:r w:rsidRPr="00A3153B">
        <w:rPr>
          <w:b/>
        </w:rPr>
        <w:lastRenderedPageBreak/>
        <w:t>-cdoc-decrypt-pkcs12-sk &lt;keystore-file&gt; &lt;keystore-passwd&gt; &lt;keystore-type&gt; &lt;output-file&gt;</w:t>
      </w:r>
      <w:r w:rsidRPr="00A3153B">
        <w:t xml:space="preserve"> </w:t>
      </w:r>
      <w:r w:rsidRPr="00A3153B">
        <w:rPr>
          <w:b/>
        </w:rPr>
        <w:t xml:space="preserve"> </w:t>
      </w:r>
    </w:p>
    <w:p w14:paraId="3BB4FAC6" w14:textId="77777777" w:rsidR="00CC4FC8" w:rsidRPr="00A3153B" w:rsidRDefault="00CC4FC8" w:rsidP="00CC4FC8">
      <w:pPr>
        <w:pStyle w:val="UtilitySyntax"/>
        <w:ind w:left="1134"/>
      </w:pPr>
      <w:r w:rsidRPr="00A3153B">
        <w:t xml:space="preserve">Offers same functionality as -cdoc-decrypt for decrypting documents, but using </w:t>
      </w:r>
      <w:r w:rsidRPr="00A3153B">
        <w:rPr>
          <w:b/>
        </w:rPr>
        <w:t xml:space="preserve">software </w:t>
      </w:r>
      <w:r w:rsidR="00063324" w:rsidRPr="00A3153B">
        <w:rPr>
          <w:b/>
        </w:rPr>
        <w:t>tokens</w:t>
      </w:r>
      <w:r w:rsidRPr="00A3153B">
        <w:t xml:space="preserve"> (PKCS#12 files). Expects the encrypted file t</w:t>
      </w:r>
      <w:r w:rsidRPr="00A3153B">
        <w:rPr>
          <w:b/>
        </w:rPr>
        <w:t>o be inside a DigiDoc container</w:t>
      </w:r>
      <w:r w:rsidRPr="00A3153B">
        <w:t>.</w:t>
      </w:r>
    </w:p>
    <w:p w14:paraId="2905445D" w14:textId="77777777" w:rsidR="00CC4FC8" w:rsidRPr="00A3153B" w:rsidRDefault="00CC4FC8"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CC4FC8" w:rsidRPr="00FC5733" w14:paraId="0D03B5EF"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4A1C73BC" w14:textId="77777777" w:rsidR="00CC4FC8" w:rsidRPr="00A3153B" w:rsidRDefault="00CC4FC8" w:rsidP="00CD2EB6">
            <w:pPr>
              <w:rPr>
                <w:b/>
              </w:rPr>
            </w:pPr>
            <w:r w:rsidRPr="00A3153B">
              <w:rPr>
                <w:b/>
              </w:rPr>
              <w:t>&lt;keystore-file&gt;</w:t>
            </w:r>
          </w:p>
        </w:tc>
        <w:tc>
          <w:tcPr>
            <w:tcW w:w="5020" w:type="dxa"/>
            <w:tcBorders>
              <w:top w:val="nil"/>
              <w:bottom w:val="single" w:sz="4" w:space="0" w:color="auto"/>
            </w:tcBorders>
            <w:shd w:val="clear" w:color="auto" w:fill="auto"/>
          </w:tcPr>
          <w:p w14:paraId="4090C5DE" w14:textId="77777777" w:rsidR="00CC4FC8" w:rsidRPr="00A3153B" w:rsidRDefault="00CC4FC8" w:rsidP="00CD2EB6">
            <w:pPr>
              <w:jc w:val="left"/>
            </w:pPr>
            <w:r w:rsidRPr="00A3153B">
              <w:t>Required. The path to the PKCS#12 file</w:t>
            </w:r>
          </w:p>
        </w:tc>
      </w:tr>
      <w:tr w:rsidR="00CC4FC8" w:rsidRPr="00FC5733" w14:paraId="1403427C" w14:textId="77777777" w:rsidTr="00CD2EB6">
        <w:tc>
          <w:tcPr>
            <w:tcW w:w="1555" w:type="dxa"/>
            <w:tcBorders>
              <w:top w:val="single" w:sz="4" w:space="0" w:color="auto"/>
            </w:tcBorders>
          </w:tcPr>
          <w:p w14:paraId="626754F5" w14:textId="77777777" w:rsidR="00CC4FC8" w:rsidRPr="00A3153B" w:rsidRDefault="00CC4FC8" w:rsidP="00CD2EB6">
            <w:r w:rsidRPr="00A3153B">
              <w:rPr>
                <w:b/>
              </w:rPr>
              <w:t>&lt;keystore-passwd&gt;</w:t>
            </w:r>
          </w:p>
        </w:tc>
        <w:tc>
          <w:tcPr>
            <w:tcW w:w="5020" w:type="dxa"/>
            <w:tcBorders>
              <w:top w:val="single" w:sz="4" w:space="0" w:color="auto"/>
            </w:tcBorders>
          </w:tcPr>
          <w:p w14:paraId="3133319E" w14:textId="77777777" w:rsidR="00CC4FC8" w:rsidRPr="00A3153B" w:rsidRDefault="00CC4FC8" w:rsidP="00CD2EB6">
            <w:r w:rsidRPr="00A3153B">
              <w:t>Required. The password of the PKCS#12 file</w:t>
            </w:r>
          </w:p>
        </w:tc>
      </w:tr>
      <w:tr w:rsidR="00CC4FC8" w:rsidRPr="00FC5733" w14:paraId="10AE48BD" w14:textId="77777777" w:rsidTr="00CD2EB6">
        <w:tc>
          <w:tcPr>
            <w:tcW w:w="1555" w:type="dxa"/>
          </w:tcPr>
          <w:p w14:paraId="5C1A387B" w14:textId="77777777" w:rsidR="00CC4FC8" w:rsidRPr="00A3153B" w:rsidRDefault="00CC4FC8" w:rsidP="00CD2EB6">
            <w:pPr>
              <w:rPr>
                <w:b/>
              </w:rPr>
            </w:pPr>
            <w:r w:rsidRPr="00A3153B">
              <w:rPr>
                <w:b/>
              </w:rPr>
              <w:t>&lt;keystore-type&gt;</w:t>
            </w:r>
          </w:p>
        </w:tc>
        <w:tc>
          <w:tcPr>
            <w:tcW w:w="5020" w:type="dxa"/>
          </w:tcPr>
          <w:p w14:paraId="74F5B1AE" w14:textId="77777777" w:rsidR="00CC4FC8" w:rsidRPr="00A3153B" w:rsidRDefault="00CC4FC8" w:rsidP="00CD2EB6">
            <w:r w:rsidRPr="00A3153B">
              <w:t>Required. PKCS12</w:t>
            </w:r>
          </w:p>
        </w:tc>
      </w:tr>
      <w:tr w:rsidR="00CC4FC8" w:rsidRPr="00FC5733" w14:paraId="3059577D" w14:textId="77777777" w:rsidTr="00CD2EB6">
        <w:tc>
          <w:tcPr>
            <w:tcW w:w="1555" w:type="dxa"/>
          </w:tcPr>
          <w:p w14:paraId="09293D20" w14:textId="77777777" w:rsidR="00CC4FC8" w:rsidRPr="00A3153B" w:rsidRDefault="00CC4FC8" w:rsidP="00CD2EB6">
            <w:pPr>
              <w:rPr>
                <w:b/>
              </w:rPr>
            </w:pPr>
            <w:r w:rsidRPr="00A3153B">
              <w:rPr>
                <w:b/>
              </w:rPr>
              <w:t>&lt;output-file&gt;</w:t>
            </w:r>
          </w:p>
        </w:tc>
        <w:tc>
          <w:tcPr>
            <w:tcW w:w="5020" w:type="dxa"/>
          </w:tcPr>
          <w:p w14:paraId="0E1AAC86" w14:textId="77777777" w:rsidR="00CC4FC8" w:rsidRPr="00A3153B" w:rsidRDefault="00CC4FC8" w:rsidP="00CD2EB6">
            <w:r w:rsidRPr="00A3153B">
              <w:t>Required. The path and name of the encrypted output file</w:t>
            </w:r>
          </w:p>
        </w:tc>
      </w:tr>
    </w:tbl>
    <w:p w14:paraId="6E7E22D6" w14:textId="77777777" w:rsidR="00CC4FC8" w:rsidRPr="00A3153B" w:rsidRDefault="00CC4FC8" w:rsidP="00BA3213">
      <w:pPr>
        <w:spacing w:after="0"/>
        <w:ind w:left="567"/>
        <w:jc w:val="left"/>
        <w:rPr>
          <w:b/>
        </w:rPr>
      </w:pPr>
    </w:p>
    <w:p w14:paraId="780B5011" w14:textId="77777777" w:rsidR="002241DD" w:rsidRPr="00A3153B" w:rsidRDefault="00BE2749" w:rsidP="00BA3213">
      <w:pPr>
        <w:spacing w:after="0"/>
        <w:ind w:left="567"/>
        <w:jc w:val="left"/>
      </w:pPr>
      <w:r w:rsidRPr="00A3153B">
        <w:rPr>
          <w:b/>
        </w:rPr>
        <w:t xml:space="preserve">-cdoc-decrypt-pkcs12 </w:t>
      </w:r>
      <w:r w:rsidR="00B53242" w:rsidRPr="00A3153B">
        <w:t xml:space="preserve"> </w:t>
      </w:r>
      <w:r w:rsidR="00F47E5E" w:rsidRPr="00A3153B">
        <w:rPr>
          <w:b/>
        </w:rPr>
        <w:t>&lt;keystore-file&gt; &lt;keystore-passwd&gt; &lt;keystore-type&gt; &lt;output-file&gt;</w:t>
      </w:r>
      <w:r w:rsidR="00F47E5E" w:rsidRPr="00A3153B">
        <w:t xml:space="preserve"> </w:t>
      </w:r>
    </w:p>
    <w:p w14:paraId="650BA4C5" w14:textId="77777777" w:rsidR="009F5AF4" w:rsidRPr="00A3153B" w:rsidRDefault="00CC4FC8" w:rsidP="00BA3213">
      <w:pPr>
        <w:pStyle w:val="UtilitySyntax"/>
        <w:ind w:left="1134"/>
      </w:pPr>
      <w:r w:rsidRPr="00A3153B">
        <w:t xml:space="preserve">Offers same functionality as -cdoc-decrypt for decrypting documents, but </w:t>
      </w:r>
      <w:r w:rsidR="002241DD" w:rsidRPr="00A3153B">
        <w:t xml:space="preserve">using </w:t>
      </w:r>
      <w:r w:rsidR="002241DD" w:rsidRPr="00A3153B">
        <w:rPr>
          <w:b/>
        </w:rPr>
        <w:t xml:space="preserve">software </w:t>
      </w:r>
      <w:r w:rsidR="00063324" w:rsidRPr="00A3153B">
        <w:rPr>
          <w:b/>
        </w:rPr>
        <w:t>tokens</w:t>
      </w:r>
      <w:r w:rsidR="00BE2749" w:rsidRPr="00A3153B">
        <w:t xml:space="preserve"> (PKCS#12 files)</w:t>
      </w:r>
      <w:r w:rsidR="00A9762A" w:rsidRPr="00A3153B">
        <w:t>. The encrypted file does not have to be inside a DigiDoc container.</w:t>
      </w:r>
    </w:p>
    <w:p w14:paraId="0ABCF881" w14:textId="77777777" w:rsidR="00F2396D" w:rsidRPr="00A3153B" w:rsidRDefault="006F693C" w:rsidP="00CC4FC8">
      <w:pPr>
        <w:pStyle w:val="UtilitySyntax"/>
        <w:ind w:left="1134"/>
      </w:pPr>
      <w:r w:rsidRPr="00A3153B">
        <w:t>The following parameters are used with this decryption command:</w:t>
      </w:r>
    </w:p>
    <w:tbl>
      <w:tblPr>
        <w:tblStyle w:val="Param"/>
        <w:tblW w:w="0" w:type="auto"/>
        <w:tblInd w:w="1242" w:type="dxa"/>
        <w:tblLayout w:type="fixed"/>
        <w:tblLook w:val="04A0" w:firstRow="1" w:lastRow="0" w:firstColumn="1" w:lastColumn="0" w:noHBand="0" w:noVBand="1"/>
      </w:tblPr>
      <w:tblGrid>
        <w:gridCol w:w="1555"/>
        <w:gridCol w:w="5020"/>
      </w:tblGrid>
      <w:tr w:rsidR="006F693C" w:rsidRPr="00FC5733" w14:paraId="09048A6C" w14:textId="77777777" w:rsidTr="00FE3605">
        <w:trPr>
          <w:cnfStyle w:val="100000000000" w:firstRow="1" w:lastRow="0" w:firstColumn="0" w:lastColumn="0" w:oddVBand="0" w:evenVBand="0" w:oddHBand="0" w:evenHBand="0" w:firstRowFirstColumn="0" w:firstRowLastColumn="0" w:lastRowFirstColumn="0" w:lastRowLastColumn="0"/>
        </w:trPr>
        <w:tc>
          <w:tcPr>
            <w:tcW w:w="1555" w:type="dxa"/>
            <w:tcBorders>
              <w:top w:val="nil"/>
              <w:bottom w:val="single" w:sz="4" w:space="0" w:color="auto"/>
            </w:tcBorders>
            <w:shd w:val="clear" w:color="auto" w:fill="auto"/>
          </w:tcPr>
          <w:p w14:paraId="0E9625AA" w14:textId="77777777" w:rsidR="006F693C" w:rsidRPr="00A3153B" w:rsidRDefault="006F693C" w:rsidP="00C728D0">
            <w:pPr>
              <w:rPr>
                <w:b/>
              </w:rPr>
            </w:pPr>
            <w:r w:rsidRPr="00A3153B">
              <w:rPr>
                <w:b/>
              </w:rPr>
              <w:t>&lt;keystore-file&gt;</w:t>
            </w:r>
          </w:p>
        </w:tc>
        <w:tc>
          <w:tcPr>
            <w:tcW w:w="5020" w:type="dxa"/>
            <w:tcBorders>
              <w:top w:val="nil"/>
              <w:bottom w:val="single" w:sz="4" w:space="0" w:color="auto"/>
            </w:tcBorders>
            <w:shd w:val="clear" w:color="auto" w:fill="auto"/>
          </w:tcPr>
          <w:p w14:paraId="312F9219" w14:textId="77777777" w:rsidR="006F693C" w:rsidRPr="00A3153B" w:rsidRDefault="006F693C" w:rsidP="00F47E5E">
            <w:pPr>
              <w:jc w:val="left"/>
            </w:pPr>
            <w:r w:rsidRPr="00A3153B">
              <w:t>Required. The path to the PKCS#12 file</w:t>
            </w:r>
          </w:p>
        </w:tc>
      </w:tr>
      <w:tr w:rsidR="006F693C" w:rsidRPr="00FC5733" w14:paraId="449657E8" w14:textId="77777777" w:rsidTr="00BA3213">
        <w:tc>
          <w:tcPr>
            <w:tcW w:w="1555" w:type="dxa"/>
            <w:tcBorders>
              <w:top w:val="single" w:sz="4" w:space="0" w:color="auto"/>
            </w:tcBorders>
          </w:tcPr>
          <w:p w14:paraId="0E3F13B3" w14:textId="77777777" w:rsidR="006F693C" w:rsidRPr="00A3153B" w:rsidRDefault="006F693C" w:rsidP="00C728D0">
            <w:r w:rsidRPr="00A3153B">
              <w:rPr>
                <w:b/>
              </w:rPr>
              <w:t>&lt;keystore-passwd&gt;</w:t>
            </w:r>
          </w:p>
        </w:tc>
        <w:tc>
          <w:tcPr>
            <w:tcW w:w="5020" w:type="dxa"/>
            <w:tcBorders>
              <w:top w:val="single" w:sz="4" w:space="0" w:color="auto"/>
            </w:tcBorders>
          </w:tcPr>
          <w:p w14:paraId="24E371ED" w14:textId="77777777" w:rsidR="006F693C" w:rsidRPr="00A3153B" w:rsidRDefault="006F693C" w:rsidP="00C728D0">
            <w:r w:rsidRPr="00A3153B">
              <w:t>Required. The password of the PKCS#12 file</w:t>
            </w:r>
          </w:p>
        </w:tc>
      </w:tr>
      <w:tr w:rsidR="006F693C" w:rsidRPr="00FC5733" w14:paraId="4EC13EC9" w14:textId="77777777" w:rsidTr="00BA3213">
        <w:tc>
          <w:tcPr>
            <w:tcW w:w="1555" w:type="dxa"/>
          </w:tcPr>
          <w:p w14:paraId="56B72BB5" w14:textId="77777777" w:rsidR="006F693C" w:rsidRPr="00A3153B" w:rsidRDefault="006F693C" w:rsidP="003911EB">
            <w:pPr>
              <w:rPr>
                <w:b/>
              </w:rPr>
            </w:pPr>
            <w:r w:rsidRPr="00A3153B">
              <w:rPr>
                <w:b/>
              </w:rPr>
              <w:t>&lt;keystore-type&gt;</w:t>
            </w:r>
          </w:p>
        </w:tc>
        <w:tc>
          <w:tcPr>
            <w:tcW w:w="5020" w:type="dxa"/>
          </w:tcPr>
          <w:p w14:paraId="4C14A315" w14:textId="77777777" w:rsidR="006F693C" w:rsidRPr="00A3153B" w:rsidRDefault="006F693C" w:rsidP="00C728D0">
            <w:r w:rsidRPr="00A3153B">
              <w:t>Required. PKCS12</w:t>
            </w:r>
          </w:p>
        </w:tc>
      </w:tr>
      <w:tr w:rsidR="006F693C" w:rsidRPr="00FC5733" w14:paraId="457FD273" w14:textId="77777777" w:rsidTr="00BA3213">
        <w:tc>
          <w:tcPr>
            <w:tcW w:w="1555" w:type="dxa"/>
          </w:tcPr>
          <w:p w14:paraId="66927CE9" w14:textId="77777777" w:rsidR="006F693C" w:rsidRPr="00A3153B" w:rsidRDefault="006F693C" w:rsidP="00C728D0">
            <w:pPr>
              <w:rPr>
                <w:b/>
              </w:rPr>
            </w:pPr>
            <w:r w:rsidRPr="00A3153B">
              <w:rPr>
                <w:b/>
              </w:rPr>
              <w:t>&lt;output-file&gt;</w:t>
            </w:r>
          </w:p>
        </w:tc>
        <w:tc>
          <w:tcPr>
            <w:tcW w:w="5020" w:type="dxa"/>
          </w:tcPr>
          <w:p w14:paraId="1CCED2F5" w14:textId="77777777" w:rsidR="006F693C" w:rsidRPr="00A3153B" w:rsidRDefault="006F693C" w:rsidP="00C728D0">
            <w:r w:rsidRPr="00A3153B">
              <w:t>Required. The path and name of the encrypted output file</w:t>
            </w:r>
          </w:p>
        </w:tc>
      </w:tr>
    </w:tbl>
    <w:p w14:paraId="53B970A0" w14:textId="77777777" w:rsidR="00F47E5E" w:rsidRPr="00A3153B" w:rsidRDefault="00F47E5E" w:rsidP="00BA3213">
      <w:pPr>
        <w:ind w:left="567"/>
      </w:pPr>
    </w:p>
    <w:p w14:paraId="0C2284B7" w14:textId="77777777" w:rsidR="00CC6A4B" w:rsidRPr="00A3153B" w:rsidRDefault="006F693C" w:rsidP="00BE2749">
      <w:pPr>
        <w:rPr>
          <w:b/>
          <w:u w:val="single"/>
        </w:rPr>
      </w:pPr>
      <w:r w:rsidRPr="00A3153B">
        <w:rPr>
          <w:b/>
          <w:u w:val="single"/>
        </w:rPr>
        <w:t>Command line samples for decrypting documents:</w:t>
      </w:r>
    </w:p>
    <w:p w14:paraId="234A2B1C" w14:textId="77777777" w:rsidR="00DC438D" w:rsidRPr="00A3153B" w:rsidRDefault="00DC438D" w:rsidP="00DC438D">
      <w:pPr>
        <w:pStyle w:val="bat"/>
        <w:rPr>
          <w:b/>
          <w:u w:val="single"/>
        </w:rPr>
      </w:pPr>
      <w:r w:rsidRPr="00A3153B">
        <w:rPr>
          <w:b/>
          <w:u w:val="single"/>
        </w:rPr>
        <w:t>Sample: decrypting small encrypted file, inside a DigiDoc container</w:t>
      </w:r>
    </w:p>
    <w:p w14:paraId="6F64A7B6" w14:textId="77777777" w:rsidR="00DC438D" w:rsidRPr="00A3153B" w:rsidRDefault="00DC438D" w:rsidP="00DC438D">
      <w:pPr>
        <w:pStyle w:val="bat"/>
      </w:pPr>
      <w:r w:rsidRPr="00A3153B">
        <w:t xml:space="preserve">&gt;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-cdoc-decrypt-sk</w:t>
      </w:r>
      <w:r w:rsidRPr="00A3153B">
        <w:t xml:space="preserve"> 1234 c:\Temp\test1_d.ddoc</w:t>
      </w:r>
    </w:p>
    <w:p w14:paraId="0382E975" w14:textId="77777777" w:rsidR="00DC438D" w:rsidRPr="00A3153B" w:rsidRDefault="00DC438D" w:rsidP="00DC438D">
      <w:pPr>
        <w:pStyle w:val="bat"/>
      </w:pPr>
      <w:r w:rsidRPr="00A3153B">
        <w:tab/>
      </w:r>
    </w:p>
    <w:p w14:paraId="5042D630" w14:textId="77777777" w:rsidR="00DC438D" w:rsidRPr="00A3153B" w:rsidRDefault="00DC438D" w:rsidP="00DC438D">
      <w:pPr>
        <w:pStyle w:val="bat"/>
      </w:pPr>
      <w:r w:rsidRPr="00A3153B">
        <w:t xml:space="preserve">Input: </w:t>
      </w:r>
    </w:p>
    <w:p w14:paraId="2F1FE17B" w14:textId="77777777" w:rsidR="00DC438D" w:rsidRPr="00A3153B" w:rsidRDefault="00DC438D" w:rsidP="00DC438D">
      <w:pPr>
        <w:pStyle w:val="bat"/>
      </w:pPr>
      <w:r w:rsidRPr="00A3153B">
        <w:tab/>
        <w:t>- c:\Temp\test1_small.cdoc</w:t>
      </w:r>
      <w:r w:rsidRPr="00A3153B">
        <w:tab/>
        <w:t>– the encrypted file to be decrypted</w:t>
      </w:r>
    </w:p>
    <w:p w14:paraId="7519F0B1" w14:textId="77777777" w:rsidR="00DC438D" w:rsidRPr="00A3153B" w:rsidRDefault="00DC438D" w:rsidP="00DC438D">
      <w:pPr>
        <w:pStyle w:val="bat"/>
      </w:pPr>
      <w:r w:rsidRPr="00A3153B">
        <w:tab/>
        <w:t>- 1234</w:t>
      </w:r>
      <w:r w:rsidRPr="00A3153B">
        <w:tab/>
      </w:r>
      <w:r w:rsidRPr="00A3153B">
        <w:tab/>
      </w:r>
      <w:r w:rsidRPr="00A3153B">
        <w:tab/>
      </w:r>
      <w:r w:rsidRPr="00A3153B">
        <w:tab/>
        <w:t>– the recipients pin1</w:t>
      </w:r>
    </w:p>
    <w:p w14:paraId="7F339B4D" w14:textId="77777777" w:rsidR="00DC438D" w:rsidRPr="00A3153B" w:rsidRDefault="00DC438D" w:rsidP="00DC438D">
      <w:pPr>
        <w:pStyle w:val="bat"/>
      </w:pPr>
      <w:r w:rsidRPr="00A3153B">
        <w:tab/>
        <w:t>- C:\temp\test1_d.ddoc</w:t>
      </w:r>
      <w:r w:rsidRPr="00A3153B">
        <w:tab/>
        <w:t>- the decrypted file to be created</w:t>
      </w:r>
    </w:p>
    <w:p w14:paraId="79D9D37A" w14:textId="77777777" w:rsidR="00DC438D" w:rsidRPr="00A3153B" w:rsidRDefault="00DC438D" w:rsidP="00F519A6">
      <w:pPr>
        <w:pStyle w:val="bat"/>
        <w:rPr>
          <w:b/>
          <w:u w:val="single"/>
        </w:rPr>
      </w:pPr>
    </w:p>
    <w:p w14:paraId="3492EEED" w14:textId="77777777" w:rsidR="006F693C" w:rsidRPr="00A3153B" w:rsidRDefault="005F5CE3" w:rsidP="00F519A6">
      <w:pPr>
        <w:pStyle w:val="bat"/>
        <w:rPr>
          <w:b/>
          <w:u w:val="single"/>
        </w:rPr>
      </w:pPr>
      <w:r w:rsidRPr="00A3153B">
        <w:rPr>
          <w:b/>
          <w:u w:val="single"/>
        </w:rPr>
        <w:t>Sample</w:t>
      </w:r>
      <w:r w:rsidR="006F693C" w:rsidRPr="00A3153B">
        <w:rPr>
          <w:b/>
          <w:u w:val="single"/>
        </w:rPr>
        <w:t xml:space="preserve">: </w:t>
      </w:r>
      <w:r w:rsidR="00DC438D" w:rsidRPr="00A3153B">
        <w:rPr>
          <w:b/>
          <w:u w:val="single"/>
        </w:rPr>
        <w:t xml:space="preserve">decrypting </w:t>
      </w:r>
      <w:r w:rsidR="006F693C" w:rsidRPr="00A3153B">
        <w:rPr>
          <w:b/>
          <w:u w:val="single"/>
        </w:rPr>
        <w:t>small encrypted file, in any original format</w:t>
      </w:r>
    </w:p>
    <w:p w14:paraId="03E4BA77" w14:textId="77777777" w:rsidR="00BE2749" w:rsidRPr="00A3153B" w:rsidRDefault="006F693C" w:rsidP="00F519A6">
      <w:pPr>
        <w:pStyle w:val="bat"/>
      </w:pPr>
      <w:r w:rsidRPr="00A3153B">
        <w:t xml:space="preserve">&gt; </w:t>
      </w:r>
      <w:r w:rsidR="00BE2749" w:rsidRPr="00A3153B">
        <w:t>ja</w:t>
      </w:r>
      <w:r w:rsidRPr="00A3153B">
        <w:t xml:space="preserve">va </w:t>
      </w:r>
      <w:r w:rsidR="00844111" w:rsidRPr="00A3153B">
        <w:t>–jar jdigidocutil-</w:t>
      </w:r>
      <w:r w:rsidR="00844111" w:rsidRPr="00A3153B">
        <w:rPr>
          <w:color w:val="1F497D" w:themeColor="text2"/>
        </w:rPr>
        <w:t>*</w:t>
      </w:r>
      <w:r w:rsidR="00844111" w:rsidRPr="00A3153B">
        <w:t xml:space="preserve">.jar </w:t>
      </w:r>
      <w:r w:rsidRPr="00A3153B">
        <w:t>-cdoc-in c</w:t>
      </w:r>
      <w:r w:rsidR="00BE2749" w:rsidRPr="00A3153B">
        <w:t>:\Temp\test1</w:t>
      </w:r>
      <w:r w:rsidRPr="00A3153B">
        <w:t>_small</w:t>
      </w:r>
      <w:r w:rsidR="00BE2749" w:rsidRPr="00A3153B">
        <w:t xml:space="preserve">.cdoc </w:t>
      </w:r>
      <w:r w:rsidR="00BE2749" w:rsidRPr="00A3153B">
        <w:rPr>
          <w:color w:val="0070C0"/>
        </w:rPr>
        <w:t xml:space="preserve">-cdoc-decrypt </w:t>
      </w:r>
      <w:r w:rsidR="00A9762A" w:rsidRPr="00A3153B">
        <w:t>1234</w:t>
      </w:r>
      <w:r w:rsidR="00BE2749" w:rsidRPr="00A3153B">
        <w:t xml:space="preserve"> c:\Temp\test1_d.ddoc</w:t>
      </w:r>
    </w:p>
    <w:p w14:paraId="78D21BD4" w14:textId="77777777" w:rsidR="006F693C" w:rsidRPr="00A3153B" w:rsidRDefault="00F519A6" w:rsidP="00F519A6">
      <w:pPr>
        <w:pStyle w:val="bat"/>
      </w:pPr>
      <w:r w:rsidRPr="00A3153B">
        <w:tab/>
      </w:r>
    </w:p>
    <w:p w14:paraId="2F82817D" w14:textId="77777777" w:rsidR="00BE2749" w:rsidRPr="00A3153B" w:rsidRDefault="00BE2749" w:rsidP="00F519A6">
      <w:pPr>
        <w:pStyle w:val="bat"/>
      </w:pPr>
      <w:r w:rsidRPr="00A3153B">
        <w:t xml:space="preserve">Input: </w:t>
      </w:r>
    </w:p>
    <w:p w14:paraId="3CAE5A6C" w14:textId="77777777" w:rsidR="00BE2749" w:rsidRPr="00A3153B" w:rsidRDefault="00F519A6" w:rsidP="00F519A6">
      <w:pPr>
        <w:pStyle w:val="bat"/>
      </w:pPr>
      <w:r w:rsidRPr="00A3153B">
        <w:tab/>
      </w:r>
      <w:r w:rsidR="006F693C" w:rsidRPr="00A3153B">
        <w:t>- c</w:t>
      </w:r>
      <w:r w:rsidR="00BE2749" w:rsidRPr="00A3153B">
        <w:t>:\Temp\test1</w:t>
      </w:r>
      <w:r w:rsidR="006F693C" w:rsidRPr="00A3153B">
        <w:t>_small</w:t>
      </w:r>
      <w:r w:rsidR="00BE2749" w:rsidRPr="00A3153B">
        <w:t>.cdoc</w:t>
      </w:r>
      <w:r w:rsidR="00BE2749" w:rsidRPr="00A3153B">
        <w:tab/>
        <w:t>– the encrypted file to be decrypted</w:t>
      </w:r>
    </w:p>
    <w:p w14:paraId="07CFBC0D" w14:textId="77777777" w:rsidR="00BE2749" w:rsidRPr="00A3153B" w:rsidRDefault="00F519A6" w:rsidP="00F519A6">
      <w:pPr>
        <w:pStyle w:val="bat"/>
      </w:pPr>
      <w:r w:rsidRPr="00A3153B">
        <w:tab/>
      </w:r>
      <w:r w:rsidR="00BE2749" w:rsidRPr="00A3153B">
        <w:t xml:space="preserve">- </w:t>
      </w:r>
      <w:r w:rsidR="00A9762A" w:rsidRPr="00A3153B">
        <w:t>1234</w:t>
      </w:r>
      <w:r w:rsidR="00BE2749" w:rsidRPr="00A3153B">
        <w:tab/>
      </w:r>
      <w:r w:rsidR="00BE2749" w:rsidRPr="00A3153B">
        <w:tab/>
      </w:r>
      <w:r w:rsidRPr="00A3153B">
        <w:tab/>
      </w:r>
      <w:r w:rsidR="00A9762A" w:rsidRPr="00A3153B">
        <w:tab/>
      </w:r>
      <w:r w:rsidR="009957C2" w:rsidRPr="00A3153B">
        <w:t>– the recipients</w:t>
      </w:r>
      <w:r w:rsidR="00BE2749" w:rsidRPr="00A3153B">
        <w:t xml:space="preserve"> pin1</w:t>
      </w:r>
    </w:p>
    <w:p w14:paraId="476DF7E5" w14:textId="77777777" w:rsidR="00BE2749" w:rsidRPr="00A3153B" w:rsidRDefault="00F519A6" w:rsidP="00F519A6">
      <w:pPr>
        <w:pStyle w:val="bat"/>
      </w:pPr>
      <w:r w:rsidRPr="00A3153B">
        <w:tab/>
      </w:r>
      <w:r w:rsidR="00BE2749" w:rsidRPr="00A3153B">
        <w:t>- C:\temp\test1_d.ddoc</w:t>
      </w:r>
      <w:r w:rsidRPr="00A3153B">
        <w:tab/>
      </w:r>
      <w:r w:rsidR="00BE2749" w:rsidRPr="00A3153B">
        <w:t>- the decrypted file to be created</w:t>
      </w:r>
    </w:p>
    <w:p w14:paraId="60CBD65E" w14:textId="77777777" w:rsidR="006F693C" w:rsidRPr="00A3153B" w:rsidRDefault="006F693C" w:rsidP="00F519A6">
      <w:pPr>
        <w:pStyle w:val="bat"/>
      </w:pPr>
    </w:p>
    <w:p w14:paraId="06EBCD9C" w14:textId="77777777" w:rsidR="00924168" w:rsidRPr="00A3153B" w:rsidRDefault="00924168" w:rsidP="00924168">
      <w:pPr>
        <w:pStyle w:val="bat"/>
        <w:rPr>
          <w:b/>
          <w:u w:val="single"/>
        </w:rPr>
      </w:pPr>
    </w:p>
    <w:p w14:paraId="1F3B9E02"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large encrypted file</w:t>
      </w:r>
      <w:r w:rsidR="00DC438D" w:rsidRPr="00A3153B">
        <w:rPr>
          <w:b/>
          <w:u w:val="single"/>
        </w:rPr>
        <w:t>, in any original format</w:t>
      </w:r>
    </w:p>
    <w:p w14:paraId="4D297F61" w14:textId="77777777" w:rsidR="00924168" w:rsidRPr="00A3153B" w:rsidRDefault="00924168" w:rsidP="00C17773">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rPr>
          <w:color w:val="0070C0"/>
        </w:rPr>
        <w:t>-cdoc-decrypt-stream</w:t>
      </w:r>
      <w:r w:rsidRPr="00A3153B">
        <w:t xml:space="preserve"> </w:t>
      </w:r>
      <w:r w:rsidRPr="00A3153B">
        <w:rPr>
          <w:color w:val="0070C0"/>
        </w:rPr>
        <w:t xml:space="preserve">c:\Temp\test1_large.cdoc </w:t>
      </w:r>
      <w:r w:rsidR="0096617C" w:rsidRPr="00A3153B">
        <w:rPr>
          <w:color w:val="0070C0"/>
        </w:rPr>
        <w:t xml:space="preserve">1234 </w:t>
      </w:r>
      <w:r w:rsidRPr="00A3153B">
        <w:t>c:\Temp\test1_d.ddoc</w:t>
      </w:r>
    </w:p>
    <w:p w14:paraId="4C087F1C" w14:textId="77777777" w:rsidR="00924168" w:rsidRPr="00A3153B" w:rsidRDefault="00924168" w:rsidP="00924168">
      <w:pPr>
        <w:pStyle w:val="bat"/>
      </w:pPr>
      <w:r w:rsidRPr="00A3153B">
        <w:tab/>
      </w:r>
    </w:p>
    <w:p w14:paraId="7D012AF6" w14:textId="77777777" w:rsidR="00924168" w:rsidRPr="00A3153B" w:rsidRDefault="00924168" w:rsidP="00924168">
      <w:pPr>
        <w:pStyle w:val="bat"/>
      </w:pPr>
      <w:r w:rsidRPr="00A3153B">
        <w:lastRenderedPageBreak/>
        <w:t xml:space="preserve">Input: </w:t>
      </w:r>
    </w:p>
    <w:p w14:paraId="30DA1EBF" w14:textId="77777777" w:rsidR="00924168" w:rsidRPr="00A3153B" w:rsidRDefault="00924168" w:rsidP="00924168">
      <w:pPr>
        <w:pStyle w:val="bat"/>
        <w:rPr>
          <w:color w:val="auto"/>
        </w:rPr>
      </w:pPr>
      <w:r w:rsidRPr="00A3153B">
        <w:rPr>
          <w:color w:val="auto"/>
        </w:rPr>
        <w:tab/>
        <w:t>- c:\Temp\test1_large.cdoc</w:t>
      </w:r>
      <w:r w:rsidRPr="00A3153B">
        <w:rPr>
          <w:color w:val="auto"/>
        </w:rPr>
        <w:tab/>
        <w:t>– the encrypted file to be decrypted</w:t>
      </w:r>
    </w:p>
    <w:p w14:paraId="3ADA5722" w14:textId="77777777" w:rsidR="00924168" w:rsidRPr="00A3153B" w:rsidRDefault="00924168" w:rsidP="00924168">
      <w:pPr>
        <w:pStyle w:val="bat"/>
        <w:rPr>
          <w:color w:val="auto"/>
        </w:rPr>
      </w:pPr>
      <w:r w:rsidRPr="00A3153B">
        <w:rPr>
          <w:color w:val="auto"/>
        </w:rPr>
        <w:tab/>
        <w:t xml:space="preserve">- </w:t>
      </w:r>
      <w:r w:rsidR="00A9762A" w:rsidRPr="00A3153B">
        <w:rPr>
          <w:color w:val="auto"/>
        </w:rPr>
        <w:t>1234</w:t>
      </w:r>
      <w:r w:rsidRPr="00A3153B">
        <w:rPr>
          <w:color w:val="auto"/>
        </w:rPr>
        <w:tab/>
      </w:r>
      <w:r w:rsidRPr="00A3153B">
        <w:rPr>
          <w:color w:val="auto"/>
        </w:rPr>
        <w:tab/>
      </w:r>
      <w:r w:rsidRPr="00A3153B">
        <w:rPr>
          <w:color w:val="auto"/>
        </w:rPr>
        <w:tab/>
      </w:r>
      <w:r w:rsidR="00A9762A" w:rsidRPr="00A3153B">
        <w:rPr>
          <w:color w:val="auto"/>
        </w:rPr>
        <w:tab/>
      </w:r>
      <w:r w:rsidRPr="00A3153B">
        <w:rPr>
          <w:color w:val="auto"/>
        </w:rPr>
        <w:t>– the recipients pin1</w:t>
      </w:r>
    </w:p>
    <w:p w14:paraId="654D93B5" w14:textId="77777777" w:rsidR="00924168" w:rsidRPr="00A3153B" w:rsidRDefault="00924168" w:rsidP="00924168">
      <w:pPr>
        <w:pStyle w:val="bat"/>
        <w:rPr>
          <w:color w:val="0070C0"/>
        </w:rPr>
      </w:pPr>
      <w:r w:rsidRPr="00A3153B">
        <w:rPr>
          <w:color w:val="auto"/>
        </w:rPr>
        <w:tab/>
        <w:t>- c:\temp\test1_d.ddoc</w:t>
      </w:r>
      <w:r w:rsidRPr="00A3153B">
        <w:rPr>
          <w:color w:val="auto"/>
        </w:rPr>
        <w:tab/>
        <w:t>- the decrypted file to be created</w:t>
      </w:r>
    </w:p>
    <w:p w14:paraId="6C287738" w14:textId="77777777" w:rsidR="00924168" w:rsidRPr="00A3153B" w:rsidRDefault="00924168" w:rsidP="006F693C">
      <w:pPr>
        <w:pStyle w:val="bat"/>
      </w:pPr>
    </w:p>
    <w:p w14:paraId="677291D5" w14:textId="77777777" w:rsidR="00924168" w:rsidRPr="00A3153B" w:rsidRDefault="005F5CE3" w:rsidP="00924168">
      <w:pPr>
        <w:pStyle w:val="bat"/>
        <w:rPr>
          <w:b/>
          <w:u w:val="single"/>
        </w:rPr>
      </w:pPr>
      <w:r w:rsidRPr="00A3153B">
        <w:rPr>
          <w:b/>
          <w:u w:val="single"/>
        </w:rPr>
        <w:t>Sample</w:t>
      </w:r>
      <w:r w:rsidR="00924168" w:rsidRPr="00A3153B">
        <w:rPr>
          <w:b/>
          <w:u w:val="single"/>
        </w:rPr>
        <w:t xml:space="preserve">: </w:t>
      </w:r>
      <w:r w:rsidR="00DC438D" w:rsidRPr="00A3153B">
        <w:rPr>
          <w:b/>
          <w:u w:val="single"/>
        </w:rPr>
        <w:t xml:space="preserve">decrypting, </w:t>
      </w:r>
      <w:r w:rsidR="00924168" w:rsidRPr="00A3153B">
        <w:rPr>
          <w:b/>
          <w:u w:val="single"/>
        </w:rPr>
        <w:t xml:space="preserve">using PKCS#12 </w:t>
      </w:r>
      <w:r w:rsidR="00E00F01" w:rsidRPr="00A3153B">
        <w:rPr>
          <w:b/>
          <w:u w:val="single"/>
        </w:rPr>
        <w:t>software token</w:t>
      </w:r>
      <w:r w:rsidR="00DC438D" w:rsidRPr="00A3153B">
        <w:rPr>
          <w:b/>
          <w:u w:val="single"/>
        </w:rPr>
        <w:t>, in any original format</w:t>
      </w:r>
    </w:p>
    <w:p w14:paraId="31518733" w14:textId="77777777" w:rsidR="00924168" w:rsidRPr="00A3153B" w:rsidRDefault="00924168" w:rsidP="00924168">
      <w:pPr>
        <w:pStyle w:val="bat"/>
      </w:pPr>
      <w:r w:rsidRPr="00A3153B">
        <w:t xml:space="preserve"> &gt; java </w:t>
      </w:r>
      <w:r w:rsidR="00844111" w:rsidRPr="00A3153B">
        <w:t>–jar jdigidocutil-</w:t>
      </w:r>
      <w:r w:rsidR="00844111" w:rsidRPr="00A3153B">
        <w:rPr>
          <w:color w:val="1F497D" w:themeColor="text2"/>
        </w:rPr>
        <w:t>*</w:t>
      </w:r>
      <w:r w:rsidR="00844111" w:rsidRPr="00A3153B">
        <w:t xml:space="preserve">.jar </w:t>
      </w:r>
      <w:r w:rsidRPr="00A3153B">
        <w:t xml:space="preserve">-cdoc-in c:\Temp\test1_small.cdoc </w:t>
      </w:r>
      <w:r w:rsidRPr="00A3153B">
        <w:rPr>
          <w:color w:val="0070C0"/>
        </w:rPr>
        <w:t>-cdoc-decrypt-pkcs12</w:t>
      </w:r>
      <w:r w:rsidRPr="00A3153B">
        <w:t xml:space="preserve"> </w:t>
      </w:r>
      <w:r w:rsidRPr="00A3153B">
        <w:rPr>
          <w:color w:val="0070C0"/>
        </w:rPr>
        <w:t xml:space="preserve">c:\Temp\334836.p12d </w:t>
      </w:r>
      <w:r w:rsidR="00DC438D" w:rsidRPr="00A3153B">
        <w:rPr>
          <w:color w:val="0070C0"/>
        </w:rPr>
        <w:t>12345pW</w:t>
      </w:r>
      <w:r w:rsidRPr="00A3153B">
        <w:rPr>
          <w:color w:val="0070C0"/>
        </w:rPr>
        <w:t xml:space="preserve"> PKCS12 </w:t>
      </w:r>
      <w:r w:rsidRPr="00A3153B">
        <w:rPr>
          <w:color w:val="auto"/>
        </w:rPr>
        <w:t>c:\Temp\test1_d.ddoc</w:t>
      </w:r>
    </w:p>
    <w:p w14:paraId="1FBC7BCF" w14:textId="77777777" w:rsidR="00924168" w:rsidRPr="00A3153B" w:rsidRDefault="00924168" w:rsidP="00924168">
      <w:pPr>
        <w:pStyle w:val="bat"/>
      </w:pPr>
    </w:p>
    <w:p w14:paraId="1CE6643B" w14:textId="77777777" w:rsidR="00924168" w:rsidRPr="00A3153B" w:rsidRDefault="00924168" w:rsidP="00924168">
      <w:pPr>
        <w:pStyle w:val="bat"/>
      </w:pPr>
      <w:r w:rsidRPr="00A3153B">
        <w:t xml:space="preserve">Input: </w:t>
      </w:r>
    </w:p>
    <w:p w14:paraId="4D9FEF78" w14:textId="77777777" w:rsidR="00924168" w:rsidRPr="00A3153B" w:rsidRDefault="00924168" w:rsidP="00924168">
      <w:pPr>
        <w:pStyle w:val="bat"/>
        <w:rPr>
          <w:color w:val="auto"/>
        </w:rPr>
      </w:pPr>
      <w:r w:rsidRPr="00A3153B">
        <w:rPr>
          <w:color w:val="auto"/>
        </w:rPr>
        <w:tab/>
        <w:t>- c:\Temp\test1_small.cdoc</w:t>
      </w:r>
      <w:r w:rsidRPr="00A3153B">
        <w:rPr>
          <w:color w:val="auto"/>
        </w:rPr>
        <w:tab/>
        <w:t>– the encrypted file to be decrypted</w:t>
      </w:r>
    </w:p>
    <w:p w14:paraId="0BB2A5BD" w14:textId="77777777" w:rsidR="00924168" w:rsidRPr="00A3153B" w:rsidRDefault="00924168" w:rsidP="00924168">
      <w:pPr>
        <w:pStyle w:val="bat"/>
        <w:rPr>
          <w:color w:val="0070C0"/>
        </w:rPr>
      </w:pPr>
      <w:r w:rsidRPr="00A3153B">
        <w:rPr>
          <w:color w:val="0070C0"/>
        </w:rPr>
        <w:tab/>
        <w:t>- c:\Temp\334836.p12d</w:t>
      </w:r>
      <w:r w:rsidRPr="00A3153B">
        <w:rPr>
          <w:color w:val="0070C0"/>
        </w:rPr>
        <w:tab/>
      </w:r>
      <w:r w:rsidRPr="00A3153B">
        <w:rPr>
          <w:color w:val="0070C0"/>
        </w:rPr>
        <w:tab/>
        <w:t>- the PKCS#12 file</w:t>
      </w:r>
    </w:p>
    <w:p w14:paraId="5F8D00A6" w14:textId="77777777" w:rsidR="00924168" w:rsidRPr="00A3153B" w:rsidRDefault="00924168" w:rsidP="00924168">
      <w:pPr>
        <w:pStyle w:val="bat"/>
        <w:rPr>
          <w:color w:val="0070C0"/>
        </w:rPr>
      </w:pPr>
      <w:r w:rsidRPr="00A3153B">
        <w:rPr>
          <w:color w:val="0070C0"/>
        </w:rPr>
        <w:tab/>
        <w:t xml:space="preserve">- </w:t>
      </w:r>
      <w:r w:rsidR="00DC438D" w:rsidRPr="00A3153B">
        <w:rPr>
          <w:color w:val="0070C0"/>
        </w:rPr>
        <w:t>12345pW</w:t>
      </w:r>
      <w:r w:rsidRPr="00A3153B">
        <w:rPr>
          <w:color w:val="0070C0"/>
        </w:rPr>
        <w:tab/>
      </w:r>
      <w:r w:rsidRPr="00A3153B">
        <w:rPr>
          <w:color w:val="0070C0"/>
        </w:rPr>
        <w:tab/>
      </w:r>
      <w:r w:rsidRPr="00A3153B">
        <w:rPr>
          <w:color w:val="0070C0"/>
        </w:rPr>
        <w:tab/>
        <w:t>- the PKCS#12 file’s password</w:t>
      </w:r>
    </w:p>
    <w:p w14:paraId="3F5EDAF6" w14:textId="77777777" w:rsidR="006F693C" w:rsidRPr="00A3153B" w:rsidRDefault="00924168" w:rsidP="00F519A6">
      <w:pPr>
        <w:pStyle w:val="bat"/>
      </w:pPr>
      <w:r w:rsidRPr="00A3153B">
        <w:tab/>
        <w:t>- c:\temp\test1_d.ddoc</w:t>
      </w:r>
      <w:r w:rsidRPr="00A3153B">
        <w:tab/>
        <w:t>- the decrypted file to be created</w:t>
      </w:r>
    </w:p>
    <w:p w14:paraId="3502F678" w14:textId="77777777" w:rsidR="00BE2749" w:rsidRPr="00A3153B" w:rsidRDefault="00BE2749" w:rsidP="00BE2749">
      <w:pPr>
        <w:rPr>
          <w:rFonts w:ascii="Courier New" w:hAnsi="Courier New" w:cs="Courier New"/>
          <w:szCs w:val="20"/>
        </w:rPr>
      </w:pPr>
    </w:p>
    <w:p w14:paraId="4DB63109" w14:textId="77777777" w:rsidR="00263F43" w:rsidRPr="00A3153B" w:rsidRDefault="00263F43">
      <w:pPr>
        <w:spacing w:after="0"/>
        <w:jc w:val="left"/>
        <w:rPr>
          <w:rFonts w:cs="Arial"/>
          <w:bCs/>
          <w:kern w:val="32"/>
          <w:sz w:val="32"/>
          <w:szCs w:val="32"/>
        </w:rPr>
      </w:pPr>
      <w:bookmarkStart w:id="350" w:name="_Toc345343593"/>
      <w:r w:rsidRPr="00506C5B">
        <w:br w:type="page"/>
      </w:r>
    </w:p>
    <w:p w14:paraId="6183FF22" w14:textId="4D5AC5E5" w:rsidR="000D0D8D" w:rsidRPr="00A3153B" w:rsidRDefault="000D0D8D" w:rsidP="00CE7C76">
      <w:pPr>
        <w:pStyle w:val="Heading1"/>
        <w:rPr>
          <w:lang w:val="en-US"/>
        </w:rPr>
      </w:pPr>
      <w:bookmarkStart w:id="351" w:name="_Toc413334773"/>
      <w:r w:rsidRPr="00A75054">
        <w:lastRenderedPageBreak/>
        <w:t xml:space="preserve">National </w:t>
      </w:r>
      <w:r w:rsidRPr="00A3153B">
        <w:rPr>
          <w:lang w:val="en-US"/>
        </w:rPr>
        <w:t>and cross-border support</w:t>
      </w:r>
      <w:bookmarkEnd w:id="350"/>
      <w:bookmarkEnd w:id="351"/>
    </w:p>
    <w:p w14:paraId="1FDFA587" w14:textId="77777777" w:rsidR="000D0D8D" w:rsidRPr="00A3153B" w:rsidRDefault="000D0D8D" w:rsidP="00D14E1F">
      <w:pPr>
        <w:pStyle w:val="Heading2"/>
        <w:rPr>
          <w:lang w:val="en-US"/>
        </w:rPr>
      </w:pPr>
      <w:bookmarkStart w:id="352" w:name="_Toc345343594"/>
      <w:bookmarkStart w:id="353" w:name="_Toc413334774"/>
      <w:r w:rsidRPr="00A3153B">
        <w:rPr>
          <w:lang w:val="en-US"/>
        </w:rPr>
        <w:t>National PKI solutions and support</w:t>
      </w:r>
      <w:bookmarkEnd w:id="352"/>
      <w:bookmarkEnd w:id="353"/>
    </w:p>
    <w:p w14:paraId="61DDEE47" w14:textId="77777777" w:rsidR="000D0D8D" w:rsidRPr="00506C5B" w:rsidRDefault="000D0D8D" w:rsidP="00D14E1F">
      <w:pPr>
        <w:pStyle w:val="Heading3"/>
      </w:pPr>
      <w:bookmarkStart w:id="354" w:name="_Toc345343595"/>
      <w:bookmarkStart w:id="355" w:name="_Toc413334775"/>
      <w:r w:rsidRPr="00506C5B">
        <w:t>Supported Estonian Identity tokens</w:t>
      </w:r>
      <w:bookmarkEnd w:id="354"/>
      <w:bookmarkEnd w:id="355"/>
    </w:p>
    <w:p w14:paraId="27C6CA46" w14:textId="06B63D8A" w:rsidR="000D0D8D" w:rsidRPr="00A3153B" w:rsidRDefault="000D0D8D" w:rsidP="000D0D8D">
      <w:r w:rsidRPr="00A3153B">
        <w:t xml:space="preserve">Currently, JDigiDoc library </w:t>
      </w:r>
      <w:r w:rsidR="006B5EB9">
        <w:t>is</w:t>
      </w:r>
      <w:r w:rsidRPr="00A3153B">
        <w:t xml:space="preserve"> tested with the following Estonian ID tokens:</w:t>
      </w:r>
    </w:p>
    <w:tbl>
      <w:tblPr>
        <w:tblStyle w:val="Param"/>
        <w:tblW w:w="8217" w:type="dxa"/>
        <w:tblLayout w:type="fixed"/>
        <w:tblLook w:val="04A0" w:firstRow="1" w:lastRow="0" w:firstColumn="1" w:lastColumn="0" w:noHBand="0" w:noVBand="1"/>
      </w:tblPr>
      <w:tblGrid>
        <w:gridCol w:w="1271"/>
        <w:gridCol w:w="1701"/>
        <w:gridCol w:w="2126"/>
        <w:gridCol w:w="3119"/>
      </w:tblGrid>
      <w:tr w:rsidR="000D0D8D" w:rsidRPr="00FC5733" w14:paraId="7C3719F2" w14:textId="77777777" w:rsidTr="007D56F4">
        <w:trPr>
          <w:cnfStyle w:val="100000000000" w:firstRow="1" w:lastRow="0" w:firstColumn="0" w:lastColumn="0" w:oddVBand="0" w:evenVBand="0" w:oddHBand="0" w:evenHBand="0" w:firstRowFirstColumn="0" w:firstRowLastColumn="0" w:lastRowFirstColumn="0" w:lastRowLastColumn="0"/>
        </w:trPr>
        <w:tc>
          <w:tcPr>
            <w:tcW w:w="1271" w:type="dxa"/>
          </w:tcPr>
          <w:p w14:paraId="104AB59A" w14:textId="77777777" w:rsidR="000D0D8D" w:rsidRPr="00A3153B" w:rsidRDefault="000D0D8D" w:rsidP="007D56F4">
            <w:pPr>
              <w:rPr>
                <w:b/>
              </w:rPr>
            </w:pPr>
            <w:r w:rsidRPr="00A3153B">
              <w:rPr>
                <w:b/>
              </w:rPr>
              <w:t>Token</w:t>
            </w:r>
          </w:p>
        </w:tc>
        <w:tc>
          <w:tcPr>
            <w:tcW w:w="1701" w:type="dxa"/>
          </w:tcPr>
          <w:p w14:paraId="1D258414" w14:textId="77777777" w:rsidR="000D0D8D" w:rsidRPr="00A3153B" w:rsidRDefault="000D0D8D" w:rsidP="007D56F4">
            <w:pPr>
              <w:rPr>
                <w:b/>
              </w:rPr>
            </w:pPr>
            <w:r w:rsidRPr="00A3153B">
              <w:rPr>
                <w:b/>
              </w:rPr>
              <w:t>Type</w:t>
            </w:r>
          </w:p>
        </w:tc>
        <w:tc>
          <w:tcPr>
            <w:tcW w:w="2126" w:type="dxa"/>
          </w:tcPr>
          <w:p w14:paraId="4348B068" w14:textId="77777777" w:rsidR="000D0D8D" w:rsidRPr="00A3153B" w:rsidRDefault="000D0D8D" w:rsidP="007D56F4">
            <w:pPr>
              <w:rPr>
                <w:b/>
              </w:rPr>
            </w:pPr>
            <w:r w:rsidRPr="00A3153B">
              <w:rPr>
                <w:b/>
              </w:rPr>
              <w:t>Description</w:t>
            </w:r>
          </w:p>
        </w:tc>
        <w:tc>
          <w:tcPr>
            <w:tcW w:w="3119" w:type="dxa"/>
          </w:tcPr>
          <w:p w14:paraId="56A46803" w14:textId="77777777" w:rsidR="000D0D8D" w:rsidRPr="00A3153B" w:rsidRDefault="000D0D8D" w:rsidP="007D56F4">
            <w:pPr>
              <w:rPr>
                <w:b/>
              </w:rPr>
            </w:pPr>
            <w:r w:rsidRPr="00A3153B">
              <w:rPr>
                <w:b/>
              </w:rPr>
              <w:t>Supported JDigiDoc  functionality</w:t>
            </w:r>
          </w:p>
        </w:tc>
      </w:tr>
      <w:tr w:rsidR="000D0D8D" w:rsidRPr="00FC5733" w14:paraId="7A7D8295" w14:textId="77777777" w:rsidTr="007D56F4">
        <w:tc>
          <w:tcPr>
            <w:tcW w:w="1271" w:type="dxa"/>
          </w:tcPr>
          <w:p w14:paraId="68EB5777" w14:textId="186378EE" w:rsidR="000D0D8D" w:rsidRPr="00A3153B" w:rsidRDefault="000D0D8D" w:rsidP="007D56F4">
            <w:r w:rsidRPr="00A3153B">
              <w:t>EstEID 3.</w:t>
            </w:r>
            <w:r w:rsidR="006B5EB9">
              <w:t>5</w:t>
            </w:r>
            <w:r w:rsidRPr="00A3153B">
              <w:t xml:space="preserve">  and 1.0 </w:t>
            </w:r>
          </w:p>
        </w:tc>
        <w:tc>
          <w:tcPr>
            <w:tcW w:w="1701" w:type="dxa"/>
          </w:tcPr>
          <w:p w14:paraId="2787687E" w14:textId="3B22F2DE" w:rsidR="000D0D8D" w:rsidRPr="00A3153B" w:rsidRDefault="000D0D8D" w:rsidP="003E03DE">
            <w:r w:rsidRPr="00A3153B">
              <w:t>Certificate–based PKI smart cards</w:t>
            </w:r>
          </w:p>
        </w:tc>
        <w:tc>
          <w:tcPr>
            <w:tcW w:w="2126" w:type="dxa"/>
          </w:tcPr>
          <w:p w14:paraId="52EA9534" w14:textId="1CB3B906" w:rsidR="000D0D8D" w:rsidRPr="00A3153B" w:rsidRDefault="000D0D8D" w:rsidP="00A3153B">
            <w:pPr>
              <w:jc w:val="left"/>
            </w:pPr>
            <w:r w:rsidRPr="00A3153B">
              <w:t>Different Estonian ID card versions</w:t>
            </w:r>
            <w:r w:rsidR="00BB0EF4" w:rsidRPr="00A3153B" w:rsidDel="00BB0EF4">
              <w:t xml:space="preserve"> </w:t>
            </w:r>
          </w:p>
        </w:tc>
        <w:tc>
          <w:tcPr>
            <w:tcW w:w="3119" w:type="dxa"/>
          </w:tcPr>
          <w:p w14:paraId="0C6ADBC3" w14:textId="77777777" w:rsidR="000D0D8D" w:rsidRPr="00A3153B" w:rsidRDefault="000D0D8D" w:rsidP="00A3153B">
            <w:pPr>
              <w:jc w:val="left"/>
            </w:pPr>
            <w:r w:rsidRPr="00A3153B">
              <w:t>All JDigiDoc functionalities (authentication, signing, verification, encryption/decryption)</w:t>
            </w:r>
          </w:p>
        </w:tc>
      </w:tr>
      <w:tr w:rsidR="000D0D8D" w:rsidRPr="00FC5733" w14:paraId="5CDB6960" w14:textId="77777777" w:rsidTr="007D56F4">
        <w:tc>
          <w:tcPr>
            <w:tcW w:w="1271" w:type="dxa"/>
          </w:tcPr>
          <w:p w14:paraId="3C07778E" w14:textId="77777777" w:rsidR="000D0D8D" w:rsidRPr="00A3153B" w:rsidRDefault="000D0D8D" w:rsidP="007D56F4">
            <w:r w:rsidRPr="00A3153B">
              <w:t>Digi-ID</w:t>
            </w:r>
          </w:p>
          <w:p w14:paraId="05824BF2" w14:textId="77777777" w:rsidR="000D0D8D" w:rsidRPr="00A3153B" w:rsidRDefault="000D0D8D" w:rsidP="007D56F4">
            <w:r w:rsidRPr="00A3153B">
              <w:t>(since 2010)</w:t>
            </w:r>
          </w:p>
        </w:tc>
        <w:tc>
          <w:tcPr>
            <w:tcW w:w="1701" w:type="dxa"/>
          </w:tcPr>
          <w:p w14:paraId="72A82FB8" w14:textId="35CDE908" w:rsidR="000D0D8D" w:rsidRPr="00A3153B" w:rsidRDefault="000D0D8D" w:rsidP="007D56F4">
            <w:r w:rsidRPr="00A3153B">
              <w:t>Certificate–based PKI smart card</w:t>
            </w:r>
          </w:p>
        </w:tc>
        <w:tc>
          <w:tcPr>
            <w:tcW w:w="2126" w:type="dxa"/>
          </w:tcPr>
          <w:p w14:paraId="393B9783" w14:textId="77777777" w:rsidR="000D0D8D" w:rsidRPr="00A3153B" w:rsidRDefault="000D0D8D" w:rsidP="00A3153B">
            <w:pPr>
              <w:jc w:val="left"/>
            </w:pPr>
            <w:r w:rsidRPr="00A3153B">
              <w:t xml:space="preserve">Estonian Digital ID card for use only  in electronic environments </w:t>
            </w:r>
          </w:p>
        </w:tc>
        <w:tc>
          <w:tcPr>
            <w:tcW w:w="3119" w:type="dxa"/>
          </w:tcPr>
          <w:p w14:paraId="3E304532" w14:textId="77777777" w:rsidR="000D0D8D" w:rsidRPr="00A3153B" w:rsidRDefault="000D0D8D" w:rsidP="00A3153B">
            <w:pPr>
              <w:jc w:val="left"/>
            </w:pPr>
            <w:r w:rsidRPr="00A3153B">
              <w:t>All JDigiDoc functionalities</w:t>
            </w:r>
          </w:p>
        </w:tc>
      </w:tr>
      <w:tr w:rsidR="000D0D8D" w:rsidRPr="00FC5733" w14:paraId="117EACB0" w14:textId="77777777" w:rsidTr="007D56F4">
        <w:tc>
          <w:tcPr>
            <w:tcW w:w="1271" w:type="dxa"/>
          </w:tcPr>
          <w:p w14:paraId="437DDA1E" w14:textId="77777777" w:rsidR="000D0D8D" w:rsidRPr="00A3153B" w:rsidRDefault="000D0D8D" w:rsidP="00A3153B">
            <w:pPr>
              <w:jc w:val="left"/>
            </w:pPr>
            <w:r w:rsidRPr="00A3153B">
              <w:t>Aladdin eToken Pro</w:t>
            </w:r>
          </w:p>
        </w:tc>
        <w:tc>
          <w:tcPr>
            <w:tcW w:w="1701" w:type="dxa"/>
          </w:tcPr>
          <w:p w14:paraId="4E257A41" w14:textId="3771A72E" w:rsidR="000D0D8D" w:rsidRPr="00A3153B" w:rsidRDefault="000D0D8D" w:rsidP="007D56F4">
            <w:r w:rsidRPr="00A3153B">
              <w:t>Certificate–based PKI USB authenticator</w:t>
            </w:r>
          </w:p>
        </w:tc>
        <w:tc>
          <w:tcPr>
            <w:tcW w:w="2126" w:type="dxa"/>
          </w:tcPr>
          <w:p w14:paraId="0ECFE2C9" w14:textId="77777777" w:rsidR="000D0D8D" w:rsidRPr="00A3153B" w:rsidRDefault="000D0D8D" w:rsidP="00A3153B">
            <w:pPr>
              <w:jc w:val="left"/>
            </w:pPr>
            <w:r w:rsidRPr="00A3153B">
              <w:t>Carrier for ID certificates issued to organizations.</w:t>
            </w:r>
          </w:p>
        </w:tc>
        <w:tc>
          <w:tcPr>
            <w:tcW w:w="3119" w:type="dxa"/>
          </w:tcPr>
          <w:p w14:paraId="583C0452" w14:textId="77777777" w:rsidR="000D0D8D" w:rsidRPr="00A3153B" w:rsidRDefault="000D0D8D" w:rsidP="00A3153B">
            <w:pPr>
              <w:jc w:val="left"/>
            </w:pPr>
            <w:r w:rsidRPr="00A3153B">
              <w:rPr>
                <w:b/>
              </w:rPr>
              <w:t>Note</w:t>
            </w:r>
            <w:r w:rsidRPr="00A3153B">
              <w:t>: Supported and tested using the TempelPlus</w:t>
            </w:r>
            <w:r w:rsidRPr="00A3153B">
              <w:rPr>
                <w:rFonts w:cs="Arial"/>
              </w:rPr>
              <w:t>™</w:t>
            </w:r>
            <w:r w:rsidRPr="00A3153B">
              <w:t xml:space="preserve"> software, which is based on the JDigiDoc library.</w:t>
            </w:r>
          </w:p>
        </w:tc>
      </w:tr>
    </w:tbl>
    <w:p w14:paraId="43B388D2" w14:textId="77777777" w:rsidR="000D0D8D" w:rsidRPr="00A3153B" w:rsidRDefault="000D0D8D" w:rsidP="000D0D8D"/>
    <w:p w14:paraId="5994B28F" w14:textId="77777777" w:rsidR="000D0D8D" w:rsidRPr="00506C5B" w:rsidRDefault="000D0D8D" w:rsidP="009752C8">
      <w:pPr>
        <w:pStyle w:val="Heading3"/>
      </w:pPr>
      <w:bookmarkStart w:id="356" w:name="_Toc345343596"/>
      <w:bookmarkStart w:id="357" w:name="_Toc413334776"/>
      <w:r w:rsidRPr="00506C5B">
        <w:t>Trusted Estonian Certificate Authorities</w:t>
      </w:r>
      <w:bookmarkEnd w:id="356"/>
      <w:bookmarkEnd w:id="357"/>
    </w:p>
    <w:p w14:paraId="389302B9" w14:textId="77777777" w:rsidR="000D0D8D" w:rsidRPr="00A3153B" w:rsidRDefault="000D0D8D" w:rsidP="000D0D8D">
      <w:r w:rsidRPr="00A3153B">
        <w:rPr>
          <w:b/>
        </w:rPr>
        <w:t>AS Sertifitseerimiskeskus</w:t>
      </w:r>
      <w:r w:rsidRPr="00A3153B">
        <w:t xml:space="preserve"> (SK, </w:t>
      </w:r>
      <w:hyperlink r:id="rId69" w:history="1">
        <w:r w:rsidRPr="00A3153B">
          <w:rPr>
            <w:color w:val="0000FF"/>
            <w:u w:val="single"/>
          </w:rPr>
          <w:t>http://sk.ee/en</w:t>
        </w:r>
      </w:hyperlink>
      <w:r w:rsidRPr="00A3153B">
        <w:t>) functions as CA for all the Estonian ID tokens, maintains the electronic infrastructure necessary for issuing and using the ID cards, and develops the associated services and software.</w:t>
      </w:r>
    </w:p>
    <w:p w14:paraId="7ADC46D3" w14:textId="77777777" w:rsidR="000D0D8D" w:rsidRPr="00A3153B" w:rsidRDefault="000D0D8D" w:rsidP="000D0D8D">
      <w:r w:rsidRPr="00A3153B">
        <w:t>SK issues the certificates and acts as Trusted Service Provider (TSP) for validation of authentication requests and digital signatures. SK maintains the following electronic services for checking certificate validity including:</w:t>
      </w:r>
    </w:p>
    <w:p w14:paraId="6F9601C3" w14:textId="77777777" w:rsidR="000D0D8D" w:rsidRPr="00A3153B" w:rsidRDefault="000D0D8D" w:rsidP="00D36317">
      <w:pPr>
        <w:numPr>
          <w:ilvl w:val="0"/>
          <w:numId w:val="21"/>
        </w:numPr>
      </w:pPr>
      <w:r w:rsidRPr="00A3153B">
        <w:rPr>
          <w:b/>
        </w:rPr>
        <w:t>OCSP validation service</w:t>
      </w:r>
      <w:r w:rsidRPr="00A3153B">
        <w:t xml:space="preserve"> (an RFC2560-compliant OCSP server, operating directly off the CA master certificate database and providing validity confirmations to certificates and signatures). There are two ways of getting access</w:t>
      </w:r>
      <w:r w:rsidR="000B1DFF" w:rsidRPr="00A3153B">
        <w:t xml:space="preserve"> to</w:t>
      </w:r>
      <w:r w:rsidRPr="00A3153B">
        <w:t xml:space="preserve"> the service:</w:t>
      </w:r>
    </w:p>
    <w:p w14:paraId="68CE9272" w14:textId="77777777" w:rsidR="000D0D8D" w:rsidRPr="00A3153B" w:rsidRDefault="000D0D8D" w:rsidP="00D36317">
      <w:pPr>
        <w:numPr>
          <w:ilvl w:val="1"/>
          <w:numId w:val="21"/>
        </w:numPr>
      </w:pPr>
      <w:r w:rsidRPr="00A3153B">
        <w:t xml:space="preserve">having a contract with SK and accessing the service from a specific IP address(es) – as practiced </w:t>
      </w:r>
      <w:r w:rsidRPr="00A3153B">
        <w:rPr>
          <w:b/>
        </w:rPr>
        <w:t>by companies/services</w:t>
      </w:r>
    </w:p>
    <w:p w14:paraId="57D4FBF3" w14:textId="77777777" w:rsidR="000D0D8D" w:rsidRPr="00A3153B" w:rsidRDefault="000D0D8D" w:rsidP="00D36317">
      <w:pPr>
        <w:numPr>
          <w:ilvl w:val="1"/>
          <w:numId w:val="21"/>
        </w:numPr>
      </w:pPr>
      <w:r w:rsidRPr="00A3153B">
        <w:t xml:space="preserve">by having certificate for accessing the service and sending signed requests - as used </w:t>
      </w:r>
      <w:r w:rsidRPr="00A3153B">
        <w:rPr>
          <w:b/>
        </w:rPr>
        <w:t xml:space="preserve">by private persons </w:t>
      </w:r>
      <w:r w:rsidRPr="00A3153B">
        <w:t>for giving digital signatures; registering for the service is required and service is limited to 10 signatures per month</w:t>
      </w:r>
    </w:p>
    <w:p w14:paraId="20D27FA2" w14:textId="77777777" w:rsidR="000D0D8D" w:rsidRPr="00A3153B" w:rsidRDefault="000D0D8D" w:rsidP="00D36317">
      <w:pPr>
        <w:numPr>
          <w:ilvl w:val="0"/>
          <w:numId w:val="21"/>
        </w:numPr>
      </w:pPr>
      <w:r w:rsidRPr="00A3153B">
        <w:t>CRL-s (mainly for backward compatibility)</w:t>
      </w:r>
    </w:p>
    <w:p w14:paraId="467721F9" w14:textId="77777777" w:rsidR="00D95D09" w:rsidRPr="00A3153B" w:rsidRDefault="000D0D8D" w:rsidP="00D36317">
      <w:pPr>
        <w:numPr>
          <w:ilvl w:val="0"/>
          <w:numId w:val="20"/>
        </w:numPr>
        <w:rPr>
          <w:b/>
          <w:u w:val="single"/>
        </w:rPr>
      </w:pPr>
      <w:r w:rsidRPr="00A3153B">
        <w:t>LDAP directory service (containing all valid certificates)</w:t>
      </w:r>
    </w:p>
    <w:p w14:paraId="635F292B" w14:textId="77777777" w:rsidR="000D0D8D" w:rsidRPr="00A3153B" w:rsidRDefault="000D0D8D" w:rsidP="00A3153B">
      <w:pPr>
        <w:pStyle w:val="Heading4"/>
      </w:pPr>
      <w:r w:rsidRPr="00A3153B">
        <w:t xml:space="preserve">Supported </w:t>
      </w:r>
      <w:r w:rsidR="00D95D09" w:rsidRPr="00A3153B">
        <w:t xml:space="preserve">SK live certificate </w:t>
      </w:r>
      <w:r w:rsidRPr="00A3153B">
        <w:t>hierarchy chains</w:t>
      </w:r>
    </w:p>
    <w:p w14:paraId="54BB3D0C" w14:textId="77777777" w:rsidR="000D0D8D" w:rsidRPr="00A3153B" w:rsidRDefault="00EE11E3" w:rsidP="000D0D8D">
      <w:r w:rsidRPr="00A3153B">
        <w:rPr>
          <w:b/>
        </w:rPr>
        <w:t>Note</w:t>
      </w:r>
      <w:r w:rsidRPr="00A3153B">
        <w:t xml:space="preserve">: no additional actions are needed for using the following CA and </w:t>
      </w:r>
      <w:r w:rsidR="004E2C76" w:rsidRPr="00A3153B">
        <w:t>OCSP</w:t>
      </w:r>
      <w:r w:rsidRPr="00A3153B">
        <w:t xml:space="preserve"> responder certificates with JDigiDoc - the</w:t>
      </w:r>
      <w:r w:rsidR="000D0D8D" w:rsidRPr="00A3153B">
        <w:t>se</w:t>
      </w:r>
      <w:r w:rsidRPr="00A3153B">
        <w:t xml:space="preserve"> certificate files </w:t>
      </w:r>
      <w:r w:rsidR="000D0D8D" w:rsidRPr="00A3153B">
        <w:t>have been:</w:t>
      </w:r>
    </w:p>
    <w:p w14:paraId="2E21DAD0" w14:textId="77777777" w:rsidR="000D0D8D" w:rsidRPr="00A3153B" w:rsidRDefault="00EE11E3" w:rsidP="00D36317">
      <w:pPr>
        <w:numPr>
          <w:ilvl w:val="0"/>
          <w:numId w:val="36"/>
        </w:numPr>
      </w:pPr>
      <w:r w:rsidRPr="00A3153B">
        <w:t>included in the JDigiDoc distribution</w:t>
      </w:r>
    </w:p>
    <w:p w14:paraId="203389FA" w14:textId="77777777" w:rsidR="000544E9" w:rsidRPr="003E03DE" w:rsidRDefault="00EE11E3" w:rsidP="000544E9">
      <w:pPr>
        <w:numPr>
          <w:ilvl w:val="0"/>
          <w:numId w:val="36"/>
        </w:numPr>
        <w:rPr>
          <w:b/>
        </w:rPr>
      </w:pPr>
      <w:r w:rsidRPr="00A3153B">
        <w:t xml:space="preserve">registered in the JDigiDoc configuration file. </w:t>
      </w:r>
    </w:p>
    <w:tbl>
      <w:tblPr>
        <w:tblStyle w:val="Param"/>
        <w:tblW w:w="0" w:type="auto"/>
        <w:tblInd w:w="0" w:type="dxa"/>
        <w:tblLook w:val="04A0" w:firstRow="1" w:lastRow="0" w:firstColumn="1" w:lastColumn="0" w:noHBand="0" w:noVBand="1"/>
      </w:tblPr>
      <w:tblGrid>
        <w:gridCol w:w="1136"/>
        <w:gridCol w:w="1454"/>
        <w:gridCol w:w="1906"/>
        <w:gridCol w:w="1401"/>
        <w:gridCol w:w="2323"/>
      </w:tblGrid>
      <w:tr w:rsidR="000544E9" w:rsidRPr="00751DBB" w14:paraId="70E01B70" w14:textId="77777777" w:rsidTr="00DE3B4D">
        <w:trPr>
          <w:cnfStyle w:val="100000000000" w:firstRow="1" w:lastRow="0" w:firstColumn="0" w:lastColumn="0" w:oddVBand="0" w:evenVBand="0" w:oddHBand="0" w:evenHBand="0" w:firstRowFirstColumn="0" w:firstRowLastColumn="0" w:lastRowFirstColumn="0" w:lastRowLastColumn="0"/>
          <w:tblHeader/>
        </w:trPr>
        <w:tc>
          <w:tcPr>
            <w:tcW w:w="4496" w:type="dxa"/>
            <w:gridSpan w:val="3"/>
            <w:tcBorders>
              <w:top w:val="nil"/>
              <w:bottom w:val="single" w:sz="4" w:space="0" w:color="auto"/>
            </w:tcBorders>
          </w:tcPr>
          <w:p w14:paraId="74410E2A" w14:textId="77777777" w:rsidR="000544E9" w:rsidRPr="00751DBB" w:rsidRDefault="000544E9" w:rsidP="00DE3B4D">
            <w:pPr>
              <w:jc w:val="left"/>
              <w:rPr>
                <w:b/>
                <w:lang w:val="en-GB"/>
              </w:rPr>
            </w:pPr>
            <w:r w:rsidRPr="00751DBB">
              <w:rPr>
                <w:b/>
                <w:lang w:val="en-GB"/>
              </w:rPr>
              <w:t>Certificate Common Name (CN)</w:t>
            </w:r>
          </w:p>
        </w:tc>
        <w:tc>
          <w:tcPr>
            <w:tcW w:w="1401" w:type="dxa"/>
            <w:tcBorders>
              <w:top w:val="nil"/>
              <w:bottom w:val="single" w:sz="4" w:space="0" w:color="auto"/>
            </w:tcBorders>
          </w:tcPr>
          <w:p w14:paraId="7EC952FF" w14:textId="77777777" w:rsidR="000544E9" w:rsidRPr="00751DBB" w:rsidRDefault="000544E9" w:rsidP="00DE3B4D">
            <w:pPr>
              <w:jc w:val="left"/>
              <w:rPr>
                <w:b/>
                <w:lang w:val="en-GB"/>
              </w:rPr>
            </w:pPr>
            <w:r w:rsidRPr="00751DBB">
              <w:rPr>
                <w:b/>
                <w:lang w:val="en-GB"/>
              </w:rPr>
              <w:t>Valid to</w:t>
            </w:r>
          </w:p>
        </w:tc>
        <w:tc>
          <w:tcPr>
            <w:tcW w:w="2323" w:type="dxa"/>
            <w:tcBorders>
              <w:top w:val="nil"/>
              <w:bottom w:val="single" w:sz="4" w:space="0" w:color="auto"/>
            </w:tcBorders>
          </w:tcPr>
          <w:p w14:paraId="0C81F6A7" w14:textId="77777777" w:rsidR="000544E9" w:rsidRPr="00751DBB" w:rsidRDefault="000544E9" w:rsidP="00DE3B4D">
            <w:pPr>
              <w:jc w:val="left"/>
              <w:rPr>
                <w:b/>
                <w:lang w:val="en-GB"/>
              </w:rPr>
            </w:pPr>
            <w:r w:rsidRPr="00751DBB">
              <w:rPr>
                <w:b/>
                <w:lang w:val="en-GB"/>
              </w:rPr>
              <w:t>Description</w:t>
            </w:r>
          </w:p>
        </w:tc>
      </w:tr>
      <w:tr w:rsidR="000544E9" w:rsidRPr="00751DBB" w14:paraId="0050BFED"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60898F6C" w14:textId="77777777" w:rsidR="000544E9" w:rsidRPr="00751DBB" w:rsidRDefault="000544E9" w:rsidP="00DE3B4D">
            <w:pPr>
              <w:jc w:val="left"/>
              <w:rPr>
                <w:u w:val="single"/>
                <w:lang w:val="en-GB"/>
              </w:rPr>
            </w:pPr>
            <w:r w:rsidRPr="00751DBB">
              <w:rPr>
                <w:b/>
                <w:u w:val="single"/>
                <w:lang w:val="en-GB"/>
              </w:rPr>
              <w:t>JUUR-SK</w:t>
            </w:r>
          </w:p>
        </w:tc>
        <w:tc>
          <w:tcPr>
            <w:tcW w:w="1401" w:type="dxa"/>
            <w:tcBorders>
              <w:top w:val="single" w:sz="4" w:space="0" w:color="auto"/>
              <w:bottom w:val="single" w:sz="4" w:space="0" w:color="auto"/>
            </w:tcBorders>
            <w:shd w:val="clear" w:color="auto" w:fill="F2F2F2" w:themeFill="background1" w:themeFillShade="F2"/>
          </w:tcPr>
          <w:p w14:paraId="18500644" w14:textId="77777777" w:rsidR="000544E9" w:rsidRPr="00751DBB" w:rsidRDefault="000544E9" w:rsidP="00DE3B4D">
            <w:pPr>
              <w:jc w:val="left"/>
              <w:rPr>
                <w:lang w:val="en-GB"/>
              </w:rPr>
            </w:pPr>
            <w:r w:rsidRPr="00751DBB">
              <w:rPr>
                <w:szCs w:val="18"/>
                <w:lang w:val="en-GB"/>
              </w:rPr>
              <w:t>26-Aug-2016</w:t>
            </w:r>
          </w:p>
        </w:tc>
        <w:tc>
          <w:tcPr>
            <w:tcW w:w="2323" w:type="dxa"/>
            <w:tcBorders>
              <w:top w:val="single" w:sz="4" w:space="0" w:color="auto"/>
              <w:bottom w:val="single" w:sz="4" w:space="0" w:color="auto"/>
            </w:tcBorders>
            <w:shd w:val="clear" w:color="auto" w:fill="F2F2F2" w:themeFill="background1" w:themeFillShade="F2"/>
          </w:tcPr>
          <w:p w14:paraId="510D24FC" w14:textId="77777777" w:rsidR="000544E9" w:rsidRPr="00751DBB" w:rsidRDefault="000544E9" w:rsidP="00DE3B4D">
            <w:pPr>
              <w:jc w:val="left"/>
              <w:rPr>
                <w:lang w:val="en-GB"/>
              </w:rPr>
            </w:pPr>
            <w:r w:rsidRPr="00751DBB">
              <w:rPr>
                <w:szCs w:val="18"/>
                <w:lang w:val="en-GB"/>
              </w:rPr>
              <w:t>SK’s 1</w:t>
            </w:r>
            <w:r w:rsidRPr="00751DBB">
              <w:rPr>
                <w:szCs w:val="18"/>
                <w:vertAlign w:val="superscript"/>
                <w:lang w:val="en-GB"/>
              </w:rPr>
              <w:t>st</w:t>
            </w:r>
            <w:r w:rsidRPr="00751DBB">
              <w:rPr>
                <w:szCs w:val="18"/>
                <w:lang w:val="en-GB"/>
              </w:rPr>
              <w:t xml:space="preserve"> root certificate</w:t>
            </w:r>
          </w:p>
        </w:tc>
      </w:tr>
      <w:tr w:rsidR="000544E9" w:rsidRPr="00751DBB" w14:paraId="10F15C07" w14:textId="77777777" w:rsidTr="00DE3B4D">
        <w:tc>
          <w:tcPr>
            <w:tcW w:w="1136" w:type="dxa"/>
            <w:tcBorders>
              <w:top w:val="single" w:sz="4" w:space="0" w:color="auto"/>
            </w:tcBorders>
          </w:tcPr>
          <w:p w14:paraId="34DF9B8C" w14:textId="77777777" w:rsidR="000544E9" w:rsidRPr="00751DBB" w:rsidRDefault="000544E9" w:rsidP="00DE3B4D">
            <w:pPr>
              <w:jc w:val="left"/>
              <w:rPr>
                <w:b/>
                <w:lang w:val="en-GB"/>
              </w:rPr>
            </w:pPr>
          </w:p>
        </w:tc>
        <w:tc>
          <w:tcPr>
            <w:tcW w:w="1454" w:type="dxa"/>
            <w:tcBorders>
              <w:top w:val="single" w:sz="4" w:space="0" w:color="auto"/>
            </w:tcBorders>
          </w:tcPr>
          <w:p w14:paraId="015F2966" w14:textId="77777777" w:rsidR="000544E9" w:rsidRPr="00751DBB" w:rsidRDefault="000544E9" w:rsidP="00DE3B4D">
            <w:pPr>
              <w:jc w:val="left"/>
              <w:rPr>
                <w:b/>
                <w:lang w:val="en-GB"/>
              </w:rPr>
            </w:pPr>
            <w:r w:rsidRPr="00751DBB">
              <w:rPr>
                <w:b/>
                <w:szCs w:val="18"/>
                <w:lang w:val="en-GB"/>
              </w:rPr>
              <w:t>ESTEID-SK</w:t>
            </w:r>
          </w:p>
        </w:tc>
        <w:tc>
          <w:tcPr>
            <w:tcW w:w="1906" w:type="dxa"/>
            <w:tcBorders>
              <w:top w:val="single" w:sz="4" w:space="0" w:color="auto"/>
            </w:tcBorders>
          </w:tcPr>
          <w:p w14:paraId="3AC3E042" w14:textId="77777777" w:rsidR="000544E9" w:rsidRPr="00751DBB" w:rsidRDefault="000544E9" w:rsidP="00DE3B4D">
            <w:pPr>
              <w:jc w:val="left"/>
              <w:rPr>
                <w:lang w:val="en-GB"/>
              </w:rPr>
            </w:pPr>
          </w:p>
        </w:tc>
        <w:tc>
          <w:tcPr>
            <w:tcW w:w="1401" w:type="dxa"/>
            <w:tcBorders>
              <w:top w:val="single" w:sz="4" w:space="0" w:color="auto"/>
            </w:tcBorders>
          </w:tcPr>
          <w:p w14:paraId="077F1248" w14:textId="77777777" w:rsidR="000544E9" w:rsidRPr="00751DBB" w:rsidRDefault="000544E9" w:rsidP="00DE3B4D">
            <w:pPr>
              <w:jc w:val="left"/>
              <w:rPr>
                <w:b/>
                <w:lang w:val="en-GB"/>
              </w:rPr>
            </w:pPr>
            <w:r w:rsidRPr="00751DBB">
              <w:rPr>
                <w:szCs w:val="18"/>
                <w:lang w:val="en-GB"/>
              </w:rPr>
              <w:t>13-‎Jan-2012</w:t>
            </w:r>
          </w:p>
        </w:tc>
        <w:tc>
          <w:tcPr>
            <w:tcW w:w="2323" w:type="dxa"/>
            <w:tcBorders>
              <w:top w:val="single" w:sz="4" w:space="0" w:color="auto"/>
            </w:tcBorders>
          </w:tcPr>
          <w:p w14:paraId="30ED0BFB" w14:textId="77777777" w:rsidR="000544E9" w:rsidRPr="00751DBB" w:rsidRDefault="000544E9" w:rsidP="00DE3B4D">
            <w:pPr>
              <w:jc w:val="left"/>
              <w:rPr>
                <w:b/>
                <w:lang w:val="en-GB"/>
              </w:rPr>
            </w:pPr>
            <w:r w:rsidRPr="00751DBB">
              <w:rPr>
                <w:szCs w:val="18"/>
                <w:lang w:val="en-GB"/>
              </w:rPr>
              <w:t>‎for ID cards issued until 2007</w:t>
            </w:r>
          </w:p>
        </w:tc>
      </w:tr>
      <w:tr w:rsidR="000544E9" w:rsidRPr="00751DBB" w14:paraId="4749F94F" w14:textId="77777777" w:rsidTr="00DE3B4D">
        <w:tc>
          <w:tcPr>
            <w:tcW w:w="1136" w:type="dxa"/>
          </w:tcPr>
          <w:p w14:paraId="166422BB" w14:textId="77777777" w:rsidR="000544E9" w:rsidRPr="00751DBB" w:rsidRDefault="000544E9" w:rsidP="00DE3B4D">
            <w:pPr>
              <w:jc w:val="left"/>
              <w:rPr>
                <w:b/>
                <w:lang w:val="en-GB"/>
              </w:rPr>
            </w:pPr>
          </w:p>
        </w:tc>
        <w:tc>
          <w:tcPr>
            <w:tcW w:w="1454" w:type="dxa"/>
          </w:tcPr>
          <w:p w14:paraId="1A951D87" w14:textId="77777777" w:rsidR="000544E9" w:rsidRPr="00751DBB" w:rsidRDefault="000544E9" w:rsidP="00DE3B4D">
            <w:pPr>
              <w:jc w:val="left"/>
              <w:rPr>
                <w:b/>
                <w:lang w:val="en-GB"/>
              </w:rPr>
            </w:pPr>
          </w:p>
        </w:tc>
        <w:tc>
          <w:tcPr>
            <w:tcW w:w="1906" w:type="dxa"/>
          </w:tcPr>
          <w:p w14:paraId="659A835B" w14:textId="77777777" w:rsidR="000544E9" w:rsidRPr="00751DBB" w:rsidRDefault="000544E9" w:rsidP="00DE3B4D">
            <w:pPr>
              <w:jc w:val="left"/>
              <w:rPr>
                <w:lang w:val="en-GB"/>
              </w:rPr>
            </w:pPr>
            <w:r w:rsidRPr="00751DBB">
              <w:rPr>
                <w:i/>
                <w:szCs w:val="18"/>
                <w:lang w:val="en-GB"/>
              </w:rPr>
              <w:t>ESTEID-SK OCSP RESPONDER</w:t>
            </w:r>
          </w:p>
        </w:tc>
        <w:tc>
          <w:tcPr>
            <w:tcW w:w="1401" w:type="dxa"/>
          </w:tcPr>
          <w:p w14:paraId="73AE268D" w14:textId="77777777" w:rsidR="000544E9" w:rsidRPr="00751DBB" w:rsidRDefault="000544E9" w:rsidP="00DE3B4D">
            <w:pPr>
              <w:jc w:val="left"/>
              <w:rPr>
                <w:b/>
                <w:lang w:val="en-GB"/>
              </w:rPr>
            </w:pPr>
            <w:r w:rsidRPr="00751DBB">
              <w:rPr>
                <w:i/>
                <w:szCs w:val="18"/>
                <w:lang w:val="en-GB"/>
              </w:rPr>
              <w:t>24-Mar-2005</w:t>
            </w:r>
          </w:p>
        </w:tc>
        <w:tc>
          <w:tcPr>
            <w:tcW w:w="2323" w:type="dxa"/>
          </w:tcPr>
          <w:p w14:paraId="7B09F005"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EFAE917" w14:textId="77777777" w:rsidTr="00DE3B4D">
        <w:tc>
          <w:tcPr>
            <w:tcW w:w="1136" w:type="dxa"/>
          </w:tcPr>
          <w:p w14:paraId="7BEE3186" w14:textId="77777777" w:rsidR="000544E9" w:rsidRPr="00751DBB" w:rsidRDefault="000544E9" w:rsidP="00DE3B4D">
            <w:pPr>
              <w:jc w:val="left"/>
              <w:rPr>
                <w:b/>
                <w:lang w:val="en-GB"/>
              </w:rPr>
            </w:pPr>
          </w:p>
        </w:tc>
        <w:tc>
          <w:tcPr>
            <w:tcW w:w="1454" w:type="dxa"/>
          </w:tcPr>
          <w:p w14:paraId="7BEEDC1C" w14:textId="77777777" w:rsidR="000544E9" w:rsidRPr="00751DBB" w:rsidRDefault="000544E9" w:rsidP="00DE3B4D">
            <w:pPr>
              <w:jc w:val="left"/>
              <w:rPr>
                <w:b/>
                <w:lang w:val="en-GB"/>
              </w:rPr>
            </w:pPr>
          </w:p>
        </w:tc>
        <w:tc>
          <w:tcPr>
            <w:tcW w:w="1906" w:type="dxa"/>
          </w:tcPr>
          <w:p w14:paraId="157F16E2" w14:textId="77777777" w:rsidR="000544E9" w:rsidRPr="00751DBB" w:rsidRDefault="000544E9" w:rsidP="00DE3B4D">
            <w:pPr>
              <w:jc w:val="left"/>
              <w:rPr>
                <w:lang w:val="en-GB"/>
              </w:rPr>
            </w:pPr>
            <w:r w:rsidRPr="00751DBB">
              <w:rPr>
                <w:i/>
                <w:szCs w:val="18"/>
                <w:lang w:val="en-GB"/>
              </w:rPr>
              <w:t>ESTEID-SK OCSP RESPONDER 2005</w:t>
            </w:r>
          </w:p>
        </w:tc>
        <w:tc>
          <w:tcPr>
            <w:tcW w:w="1401" w:type="dxa"/>
          </w:tcPr>
          <w:p w14:paraId="479DA78E" w14:textId="77777777" w:rsidR="000544E9" w:rsidRPr="00751DBB" w:rsidRDefault="000544E9" w:rsidP="00DE3B4D">
            <w:pPr>
              <w:jc w:val="left"/>
              <w:rPr>
                <w:b/>
                <w:lang w:val="en-GB"/>
              </w:rPr>
            </w:pPr>
            <w:r w:rsidRPr="00751DBB">
              <w:rPr>
                <w:i/>
                <w:szCs w:val="18"/>
                <w:lang w:val="en-GB"/>
              </w:rPr>
              <w:t>12-Jan- 2012</w:t>
            </w:r>
          </w:p>
        </w:tc>
        <w:tc>
          <w:tcPr>
            <w:tcW w:w="2323" w:type="dxa"/>
          </w:tcPr>
          <w:p w14:paraId="0631C90F" w14:textId="77777777" w:rsidR="000544E9" w:rsidRPr="00751DBB" w:rsidRDefault="000544E9" w:rsidP="00DE3B4D">
            <w:pPr>
              <w:jc w:val="left"/>
              <w:rPr>
                <w:b/>
                <w:lang w:val="en-GB"/>
              </w:rPr>
            </w:pPr>
            <w:r w:rsidRPr="00751DBB">
              <w:rPr>
                <w:szCs w:val="18"/>
                <w:lang w:val="en-GB"/>
              </w:rPr>
              <w:t>ESTEID-SK OCSP Responder</w:t>
            </w:r>
          </w:p>
        </w:tc>
      </w:tr>
      <w:tr w:rsidR="000544E9" w:rsidRPr="00751DBB" w14:paraId="33DA2FCF" w14:textId="77777777" w:rsidTr="00DE3B4D">
        <w:tc>
          <w:tcPr>
            <w:tcW w:w="1136" w:type="dxa"/>
          </w:tcPr>
          <w:p w14:paraId="3ACCEA60" w14:textId="77777777" w:rsidR="000544E9" w:rsidRPr="00751DBB" w:rsidRDefault="000544E9" w:rsidP="00DE3B4D">
            <w:pPr>
              <w:jc w:val="left"/>
              <w:rPr>
                <w:b/>
                <w:lang w:val="en-GB"/>
              </w:rPr>
            </w:pPr>
          </w:p>
        </w:tc>
        <w:tc>
          <w:tcPr>
            <w:tcW w:w="1454" w:type="dxa"/>
          </w:tcPr>
          <w:p w14:paraId="6248489A" w14:textId="77777777" w:rsidR="000544E9" w:rsidRPr="00751DBB" w:rsidRDefault="000544E9" w:rsidP="00DE3B4D">
            <w:pPr>
              <w:jc w:val="left"/>
              <w:rPr>
                <w:b/>
                <w:lang w:val="en-GB"/>
              </w:rPr>
            </w:pPr>
            <w:r w:rsidRPr="00751DBB">
              <w:rPr>
                <w:b/>
                <w:szCs w:val="18"/>
                <w:lang w:val="en-GB"/>
              </w:rPr>
              <w:t>ESTEID-SK 2007</w:t>
            </w:r>
          </w:p>
        </w:tc>
        <w:tc>
          <w:tcPr>
            <w:tcW w:w="1906" w:type="dxa"/>
          </w:tcPr>
          <w:p w14:paraId="0A163316" w14:textId="77777777" w:rsidR="000544E9" w:rsidRPr="00751DBB" w:rsidRDefault="000544E9" w:rsidP="00DE3B4D">
            <w:pPr>
              <w:jc w:val="left"/>
              <w:rPr>
                <w:lang w:val="en-GB"/>
              </w:rPr>
            </w:pPr>
          </w:p>
        </w:tc>
        <w:tc>
          <w:tcPr>
            <w:tcW w:w="1401" w:type="dxa"/>
          </w:tcPr>
          <w:p w14:paraId="10B27F21" w14:textId="77777777" w:rsidR="000544E9" w:rsidRPr="00751DBB" w:rsidRDefault="000544E9" w:rsidP="00DE3B4D">
            <w:pPr>
              <w:jc w:val="left"/>
              <w:rPr>
                <w:b/>
                <w:lang w:val="en-GB"/>
              </w:rPr>
            </w:pPr>
            <w:r w:rsidRPr="00751DBB">
              <w:rPr>
                <w:szCs w:val="18"/>
                <w:lang w:val="en-GB"/>
              </w:rPr>
              <w:t>26-Aug-2016</w:t>
            </w:r>
          </w:p>
        </w:tc>
        <w:tc>
          <w:tcPr>
            <w:tcW w:w="2323" w:type="dxa"/>
          </w:tcPr>
          <w:p w14:paraId="2AC3C7F1" w14:textId="77777777" w:rsidR="000544E9" w:rsidRPr="00751DBB" w:rsidRDefault="000544E9" w:rsidP="00DE3B4D">
            <w:pPr>
              <w:jc w:val="left"/>
              <w:rPr>
                <w:b/>
                <w:lang w:val="en-GB"/>
              </w:rPr>
            </w:pPr>
            <w:r w:rsidRPr="00751DBB">
              <w:rPr>
                <w:szCs w:val="18"/>
                <w:lang w:val="en-GB"/>
              </w:rPr>
              <w:t>for ID cards, Digi-ID and Mobile-IDs issued until 06.2011</w:t>
            </w:r>
          </w:p>
        </w:tc>
      </w:tr>
      <w:tr w:rsidR="000544E9" w:rsidRPr="00751DBB" w14:paraId="03EE9DB6" w14:textId="77777777" w:rsidTr="00DE3B4D">
        <w:tc>
          <w:tcPr>
            <w:tcW w:w="1136" w:type="dxa"/>
          </w:tcPr>
          <w:p w14:paraId="5468E812" w14:textId="77777777" w:rsidR="000544E9" w:rsidRPr="00751DBB" w:rsidRDefault="000544E9" w:rsidP="00DE3B4D">
            <w:pPr>
              <w:jc w:val="left"/>
              <w:rPr>
                <w:b/>
                <w:lang w:val="en-GB"/>
              </w:rPr>
            </w:pPr>
          </w:p>
        </w:tc>
        <w:tc>
          <w:tcPr>
            <w:tcW w:w="1454" w:type="dxa"/>
          </w:tcPr>
          <w:p w14:paraId="579BEC81" w14:textId="77777777" w:rsidR="000544E9" w:rsidRPr="00751DBB" w:rsidRDefault="000544E9" w:rsidP="00DE3B4D">
            <w:pPr>
              <w:jc w:val="left"/>
              <w:rPr>
                <w:b/>
                <w:lang w:val="en-GB"/>
              </w:rPr>
            </w:pPr>
          </w:p>
        </w:tc>
        <w:tc>
          <w:tcPr>
            <w:tcW w:w="1906" w:type="dxa"/>
          </w:tcPr>
          <w:p w14:paraId="13CCF545" w14:textId="77777777" w:rsidR="000544E9" w:rsidRPr="00751DBB" w:rsidRDefault="000544E9" w:rsidP="00DE3B4D">
            <w:pPr>
              <w:jc w:val="left"/>
              <w:rPr>
                <w:lang w:val="en-GB"/>
              </w:rPr>
            </w:pPr>
            <w:r w:rsidRPr="00751DBB">
              <w:rPr>
                <w:i/>
                <w:szCs w:val="18"/>
                <w:lang w:val="en-GB"/>
              </w:rPr>
              <w:t>ESTEID-SK 2007 OCSP RESPONDER</w:t>
            </w:r>
          </w:p>
        </w:tc>
        <w:tc>
          <w:tcPr>
            <w:tcW w:w="1401" w:type="dxa"/>
          </w:tcPr>
          <w:p w14:paraId="38EA1AD4" w14:textId="77777777" w:rsidR="000544E9" w:rsidRPr="00751DBB" w:rsidRDefault="000544E9" w:rsidP="00DE3B4D">
            <w:pPr>
              <w:jc w:val="left"/>
              <w:rPr>
                <w:b/>
                <w:lang w:val="en-GB"/>
              </w:rPr>
            </w:pPr>
            <w:r w:rsidRPr="00751DBB">
              <w:rPr>
                <w:i/>
                <w:szCs w:val="18"/>
                <w:lang w:val="en-GB"/>
              </w:rPr>
              <w:t>08-Jan-2010</w:t>
            </w:r>
          </w:p>
        </w:tc>
        <w:tc>
          <w:tcPr>
            <w:tcW w:w="2323" w:type="dxa"/>
          </w:tcPr>
          <w:p w14:paraId="08140ACA" w14:textId="77777777" w:rsidR="000544E9" w:rsidRPr="00751DBB" w:rsidRDefault="000544E9" w:rsidP="00DE3B4D">
            <w:pPr>
              <w:jc w:val="left"/>
              <w:rPr>
                <w:lang w:val="en-GB"/>
              </w:rPr>
            </w:pPr>
            <w:r w:rsidRPr="00751DBB">
              <w:rPr>
                <w:szCs w:val="18"/>
                <w:lang w:val="en-GB"/>
              </w:rPr>
              <w:t>ESTEID-SK 2007 OCSP Responder</w:t>
            </w:r>
          </w:p>
        </w:tc>
      </w:tr>
      <w:tr w:rsidR="000544E9" w:rsidRPr="00751DBB" w14:paraId="789FBDCD" w14:textId="77777777" w:rsidTr="00DE3B4D">
        <w:tc>
          <w:tcPr>
            <w:tcW w:w="1136" w:type="dxa"/>
          </w:tcPr>
          <w:p w14:paraId="7424F6AD" w14:textId="77777777" w:rsidR="000544E9" w:rsidRPr="00751DBB" w:rsidRDefault="000544E9" w:rsidP="00DE3B4D">
            <w:pPr>
              <w:jc w:val="left"/>
              <w:rPr>
                <w:b/>
                <w:lang w:val="en-GB"/>
              </w:rPr>
            </w:pPr>
          </w:p>
        </w:tc>
        <w:tc>
          <w:tcPr>
            <w:tcW w:w="1454" w:type="dxa"/>
          </w:tcPr>
          <w:p w14:paraId="49184774" w14:textId="77777777" w:rsidR="000544E9" w:rsidRPr="00751DBB" w:rsidRDefault="000544E9" w:rsidP="00DE3B4D">
            <w:pPr>
              <w:jc w:val="left"/>
              <w:rPr>
                <w:b/>
                <w:lang w:val="en-GB"/>
              </w:rPr>
            </w:pPr>
          </w:p>
        </w:tc>
        <w:tc>
          <w:tcPr>
            <w:tcW w:w="1906" w:type="dxa"/>
          </w:tcPr>
          <w:p w14:paraId="437A09AD" w14:textId="77777777" w:rsidR="000544E9" w:rsidRPr="00751DBB" w:rsidRDefault="000544E9" w:rsidP="00DE3B4D">
            <w:pPr>
              <w:jc w:val="left"/>
              <w:rPr>
                <w:lang w:val="en-GB"/>
              </w:rPr>
            </w:pPr>
            <w:r w:rsidRPr="00751DBB">
              <w:rPr>
                <w:i/>
                <w:szCs w:val="18"/>
                <w:lang w:val="en-GB"/>
              </w:rPr>
              <w:t>ESTEID-SK 2007 OCSP RESPONDER 2010</w:t>
            </w:r>
          </w:p>
        </w:tc>
        <w:tc>
          <w:tcPr>
            <w:tcW w:w="1401" w:type="dxa"/>
          </w:tcPr>
          <w:p w14:paraId="3BD21833" w14:textId="77777777" w:rsidR="000544E9" w:rsidRPr="00751DBB" w:rsidRDefault="000544E9" w:rsidP="00DE3B4D">
            <w:pPr>
              <w:jc w:val="left"/>
              <w:rPr>
                <w:b/>
                <w:lang w:val="en-GB"/>
              </w:rPr>
            </w:pPr>
            <w:r w:rsidRPr="00751DBB">
              <w:rPr>
                <w:i/>
                <w:szCs w:val="18"/>
                <w:lang w:val="en-GB"/>
              </w:rPr>
              <w:t>26-Aug-2016</w:t>
            </w:r>
          </w:p>
        </w:tc>
        <w:tc>
          <w:tcPr>
            <w:tcW w:w="2323" w:type="dxa"/>
          </w:tcPr>
          <w:p w14:paraId="05F73B04" w14:textId="77777777" w:rsidR="000544E9" w:rsidRPr="00751DBB" w:rsidRDefault="000544E9" w:rsidP="00DE3B4D">
            <w:pPr>
              <w:jc w:val="left"/>
              <w:rPr>
                <w:b/>
                <w:lang w:val="en-GB"/>
              </w:rPr>
            </w:pPr>
            <w:r w:rsidRPr="00751DBB">
              <w:rPr>
                <w:szCs w:val="18"/>
                <w:lang w:val="en-GB"/>
              </w:rPr>
              <w:t>ESTEID-SK 2007 OCSP Responder</w:t>
            </w:r>
          </w:p>
        </w:tc>
      </w:tr>
      <w:tr w:rsidR="000544E9" w:rsidRPr="00751DBB" w14:paraId="126B5DB9" w14:textId="77777777" w:rsidTr="00DE3B4D">
        <w:tc>
          <w:tcPr>
            <w:tcW w:w="1136" w:type="dxa"/>
          </w:tcPr>
          <w:p w14:paraId="234147E7" w14:textId="77777777" w:rsidR="000544E9" w:rsidRPr="00751DBB" w:rsidRDefault="000544E9" w:rsidP="00DE3B4D">
            <w:pPr>
              <w:jc w:val="left"/>
              <w:rPr>
                <w:b/>
                <w:lang w:val="en-GB"/>
              </w:rPr>
            </w:pPr>
          </w:p>
        </w:tc>
        <w:tc>
          <w:tcPr>
            <w:tcW w:w="1454" w:type="dxa"/>
          </w:tcPr>
          <w:p w14:paraId="1A702816" w14:textId="77777777" w:rsidR="000544E9" w:rsidRPr="00751DBB" w:rsidRDefault="000544E9" w:rsidP="00DE3B4D">
            <w:pPr>
              <w:jc w:val="left"/>
              <w:rPr>
                <w:b/>
                <w:lang w:val="en-GB"/>
              </w:rPr>
            </w:pPr>
            <w:r w:rsidRPr="00751DBB">
              <w:rPr>
                <w:b/>
                <w:szCs w:val="18"/>
                <w:lang w:val="en-GB"/>
              </w:rPr>
              <w:t>EID-SK</w:t>
            </w:r>
          </w:p>
        </w:tc>
        <w:tc>
          <w:tcPr>
            <w:tcW w:w="1906" w:type="dxa"/>
          </w:tcPr>
          <w:p w14:paraId="5BBE8C30" w14:textId="77777777" w:rsidR="000544E9" w:rsidRPr="00751DBB" w:rsidRDefault="000544E9" w:rsidP="00DE3B4D">
            <w:pPr>
              <w:jc w:val="left"/>
              <w:rPr>
                <w:lang w:val="en-GB"/>
              </w:rPr>
            </w:pPr>
          </w:p>
        </w:tc>
        <w:tc>
          <w:tcPr>
            <w:tcW w:w="1401" w:type="dxa"/>
          </w:tcPr>
          <w:p w14:paraId="3814F01E" w14:textId="77777777" w:rsidR="000544E9" w:rsidRPr="00751DBB" w:rsidRDefault="000544E9" w:rsidP="00DE3B4D">
            <w:pPr>
              <w:jc w:val="left"/>
              <w:rPr>
                <w:b/>
                <w:lang w:val="en-GB"/>
              </w:rPr>
            </w:pPr>
            <w:r w:rsidRPr="00751DBB">
              <w:rPr>
                <w:szCs w:val="18"/>
                <w:lang w:val="en-GB"/>
              </w:rPr>
              <w:t>08-May-2014</w:t>
            </w:r>
          </w:p>
        </w:tc>
        <w:tc>
          <w:tcPr>
            <w:tcW w:w="2323" w:type="dxa"/>
          </w:tcPr>
          <w:p w14:paraId="164C9135" w14:textId="77777777" w:rsidR="000544E9" w:rsidRPr="00751DBB" w:rsidRDefault="000544E9" w:rsidP="00DE3B4D">
            <w:pPr>
              <w:jc w:val="left"/>
              <w:rPr>
                <w:b/>
                <w:lang w:val="en-GB"/>
              </w:rPr>
            </w:pPr>
            <w:r w:rsidRPr="00751DBB">
              <w:rPr>
                <w:szCs w:val="18"/>
                <w:lang w:val="en-GB"/>
              </w:rPr>
              <w:t>for all other personal certificates issued until 01.2007</w:t>
            </w:r>
          </w:p>
        </w:tc>
      </w:tr>
      <w:tr w:rsidR="000544E9" w:rsidRPr="00751DBB" w14:paraId="11D50C39" w14:textId="77777777" w:rsidTr="00DE3B4D">
        <w:tc>
          <w:tcPr>
            <w:tcW w:w="1136" w:type="dxa"/>
          </w:tcPr>
          <w:p w14:paraId="3BF72FEA" w14:textId="77777777" w:rsidR="000544E9" w:rsidRPr="00751DBB" w:rsidRDefault="000544E9" w:rsidP="00DE3B4D">
            <w:pPr>
              <w:jc w:val="left"/>
              <w:rPr>
                <w:b/>
                <w:lang w:val="en-GB"/>
              </w:rPr>
            </w:pPr>
          </w:p>
        </w:tc>
        <w:tc>
          <w:tcPr>
            <w:tcW w:w="1454" w:type="dxa"/>
          </w:tcPr>
          <w:p w14:paraId="14F5F635" w14:textId="77777777" w:rsidR="000544E9" w:rsidRPr="00751DBB" w:rsidRDefault="000544E9" w:rsidP="00DE3B4D">
            <w:pPr>
              <w:jc w:val="left"/>
              <w:rPr>
                <w:b/>
                <w:lang w:val="en-GB"/>
              </w:rPr>
            </w:pPr>
          </w:p>
        </w:tc>
        <w:tc>
          <w:tcPr>
            <w:tcW w:w="1906" w:type="dxa"/>
          </w:tcPr>
          <w:p w14:paraId="3AF30CB2" w14:textId="77777777" w:rsidR="000544E9" w:rsidRPr="00751DBB" w:rsidRDefault="000544E9" w:rsidP="00DE3B4D">
            <w:pPr>
              <w:jc w:val="left"/>
              <w:rPr>
                <w:lang w:val="en-GB"/>
              </w:rPr>
            </w:pPr>
            <w:r w:rsidRPr="00751DBB">
              <w:rPr>
                <w:i/>
                <w:szCs w:val="18"/>
                <w:lang w:val="en-GB"/>
              </w:rPr>
              <w:t>EID-SK</w:t>
            </w:r>
            <w:r>
              <w:rPr>
                <w:i/>
                <w:szCs w:val="18"/>
                <w:lang w:val="en-GB"/>
              </w:rPr>
              <w:t xml:space="preserve"> 2007</w:t>
            </w:r>
            <w:r w:rsidRPr="00751DBB">
              <w:rPr>
                <w:i/>
                <w:szCs w:val="18"/>
                <w:lang w:val="en-GB"/>
              </w:rPr>
              <w:t xml:space="preserve"> OCSP RESPONDER</w:t>
            </w:r>
          </w:p>
        </w:tc>
        <w:tc>
          <w:tcPr>
            <w:tcW w:w="1401" w:type="dxa"/>
          </w:tcPr>
          <w:p w14:paraId="193AE068" w14:textId="77777777" w:rsidR="000544E9" w:rsidRPr="00751DBB" w:rsidRDefault="000544E9" w:rsidP="00DE3B4D">
            <w:pPr>
              <w:jc w:val="left"/>
              <w:rPr>
                <w:b/>
                <w:lang w:val="en-GB"/>
              </w:rPr>
            </w:pPr>
            <w:r w:rsidRPr="00751DBB">
              <w:rPr>
                <w:i/>
                <w:szCs w:val="18"/>
                <w:lang w:val="en-GB"/>
              </w:rPr>
              <w:t>15-May-2007</w:t>
            </w:r>
          </w:p>
        </w:tc>
        <w:tc>
          <w:tcPr>
            <w:tcW w:w="2323" w:type="dxa"/>
          </w:tcPr>
          <w:p w14:paraId="02BFC429" w14:textId="77777777" w:rsidR="000544E9" w:rsidRPr="00751DBB" w:rsidRDefault="000544E9" w:rsidP="00DE3B4D">
            <w:pPr>
              <w:jc w:val="left"/>
              <w:rPr>
                <w:b/>
                <w:lang w:val="en-GB"/>
              </w:rPr>
            </w:pPr>
            <w:r w:rsidRPr="00751DBB">
              <w:rPr>
                <w:szCs w:val="18"/>
                <w:lang w:val="en-GB"/>
              </w:rPr>
              <w:t>EID-SK OCSP Responder</w:t>
            </w:r>
          </w:p>
        </w:tc>
      </w:tr>
      <w:tr w:rsidR="000544E9" w:rsidRPr="00751DBB" w14:paraId="21C2337F" w14:textId="77777777" w:rsidTr="00DE3B4D">
        <w:tc>
          <w:tcPr>
            <w:tcW w:w="1136" w:type="dxa"/>
          </w:tcPr>
          <w:p w14:paraId="3542AA72" w14:textId="77777777" w:rsidR="000544E9" w:rsidRPr="00751DBB" w:rsidRDefault="000544E9" w:rsidP="00DE3B4D">
            <w:pPr>
              <w:jc w:val="left"/>
              <w:rPr>
                <w:b/>
                <w:lang w:val="en-GB"/>
              </w:rPr>
            </w:pPr>
          </w:p>
        </w:tc>
        <w:tc>
          <w:tcPr>
            <w:tcW w:w="1454" w:type="dxa"/>
          </w:tcPr>
          <w:p w14:paraId="5991A9AF" w14:textId="77777777" w:rsidR="000544E9" w:rsidRPr="00751DBB" w:rsidRDefault="000544E9" w:rsidP="00DE3B4D">
            <w:pPr>
              <w:jc w:val="left"/>
              <w:rPr>
                <w:b/>
                <w:lang w:val="en-GB"/>
              </w:rPr>
            </w:pPr>
            <w:r w:rsidRPr="00751DBB">
              <w:rPr>
                <w:b/>
                <w:szCs w:val="18"/>
                <w:lang w:val="en-GB"/>
              </w:rPr>
              <w:t>EID-SK 2007</w:t>
            </w:r>
          </w:p>
        </w:tc>
        <w:tc>
          <w:tcPr>
            <w:tcW w:w="1906" w:type="dxa"/>
          </w:tcPr>
          <w:p w14:paraId="44278959" w14:textId="77777777" w:rsidR="000544E9" w:rsidRPr="00751DBB" w:rsidRDefault="000544E9" w:rsidP="00DE3B4D">
            <w:pPr>
              <w:jc w:val="left"/>
              <w:rPr>
                <w:lang w:val="en-GB"/>
              </w:rPr>
            </w:pPr>
          </w:p>
        </w:tc>
        <w:tc>
          <w:tcPr>
            <w:tcW w:w="1401" w:type="dxa"/>
          </w:tcPr>
          <w:p w14:paraId="3BCCEEF4" w14:textId="77777777" w:rsidR="000544E9" w:rsidRPr="00751DBB" w:rsidRDefault="000544E9" w:rsidP="00DE3B4D">
            <w:pPr>
              <w:jc w:val="left"/>
              <w:rPr>
                <w:b/>
                <w:lang w:val="en-GB"/>
              </w:rPr>
            </w:pPr>
            <w:r w:rsidRPr="00751DBB">
              <w:rPr>
                <w:szCs w:val="18"/>
                <w:lang w:val="en-GB"/>
              </w:rPr>
              <w:t>26-Aug-2016</w:t>
            </w:r>
          </w:p>
        </w:tc>
        <w:tc>
          <w:tcPr>
            <w:tcW w:w="2323" w:type="dxa"/>
          </w:tcPr>
          <w:p w14:paraId="3FF7D564" w14:textId="77777777" w:rsidR="000544E9" w:rsidRPr="00751DBB" w:rsidRDefault="000544E9" w:rsidP="00DE3B4D">
            <w:pPr>
              <w:jc w:val="left"/>
              <w:rPr>
                <w:b/>
                <w:lang w:val="en-GB"/>
              </w:rPr>
            </w:pPr>
            <w:r w:rsidRPr="00751DBB">
              <w:rPr>
                <w:szCs w:val="18"/>
                <w:lang w:val="en-GB"/>
              </w:rPr>
              <w:t>for Estonian Mobile-IDs issued until 02.2011 and Lithuanian Mobile IDs issued until 06.2011</w:t>
            </w:r>
          </w:p>
        </w:tc>
      </w:tr>
      <w:tr w:rsidR="000544E9" w:rsidRPr="00751DBB" w14:paraId="22FB93E1" w14:textId="77777777" w:rsidTr="00DE3B4D">
        <w:tc>
          <w:tcPr>
            <w:tcW w:w="1136" w:type="dxa"/>
          </w:tcPr>
          <w:p w14:paraId="323E64A2" w14:textId="77777777" w:rsidR="000544E9" w:rsidRPr="00751DBB" w:rsidRDefault="000544E9" w:rsidP="00DE3B4D">
            <w:pPr>
              <w:jc w:val="left"/>
              <w:rPr>
                <w:b/>
                <w:lang w:val="en-GB"/>
              </w:rPr>
            </w:pPr>
          </w:p>
        </w:tc>
        <w:tc>
          <w:tcPr>
            <w:tcW w:w="1454" w:type="dxa"/>
          </w:tcPr>
          <w:p w14:paraId="1EA757FF" w14:textId="77777777" w:rsidR="000544E9" w:rsidRPr="00751DBB" w:rsidRDefault="000544E9" w:rsidP="00DE3B4D">
            <w:pPr>
              <w:jc w:val="left"/>
              <w:rPr>
                <w:b/>
                <w:lang w:val="en-GB"/>
              </w:rPr>
            </w:pPr>
          </w:p>
        </w:tc>
        <w:tc>
          <w:tcPr>
            <w:tcW w:w="1906" w:type="dxa"/>
          </w:tcPr>
          <w:p w14:paraId="14E78D82" w14:textId="77777777" w:rsidR="000544E9" w:rsidRPr="00751DBB" w:rsidRDefault="000544E9" w:rsidP="00DE3B4D">
            <w:pPr>
              <w:jc w:val="left"/>
              <w:rPr>
                <w:lang w:val="en-GB"/>
              </w:rPr>
            </w:pPr>
            <w:r w:rsidRPr="00751DBB">
              <w:rPr>
                <w:i/>
                <w:szCs w:val="18"/>
                <w:lang w:val="en-GB"/>
              </w:rPr>
              <w:t>EID-SK 2007 OCSP RESPONDER</w:t>
            </w:r>
          </w:p>
        </w:tc>
        <w:tc>
          <w:tcPr>
            <w:tcW w:w="1401" w:type="dxa"/>
          </w:tcPr>
          <w:p w14:paraId="122C6CBA" w14:textId="77777777" w:rsidR="000544E9" w:rsidRPr="00751DBB" w:rsidRDefault="000544E9" w:rsidP="00DE3B4D">
            <w:pPr>
              <w:jc w:val="left"/>
              <w:rPr>
                <w:b/>
                <w:lang w:val="en-GB"/>
              </w:rPr>
            </w:pPr>
            <w:r w:rsidRPr="00751DBB">
              <w:rPr>
                <w:i/>
                <w:szCs w:val="18"/>
                <w:lang w:val="en-GB"/>
              </w:rPr>
              <w:t>17-Apr- ‎2010</w:t>
            </w:r>
          </w:p>
        </w:tc>
        <w:tc>
          <w:tcPr>
            <w:tcW w:w="2323" w:type="dxa"/>
          </w:tcPr>
          <w:p w14:paraId="4D53CD66"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0D5C0116" w14:textId="77777777" w:rsidTr="00DE3B4D">
        <w:tc>
          <w:tcPr>
            <w:tcW w:w="1136" w:type="dxa"/>
          </w:tcPr>
          <w:p w14:paraId="2864DFB4" w14:textId="77777777" w:rsidR="000544E9" w:rsidRPr="00751DBB" w:rsidRDefault="000544E9" w:rsidP="00DE3B4D">
            <w:pPr>
              <w:jc w:val="left"/>
              <w:rPr>
                <w:b/>
                <w:lang w:val="en-GB"/>
              </w:rPr>
            </w:pPr>
          </w:p>
        </w:tc>
        <w:tc>
          <w:tcPr>
            <w:tcW w:w="1454" w:type="dxa"/>
          </w:tcPr>
          <w:p w14:paraId="40E6C260" w14:textId="77777777" w:rsidR="000544E9" w:rsidRPr="00751DBB" w:rsidRDefault="000544E9" w:rsidP="00DE3B4D">
            <w:pPr>
              <w:jc w:val="left"/>
              <w:rPr>
                <w:b/>
                <w:lang w:val="en-GB"/>
              </w:rPr>
            </w:pPr>
          </w:p>
        </w:tc>
        <w:tc>
          <w:tcPr>
            <w:tcW w:w="1906" w:type="dxa"/>
          </w:tcPr>
          <w:p w14:paraId="6FBBA960" w14:textId="77777777" w:rsidR="000544E9" w:rsidRPr="00751DBB" w:rsidRDefault="000544E9" w:rsidP="00DE3B4D">
            <w:pPr>
              <w:jc w:val="left"/>
              <w:rPr>
                <w:lang w:val="en-GB"/>
              </w:rPr>
            </w:pPr>
            <w:r w:rsidRPr="00751DBB">
              <w:rPr>
                <w:i/>
                <w:szCs w:val="18"/>
                <w:lang w:val="en-GB"/>
              </w:rPr>
              <w:t>EID-SK 2007 OCSP RESPONDER</w:t>
            </w:r>
            <w:r>
              <w:rPr>
                <w:i/>
                <w:szCs w:val="18"/>
                <w:lang w:val="en-GB"/>
              </w:rPr>
              <w:t xml:space="preserve"> 2010</w:t>
            </w:r>
          </w:p>
        </w:tc>
        <w:tc>
          <w:tcPr>
            <w:tcW w:w="1401" w:type="dxa"/>
          </w:tcPr>
          <w:p w14:paraId="0D5DB32D" w14:textId="77777777" w:rsidR="000544E9" w:rsidRPr="00751DBB" w:rsidRDefault="000544E9" w:rsidP="00DE3B4D">
            <w:pPr>
              <w:jc w:val="left"/>
              <w:rPr>
                <w:b/>
                <w:lang w:val="en-GB"/>
              </w:rPr>
            </w:pPr>
            <w:r w:rsidRPr="00751DBB">
              <w:rPr>
                <w:i/>
                <w:szCs w:val="18"/>
                <w:lang w:val="en-GB"/>
              </w:rPr>
              <w:t>26-Aug- ‎2010</w:t>
            </w:r>
          </w:p>
        </w:tc>
        <w:tc>
          <w:tcPr>
            <w:tcW w:w="2323" w:type="dxa"/>
          </w:tcPr>
          <w:p w14:paraId="5EAF7D05" w14:textId="77777777" w:rsidR="000544E9" w:rsidRPr="00751DBB" w:rsidRDefault="000544E9" w:rsidP="00DE3B4D">
            <w:pPr>
              <w:jc w:val="left"/>
              <w:rPr>
                <w:b/>
                <w:lang w:val="en-GB"/>
              </w:rPr>
            </w:pPr>
            <w:r w:rsidRPr="00751DBB">
              <w:rPr>
                <w:szCs w:val="18"/>
                <w:lang w:val="en-GB"/>
              </w:rPr>
              <w:t>EID-SK 2007 OCSP   Responder</w:t>
            </w:r>
          </w:p>
        </w:tc>
      </w:tr>
      <w:tr w:rsidR="000544E9" w:rsidRPr="00751DBB" w14:paraId="52D27173" w14:textId="77777777" w:rsidTr="00DE3B4D">
        <w:tc>
          <w:tcPr>
            <w:tcW w:w="1136" w:type="dxa"/>
          </w:tcPr>
          <w:p w14:paraId="1DA25B6C" w14:textId="77777777" w:rsidR="000544E9" w:rsidRPr="00751DBB" w:rsidRDefault="000544E9" w:rsidP="00DE3B4D">
            <w:pPr>
              <w:jc w:val="left"/>
              <w:rPr>
                <w:b/>
                <w:lang w:val="en-GB"/>
              </w:rPr>
            </w:pPr>
          </w:p>
        </w:tc>
        <w:tc>
          <w:tcPr>
            <w:tcW w:w="1454" w:type="dxa"/>
          </w:tcPr>
          <w:p w14:paraId="7899FB13"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w:t>
            </w:r>
          </w:p>
        </w:tc>
        <w:tc>
          <w:tcPr>
            <w:tcW w:w="1906" w:type="dxa"/>
          </w:tcPr>
          <w:p w14:paraId="4641F4A0" w14:textId="77777777" w:rsidR="000544E9" w:rsidRPr="00751DBB" w:rsidRDefault="000544E9" w:rsidP="00DE3B4D">
            <w:pPr>
              <w:jc w:val="left"/>
              <w:rPr>
                <w:lang w:val="en-GB"/>
              </w:rPr>
            </w:pPr>
          </w:p>
        </w:tc>
        <w:tc>
          <w:tcPr>
            <w:tcW w:w="1401" w:type="dxa"/>
          </w:tcPr>
          <w:p w14:paraId="6B52672E" w14:textId="77777777" w:rsidR="000544E9" w:rsidRPr="00751DBB" w:rsidRDefault="000544E9" w:rsidP="00DE3B4D">
            <w:pPr>
              <w:jc w:val="left"/>
              <w:rPr>
                <w:b/>
                <w:lang w:val="en-GB"/>
              </w:rPr>
            </w:pPr>
            <w:r w:rsidRPr="00751DBB">
              <w:rPr>
                <w:szCs w:val="18"/>
                <w:lang w:val="en-GB"/>
              </w:rPr>
              <w:t>05-May-2012</w:t>
            </w:r>
          </w:p>
        </w:tc>
        <w:tc>
          <w:tcPr>
            <w:tcW w:w="2323" w:type="dxa"/>
          </w:tcPr>
          <w:p w14:paraId="534D2D5F" w14:textId="77777777" w:rsidR="000544E9" w:rsidRPr="00751DBB" w:rsidRDefault="000544E9" w:rsidP="00DE3B4D">
            <w:pPr>
              <w:jc w:val="left"/>
              <w:rPr>
                <w:b/>
                <w:lang w:val="en-GB"/>
              </w:rPr>
            </w:pPr>
            <w:r w:rsidRPr="00751DBB">
              <w:rPr>
                <w:szCs w:val="18"/>
                <w:lang w:val="en-GB"/>
              </w:rPr>
              <w:t>for organizational certificates issued until 10.2010</w:t>
            </w:r>
          </w:p>
        </w:tc>
      </w:tr>
      <w:tr w:rsidR="000544E9" w:rsidRPr="00751DBB" w14:paraId="482C5C90" w14:textId="77777777" w:rsidTr="00DE3B4D">
        <w:tc>
          <w:tcPr>
            <w:tcW w:w="1136" w:type="dxa"/>
          </w:tcPr>
          <w:p w14:paraId="6E571DBE" w14:textId="77777777" w:rsidR="000544E9" w:rsidRPr="00751DBB" w:rsidRDefault="000544E9" w:rsidP="00DE3B4D">
            <w:pPr>
              <w:jc w:val="left"/>
              <w:rPr>
                <w:b/>
                <w:lang w:val="en-GB"/>
              </w:rPr>
            </w:pPr>
          </w:p>
        </w:tc>
        <w:tc>
          <w:tcPr>
            <w:tcW w:w="1454" w:type="dxa"/>
          </w:tcPr>
          <w:p w14:paraId="1F1D017B" w14:textId="77777777" w:rsidR="000544E9" w:rsidRPr="00751DBB" w:rsidRDefault="000544E9" w:rsidP="00DE3B4D">
            <w:pPr>
              <w:jc w:val="left"/>
              <w:rPr>
                <w:b/>
                <w:lang w:val="en-GB"/>
              </w:rPr>
            </w:pPr>
          </w:p>
        </w:tc>
        <w:tc>
          <w:tcPr>
            <w:tcW w:w="1906" w:type="dxa"/>
          </w:tcPr>
          <w:p w14:paraId="36CE7E1C"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RESPONDER</w:t>
            </w:r>
          </w:p>
        </w:tc>
        <w:tc>
          <w:tcPr>
            <w:tcW w:w="1401" w:type="dxa"/>
          </w:tcPr>
          <w:p w14:paraId="2AC8DB61" w14:textId="77777777" w:rsidR="000544E9" w:rsidRPr="00751DBB" w:rsidRDefault="000544E9" w:rsidP="00DE3B4D">
            <w:pPr>
              <w:jc w:val="left"/>
              <w:rPr>
                <w:b/>
                <w:lang w:val="en-GB"/>
              </w:rPr>
            </w:pPr>
            <w:r w:rsidRPr="00751DBB">
              <w:rPr>
                <w:i/>
                <w:szCs w:val="18"/>
                <w:lang w:val="en-GB"/>
              </w:rPr>
              <w:t>05-Apr- 2006</w:t>
            </w:r>
          </w:p>
        </w:tc>
        <w:tc>
          <w:tcPr>
            <w:tcW w:w="2323" w:type="dxa"/>
          </w:tcPr>
          <w:p w14:paraId="7694DE9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DBD1ADB" w14:textId="77777777" w:rsidTr="00DE3B4D">
        <w:tc>
          <w:tcPr>
            <w:tcW w:w="1136" w:type="dxa"/>
          </w:tcPr>
          <w:p w14:paraId="68E7D727" w14:textId="77777777" w:rsidR="000544E9" w:rsidRPr="00751DBB" w:rsidRDefault="000544E9" w:rsidP="00DE3B4D">
            <w:pPr>
              <w:jc w:val="left"/>
              <w:rPr>
                <w:b/>
                <w:lang w:val="en-GB"/>
              </w:rPr>
            </w:pPr>
          </w:p>
        </w:tc>
        <w:tc>
          <w:tcPr>
            <w:tcW w:w="1454" w:type="dxa"/>
          </w:tcPr>
          <w:p w14:paraId="2135E104" w14:textId="77777777" w:rsidR="000544E9" w:rsidRPr="00751DBB" w:rsidRDefault="000544E9" w:rsidP="00DE3B4D">
            <w:pPr>
              <w:jc w:val="left"/>
              <w:rPr>
                <w:b/>
                <w:lang w:val="en-GB"/>
              </w:rPr>
            </w:pPr>
          </w:p>
        </w:tc>
        <w:tc>
          <w:tcPr>
            <w:tcW w:w="1906" w:type="dxa"/>
          </w:tcPr>
          <w:p w14:paraId="2B0614DF"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2006 RESPONDER</w:t>
            </w:r>
          </w:p>
        </w:tc>
        <w:tc>
          <w:tcPr>
            <w:tcW w:w="1401" w:type="dxa"/>
          </w:tcPr>
          <w:p w14:paraId="235B6E41" w14:textId="77777777" w:rsidR="000544E9" w:rsidRPr="00751DBB" w:rsidRDefault="000544E9" w:rsidP="00DE3B4D">
            <w:pPr>
              <w:jc w:val="left"/>
              <w:rPr>
                <w:b/>
                <w:lang w:val="en-GB"/>
              </w:rPr>
            </w:pPr>
            <w:r w:rsidRPr="00751DBB">
              <w:rPr>
                <w:i/>
                <w:szCs w:val="18"/>
                <w:lang w:val="en-GB"/>
              </w:rPr>
              <w:t>27-Mar-2009</w:t>
            </w:r>
          </w:p>
        </w:tc>
        <w:tc>
          <w:tcPr>
            <w:tcW w:w="2323" w:type="dxa"/>
          </w:tcPr>
          <w:p w14:paraId="05A172C8"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170B1B4D" w14:textId="77777777" w:rsidTr="00DE3B4D">
        <w:tc>
          <w:tcPr>
            <w:tcW w:w="1136" w:type="dxa"/>
          </w:tcPr>
          <w:p w14:paraId="7ABBFFDF" w14:textId="77777777" w:rsidR="000544E9" w:rsidRPr="00751DBB" w:rsidRDefault="000544E9" w:rsidP="00DE3B4D">
            <w:pPr>
              <w:jc w:val="left"/>
              <w:rPr>
                <w:b/>
                <w:lang w:val="en-GB"/>
              </w:rPr>
            </w:pPr>
          </w:p>
        </w:tc>
        <w:tc>
          <w:tcPr>
            <w:tcW w:w="1454" w:type="dxa"/>
          </w:tcPr>
          <w:p w14:paraId="195416AF" w14:textId="77777777" w:rsidR="000544E9" w:rsidRPr="00751DBB" w:rsidRDefault="000544E9" w:rsidP="00DE3B4D">
            <w:pPr>
              <w:jc w:val="left"/>
              <w:rPr>
                <w:b/>
                <w:lang w:val="en-GB"/>
              </w:rPr>
            </w:pPr>
          </w:p>
        </w:tc>
        <w:tc>
          <w:tcPr>
            <w:tcW w:w="1906" w:type="dxa"/>
          </w:tcPr>
          <w:p w14:paraId="49F6F70A"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OCSP 2009 RESPONDER</w:t>
            </w:r>
          </w:p>
        </w:tc>
        <w:tc>
          <w:tcPr>
            <w:tcW w:w="1401" w:type="dxa"/>
          </w:tcPr>
          <w:p w14:paraId="22700EB4" w14:textId="77777777" w:rsidR="000544E9" w:rsidRPr="00751DBB" w:rsidRDefault="000544E9" w:rsidP="00DE3B4D">
            <w:pPr>
              <w:jc w:val="left"/>
              <w:rPr>
                <w:b/>
                <w:lang w:val="en-GB"/>
              </w:rPr>
            </w:pPr>
            <w:r w:rsidRPr="00751DBB">
              <w:rPr>
                <w:i/>
                <w:szCs w:val="18"/>
                <w:lang w:val="en-GB"/>
              </w:rPr>
              <w:t>04-May- ‎2012</w:t>
            </w:r>
          </w:p>
        </w:tc>
        <w:tc>
          <w:tcPr>
            <w:tcW w:w="2323" w:type="dxa"/>
          </w:tcPr>
          <w:p w14:paraId="3FF0E196"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OCSP   Responder</w:t>
            </w:r>
          </w:p>
        </w:tc>
      </w:tr>
      <w:tr w:rsidR="000544E9" w:rsidRPr="00751DBB" w14:paraId="073407FC" w14:textId="77777777" w:rsidTr="00DE3B4D">
        <w:tc>
          <w:tcPr>
            <w:tcW w:w="1136" w:type="dxa"/>
          </w:tcPr>
          <w:p w14:paraId="20230A5A" w14:textId="77777777" w:rsidR="000544E9" w:rsidRPr="00751DBB" w:rsidRDefault="000544E9" w:rsidP="00DE3B4D">
            <w:pPr>
              <w:jc w:val="left"/>
              <w:rPr>
                <w:b/>
                <w:lang w:val="en-GB"/>
              </w:rPr>
            </w:pPr>
          </w:p>
        </w:tc>
        <w:tc>
          <w:tcPr>
            <w:tcW w:w="1454" w:type="dxa"/>
          </w:tcPr>
          <w:p w14:paraId="7B50ED11" w14:textId="77777777" w:rsidR="000544E9" w:rsidRPr="00751DBB" w:rsidRDefault="000544E9" w:rsidP="00DE3B4D">
            <w:pPr>
              <w:jc w:val="left"/>
              <w:rPr>
                <w:b/>
                <w:lang w:val="en-GB"/>
              </w:rPr>
            </w:pPr>
            <w:r w:rsidRPr="00751DBB">
              <w:rPr>
                <w:b/>
                <w:szCs w:val="18"/>
                <w:lang w:val="en-GB"/>
              </w:rPr>
              <w:t>KLASS</w:t>
            </w:r>
            <w:r>
              <w:rPr>
                <w:b/>
                <w:szCs w:val="18"/>
                <w:lang w:val="en-GB"/>
              </w:rPr>
              <w:t>3</w:t>
            </w:r>
            <w:r w:rsidRPr="00751DBB">
              <w:rPr>
                <w:b/>
                <w:szCs w:val="18"/>
                <w:lang w:val="en-GB"/>
              </w:rPr>
              <w:t>-SK 2010</w:t>
            </w:r>
          </w:p>
        </w:tc>
        <w:tc>
          <w:tcPr>
            <w:tcW w:w="1906" w:type="dxa"/>
          </w:tcPr>
          <w:p w14:paraId="6AA3A53A" w14:textId="77777777" w:rsidR="000544E9" w:rsidRPr="00751DBB" w:rsidRDefault="000544E9" w:rsidP="00DE3B4D">
            <w:pPr>
              <w:jc w:val="left"/>
              <w:rPr>
                <w:lang w:val="en-GB"/>
              </w:rPr>
            </w:pPr>
          </w:p>
        </w:tc>
        <w:tc>
          <w:tcPr>
            <w:tcW w:w="1401" w:type="dxa"/>
          </w:tcPr>
          <w:p w14:paraId="23068C3F" w14:textId="77777777" w:rsidR="000544E9" w:rsidRPr="00751DBB" w:rsidRDefault="000544E9" w:rsidP="00DE3B4D">
            <w:pPr>
              <w:jc w:val="left"/>
              <w:rPr>
                <w:b/>
                <w:lang w:val="en-GB"/>
              </w:rPr>
            </w:pPr>
            <w:r w:rsidRPr="00751DBB">
              <w:rPr>
                <w:szCs w:val="18"/>
                <w:lang w:val="en-GB"/>
              </w:rPr>
              <w:t>26-Aug-2016</w:t>
            </w:r>
          </w:p>
        </w:tc>
        <w:tc>
          <w:tcPr>
            <w:tcW w:w="2323" w:type="dxa"/>
          </w:tcPr>
          <w:p w14:paraId="4D3F0F1F" w14:textId="77777777" w:rsidR="000544E9" w:rsidRPr="00751DBB" w:rsidRDefault="000544E9" w:rsidP="00DE3B4D">
            <w:pPr>
              <w:jc w:val="left"/>
              <w:rPr>
                <w:b/>
                <w:lang w:val="en-GB"/>
              </w:rPr>
            </w:pPr>
            <w:r w:rsidRPr="00751DBB">
              <w:rPr>
                <w:szCs w:val="18"/>
                <w:lang w:val="en-GB"/>
              </w:rPr>
              <w:t>for organizational certificates issued from 10.2010</w:t>
            </w:r>
          </w:p>
        </w:tc>
      </w:tr>
      <w:tr w:rsidR="000544E9" w:rsidRPr="00751DBB" w14:paraId="7B144A16" w14:textId="77777777" w:rsidTr="00DE3B4D">
        <w:tc>
          <w:tcPr>
            <w:tcW w:w="1136" w:type="dxa"/>
            <w:tcBorders>
              <w:bottom w:val="single" w:sz="4" w:space="0" w:color="auto"/>
            </w:tcBorders>
          </w:tcPr>
          <w:p w14:paraId="7222FB5A" w14:textId="77777777" w:rsidR="000544E9" w:rsidRPr="00751DBB" w:rsidRDefault="000544E9" w:rsidP="00DE3B4D">
            <w:pPr>
              <w:jc w:val="left"/>
              <w:rPr>
                <w:b/>
                <w:lang w:val="en-GB"/>
              </w:rPr>
            </w:pPr>
          </w:p>
        </w:tc>
        <w:tc>
          <w:tcPr>
            <w:tcW w:w="1454" w:type="dxa"/>
            <w:tcBorders>
              <w:bottom w:val="single" w:sz="4" w:space="0" w:color="auto"/>
            </w:tcBorders>
          </w:tcPr>
          <w:p w14:paraId="43119D5D" w14:textId="77777777" w:rsidR="000544E9" w:rsidRPr="00751DBB" w:rsidRDefault="000544E9" w:rsidP="00DE3B4D">
            <w:pPr>
              <w:jc w:val="left"/>
              <w:rPr>
                <w:b/>
                <w:lang w:val="en-GB"/>
              </w:rPr>
            </w:pPr>
          </w:p>
        </w:tc>
        <w:tc>
          <w:tcPr>
            <w:tcW w:w="1906" w:type="dxa"/>
            <w:tcBorders>
              <w:bottom w:val="single" w:sz="4" w:space="0" w:color="auto"/>
            </w:tcBorders>
          </w:tcPr>
          <w:p w14:paraId="15CEC165" w14:textId="77777777" w:rsidR="000544E9" w:rsidRPr="00751DBB" w:rsidRDefault="000544E9" w:rsidP="00DE3B4D">
            <w:pPr>
              <w:jc w:val="left"/>
              <w:rPr>
                <w:lang w:val="en-GB"/>
              </w:rPr>
            </w:pPr>
            <w:r w:rsidRPr="00751DBB">
              <w:rPr>
                <w:i/>
                <w:szCs w:val="18"/>
                <w:lang w:val="en-GB"/>
              </w:rPr>
              <w:t>KLASS</w:t>
            </w:r>
            <w:r>
              <w:rPr>
                <w:i/>
                <w:szCs w:val="18"/>
                <w:lang w:val="en-GB"/>
              </w:rPr>
              <w:t>3</w:t>
            </w:r>
            <w:r w:rsidRPr="00751DBB">
              <w:rPr>
                <w:i/>
                <w:szCs w:val="18"/>
                <w:lang w:val="en-GB"/>
              </w:rPr>
              <w:t>-SK 2010 OCSP RESPONDER</w:t>
            </w:r>
          </w:p>
        </w:tc>
        <w:tc>
          <w:tcPr>
            <w:tcW w:w="1401" w:type="dxa"/>
            <w:tcBorders>
              <w:bottom w:val="single" w:sz="4" w:space="0" w:color="auto"/>
            </w:tcBorders>
          </w:tcPr>
          <w:p w14:paraId="37DDF38B" w14:textId="77777777" w:rsidR="000544E9" w:rsidRPr="00751DBB" w:rsidRDefault="000544E9" w:rsidP="00DE3B4D">
            <w:pPr>
              <w:jc w:val="left"/>
              <w:rPr>
                <w:b/>
                <w:lang w:val="en-GB"/>
              </w:rPr>
            </w:pPr>
            <w:r w:rsidRPr="00751DBB">
              <w:rPr>
                <w:i/>
                <w:szCs w:val="18"/>
                <w:lang w:val="en-GB"/>
              </w:rPr>
              <w:t>26-Aug- 2016</w:t>
            </w:r>
          </w:p>
        </w:tc>
        <w:tc>
          <w:tcPr>
            <w:tcW w:w="2323" w:type="dxa"/>
            <w:tcBorders>
              <w:bottom w:val="single" w:sz="4" w:space="0" w:color="auto"/>
            </w:tcBorders>
          </w:tcPr>
          <w:p w14:paraId="58D4E9A5" w14:textId="77777777" w:rsidR="000544E9" w:rsidRPr="00751DBB" w:rsidRDefault="000544E9" w:rsidP="00DE3B4D">
            <w:pPr>
              <w:jc w:val="left"/>
              <w:rPr>
                <w:b/>
                <w:lang w:val="en-GB"/>
              </w:rPr>
            </w:pPr>
            <w:r w:rsidRPr="00751DBB">
              <w:rPr>
                <w:szCs w:val="18"/>
                <w:lang w:val="en-GB"/>
              </w:rPr>
              <w:t>KLASS</w:t>
            </w:r>
            <w:r>
              <w:rPr>
                <w:szCs w:val="18"/>
                <w:lang w:val="en-GB"/>
              </w:rPr>
              <w:t>3</w:t>
            </w:r>
            <w:r w:rsidRPr="00751DBB">
              <w:rPr>
                <w:szCs w:val="18"/>
                <w:lang w:val="en-GB"/>
              </w:rPr>
              <w:t>-SK 2010 OCSP   Responder</w:t>
            </w:r>
          </w:p>
        </w:tc>
      </w:tr>
      <w:tr w:rsidR="000544E9" w:rsidRPr="00751DBB" w14:paraId="6517E21B" w14:textId="77777777" w:rsidTr="00DE3B4D">
        <w:tc>
          <w:tcPr>
            <w:tcW w:w="4496" w:type="dxa"/>
            <w:gridSpan w:val="3"/>
            <w:tcBorders>
              <w:top w:val="single" w:sz="4" w:space="0" w:color="auto"/>
              <w:bottom w:val="single" w:sz="4" w:space="0" w:color="auto"/>
            </w:tcBorders>
            <w:shd w:val="clear" w:color="auto" w:fill="F2F2F2" w:themeFill="background1" w:themeFillShade="F2"/>
          </w:tcPr>
          <w:p w14:paraId="546B2474" w14:textId="77777777" w:rsidR="000544E9" w:rsidRPr="00751DBB" w:rsidRDefault="000544E9" w:rsidP="00DE3B4D">
            <w:pPr>
              <w:jc w:val="left"/>
              <w:rPr>
                <w:lang w:val="en-GB"/>
              </w:rPr>
            </w:pPr>
            <w:r w:rsidRPr="00751DBB">
              <w:rPr>
                <w:b/>
                <w:szCs w:val="18"/>
                <w:u w:val="single"/>
                <w:lang w:val="en-GB"/>
              </w:rPr>
              <w:t>EECCRCA</w:t>
            </w:r>
          </w:p>
        </w:tc>
        <w:tc>
          <w:tcPr>
            <w:tcW w:w="1401" w:type="dxa"/>
            <w:tcBorders>
              <w:top w:val="single" w:sz="4" w:space="0" w:color="auto"/>
              <w:bottom w:val="single" w:sz="4" w:space="0" w:color="auto"/>
            </w:tcBorders>
            <w:shd w:val="clear" w:color="auto" w:fill="F2F2F2" w:themeFill="background1" w:themeFillShade="F2"/>
          </w:tcPr>
          <w:p w14:paraId="2D6256BA" w14:textId="77777777" w:rsidR="000544E9" w:rsidRPr="00751DBB" w:rsidRDefault="000544E9" w:rsidP="00DE3B4D">
            <w:pPr>
              <w:jc w:val="left"/>
              <w:rPr>
                <w:b/>
                <w:lang w:val="en-GB"/>
              </w:rPr>
            </w:pPr>
            <w:r w:rsidRPr="00751DBB">
              <w:rPr>
                <w:szCs w:val="18"/>
                <w:lang w:val="en-GB"/>
              </w:rPr>
              <w:t>18-Dec- 2030</w:t>
            </w:r>
          </w:p>
        </w:tc>
        <w:tc>
          <w:tcPr>
            <w:tcW w:w="2323" w:type="dxa"/>
            <w:tcBorders>
              <w:top w:val="single" w:sz="4" w:space="0" w:color="auto"/>
              <w:bottom w:val="single" w:sz="4" w:space="0" w:color="auto"/>
            </w:tcBorders>
            <w:shd w:val="clear" w:color="auto" w:fill="F2F2F2" w:themeFill="background1" w:themeFillShade="F2"/>
          </w:tcPr>
          <w:p w14:paraId="30A5D638"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root certificate</w:t>
            </w:r>
          </w:p>
        </w:tc>
      </w:tr>
      <w:tr w:rsidR="000544E9" w:rsidRPr="00751DBB" w14:paraId="3046A316" w14:textId="77777777" w:rsidTr="00DE3B4D">
        <w:tc>
          <w:tcPr>
            <w:tcW w:w="1136" w:type="dxa"/>
            <w:tcBorders>
              <w:top w:val="single" w:sz="4" w:space="0" w:color="auto"/>
            </w:tcBorders>
          </w:tcPr>
          <w:p w14:paraId="604A15C0" w14:textId="77777777" w:rsidR="000544E9" w:rsidRPr="00751DBB" w:rsidRDefault="000544E9" w:rsidP="00DE3B4D">
            <w:pPr>
              <w:jc w:val="left"/>
              <w:rPr>
                <w:b/>
                <w:lang w:val="en-GB"/>
              </w:rPr>
            </w:pPr>
          </w:p>
        </w:tc>
        <w:tc>
          <w:tcPr>
            <w:tcW w:w="1454" w:type="dxa"/>
            <w:tcBorders>
              <w:top w:val="single" w:sz="4" w:space="0" w:color="auto"/>
            </w:tcBorders>
          </w:tcPr>
          <w:p w14:paraId="15314ED4" w14:textId="77777777" w:rsidR="000544E9" w:rsidRPr="00751DBB" w:rsidRDefault="000544E9" w:rsidP="00DE3B4D">
            <w:pPr>
              <w:jc w:val="left"/>
              <w:rPr>
                <w:b/>
                <w:lang w:val="en-GB"/>
              </w:rPr>
            </w:pPr>
            <w:r w:rsidRPr="00751DBB">
              <w:rPr>
                <w:b/>
                <w:szCs w:val="18"/>
                <w:lang w:val="en-GB"/>
              </w:rPr>
              <w:t>ESTEID-SK 2011</w:t>
            </w:r>
          </w:p>
        </w:tc>
        <w:tc>
          <w:tcPr>
            <w:tcW w:w="1906" w:type="dxa"/>
            <w:tcBorders>
              <w:top w:val="single" w:sz="4" w:space="0" w:color="auto"/>
            </w:tcBorders>
          </w:tcPr>
          <w:p w14:paraId="1FA9D9F5" w14:textId="77777777" w:rsidR="000544E9" w:rsidRPr="00751DBB" w:rsidRDefault="000544E9" w:rsidP="00DE3B4D">
            <w:pPr>
              <w:jc w:val="left"/>
              <w:rPr>
                <w:lang w:val="en-GB"/>
              </w:rPr>
            </w:pPr>
          </w:p>
        </w:tc>
        <w:tc>
          <w:tcPr>
            <w:tcW w:w="1401" w:type="dxa"/>
            <w:tcBorders>
              <w:top w:val="single" w:sz="4" w:space="0" w:color="auto"/>
            </w:tcBorders>
          </w:tcPr>
          <w:p w14:paraId="521B55A8" w14:textId="77777777" w:rsidR="000544E9" w:rsidRPr="00751DBB" w:rsidRDefault="000544E9" w:rsidP="00DE3B4D">
            <w:pPr>
              <w:jc w:val="left"/>
              <w:rPr>
                <w:b/>
                <w:lang w:val="en-GB"/>
              </w:rPr>
            </w:pPr>
            <w:r w:rsidRPr="00751DBB">
              <w:rPr>
                <w:szCs w:val="18"/>
                <w:lang w:val="en-GB"/>
              </w:rPr>
              <w:t>18-Mar- 2024</w:t>
            </w:r>
          </w:p>
        </w:tc>
        <w:tc>
          <w:tcPr>
            <w:tcW w:w="2323" w:type="dxa"/>
            <w:tcBorders>
              <w:top w:val="single" w:sz="4" w:space="0" w:color="auto"/>
            </w:tcBorders>
          </w:tcPr>
          <w:p w14:paraId="7DB1FD12" w14:textId="77777777" w:rsidR="000544E9" w:rsidRPr="00751DBB" w:rsidRDefault="000544E9" w:rsidP="00DE3B4D">
            <w:pPr>
              <w:jc w:val="left"/>
              <w:rPr>
                <w:b/>
                <w:lang w:val="en-GB"/>
              </w:rPr>
            </w:pPr>
            <w:r w:rsidRPr="00751DBB">
              <w:rPr>
                <w:szCs w:val="18"/>
                <w:lang w:val="en-GB"/>
              </w:rPr>
              <w:t>for ID cards, Digi-ID and Mobile-IDs issued from 06.2011</w:t>
            </w:r>
          </w:p>
        </w:tc>
      </w:tr>
      <w:tr w:rsidR="000544E9" w:rsidRPr="00751DBB" w14:paraId="6796D9BB" w14:textId="77777777" w:rsidTr="00DE3B4D">
        <w:tc>
          <w:tcPr>
            <w:tcW w:w="1136" w:type="dxa"/>
          </w:tcPr>
          <w:p w14:paraId="20EB4D19" w14:textId="77777777" w:rsidR="000544E9" w:rsidRPr="00751DBB" w:rsidRDefault="000544E9" w:rsidP="00DE3B4D">
            <w:pPr>
              <w:jc w:val="left"/>
              <w:rPr>
                <w:b/>
                <w:lang w:val="en-GB"/>
              </w:rPr>
            </w:pPr>
          </w:p>
        </w:tc>
        <w:tc>
          <w:tcPr>
            <w:tcW w:w="1454" w:type="dxa"/>
          </w:tcPr>
          <w:p w14:paraId="7DF98435" w14:textId="77777777" w:rsidR="000544E9" w:rsidRPr="00751DBB" w:rsidRDefault="000544E9" w:rsidP="00DE3B4D">
            <w:pPr>
              <w:jc w:val="left"/>
              <w:rPr>
                <w:b/>
                <w:lang w:val="en-GB"/>
              </w:rPr>
            </w:pPr>
            <w:r w:rsidRPr="00751DBB">
              <w:rPr>
                <w:b/>
                <w:szCs w:val="18"/>
                <w:lang w:val="en-GB"/>
              </w:rPr>
              <w:t>EID-SK 2011</w:t>
            </w:r>
          </w:p>
        </w:tc>
        <w:tc>
          <w:tcPr>
            <w:tcW w:w="1906" w:type="dxa"/>
          </w:tcPr>
          <w:p w14:paraId="6851D412" w14:textId="77777777" w:rsidR="000544E9" w:rsidRPr="00751DBB" w:rsidRDefault="000544E9" w:rsidP="00DE3B4D">
            <w:pPr>
              <w:jc w:val="left"/>
              <w:rPr>
                <w:lang w:val="en-GB"/>
              </w:rPr>
            </w:pPr>
          </w:p>
        </w:tc>
        <w:tc>
          <w:tcPr>
            <w:tcW w:w="1401" w:type="dxa"/>
          </w:tcPr>
          <w:p w14:paraId="2641A942" w14:textId="77777777" w:rsidR="000544E9" w:rsidRPr="00751DBB" w:rsidRDefault="000544E9" w:rsidP="00DE3B4D">
            <w:pPr>
              <w:jc w:val="left"/>
              <w:rPr>
                <w:b/>
                <w:lang w:val="en-GB"/>
              </w:rPr>
            </w:pPr>
            <w:r w:rsidRPr="00751DBB">
              <w:rPr>
                <w:szCs w:val="18"/>
                <w:lang w:val="en-GB"/>
              </w:rPr>
              <w:t>18-Mar- 2024</w:t>
            </w:r>
          </w:p>
        </w:tc>
        <w:tc>
          <w:tcPr>
            <w:tcW w:w="2323" w:type="dxa"/>
          </w:tcPr>
          <w:p w14:paraId="4006FFF9" w14:textId="77777777" w:rsidR="000544E9" w:rsidRPr="00751DBB" w:rsidRDefault="000544E9" w:rsidP="00DE3B4D">
            <w:pPr>
              <w:jc w:val="left"/>
              <w:rPr>
                <w:b/>
                <w:lang w:val="en-GB"/>
              </w:rPr>
            </w:pPr>
            <w:r w:rsidRPr="00751DBB">
              <w:rPr>
                <w:szCs w:val="18"/>
                <w:lang w:val="en-GB"/>
              </w:rPr>
              <w:t>for all other personal certificates issued from 06.2011</w:t>
            </w:r>
          </w:p>
        </w:tc>
      </w:tr>
      <w:tr w:rsidR="000544E9" w:rsidRPr="00751DBB" w14:paraId="584B6E4E" w14:textId="77777777" w:rsidTr="00DE3B4D">
        <w:tc>
          <w:tcPr>
            <w:tcW w:w="1136" w:type="dxa"/>
          </w:tcPr>
          <w:p w14:paraId="212BD8D1" w14:textId="77777777" w:rsidR="000544E9" w:rsidRPr="00751DBB" w:rsidRDefault="000544E9" w:rsidP="00DE3B4D">
            <w:pPr>
              <w:jc w:val="left"/>
              <w:rPr>
                <w:b/>
                <w:lang w:val="en-GB"/>
              </w:rPr>
            </w:pPr>
          </w:p>
        </w:tc>
        <w:tc>
          <w:tcPr>
            <w:tcW w:w="1454" w:type="dxa"/>
          </w:tcPr>
          <w:p w14:paraId="2A298366" w14:textId="77777777" w:rsidR="000544E9" w:rsidRPr="00751DBB" w:rsidRDefault="000544E9" w:rsidP="00DE3B4D">
            <w:pPr>
              <w:jc w:val="left"/>
              <w:rPr>
                <w:b/>
                <w:szCs w:val="18"/>
                <w:lang w:val="en-GB"/>
              </w:rPr>
            </w:pPr>
            <w:r>
              <w:rPr>
                <w:b/>
                <w:szCs w:val="18"/>
                <w:lang w:val="en-GB"/>
              </w:rPr>
              <w:t>KLASS3-SK 2010</w:t>
            </w:r>
          </w:p>
        </w:tc>
        <w:tc>
          <w:tcPr>
            <w:tcW w:w="1906" w:type="dxa"/>
          </w:tcPr>
          <w:p w14:paraId="15A29FBF" w14:textId="77777777" w:rsidR="000544E9" w:rsidRPr="00751DBB" w:rsidRDefault="000544E9" w:rsidP="00DE3B4D">
            <w:pPr>
              <w:jc w:val="left"/>
              <w:rPr>
                <w:lang w:val="en-GB"/>
              </w:rPr>
            </w:pPr>
          </w:p>
        </w:tc>
        <w:tc>
          <w:tcPr>
            <w:tcW w:w="1401" w:type="dxa"/>
          </w:tcPr>
          <w:p w14:paraId="1AD72500" w14:textId="77777777" w:rsidR="000544E9" w:rsidRPr="00751DBB" w:rsidRDefault="000544E9" w:rsidP="00DE3B4D">
            <w:pPr>
              <w:jc w:val="left"/>
              <w:rPr>
                <w:szCs w:val="18"/>
                <w:lang w:val="en-GB"/>
              </w:rPr>
            </w:pPr>
            <w:r>
              <w:rPr>
                <w:szCs w:val="18"/>
                <w:lang w:val="en-GB"/>
              </w:rPr>
              <w:t>18-Mar-2024</w:t>
            </w:r>
          </w:p>
        </w:tc>
        <w:tc>
          <w:tcPr>
            <w:tcW w:w="2323" w:type="dxa"/>
          </w:tcPr>
          <w:p w14:paraId="4AB336D5" w14:textId="77777777" w:rsidR="000544E9" w:rsidRPr="00751DBB" w:rsidRDefault="000544E9" w:rsidP="00DE3B4D">
            <w:pPr>
              <w:jc w:val="left"/>
              <w:rPr>
                <w:szCs w:val="18"/>
                <w:lang w:val="en-GB"/>
              </w:rPr>
            </w:pPr>
            <w:r w:rsidRPr="00751DBB">
              <w:rPr>
                <w:szCs w:val="18"/>
                <w:lang w:val="en-GB"/>
              </w:rPr>
              <w:t>for organi</w:t>
            </w:r>
            <w:r>
              <w:rPr>
                <w:szCs w:val="18"/>
                <w:lang w:val="en-GB"/>
              </w:rPr>
              <w:t>zational certificates.</w:t>
            </w:r>
          </w:p>
        </w:tc>
      </w:tr>
      <w:tr w:rsidR="000544E9" w:rsidRPr="00751DBB" w14:paraId="5FE44F93" w14:textId="77777777" w:rsidTr="00DE3B4D">
        <w:tc>
          <w:tcPr>
            <w:tcW w:w="1136" w:type="dxa"/>
            <w:tcBorders>
              <w:bottom w:val="single" w:sz="4" w:space="0" w:color="auto"/>
            </w:tcBorders>
          </w:tcPr>
          <w:p w14:paraId="60D399E0" w14:textId="77777777" w:rsidR="000544E9" w:rsidRPr="00751DBB" w:rsidRDefault="000544E9" w:rsidP="00DE3B4D">
            <w:pPr>
              <w:jc w:val="left"/>
              <w:rPr>
                <w:b/>
                <w:lang w:val="en-GB"/>
              </w:rPr>
            </w:pPr>
          </w:p>
        </w:tc>
        <w:tc>
          <w:tcPr>
            <w:tcW w:w="1454" w:type="dxa"/>
            <w:tcBorders>
              <w:bottom w:val="single" w:sz="4" w:space="0" w:color="auto"/>
            </w:tcBorders>
          </w:tcPr>
          <w:p w14:paraId="30C303A9" w14:textId="77777777" w:rsidR="000544E9" w:rsidRPr="00751DBB" w:rsidRDefault="000544E9" w:rsidP="00DE3B4D">
            <w:pPr>
              <w:jc w:val="left"/>
              <w:rPr>
                <w:b/>
                <w:lang w:val="en-GB"/>
              </w:rPr>
            </w:pPr>
            <w:r w:rsidRPr="00751DBB">
              <w:rPr>
                <w:i/>
                <w:szCs w:val="18"/>
                <w:lang w:val="en-GB"/>
              </w:rPr>
              <w:t>SK OCSP 2011 RESPONDER</w:t>
            </w:r>
          </w:p>
        </w:tc>
        <w:tc>
          <w:tcPr>
            <w:tcW w:w="1906" w:type="dxa"/>
            <w:tcBorders>
              <w:bottom w:val="single" w:sz="4" w:space="0" w:color="auto"/>
            </w:tcBorders>
          </w:tcPr>
          <w:p w14:paraId="447049B4" w14:textId="77777777" w:rsidR="000544E9" w:rsidRPr="00751DBB" w:rsidRDefault="000544E9" w:rsidP="00DE3B4D">
            <w:pPr>
              <w:jc w:val="left"/>
              <w:rPr>
                <w:lang w:val="en-GB"/>
              </w:rPr>
            </w:pPr>
          </w:p>
        </w:tc>
        <w:tc>
          <w:tcPr>
            <w:tcW w:w="1401" w:type="dxa"/>
            <w:tcBorders>
              <w:bottom w:val="single" w:sz="4" w:space="0" w:color="auto"/>
            </w:tcBorders>
          </w:tcPr>
          <w:p w14:paraId="22C85A08" w14:textId="77777777" w:rsidR="000544E9" w:rsidRPr="00751DBB" w:rsidRDefault="000544E9" w:rsidP="00DE3B4D">
            <w:pPr>
              <w:jc w:val="left"/>
              <w:rPr>
                <w:b/>
                <w:lang w:val="en-GB"/>
              </w:rPr>
            </w:pPr>
            <w:r w:rsidRPr="00751DBB">
              <w:rPr>
                <w:i/>
                <w:szCs w:val="18"/>
                <w:lang w:val="en-GB"/>
              </w:rPr>
              <w:t>18-Mar- 2024</w:t>
            </w:r>
          </w:p>
        </w:tc>
        <w:tc>
          <w:tcPr>
            <w:tcW w:w="2323" w:type="dxa"/>
            <w:tcBorders>
              <w:bottom w:val="single" w:sz="4" w:space="0" w:color="auto"/>
            </w:tcBorders>
          </w:tcPr>
          <w:p w14:paraId="7B329E00" w14:textId="77777777" w:rsidR="000544E9" w:rsidRPr="00751DBB" w:rsidRDefault="000544E9" w:rsidP="00DE3B4D">
            <w:pPr>
              <w:jc w:val="left"/>
              <w:rPr>
                <w:lang w:val="en-GB"/>
              </w:rPr>
            </w:pPr>
            <w:r w:rsidRPr="00751DBB">
              <w:rPr>
                <w:lang w:val="en-GB"/>
              </w:rPr>
              <w:t>common OCSP responder for all certificates issued under EECCRCA</w:t>
            </w:r>
          </w:p>
        </w:tc>
      </w:tr>
    </w:tbl>
    <w:p w14:paraId="3D288CBA" w14:textId="71FD5F07" w:rsidR="000544E9" w:rsidRPr="00A3153B" w:rsidRDefault="000544E9" w:rsidP="00A3153B">
      <w:pPr>
        <w:rPr>
          <w:b/>
        </w:rPr>
      </w:pPr>
    </w:p>
    <w:p w14:paraId="0109CAFB" w14:textId="77777777" w:rsidR="002F77F1" w:rsidRPr="00A3153B" w:rsidRDefault="00D95D09" w:rsidP="00A3153B">
      <w:pPr>
        <w:pStyle w:val="Heading4"/>
      </w:pPr>
      <w:r w:rsidRPr="00A3153B">
        <w:t>Supported SK</w:t>
      </w:r>
      <w:r w:rsidR="002F77F1" w:rsidRPr="00A3153B">
        <w:t xml:space="preserve"> test</w:t>
      </w:r>
      <w:r w:rsidRPr="00A3153B">
        <w:t xml:space="preserve"> certificate</w:t>
      </w:r>
      <w:r w:rsidR="002F77F1" w:rsidRPr="00A3153B">
        <w:t xml:space="preserve"> hierarchy chains</w:t>
      </w:r>
    </w:p>
    <w:p w14:paraId="6FBCBEDF" w14:textId="77777777" w:rsidR="009A12F4" w:rsidRPr="00A3153B" w:rsidRDefault="00D95D09" w:rsidP="000D0D8D">
      <w:r w:rsidRPr="00A3153B">
        <w:rPr>
          <w:b/>
        </w:rPr>
        <w:t xml:space="preserve">Note: </w:t>
      </w:r>
      <w:r w:rsidR="00A206C4" w:rsidRPr="00A3153B">
        <w:t>the following test certificates</w:t>
      </w:r>
      <w:r w:rsidR="00DD088D" w:rsidRPr="00A3153B">
        <w:t xml:space="preserve"> have been registered in the JDigiDoc configuration file but</w:t>
      </w:r>
      <w:r w:rsidR="00A206C4" w:rsidRPr="00A3153B">
        <w:t xml:space="preserve"> have not been included in the JDigiDoc distribution. In order to use the certificates with JDigiDoc, you need to copy the certificate files to a location referenced by the CLASSPATH</w:t>
      </w:r>
      <w:r w:rsidR="000C1803" w:rsidRPr="00A3153B">
        <w:t xml:space="preserve"> (</w:t>
      </w:r>
      <w:r w:rsidR="008E2A11" w:rsidRPr="00A3153B">
        <w:t xml:space="preserve">the files are accessible </w:t>
      </w:r>
      <w:r w:rsidR="000C1803" w:rsidRPr="00A3153B">
        <w:t xml:space="preserve">from </w:t>
      </w:r>
      <w:hyperlink r:id="rId70" w:history="1">
        <w:r w:rsidR="00884A5D" w:rsidRPr="00FC5733">
          <w:rPr>
            <w:rStyle w:val="Hyperlink"/>
          </w:rPr>
          <w:t>https://installer.id.ee/media/esteidtestcerts.jar</w:t>
        </w:r>
      </w:hyperlink>
      <w:r w:rsidR="000C1803" w:rsidRPr="00A3153B">
        <w:t>).</w:t>
      </w:r>
      <w:r w:rsidR="00B87328" w:rsidRPr="00A3153B">
        <w:t xml:space="preserve"> </w:t>
      </w:r>
    </w:p>
    <w:p w14:paraId="6AEDC289" w14:textId="57CE173D" w:rsidR="000544E9" w:rsidRDefault="00B87328" w:rsidP="003E03DE">
      <w:pPr>
        <w:rPr>
          <w:b/>
        </w:rPr>
      </w:pPr>
      <w:r w:rsidRPr="00A3153B">
        <w:t>Note that the test certificates should not be used in live applications as the JDigiDoc library does not give notifications to the user in case of test signatures</w:t>
      </w:r>
      <w:r w:rsidR="009A12F4" w:rsidRPr="00A3153B">
        <w:t>.</w:t>
      </w:r>
      <w:r w:rsidR="0014174A" w:rsidRPr="00A3153B">
        <w:t xml:space="preserve"> </w:t>
      </w:r>
    </w:p>
    <w:tbl>
      <w:tblPr>
        <w:tblStyle w:val="Param"/>
        <w:tblW w:w="0" w:type="auto"/>
        <w:tblInd w:w="0" w:type="dxa"/>
        <w:tblLook w:val="04A0" w:firstRow="1" w:lastRow="0" w:firstColumn="1" w:lastColumn="0" w:noHBand="0" w:noVBand="1"/>
      </w:tblPr>
      <w:tblGrid>
        <w:gridCol w:w="1137"/>
        <w:gridCol w:w="1455"/>
        <w:gridCol w:w="1909"/>
        <w:gridCol w:w="1390"/>
        <w:gridCol w:w="2329"/>
      </w:tblGrid>
      <w:tr w:rsidR="000544E9" w:rsidRPr="00751DBB" w14:paraId="6CF07766" w14:textId="77777777" w:rsidTr="00DE3B4D">
        <w:trPr>
          <w:cnfStyle w:val="100000000000" w:firstRow="1" w:lastRow="0" w:firstColumn="0" w:lastColumn="0" w:oddVBand="0" w:evenVBand="0" w:oddHBand="0" w:evenHBand="0" w:firstRowFirstColumn="0" w:firstRowLastColumn="0" w:lastRowFirstColumn="0" w:lastRowLastColumn="0"/>
          <w:cantSplit/>
          <w:tblHeader/>
        </w:trPr>
        <w:tc>
          <w:tcPr>
            <w:tcW w:w="4501" w:type="dxa"/>
            <w:gridSpan w:val="3"/>
            <w:tcBorders>
              <w:top w:val="nil"/>
              <w:bottom w:val="single" w:sz="4" w:space="0" w:color="auto"/>
            </w:tcBorders>
          </w:tcPr>
          <w:p w14:paraId="630D7764" w14:textId="77777777" w:rsidR="000544E9" w:rsidRPr="00751DBB" w:rsidRDefault="000544E9" w:rsidP="00DE3B4D">
            <w:pPr>
              <w:jc w:val="left"/>
              <w:rPr>
                <w:b/>
                <w:lang w:val="en-GB"/>
              </w:rPr>
            </w:pPr>
            <w:r w:rsidRPr="00751DBB">
              <w:rPr>
                <w:b/>
                <w:lang w:val="en-GB"/>
              </w:rPr>
              <w:t>Certificate Common Name (CN)</w:t>
            </w:r>
          </w:p>
        </w:tc>
        <w:tc>
          <w:tcPr>
            <w:tcW w:w="1390" w:type="dxa"/>
            <w:tcBorders>
              <w:top w:val="nil"/>
              <w:bottom w:val="single" w:sz="4" w:space="0" w:color="auto"/>
            </w:tcBorders>
          </w:tcPr>
          <w:p w14:paraId="16AA318A" w14:textId="77777777" w:rsidR="000544E9" w:rsidRPr="00751DBB" w:rsidRDefault="000544E9" w:rsidP="00DE3B4D">
            <w:pPr>
              <w:jc w:val="left"/>
              <w:rPr>
                <w:b/>
                <w:lang w:val="en-GB"/>
              </w:rPr>
            </w:pPr>
            <w:r w:rsidRPr="00751DBB">
              <w:rPr>
                <w:b/>
                <w:lang w:val="en-GB"/>
              </w:rPr>
              <w:t>Valid to</w:t>
            </w:r>
          </w:p>
        </w:tc>
        <w:tc>
          <w:tcPr>
            <w:tcW w:w="2329" w:type="dxa"/>
            <w:tcBorders>
              <w:top w:val="nil"/>
              <w:bottom w:val="single" w:sz="4" w:space="0" w:color="auto"/>
            </w:tcBorders>
          </w:tcPr>
          <w:p w14:paraId="1A3B386D" w14:textId="77777777" w:rsidR="000544E9" w:rsidRPr="00751DBB" w:rsidRDefault="000544E9" w:rsidP="00DE3B4D">
            <w:pPr>
              <w:jc w:val="left"/>
              <w:rPr>
                <w:b/>
                <w:lang w:val="en-GB"/>
              </w:rPr>
            </w:pPr>
            <w:r w:rsidRPr="00751DBB">
              <w:rPr>
                <w:b/>
                <w:lang w:val="en-GB"/>
              </w:rPr>
              <w:t>Description</w:t>
            </w:r>
          </w:p>
        </w:tc>
      </w:tr>
      <w:tr w:rsidR="000544E9" w:rsidRPr="00751DBB" w14:paraId="72BCE82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60218109" w14:textId="77777777" w:rsidR="000544E9" w:rsidRPr="00751DBB" w:rsidRDefault="000544E9" w:rsidP="00DE3B4D">
            <w:pPr>
              <w:jc w:val="left"/>
              <w:rPr>
                <w:lang w:val="en-GB"/>
              </w:rPr>
            </w:pPr>
            <w:r w:rsidRPr="00751DBB">
              <w:rPr>
                <w:b/>
                <w:szCs w:val="18"/>
                <w:u w:val="single"/>
                <w:lang w:val="en-GB"/>
              </w:rPr>
              <w:t>Test JUUR-SK</w:t>
            </w:r>
          </w:p>
        </w:tc>
        <w:tc>
          <w:tcPr>
            <w:tcW w:w="1390" w:type="dxa"/>
            <w:tcBorders>
              <w:top w:val="single" w:sz="4" w:space="0" w:color="auto"/>
              <w:bottom w:val="single" w:sz="4" w:space="0" w:color="auto"/>
            </w:tcBorders>
            <w:shd w:val="clear" w:color="auto" w:fill="F2F2F2" w:themeFill="background1" w:themeFillShade="F2"/>
          </w:tcPr>
          <w:p w14:paraId="00600F37" w14:textId="77777777" w:rsidR="000544E9" w:rsidRPr="00751DBB" w:rsidRDefault="000544E9" w:rsidP="00DE3B4D">
            <w:pPr>
              <w:jc w:val="left"/>
              <w:rPr>
                <w:b/>
                <w:lang w:val="en-GB"/>
              </w:rPr>
            </w:pPr>
            <w:r w:rsidRPr="00751DBB">
              <w:rPr>
                <w:szCs w:val="18"/>
                <w:lang w:val="en-GB"/>
              </w:rPr>
              <w:t>27-Aug-2016</w:t>
            </w:r>
          </w:p>
        </w:tc>
        <w:tc>
          <w:tcPr>
            <w:tcW w:w="2329" w:type="dxa"/>
            <w:tcBorders>
              <w:top w:val="single" w:sz="4" w:space="0" w:color="auto"/>
              <w:bottom w:val="single" w:sz="4" w:space="0" w:color="auto"/>
            </w:tcBorders>
            <w:shd w:val="clear" w:color="auto" w:fill="F2F2F2" w:themeFill="background1" w:themeFillShade="F2"/>
          </w:tcPr>
          <w:p w14:paraId="00345566" w14:textId="77777777" w:rsidR="000544E9" w:rsidRPr="00751DBB" w:rsidRDefault="000544E9" w:rsidP="00DE3B4D">
            <w:pPr>
              <w:jc w:val="left"/>
              <w:rPr>
                <w:b/>
                <w:lang w:val="en-GB"/>
              </w:rPr>
            </w:pPr>
            <w:r w:rsidRPr="00751DBB">
              <w:rPr>
                <w:szCs w:val="18"/>
                <w:lang w:val="en-GB"/>
              </w:rPr>
              <w:t>SK’s 1</w:t>
            </w:r>
            <w:r w:rsidRPr="00751DBB">
              <w:rPr>
                <w:szCs w:val="18"/>
                <w:vertAlign w:val="superscript"/>
                <w:lang w:val="en-GB"/>
              </w:rPr>
              <w:t xml:space="preserve">st </w:t>
            </w:r>
            <w:r w:rsidRPr="00751DBB">
              <w:rPr>
                <w:szCs w:val="18"/>
                <w:lang w:val="en-GB"/>
              </w:rPr>
              <w:t>test root certificate</w:t>
            </w:r>
          </w:p>
        </w:tc>
      </w:tr>
      <w:tr w:rsidR="000544E9" w:rsidRPr="00751DBB" w14:paraId="2E95766A" w14:textId="77777777" w:rsidTr="00DE3B4D">
        <w:trPr>
          <w:cantSplit/>
        </w:trPr>
        <w:tc>
          <w:tcPr>
            <w:tcW w:w="1137" w:type="dxa"/>
            <w:tcBorders>
              <w:top w:val="single" w:sz="4" w:space="0" w:color="auto"/>
            </w:tcBorders>
          </w:tcPr>
          <w:p w14:paraId="5423B816" w14:textId="77777777" w:rsidR="000544E9" w:rsidRPr="00751DBB" w:rsidRDefault="000544E9" w:rsidP="00DE3B4D">
            <w:pPr>
              <w:jc w:val="left"/>
              <w:rPr>
                <w:b/>
                <w:lang w:val="en-GB"/>
              </w:rPr>
            </w:pPr>
          </w:p>
        </w:tc>
        <w:tc>
          <w:tcPr>
            <w:tcW w:w="1455" w:type="dxa"/>
            <w:tcBorders>
              <w:top w:val="single" w:sz="4" w:space="0" w:color="auto"/>
            </w:tcBorders>
          </w:tcPr>
          <w:p w14:paraId="795A0FA9" w14:textId="77777777" w:rsidR="000544E9" w:rsidRPr="00751DBB" w:rsidRDefault="000544E9" w:rsidP="00DE3B4D">
            <w:pPr>
              <w:jc w:val="left"/>
              <w:rPr>
                <w:b/>
                <w:lang w:val="en-GB"/>
              </w:rPr>
            </w:pPr>
            <w:r w:rsidRPr="00751DBB">
              <w:rPr>
                <w:b/>
                <w:szCs w:val="18"/>
                <w:lang w:val="en-GB"/>
              </w:rPr>
              <w:t>TEST-SK</w:t>
            </w:r>
          </w:p>
        </w:tc>
        <w:tc>
          <w:tcPr>
            <w:tcW w:w="1909" w:type="dxa"/>
            <w:tcBorders>
              <w:top w:val="single" w:sz="4" w:space="0" w:color="auto"/>
            </w:tcBorders>
          </w:tcPr>
          <w:p w14:paraId="0F17C746" w14:textId="77777777" w:rsidR="000544E9" w:rsidRPr="00751DBB" w:rsidRDefault="000544E9" w:rsidP="00DE3B4D">
            <w:pPr>
              <w:jc w:val="left"/>
              <w:rPr>
                <w:lang w:val="en-GB"/>
              </w:rPr>
            </w:pPr>
          </w:p>
        </w:tc>
        <w:tc>
          <w:tcPr>
            <w:tcW w:w="1390" w:type="dxa"/>
            <w:tcBorders>
              <w:top w:val="single" w:sz="4" w:space="0" w:color="auto"/>
            </w:tcBorders>
          </w:tcPr>
          <w:p w14:paraId="1E448C18" w14:textId="77777777" w:rsidR="000544E9" w:rsidRPr="00751DBB" w:rsidRDefault="000544E9" w:rsidP="00DE3B4D">
            <w:pPr>
              <w:jc w:val="left"/>
              <w:rPr>
                <w:b/>
                <w:lang w:val="en-GB"/>
              </w:rPr>
            </w:pPr>
            <w:r w:rsidRPr="00751DBB">
              <w:rPr>
                <w:szCs w:val="18"/>
                <w:lang w:val="en-GB"/>
              </w:rPr>
              <w:t>26-Aug-2016</w:t>
            </w:r>
          </w:p>
        </w:tc>
        <w:tc>
          <w:tcPr>
            <w:tcW w:w="2329" w:type="dxa"/>
            <w:tcBorders>
              <w:top w:val="single" w:sz="4" w:space="0" w:color="auto"/>
            </w:tcBorders>
          </w:tcPr>
          <w:p w14:paraId="46BF2905" w14:textId="77777777" w:rsidR="000544E9" w:rsidRPr="00751DBB" w:rsidRDefault="000544E9" w:rsidP="00DE3B4D">
            <w:pPr>
              <w:jc w:val="left"/>
              <w:rPr>
                <w:b/>
                <w:lang w:val="en-GB"/>
              </w:rPr>
            </w:pPr>
            <w:r w:rsidRPr="00751DBB">
              <w:rPr>
                <w:szCs w:val="18"/>
                <w:lang w:val="en-GB"/>
              </w:rPr>
              <w:t>for all test cards and certificates issued until 04.2011</w:t>
            </w:r>
          </w:p>
        </w:tc>
      </w:tr>
      <w:tr w:rsidR="000544E9" w:rsidRPr="00751DBB" w14:paraId="79B255A9" w14:textId="77777777" w:rsidTr="00DE3B4D">
        <w:trPr>
          <w:cantSplit/>
        </w:trPr>
        <w:tc>
          <w:tcPr>
            <w:tcW w:w="1137" w:type="dxa"/>
            <w:tcBorders>
              <w:bottom w:val="single" w:sz="4" w:space="0" w:color="auto"/>
            </w:tcBorders>
          </w:tcPr>
          <w:p w14:paraId="36EC92EE" w14:textId="77777777" w:rsidR="000544E9" w:rsidRPr="00751DBB" w:rsidRDefault="000544E9" w:rsidP="00DE3B4D">
            <w:pPr>
              <w:jc w:val="left"/>
              <w:rPr>
                <w:b/>
                <w:lang w:val="en-GB"/>
              </w:rPr>
            </w:pPr>
          </w:p>
        </w:tc>
        <w:tc>
          <w:tcPr>
            <w:tcW w:w="1455" w:type="dxa"/>
            <w:tcBorders>
              <w:bottom w:val="single" w:sz="4" w:space="0" w:color="auto"/>
            </w:tcBorders>
          </w:tcPr>
          <w:p w14:paraId="2CCD86CF" w14:textId="77777777" w:rsidR="000544E9" w:rsidRPr="00751DBB" w:rsidRDefault="000544E9" w:rsidP="00DE3B4D">
            <w:pPr>
              <w:jc w:val="left"/>
              <w:rPr>
                <w:b/>
                <w:lang w:val="en-GB"/>
              </w:rPr>
            </w:pPr>
          </w:p>
        </w:tc>
        <w:tc>
          <w:tcPr>
            <w:tcW w:w="1909" w:type="dxa"/>
            <w:tcBorders>
              <w:bottom w:val="single" w:sz="4" w:space="0" w:color="auto"/>
            </w:tcBorders>
          </w:tcPr>
          <w:p w14:paraId="63B97E93" w14:textId="77777777" w:rsidR="000544E9" w:rsidRPr="00751DBB" w:rsidRDefault="000544E9" w:rsidP="00DE3B4D">
            <w:pPr>
              <w:jc w:val="left"/>
              <w:rPr>
                <w:lang w:val="en-GB"/>
              </w:rPr>
            </w:pPr>
            <w:r w:rsidRPr="00751DBB">
              <w:rPr>
                <w:i/>
                <w:szCs w:val="18"/>
                <w:lang w:val="en-GB"/>
              </w:rPr>
              <w:t>Test-SK OCSP RESPONDER</w:t>
            </w:r>
            <w:r>
              <w:rPr>
                <w:i/>
                <w:szCs w:val="18"/>
                <w:lang w:val="en-GB"/>
              </w:rPr>
              <w:t xml:space="preserve"> 2005</w:t>
            </w:r>
          </w:p>
        </w:tc>
        <w:tc>
          <w:tcPr>
            <w:tcW w:w="1390" w:type="dxa"/>
            <w:tcBorders>
              <w:bottom w:val="single" w:sz="4" w:space="0" w:color="auto"/>
            </w:tcBorders>
          </w:tcPr>
          <w:p w14:paraId="5E39C343" w14:textId="77777777" w:rsidR="000544E9" w:rsidRPr="00751DBB" w:rsidRDefault="000544E9" w:rsidP="00DE3B4D">
            <w:pPr>
              <w:jc w:val="left"/>
              <w:rPr>
                <w:b/>
                <w:lang w:val="en-GB"/>
              </w:rPr>
            </w:pPr>
            <w:r w:rsidRPr="00751DBB">
              <w:rPr>
                <w:i/>
                <w:szCs w:val="18"/>
                <w:lang w:val="en-GB"/>
              </w:rPr>
              <w:t>0</w:t>
            </w:r>
            <w:r>
              <w:rPr>
                <w:i/>
                <w:szCs w:val="18"/>
                <w:lang w:val="en-GB"/>
              </w:rPr>
              <w:t>6</w:t>
            </w:r>
            <w:r w:rsidRPr="00751DBB">
              <w:rPr>
                <w:i/>
                <w:szCs w:val="18"/>
                <w:lang w:val="en-GB"/>
              </w:rPr>
              <w:t>-Apr-2012</w:t>
            </w:r>
          </w:p>
        </w:tc>
        <w:tc>
          <w:tcPr>
            <w:tcW w:w="2329" w:type="dxa"/>
            <w:tcBorders>
              <w:bottom w:val="single" w:sz="4" w:space="0" w:color="auto"/>
            </w:tcBorders>
          </w:tcPr>
          <w:p w14:paraId="6904D6D3" w14:textId="77777777" w:rsidR="000544E9" w:rsidRPr="00751DBB" w:rsidRDefault="000544E9" w:rsidP="00DE3B4D">
            <w:pPr>
              <w:jc w:val="left"/>
              <w:rPr>
                <w:b/>
                <w:lang w:val="en-GB"/>
              </w:rPr>
            </w:pPr>
            <w:r w:rsidRPr="00751DBB">
              <w:rPr>
                <w:lang w:val="en-GB"/>
              </w:rPr>
              <w:t xml:space="preserve">TEST-SK OCSP responder </w:t>
            </w:r>
          </w:p>
        </w:tc>
      </w:tr>
      <w:tr w:rsidR="000544E9" w:rsidRPr="00751DBB" w14:paraId="20F0A98B" w14:textId="77777777" w:rsidTr="00DE3B4D">
        <w:trPr>
          <w:cantSplit/>
        </w:trPr>
        <w:tc>
          <w:tcPr>
            <w:tcW w:w="1137" w:type="dxa"/>
            <w:tcBorders>
              <w:bottom w:val="single" w:sz="4" w:space="0" w:color="auto"/>
            </w:tcBorders>
          </w:tcPr>
          <w:p w14:paraId="498D1BA5" w14:textId="77777777" w:rsidR="000544E9" w:rsidRPr="00751DBB" w:rsidRDefault="000544E9" w:rsidP="00DE3B4D">
            <w:pPr>
              <w:jc w:val="left"/>
              <w:rPr>
                <w:b/>
                <w:lang w:val="en-GB"/>
              </w:rPr>
            </w:pPr>
          </w:p>
        </w:tc>
        <w:tc>
          <w:tcPr>
            <w:tcW w:w="1455" w:type="dxa"/>
            <w:tcBorders>
              <w:bottom w:val="single" w:sz="4" w:space="0" w:color="auto"/>
            </w:tcBorders>
          </w:tcPr>
          <w:p w14:paraId="456A6E78" w14:textId="77777777" w:rsidR="000544E9" w:rsidRPr="00751DBB" w:rsidRDefault="000544E9" w:rsidP="00DE3B4D">
            <w:pPr>
              <w:jc w:val="left"/>
              <w:rPr>
                <w:b/>
                <w:lang w:val="en-GB"/>
              </w:rPr>
            </w:pPr>
            <w:r>
              <w:rPr>
                <w:b/>
                <w:lang w:val="en-GB"/>
              </w:rPr>
              <w:t>TEST of KLASS3-SK 2010</w:t>
            </w:r>
          </w:p>
        </w:tc>
        <w:tc>
          <w:tcPr>
            <w:tcW w:w="1909" w:type="dxa"/>
            <w:tcBorders>
              <w:bottom w:val="single" w:sz="4" w:space="0" w:color="auto"/>
            </w:tcBorders>
          </w:tcPr>
          <w:p w14:paraId="1F1CD028" w14:textId="77777777" w:rsidR="000544E9" w:rsidRPr="00751DBB" w:rsidRDefault="000544E9" w:rsidP="00DE3B4D">
            <w:pPr>
              <w:jc w:val="left"/>
              <w:rPr>
                <w:i/>
                <w:szCs w:val="18"/>
                <w:lang w:val="en-GB"/>
              </w:rPr>
            </w:pPr>
          </w:p>
        </w:tc>
        <w:tc>
          <w:tcPr>
            <w:tcW w:w="1390" w:type="dxa"/>
            <w:tcBorders>
              <w:bottom w:val="single" w:sz="4" w:space="0" w:color="auto"/>
            </w:tcBorders>
          </w:tcPr>
          <w:p w14:paraId="2F6A4ADA" w14:textId="77777777" w:rsidR="000544E9" w:rsidRPr="00751DBB" w:rsidRDefault="000544E9" w:rsidP="00DE3B4D">
            <w:pPr>
              <w:jc w:val="left"/>
              <w:rPr>
                <w:i/>
                <w:szCs w:val="18"/>
                <w:lang w:val="en-GB"/>
              </w:rPr>
            </w:pPr>
            <w:r w:rsidRPr="00B91A0A">
              <w:rPr>
                <w:szCs w:val="18"/>
                <w:lang w:val="en-GB"/>
              </w:rPr>
              <w:t>21-March-2025</w:t>
            </w:r>
          </w:p>
        </w:tc>
        <w:tc>
          <w:tcPr>
            <w:tcW w:w="2329" w:type="dxa"/>
            <w:tcBorders>
              <w:bottom w:val="single" w:sz="4" w:space="0" w:color="auto"/>
            </w:tcBorders>
          </w:tcPr>
          <w:p w14:paraId="1BC64924" w14:textId="77777777" w:rsidR="000544E9" w:rsidRPr="00751DBB" w:rsidRDefault="000544E9" w:rsidP="00DE3B4D">
            <w:pPr>
              <w:jc w:val="left"/>
              <w:rPr>
                <w:lang w:val="en-GB"/>
              </w:rPr>
            </w:pPr>
            <w:r>
              <w:rPr>
                <w:lang w:val="en-GB"/>
              </w:rPr>
              <w:t xml:space="preserve">for organizational test certificates </w:t>
            </w:r>
          </w:p>
        </w:tc>
      </w:tr>
      <w:tr w:rsidR="000544E9" w:rsidRPr="00751DBB" w14:paraId="416FACAB" w14:textId="77777777" w:rsidTr="00DE3B4D">
        <w:trPr>
          <w:cantSplit/>
        </w:trPr>
        <w:tc>
          <w:tcPr>
            <w:tcW w:w="4501" w:type="dxa"/>
            <w:gridSpan w:val="3"/>
            <w:tcBorders>
              <w:top w:val="single" w:sz="4" w:space="0" w:color="auto"/>
              <w:bottom w:val="single" w:sz="4" w:space="0" w:color="auto"/>
            </w:tcBorders>
            <w:shd w:val="clear" w:color="auto" w:fill="F2F2F2" w:themeFill="background1" w:themeFillShade="F2"/>
          </w:tcPr>
          <w:p w14:paraId="4BA50D91" w14:textId="77777777" w:rsidR="000544E9" w:rsidRPr="00751DBB" w:rsidRDefault="000544E9" w:rsidP="00DE3B4D">
            <w:pPr>
              <w:jc w:val="left"/>
              <w:rPr>
                <w:lang w:val="en-GB"/>
              </w:rPr>
            </w:pPr>
            <w:r w:rsidRPr="00751DBB">
              <w:rPr>
                <w:b/>
                <w:szCs w:val="18"/>
                <w:u w:val="single"/>
                <w:lang w:val="en-GB"/>
              </w:rPr>
              <w:t>TEST EECCRCA</w:t>
            </w:r>
          </w:p>
        </w:tc>
        <w:tc>
          <w:tcPr>
            <w:tcW w:w="1390" w:type="dxa"/>
            <w:tcBorders>
              <w:top w:val="single" w:sz="4" w:space="0" w:color="auto"/>
              <w:bottom w:val="single" w:sz="4" w:space="0" w:color="auto"/>
            </w:tcBorders>
            <w:shd w:val="clear" w:color="auto" w:fill="F2F2F2" w:themeFill="background1" w:themeFillShade="F2"/>
          </w:tcPr>
          <w:p w14:paraId="160645E0" w14:textId="77777777" w:rsidR="000544E9" w:rsidRPr="00751DBB" w:rsidRDefault="000544E9" w:rsidP="00DE3B4D">
            <w:pPr>
              <w:jc w:val="left"/>
              <w:rPr>
                <w:b/>
                <w:lang w:val="en-GB"/>
              </w:rPr>
            </w:pPr>
            <w:r w:rsidRPr="00751DBB">
              <w:rPr>
                <w:szCs w:val="18"/>
                <w:lang w:val="en-GB"/>
              </w:rPr>
              <w:t>18-Dec-2030</w:t>
            </w:r>
          </w:p>
        </w:tc>
        <w:tc>
          <w:tcPr>
            <w:tcW w:w="2329" w:type="dxa"/>
            <w:tcBorders>
              <w:top w:val="single" w:sz="4" w:space="0" w:color="auto"/>
              <w:bottom w:val="single" w:sz="4" w:space="0" w:color="auto"/>
            </w:tcBorders>
            <w:shd w:val="clear" w:color="auto" w:fill="F2F2F2" w:themeFill="background1" w:themeFillShade="F2"/>
          </w:tcPr>
          <w:p w14:paraId="09B35FD2" w14:textId="77777777" w:rsidR="000544E9" w:rsidRPr="00751DBB" w:rsidRDefault="000544E9" w:rsidP="00DE3B4D">
            <w:pPr>
              <w:jc w:val="left"/>
              <w:rPr>
                <w:b/>
                <w:lang w:val="en-GB"/>
              </w:rPr>
            </w:pPr>
            <w:r w:rsidRPr="00751DBB">
              <w:rPr>
                <w:szCs w:val="18"/>
                <w:lang w:val="en-GB"/>
              </w:rPr>
              <w:t>SK’s 2</w:t>
            </w:r>
            <w:r w:rsidRPr="00751DBB">
              <w:rPr>
                <w:szCs w:val="18"/>
                <w:vertAlign w:val="superscript"/>
                <w:lang w:val="en-GB"/>
              </w:rPr>
              <w:t>nd</w:t>
            </w:r>
            <w:r w:rsidRPr="00751DBB">
              <w:rPr>
                <w:szCs w:val="18"/>
                <w:lang w:val="en-GB"/>
              </w:rPr>
              <w:t xml:space="preserve"> test root certificate</w:t>
            </w:r>
          </w:p>
        </w:tc>
      </w:tr>
      <w:tr w:rsidR="000544E9" w:rsidRPr="00751DBB" w14:paraId="5695A543" w14:textId="77777777" w:rsidTr="00DE3B4D">
        <w:trPr>
          <w:cantSplit/>
        </w:trPr>
        <w:tc>
          <w:tcPr>
            <w:tcW w:w="1137" w:type="dxa"/>
            <w:tcBorders>
              <w:top w:val="single" w:sz="4" w:space="0" w:color="auto"/>
            </w:tcBorders>
          </w:tcPr>
          <w:p w14:paraId="743FEA7E" w14:textId="77777777" w:rsidR="000544E9" w:rsidRPr="00751DBB" w:rsidRDefault="000544E9" w:rsidP="00DE3B4D">
            <w:pPr>
              <w:jc w:val="left"/>
              <w:rPr>
                <w:b/>
                <w:lang w:val="en-GB"/>
              </w:rPr>
            </w:pPr>
          </w:p>
        </w:tc>
        <w:tc>
          <w:tcPr>
            <w:tcW w:w="1455" w:type="dxa"/>
            <w:tcBorders>
              <w:top w:val="single" w:sz="4" w:space="0" w:color="auto"/>
            </w:tcBorders>
          </w:tcPr>
          <w:p w14:paraId="5313E3D3"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ESTEID-SK 2011</w:t>
            </w:r>
          </w:p>
        </w:tc>
        <w:tc>
          <w:tcPr>
            <w:tcW w:w="1909" w:type="dxa"/>
            <w:tcBorders>
              <w:top w:val="single" w:sz="4" w:space="0" w:color="auto"/>
            </w:tcBorders>
          </w:tcPr>
          <w:p w14:paraId="3D17FFD4" w14:textId="77777777" w:rsidR="000544E9" w:rsidRPr="00751DBB" w:rsidRDefault="000544E9" w:rsidP="00DE3B4D">
            <w:pPr>
              <w:jc w:val="left"/>
              <w:rPr>
                <w:lang w:val="en-GB"/>
              </w:rPr>
            </w:pPr>
          </w:p>
        </w:tc>
        <w:tc>
          <w:tcPr>
            <w:tcW w:w="1390" w:type="dxa"/>
            <w:tcBorders>
              <w:top w:val="single" w:sz="4" w:space="0" w:color="auto"/>
            </w:tcBorders>
          </w:tcPr>
          <w:p w14:paraId="5CBE2A40" w14:textId="77777777" w:rsidR="000544E9" w:rsidRPr="00751DBB" w:rsidRDefault="000544E9" w:rsidP="00DE3B4D">
            <w:pPr>
              <w:jc w:val="left"/>
              <w:rPr>
                <w:b/>
                <w:lang w:val="en-GB"/>
              </w:rPr>
            </w:pPr>
            <w:r w:rsidRPr="00751DBB">
              <w:rPr>
                <w:szCs w:val="18"/>
                <w:lang w:val="en-GB"/>
              </w:rPr>
              <w:t>07-Sep-2023</w:t>
            </w:r>
          </w:p>
        </w:tc>
        <w:tc>
          <w:tcPr>
            <w:tcW w:w="2329" w:type="dxa"/>
            <w:tcBorders>
              <w:top w:val="single" w:sz="4" w:space="0" w:color="auto"/>
            </w:tcBorders>
          </w:tcPr>
          <w:p w14:paraId="0667C8F9" w14:textId="77777777" w:rsidR="000544E9" w:rsidRPr="00751DBB" w:rsidRDefault="000544E9" w:rsidP="00DE3B4D">
            <w:pPr>
              <w:jc w:val="left"/>
              <w:rPr>
                <w:b/>
                <w:lang w:val="en-GB"/>
              </w:rPr>
            </w:pPr>
            <w:r w:rsidRPr="00751DBB">
              <w:rPr>
                <w:szCs w:val="18"/>
                <w:lang w:val="en-GB"/>
              </w:rPr>
              <w:t>for test ID cards, Digi-ID and Mobile-ID certificates issued from 04.2011</w:t>
            </w:r>
          </w:p>
        </w:tc>
      </w:tr>
      <w:tr w:rsidR="000544E9" w:rsidRPr="00751DBB" w14:paraId="275D9EBB" w14:textId="77777777" w:rsidTr="00DE3B4D">
        <w:trPr>
          <w:cantSplit/>
        </w:trPr>
        <w:tc>
          <w:tcPr>
            <w:tcW w:w="1137" w:type="dxa"/>
          </w:tcPr>
          <w:p w14:paraId="45F1ED02" w14:textId="77777777" w:rsidR="000544E9" w:rsidRPr="00751DBB" w:rsidRDefault="000544E9" w:rsidP="00DE3B4D">
            <w:pPr>
              <w:jc w:val="left"/>
              <w:rPr>
                <w:b/>
                <w:lang w:val="en-GB"/>
              </w:rPr>
            </w:pPr>
          </w:p>
        </w:tc>
        <w:tc>
          <w:tcPr>
            <w:tcW w:w="1455" w:type="dxa"/>
          </w:tcPr>
          <w:p w14:paraId="6D1E2E41" w14:textId="77777777" w:rsidR="000544E9" w:rsidRPr="00751DBB" w:rsidRDefault="000544E9" w:rsidP="00DE3B4D">
            <w:pPr>
              <w:jc w:val="left"/>
              <w:rPr>
                <w:b/>
                <w:lang w:val="en-GB"/>
              </w:rPr>
            </w:pPr>
            <w:r w:rsidRPr="00751DBB">
              <w:rPr>
                <w:b/>
                <w:szCs w:val="18"/>
                <w:lang w:val="en-GB"/>
              </w:rPr>
              <w:t xml:space="preserve">TEST </w:t>
            </w:r>
            <w:r>
              <w:rPr>
                <w:b/>
                <w:szCs w:val="18"/>
                <w:lang w:val="en-GB"/>
              </w:rPr>
              <w:t xml:space="preserve">of </w:t>
            </w:r>
            <w:r w:rsidRPr="00751DBB">
              <w:rPr>
                <w:b/>
                <w:szCs w:val="18"/>
                <w:lang w:val="en-GB"/>
              </w:rPr>
              <w:t>EID-SK 2011</w:t>
            </w:r>
          </w:p>
        </w:tc>
        <w:tc>
          <w:tcPr>
            <w:tcW w:w="1909" w:type="dxa"/>
          </w:tcPr>
          <w:p w14:paraId="39E16D39" w14:textId="77777777" w:rsidR="000544E9" w:rsidRPr="00751DBB" w:rsidRDefault="000544E9" w:rsidP="00DE3B4D">
            <w:pPr>
              <w:jc w:val="left"/>
              <w:rPr>
                <w:lang w:val="en-GB"/>
              </w:rPr>
            </w:pPr>
          </w:p>
        </w:tc>
        <w:tc>
          <w:tcPr>
            <w:tcW w:w="1390" w:type="dxa"/>
          </w:tcPr>
          <w:p w14:paraId="1827F60E" w14:textId="77777777" w:rsidR="000544E9" w:rsidRPr="00751DBB" w:rsidRDefault="000544E9" w:rsidP="00DE3B4D">
            <w:pPr>
              <w:jc w:val="left"/>
              <w:rPr>
                <w:b/>
                <w:lang w:val="en-GB"/>
              </w:rPr>
            </w:pPr>
            <w:r w:rsidRPr="00751DBB">
              <w:rPr>
                <w:szCs w:val="18"/>
                <w:lang w:val="en-GB"/>
              </w:rPr>
              <w:t>07-Sep-2023</w:t>
            </w:r>
          </w:p>
        </w:tc>
        <w:tc>
          <w:tcPr>
            <w:tcW w:w="2329" w:type="dxa"/>
          </w:tcPr>
          <w:p w14:paraId="50174277" w14:textId="77777777" w:rsidR="000544E9" w:rsidRPr="00751DBB" w:rsidRDefault="000544E9" w:rsidP="00DE3B4D">
            <w:pPr>
              <w:jc w:val="left"/>
              <w:rPr>
                <w:b/>
                <w:lang w:val="en-GB"/>
              </w:rPr>
            </w:pPr>
            <w:r w:rsidRPr="00751DBB">
              <w:rPr>
                <w:szCs w:val="18"/>
                <w:lang w:val="en-GB"/>
              </w:rPr>
              <w:t>for all other test certificates issued from 04.2011</w:t>
            </w:r>
          </w:p>
        </w:tc>
      </w:tr>
      <w:tr w:rsidR="000544E9" w:rsidRPr="00751DBB" w14:paraId="4F0E6978" w14:textId="77777777" w:rsidTr="00DE3B4D">
        <w:trPr>
          <w:cantSplit/>
        </w:trPr>
        <w:tc>
          <w:tcPr>
            <w:tcW w:w="1137" w:type="dxa"/>
          </w:tcPr>
          <w:p w14:paraId="4D9F3B0F" w14:textId="77777777" w:rsidR="000544E9" w:rsidRPr="00751DBB" w:rsidRDefault="000544E9" w:rsidP="00DE3B4D">
            <w:pPr>
              <w:jc w:val="left"/>
              <w:rPr>
                <w:b/>
                <w:lang w:val="en-GB"/>
              </w:rPr>
            </w:pPr>
          </w:p>
        </w:tc>
        <w:tc>
          <w:tcPr>
            <w:tcW w:w="1455" w:type="dxa"/>
          </w:tcPr>
          <w:p w14:paraId="70A98118" w14:textId="77777777" w:rsidR="000544E9" w:rsidRPr="00751DBB" w:rsidRDefault="000544E9" w:rsidP="00DE3B4D">
            <w:pPr>
              <w:jc w:val="left"/>
              <w:rPr>
                <w:b/>
                <w:lang w:val="en-GB"/>
              </w:rPr>
            </w:pPr>
            <w:r w:rsidRPr="00751DBB">
              <w:rPr>
                <w:i/>
                <w:szCs w:val="18"/>
                <w:lang w:val="en-GB"/>
              </w:rPr>
              <w:t>Test SK OCSP RESPONDER</w:t>
            </w:r>
            <w:r>
              <w:rPr>
                <w:i/>
                <w:szCs w:val="18"/>
                <w:lang w:val="en-GB"/>
              </w:rPr>
              <w:t xml:space="preserve"> 2011</w:t>
            </w:r>
          </w:p>
        </w:tc>
        <w:tc>
          <w:tcPr>
            <w:tcW w:w="1909" w:type="dxa"/>
          </w:tcPr>
          <w:p w14:paraId="31CA5CF9" w14:textId="77777777" w:rsidR="000544E9" w:rsidRPr="00751DBB" w:rsidRDefault="000544E9" w:rsidP="00DE3B4D">
            <w:pPr>
              <w:jc w:val="left"/>
              <w:rPr>
                <w:lang w:val="en-GB"/>
              </w:rPr>
            </w:pPr>
          </w:p>
        </w:tc>
        <w:tc>
          <w:tcPr>
            <w:tcW w:w="1390" w:type="dxa"/>
          </w:tcPr>
          <w:p w14:paraId="3B5D7B9F" w14:textId="77777777" w:rsidR="000544E9" w:rsidRPr="00751DBB" w:rsidRDefault="000544E9" w:rsidP="00DE3B4D">
            <w:pPr>
              <w:jc w:val="left"/>
              <w:rPr>
                <w:b/>
                <w:lang w:val="en-GB"/>
              </w:rPr>
            </w:pPr>
            <w:r w:rsidRPr="00751DBB">
              <w:rPr>
                <w:i/>
                <w:szCs w:val="18"/>
                <w:lang w:val="en-GB"/>
              </w:rPr>
              <w:t>07-Sep-2024</w:t>
            </w:r>
          </w:p>
        </w:tc>
        <w:tc>
          <w:tcPr>
            <w:tcW w:w="2329" w:type="dxa"/>
          </w:tcPr>
          <w:p w14:paraId="0C5C6153" w14:textId="77777777" w:rsidR="000544E9" w:rsidRPr="000266A4" w:rsidRDefault="000544E9" w:rsidP="00DE3B4D">
            <w:pPr>
              <w:jc w:val="left"/>
              <w:rPr>
                <w:b/>
                <w:lang w:val="en-GB"/>
              </w:rPr>
            </w:pPr>
            <w:r w:rsidRPr="000266A4">
              <w:rPr>
                <w:szCs w:val="18"/>
                <w:lang w:val="en-GB"/>
              </w:rPr>
              <w:t>common OCSP responder for all test certificates issued under TEST-EECCRCA</w:t>
            </w:r>
          </w:p>
        </w:tc>
      </w:tr>
    </w:tbl>
    <w:p w14:paraId="2B725CCF" w14:textId="77777777" w:rsidR="000544E9" w:rsidRDefault="000544E9" w:rsidP="000D0D8D"/>
    <w:p w14:paraId="59C77092" w14:textId="77777777" w:rsidR="002F77F1" w:rsidRPr="00A3153B" w:rsidRDefault="002F77F1" w:rsidP="000D0D8D">
      <w:pPr>
        <w:rPr>
          <w:b/>
        </w:rPr>
      </w:pPr>
      <w:r w:rsidRPr="00A3153B">
        <w:t>For adding</w:t>
      </w:r>
      <w:r w:rsidR="00C81F27" w:rsidRPr="00A3153B">
        <w:t xml:space="preserve"> or removing</w:t>
      </w:r>
      <w:r w:rsidRPr="00A3153B">
        <w:t xml:space="preserve"> CAs, OCSP responders or certificates, please refer to Section 3.5, </w:t>
      </w:r>
      <w:r w:rsidRPr="00A3153B">
        <w:rPr>
          <w:b/>
        </w:rPr>
        <w:t>Configuring JDigiDoc,</w:t>
      </w:r>
      <w:r w:rsidRPr="00A3153B">
        <w:t xml:space="preserve"> under </w:t>
      </w:r>
      <w:r w:rsidRPr="00A3153B">
        <w:rPr>
          <w:b/>
        </w:rPr>
        <w:t xml:space="preserve">Registering </w:t>
      </w:r>
      <w:r w:rsidR="00C81F27" w:rsidRPr="00A3153B">
        <w:rPr>
          <w:b/>
        </w:rPr>
        <w:t>or removing CAs and OCSP r</w:t>
      </w:r>
      <w:r w:rsidRPr="00A3153B">
        <w:rPr>
          <w:b/>
        </w:rPr>
        <w:t>esponders.</w:t>
      </w:r>
    </w:p>
    <w:p w14:paraId="52B8EB87" w14:textId="77777777" w:rsidR="009F369D" w:rsidRPr="00A3153B" w:rsidRDefault="009F369D" w:rsidP="00D14E1F">
      <w:pPr>
        <w:pStyle w:val="Heading2"/>
        <w:rPr>
          <w:lang w:val="en-US"/>
        </w:rPr>
      </w:pPr>
      <w:bookmarkStart w:id="358" w:name="_Toc374521961"/>
      <w:bookmarkStart w:id="359" w:name="_Toc374522137"/>
      <w:bookmarkStart w:id="360" w:name="_Toc374521962"/>
      <w:bookmarkStart w:id="361" w:name="_Toc374522138"/>
      <w:bookmarkStart w:id="362" w:name="_Toc374521963"/>
      <w:bookmarkStart w:id="363" w:name="_Toc374522139"/>
      <w:bookmarkStart w:id="364" w:name="_Toc374521964"/>
      <w:bookmarkStart w:id="365" w:name="_Toc374522140"/>
      <w:bookmarkStart w:id="366" w:name="_Toc374521965"/>
      <w:bookmarkStart w:id="367" w:name="_Toc374522141"/>
      <w:bookmarkStart w:id="368" w:name="_Toc374521966"/>
      <w:bookmarkStart w:id="369" w:name="_Toc374522142"/>
      <w:bookmarkStart w:id="370" w:name="_Toc374521967"/>
      <w:bookmarkStart w:id="371" w:name="_Toc374522143"/>
      <w:bookmarkStart w:id="372" w:name="_Toc374521968"/>
      <w:bookmarkStart w:id="373" w:name="_Toc374522144"/>
      <w:bookmarkStart w:id="374" w:name="_Toc374521969"/>
      <w:bookmarkStart w:id="375" w:name="_Toc374522145"/>
      <w:bookmarkStart w:id="376" w:name="_Toc374521970"/>
      <w:bookmarkStart w:id="377" w:name="_Toc374522146"/>
      <w:bookmarkStart w:id="378" w:name="_Toc374521992"/>
      <w:bookmarkStart w:id="379" w:name="_Toc374522168"/>
      <w:bookmarkStart w:id="380" w:name="_Toc374521993"/>
      <w:bookmarkStart w:id="381" w:name="_Toc374522169"/>
      <w:bookmarkStart w:id="382" w:name="_Toc374521994"/>
      <w:bookmarkStart w:id="383" w:name="_Toc374522170"/>
      <w:bookmarkStart w:id="384" w:name="_Toc374521995"/>
      <w:bookmarkStart w:id="385" w:name="_Toc374522171"/>
      <w:bookmarkStart w:id="386" w:name="_Toc374521996"/>
      <w:bookmarkStart w:id="387" w:name="_Toc374522172"/>
      <w:bookmarkStart w:id="388" w:name="_Toc374521997"/>
      <w:bookmarkStart w:id="389" w:name="_Toc374522173"/>
      <w:bookmarkStart w:id="390" w:name="_Toc374521998"/>
      <w:bookmarkStart w:id="391" w:name="_Toc374522174"/>
      <w:bookmarkStart w:id="392" w:name="_Toc374521999"/>
      <w:bookmarkStart w:id="393" w:name="_Toc374522175"/>
      <w:bookmarkStart w:id="394" w:name="_Toc374522000"/>
      <w:bookmarkStart w:id="395" w:name="_Toc374522176"/>
      <w:bookmarkStart w:id="396" w:name="_Toc374522001"/>
      <w:bookmarkStart w:id="397" w:name="_Toc374522177"/>
      <w:bookmarkStart w:id="398" w:name="_Toc374522002"/>
      <w:bookmarkStart w:id="399" w:name="_Toc374522178"/>
      <w:bookmarkStart w:id="400" w:name="_Toc374522012"/>
      <w:bookmarkStart w:id="401" w:name="_Toc374522188"/>
      <w:bookmarkStart w:id="402" w:name="_Toc374522017"/>
      <w:bookmarkStart w:id="403" w:name="_Toc374522193"/>
      <w:bookmarkStart w:id="404" w:name="_Toc374522027"/>
      <w:bookmarkStart w:id="405" w:name="_Toc374522203"/>
      <w:bookmarkStart w:id="406" w:name="_Toc374522032"/>
      <w:bookmarkStart w:id="407" w:name="_Toc374522208"/>
      <w:bookmarkStart w:id="408" w:name="_Toc374522037"/>
      <w:bookmarkStart w:id="409" w:name="_Toc374522213"/>
      <w:bookmarkStart w:id="410" w:name="_Toc374522038"/>
      <w:bookmarkStart w:id="411" w:name="_Toc374522214"/>
      <w:bookmarkStart w:id="412" w:name="_Toc374522048"/>
      <w:bookmarkStart w:id="413" w:name="_Toc374522224"/>
      <w:bookmarkStart w:id="414" w:name="_Toc374522053"/>
      <w:bookmarkStart w:id="415" w:name="_Toc374522229"/>
      <w:bookmarkStart w:id="416" w:name="_Toc374522058"/>
      <w:bookmarkStart w:id="417" w:name="_Toc374522234"/>
      <w:bookmarkStart w:id="418" w:name="_Toc374522063"/>
      <w:bookmarkStart w:id="419" w:name="_Toc374522239"/>
      <w:bookmarkStart w:id="420" w:name="_Toc374522064"/>
      <w:bookmarkStart w:id="421" w:name="_Toc374522240"/>
      <w:bookmarkStart w:id="422" w:name="_Toc374522065"/>
      <w:bookmarkStart w:id="423" w:name="_Toc374522241"/>
      <w:bookmarkStart w:id="424" w:name="_Toc374522066"/>
      <w:bookmarkStart w:id="425" w:name="_Toc374522242"/>
      <w:bookmarkStart w:id="426" w:name="_Toc345343599"/>
      <w:bookmarkStart w:id="427" w:name="_Toc41333477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A3153B">
        <w:rPr>
          <w:lang w:val="en-US"/>
        </w:rPr>
        <w:t>Cross-border support</w:t>
      </w:r>
      <w:bookmarkEnd w:id="426"/>
      <w:bookmarkEnd w:id="427"/>
    </w:p>
    <w:p w14:paraId="1B306E0A" w14:textId="77777777" w:rsidR="00CD6454" w:rsidRPr="00A3153B" w:rsidRDefault="00A27147" w:rsidP="00CD6454">
      <w:pPr>
        <w:rPr>
          <w:rStyle w:val="style4"/>
          <w:color w:val="000000"/>
          <w:lang w:eastAsia="en-GB"/>
        </w:rPr>
      </w:pPr>
      <w:r w:rsidRPr="00A3153B">
        <w:t>The European Parliament and the Council adopted in December 1999 Directive 1999/93/EC on a Community framework for electronic signatures. The purpose of the Directive was to establish a legal framework for e-signatures and for certification service providers i</w:t>
      </w:r>
      <w:r w:rsidR="002E5681" w:rsidRPr="00A3153B">
        <w:t>n the internal market</w:t>
      </w:r>
      <w:r w:rsidRPr="00A3153B">
        <w:t>.</w:t>
      </w:r>
      <w:r w:rsidR="002E5681" w:rsidRPr="00A3153B">
        <w:rPr>
          <w:bCs/>
          <w:color w:val="000000"/>
          <w:lang w:eastAsia="en-GB"/>
        </w:rPr>
        <w:t xml:space="preserve"> It has defined </w:t>
      </w:r>
      <w:r w:rsidR="002E5681" w:rsidRPr="00A3153B">
        <w:rPr>
          <w:rStyle w:val="style4"/>
          <w:bCs/>
          <w:color w:val="000000"/>
          <w:lang w:eastAsia="en-GB"/>
        </w:rPr>
        <w:t>a qualified electronic signature as an a</w:t>
      </w:r>
      <w:r w:rsidR="002E5681" w:rsidRPr="00A3153B">
        <w:rPr>
          <w:rStyle w:val="style4"/>
          <w:color w:val="000000"/>
          <w:lang w:eastAsia="en-GB"/>
        </w:rPr>
        <w:t xml:space="preserve">dvanced electronic </w:t>
      </w:r>
      <w:r w:rsidR="002E5681" w:rsidRPr="00A3153B">
        <w:rPr>
          <w:rStyle w:val="style4"/>
          <w:color w:val="000000"/>
          <w:lang w:eastAsia="en-GB"/>
        </w:rPr>
        <w:lastRenderedPageBreak/>
        <w:t>signature which is based on a qualified certificate and which is created by a secure-signature-creation device.</w:t>
      </w:r>
      <w:r w:rsidR="00CD6454" w:rsidRPr="00A3153B">
        <w:rPr>
          <w:rStyle w:val="style4"/>
          <w:color w:val="000000"/>
          <w:lang w:eastAsia="en-GB"/>
        </w:rPr>
        <w:t xml:space="preserve"> </w:t>
      </w:r>
    </w:p>
    <w:p w14:paraId="52AD9F33" w14:textId="77777777" w:rsidR="009F369D" w:rsidRPr="00FC5733" w:rsidRDefault="009F369D" w:rsidP="00D14E1F">
      <w:pPr>
        <w:pStyle w:val="Heading3"/>
      </w:pPr>
      <w:bookmarkStart w:id="428" w:name="_Toc374522068"/>
      <w:bookmarkStart w:id="429" w:name="_Toc374522244"/>
      <w:bookmarkStart w:id="430" w:name="_Toc345343600"/>
      <w:bookmarkStart w:id="431" w:name="_Toc413334778"/>
      <w:bookmarkEnd w:id="428"/>
      <w:bookmarkEnd w:id="429"/>
      <w:r w:rsidRPr="00506C5B">
        <w:t>Trusted Service Prov</w:t>
      </w:r>
      <w:r w:rsidRPr="00FC5733">
        <w:t>ider Lists</w:t>
      </w:r>
      <w:bookmarkEnd w:id="430"/>
      <w:bookmarkEnd w:id="431"/>
    </w:p>
    <w:p w14:paraId="69C1396C" w14:textId="429B7BA3" w:rsidR="002030B5" w:rsidRDefault="002030B5" w:rsidP="002030B5">
      <w:r w:rsidRPr="00A3153B">
        <w:rPr>
          <w:b/>
        </w:rPr>
        <w:t>Note:</w:t>
      </w:r>
      <w:r w:rsidRPr="00A3153B">
        <w:t xml:space="preserve"> the support of using TSLs </w:t>
      </w:r>
      <w:r w:rsidR="00BF42DB" w:rsidRPr="00A3153B">
        <w:t>in JDigiDoc library is experimental</w:t>
      </w:r>
      <w:r w:rsidR="00DE3B4D">
        <w:t xml:space="preserve"> and not tested</w:t>
      </w:r>
      <w:r w:rsidR="00BF42DB" w:rsidRPr="00A3153B">
        <w:t xml:space="preserve">. </w:t>
      </w:r>
    </w:p>
    <w:p w14:paraId="1C0AFBF5" w14:textId="7728FF7B" w:rsidR="00DE3B4D" w:rsidRPr="00A3153B" w:rsidRDefault="00DE3B4D" w:rsidP="002030B5">
      <w:r w:rsidRPr="00D068E0">
        <w:t>The following is an overview of the features offered by JDigiDoc to support cross-border operability by using Trusted Service Provider Lists</w:t>
      </w:r>
      <w:r>
        <w:t>.</w:t>
      </w:r>
    </w:p>
    <w:p w14:paraId="489A0DD5" w14:textId="471F13FD" w:rsidR="00AE1298" w:rsidRPr="00A3153B" w:rsidRDefault="00D51206" w:rsidP="00A27147">
      <w:r w:rsidRPr="00A3153B">
        <w:t>TSLs</w:t>
      </w:r>
      <w:r w:rsidR="00025669" w:rsidRPr="00A3153B">
        <w:t xml:space="preserve"> </w:t>
      </w:r>
      <w:r w:rsidR="00DE3B4D">
        <w:t xml:space="preserve">are </w:t>
      </w:r>
      <w:r w:rsidR="00025669" w:rsidRPr="00A3153B">
        <w:t>used</w:t>
      </w:r>
      <w:r w:rsidR="00AE1298" w:rsidRPr="00A3153B">
        <w:t xml:space="preserve"> for creation and validation of digital signatures. </w:t>
      </w:r>
      <w:r w:rsidRPr="00A3153B">
        <w:t xml:space="preserve">TSL </w:t>
      </w:r>
      <w:r w:rsidR="00C50A66" w:rsidRPr="00A3153B">
        <w:t xml:space="preserve">directory specified in </w:t>
      </w:r>
      <w:r w:rsidR="006332C4" w:rsidRPr="00A3153B">
        <w:t xml:space="preserve">the </w:t>
      </w:r>
      <w:r w:rsidR="00AE1298" w:rsidRPr="00A3153B">
        <w:t xml:space="preserve">configuration file </w:t>
      </w:r>
      <w:r w:rsidR="00025669" w:rsidRPr="00A3153B">
        <w:t xml:space="preserve">is used to </w:t>
      </w:r>
      <w:r w:rsidR="00AE1298" w:rsidRPr="00A3153B">
        <w:t>retrieve the information about the Certification Service Providers</w:t>
      </w:r>
      <w:r w:rsidR="00C50A66" w:rsidRPr="00A3153B">
        <w:t>.</w:t>
      </w:r>
    </w:p>
    <w:p w14:paraId="591192AD" w14:textId="7DBF597A" w:rsidR="004B3479" w:rsidRPr="00A3153B" w:rsidRDefault="00C50A66" w:rsidP="00A27147">
      <w:r w:rsidRPr="00A3153B">
        <w:t>During the c</w:t>
      </w:r>
      <w:r w:rsidR="004B3479" w:rsidRPr="00A3153B">
        <w:t>reation of a digital signature</w:t>
      </w:r>
      <w:r w:rsidR="00D51206" w:rsidRPr="00A3153B">
        <w:t xml:space="preserve">, the TSL data </w:t>
      </w:r>
      <w:r w:rsidR="00DE3B4D">
        <w:t>is</w:t>
      </w:r>
      <w:r w:rsidR="004A1F1F" w:rsidRPr="00A3153B">
        <w:t xml:space="preserve"> </w:t>
      </w:r>
      <w:r w:rsidR="00D51206" w:rsidRPr="00A3153B">
        <w:t>used according to the following principles (steps 3</w:t>
      </w:r>
      <w:r w:rsidR="004A1F1F" w:rsidRPr="00A3153B">
        <w:t>,</w:t>
      </w:r>
      <w:r w:rsidR="00D51206" w:rsidRPr="00A3153B">
        <w:t xml:space="preserve"> 4</w:t>
      </w:r>
      <w:r w:rsidR="004A1F1F" w:rsidRPr="00A3153B">
        <w:t>, 5</w:t>
      </w:r>
      <w:r w:rsidR="00D51206" w:rsidRPr="00A3153B">
        <w:t xml:space="preserve"> apply when </w:t>
      </w:r>
      <w:r w:rsidR="004E2C76" w:rsidRPr="00A3153B">
        <w:t>OCSP</w:t>
      </w:r>
      <w:r w:rsidR="00D51206" w:rsidRPr="00A3153B">
        <w:t xml:space="preserve"> confirmations are required):</w:t>
      </w:r>
    </w:p>
    <w:p w14:paraId="1234CFB7" w14:textId="77777777" w:rsidR="00D51206" w:rsidRPr="00A3153B" w:rsidRDefault="00D51206" w:rsidP="00D36317">
      <w:pPr>
        <w:pStyle w:val="ListParagraph"/>
        <w:numPr>
          <w:ilvl w:val="0"/>
          <w:numId w:val="33"/>
        </w:numPr>
      </w:pPr>
      <w:r w:rsidRPr="00A3153B">
        <w:t>The issuing CA from the signer’s certificate is retrieved.</w:t>
      </w:r>
    </w:p>
    <w:p w14:paraId="0F11634B" w14:textId="77777777" w:rsidR="00D51206" w:rsidRPr="00A3153B" w:rsidRDefault="00D51206" w:rsidP="00D36317">
      <w:pPr>
        <w:pStyle w:val="ListParagraph"/>
        <w:numPr>
          <w:ilvl w:val="0"/>
          <w:numId w:val="33"/>
        </w:numPr>
      </w:pPr>
      <w:r w:rsidRPr="00A3153B">
        <w:t xml:space="preserve">The </w:t>
      </w:r>
      <w:r w:rsidR="00C50A66" w:rsidRPr="00A3153B">
        <w:t>issuing</w:t>
      </w:r>
      <w:r w:rsidRPr="00A3153B">
        <w:t xml:space="preserve"> CA is looked up</w:t>
      </w:r>
      <w:r w:rsidR="00C50A66" w:rsidRPr="00A3153B">
        <w:t xml:space="preserve"> from the TSL. </w:t>
      </w:r>
    </w:p>
    <w:p w14:paraId="291AF67C" w14:textId="77777777" w:rsidR="00D51206" w:rsidRPr="00A3153B" w:rsidRDefault="00D51206" w:rsidP="00D36317">
      <w:pPr>
        <w:pStyle w:val="ListParagraph"/>
        <w:numPr>
          <w:ilvl w:val="0"/>
          <w:numId w:val="33"/>
        </w:numPr>
      </w:pPr>
      <w:r w:rsidRPr="00A3153B">
        <w:t xml:space="preserve">If the CA is found, then </w:t>
      </w:r>
      <w:r w:rsidR="00C40DD8" w:rsidRPr="00A3153B">
        <w:t xml:space="preserve">its </w:t>
      </w:r>
      <w:r w:rsidR="004A1F1F" w:rsidRPr="00A3153B">
        <w:t>corresponding</w:t>
      </w:r>
      <w:r w:rsidR="00C50A66" w:rsidRPr="00A3153B">
        <w:t xml:space="preserve"> </w:t>
      </w:r>
      <w:r w:rsidR="004E2C76" w:rsidRPr="00A3153B">
        <w:t>OCSP</w:t>
      </w:r>
      <w:r w:rsidR="00C50A66" w:rsidRPr="00A3153B">
        <w:t xml:space="preserve"> Responder’s info </w:t>
      </w:r>
      <w:r w:rsidRPr="00A3153B">
        <w:t>is retrieved</w:t>
      </w:r>
    </w:p>
    <w:p w14:paraId="0A6EBC68" w14:textId="77777777" w:rsidR="00D51206" w:rsidRPr="00A3153B" w:rsidRDefault="00D51206" w:rsidP="00D36317">
      <w:pPr>
        <w:pStyle w:val="ListParagraph"/>
        <w:numPr>
          <w:ilvl w:val="0"/>
          <w:numId w:val="33"/>
        </w:numPr>
      </w:pPr>
      <w:r w:rsidRPr="00A3153B">
        <w:t xml:space="preserve">If the </w:t>
      </w:r>
      <w:r w:rsidR="004E2C76" w:rsidRPr="00A3153B">
        <w:t>OCSP</w:t>
      </w:r>
      <w:r w:rsidRPr="00A3153B">
        <w:t xml:space="preserve"> Responders is found, then a</w:t>
      </w:r>
      <w:r w:rsidR="004A1F1F" w:rsidRPr="00A3153B">
        <w:t xml:space="preserve">n </w:t>
      </w:r>
      <w:r w:rsidR="004E2C76" w:rsidRPr="00A3153B">
        <w:t>OCSP</w:t>
      </w:r>
      <w:r w:rsidR="004A1F1F" w:rsidRPr="00A3153B">
        <w:t xml:space="preserve"> request is sent.</w:t>
      </w:r>
      <w:r w:rsidRPr="00A3153B">
        <w:t xml:space="preserve"> </w:t>
      </w:r>
    </w:p>
    <w:p w14:paraId="553E8E96" w14:textId="77777777" w:rsidR="004B3479" w:rsidRPr="00A3153B" w:rsidRDefault="004A1F1F" w:rsidP="00D36317">
      <w:pPr>
        <w:pStyle w:val="ListParagraph"/>
        <w:numPr>
          <w:ilvl w:val="0"/>
          <w:numId w:val="33"/>
        </w:numPr>
      </w:pPr>
      <w:r w:rsidRPr="00A3153B">
        <w:t xml:space="preserve">The </w:t>
      </w:r>
      <w:r w:rsidR="004E2C76" w:rsidRPr="00A3153B">
        <w:t>OCSP</w:t>
      </w:r>
      <w:r w:rsidR="004B3479" w:rsidRPr="00A3153B">
        <w:t xml:space="preserve"> </w:t>
      </w:r>
      <w:r w:rsidRPr="00A3153B">
        <w:t xml:space="preserve">Responder </w:t>
      </w:r>
      <w:r w:rsidR="004B3479" w:rsidRPr="00A3153B">
        <w:t xml:space="preserve">sends and signs the response, </w:t>
      </w:r>
      <w:r w:rsidRPr="00A3153B">
        <w:t>including</w:t>
      </w:r>
      <w:r w:rsidR="004B3479" w:rsidRPr="00A3153B">
        <w:t xml:space="preserve"> its </w:t>
      </w:r>
      <w:r w:rsidR="00C40DD8" w:rsidRPr="00A3153B">
        <w:t xml:space="preserve">own </w:t>
      </w:r>
      <w:r w:rsidR="004B3479" w:rsidRPr="00A3153B">
        <w:t>certificate</w:t>
      </w:r>
    </w:p>
    <w:p w14:paraId="5BF10228" w14:textId="77777777" w:rsidR="004B3479" w:rsidRPr="00A3153B" w:rsidRDefault="004A1F1F" w:rsidP="00A27147">
      <w:r w:rsidRPr="00A3153B">
        <w:t xml:space="preserve">During verification, the signer’s CA and </w:t>
      </w:r>
      <w:r w:rsidR="004E2C76" w:rsidRPr="00A3153B">
        <w:t>OCSP</w:t>
      </w:r>
      <w:r w:rsidRPr="00A3153B">
        <w:t xml:space="preserve"> Responder info is checked against the TSL.</w:t>
      </w:r>
    </w:p>
    <w:p w14:paraId="47ECA76D" w14:textId="77777777" w:rsidR="003357FE" w:rsidRPr="00A3153B" w:rsidRDefault="009F369D" w:rsidP="009752C8">
      <w:pPr>
        <w:pStyle w:val="Heading2"/>
        <w:rPr>
          <w:lang w:val="en-US"/>
        </w:rPr>
      </w:pPr>
      <w:bookmarkStart w:id="432" w:name="_Toc345343602"/>
      <w:bookmarkStart w:id="433" w:name="_Toc413334779"/>
      <w:r w:rsidRPr="00A3153B">
        <w:rPr>
          <w:lang w:val="en-US"/>
        </w:rPr>
        <w:t>Interoperability test</w:t>
      </w:r>
      <w:r w:rsidR="00601658" w:rsidRPr="00A3153B">
        <w:rPr>
          <w:lang w:val="en-US"/>
        </w:rPr>
        <w:t>ing</w:t>
      </w:r>
      <w:bookmarkEnd w:id="432"/>
      <w:bookmarkEnd w:id="433"/>
    </w:p>
    <w:p w14:paraId="5CDFD3D7" w14:textId="77777777" w:rsidR="00BC0364" w:rsidRPr="00506C5B" w:rsidRDefault="00BC0364" w:rsidP="009752C8">
      <w:pPr>
        <w:pStyle w:val="Heading3"/>
      </w:pPr>
      <w:bookmarkStart w:id="434" w:name="_Toc345343603"/>
      <w:bookmarkStart w:id="435" w:name="_Toc413334780"/>
      <w:r w:rsidRPr="00506C5B">
        <w:t>XAdES/CAdES Remote Plugtests</w:t>
      </w:r>
      <w:bookmarkEnd w:id="434"/>
      <w:bookmarkEnd w:id="435"/>
    </w:p>
    <w:p w14:paraId="11CED7BE" w14:textId="77777777" w:rsidR="00E209A2" w:rsidRPr="00A3153B" w:rsidRDefault="003357FE" w:rsidP="00D72DA9">
      <w:pPr>
        <w:jc w:val="left"/>
      </w:pPr>
      <w:r w:rsidRPr="00A3153B">
        <w:t>The XAdES/CAdES Remote Plugtests© Event specifies a number of test cases for checking the inte</w:t>
      </w:r>
      <w:r w:rsidR="00287DE5" w:rsidRPr="00A3153B">
        <w:t>roperability of the participant</w:t>
      </w:r>
      <w:r w:rsidRPr="00A3153B">
        <w:t>s</w:t>
      </w:r>
      <w:r w:rsidR="00287DE5" w:rsidRPr="00A3153B">
        <w:t>’</w:t>
      </w:r>
      <w:r w:rsidRPr="00A3153B">
        <w:t xml:space="preserve"> </w:t>
      </w:r>
      <w:r w:rsidR="00287DE5" w:rsidRPr="00A3153B">
        <w:t>implem</w:t>
      </w:r>
      <w:r w:rsidR="0019042C" w:rsidRPr="00A3153B">
        <w:t>en</w:t>
      </w:r>
      <w:r w:rsidR="00287DE5" w:rsidRPr="00A3153B">
        <w:t>tations of Advanced Electronic Signatures for XML and CMS docum</w:t>
      </w:r>
      <w:r w:rsidR="00D72DA9" w:rsidRPr="00A3153B">
        <w:t>ents, also known as XAdES and CA</w:t>
      </w:r>
      <w:r w:rsidR="00287DE5" w:rsidRPr="00A3153B">
        <w:t>dES.</w:t>
      </w:r>
      <w:r w:rsidR="00D72DA9" w:rsidRPr="00A3153B">
        <w:t xml:space="preserve"> </w:t>
      </w:r>
    </w:p>
    <w:p w14:paraId="4737586F" w14:textId="77777777" w:rsidR="00287DE5" w:rsidRPr="00A3153B" w:rsidRDefault="00287DE5" w:rsidP="00E209A2">
      <w:r w:rsidRPr="00A3153B">
        <w:rPr>
          <w:rStyle w:val="normaltext"/>
        </w:rPr>
        <w:t>The event evaluates (X-C)AdES interoperability by focusing on all the different XAdES forms standardized in ETSI TS 101 903 and ETSI 101 733, including (X-C)AdES-BES, (X-C)AdES-EPES, (X-C)AdES-T, (X-C)AdES-C, (X-C)AdES-X Type 1, (X-C)AdES-X Type 2, (X-C)AdES-XL and (X-C)AdES-A.</w:t>
      </w:r>
      <w:r w:rsidR="00D72DA9" w:rsidRPr="00A3153B">
        <w:rPr>
          <w:rStyle w:val="normaltext"/>
        </w:rPr>
        <w:t xml:space="preserve"> </w:t>
      </w:r>
      <w:r w:rsidR="00D72DA9" w:rsidRPr="00A3153B">
        <w:t>More detailed information about the events can be found at the Remote Plugtest Portal</w:t>
      </w:r>
      <w:r w:rsidR="00032E3B" w:rsidRPr="00A3153B">
        <w:t>:</w:t>
      </w:r>
      <w:r w:rsidR="00D72DA9" w:rsidRPr="00A3153B">
        <w:t xml:space="preserve"> </w:t>
      </w:r>
      <w:hyperlink r:id="rId71" w:history="1">
        <w:r w:rsidR="00D72DA9" w:rsidRPr="00A3153B">
          <w:rPr>
            <w:rStyle w:val="Hyperlink"/>
          </w:rPr>
          <w:t>http:/www.etsi.org/plugtests/XAdes2/html/XAdES2.htm</w:t>
        </w:r>
      </w:hyperlink>
      <w:r w:rsidR="00D72DA9" w:rsidRPr="00A3153B">
        <w:t>.</w:t>
      </w:r>
    </w:p>
    <w:p w14:paraId="31486DF2" w14:textId="77777777" w:rsidR="00E209A2" w:rsidRPr="00A3153B" w:rsidRDefault="00E209A2" w:rsidP="00E209A2">
      <w:r w:rsidRPr="00A3153B">
        <w:t>In the generation and cross-verification tests the participants are invited to generate a certain set of valid XAdES/CAdES signatures with certain characteristics (generation). The rest of participants are invited afterwards to verify these signatures (cross-verification).</w:t>
      </w:r>
    </w:p>
    <w:p w14:paraId="42AEABAA" w14:textId="77777777" w:rsidR="003357FE" w:rsidRPr="00A3153B" w:rsidRDefault="003357FE" w:rsidP="003357FE">
      <w:r w:rsidRPr="00A3153B">
        <w:t xml:space="preserve">In 2010, </w:t>
      </w:r>
      <w:r w:rsidR="00287DE5" w:rsidRPr="00A3153B">
        <w:t>the main OpenXAdES</w:t>
      </w:r>
      <w:r w:rsidR="00E209A2" w:rsidRPr="00A3153B">
        <w:t xml:space="preserve">/DigiDoc project coordinator </w:t>
      </w:r>
      <w:r w:rsidRPr="00A3153B">
        <w:t>AS Sertifitseerimiskeskus</w:t>
      </w:r>
      <w:r w:rsidR="00E209A2" w:rsidRPr="00A3153B">
        <w:t xml:space="preserve"> (SK)</w:t>
      </w:r>
      <w:r w:rsidRPr="00A3153B">
        <w:t xml:space="preserve"> partici</w:t>
      </w:r>
      <w:r w:rsidR="00E209A2" w:rsidRPr="00A3153B">
        <w:t xml:space="preserve">pated in the </w:t>
      </w:r>
      <w:r w:rsidR="0019042C" w:rsidRPr="00A3153B">
        <w:t xml:space="preserve">6th Plugtests </w:t>
      </w:r>
      <w:r w:rsidR="00E209A2" w:rsidRPr="00A3153B">
        <w:t>even</w:t>
      </w:r>
      <w:r w:rsidR="0019042C" w:rsidRPr="00A3153B">
        <w:t>t</w:t>
      </w:r>
      <w:r w:rsidR="00E209A2" w:rsidRPr="00A3153B">
        <w:t xml:space="preserve"> </w:t>
      </w:r>
      <w:r w:rsidR="0019042C" w:rsidRPr="00A3153B">
        <w:t xml:space="preserve">(a partly anonymized report of the event is available at: </w:t>
      </w:r>
      <w:hyperlink r:id="rId72" w:history="1">
        <w:r w:rsidR="0019042C" w:rsidRPr="00A3153B">
          <w:rPr>
            <w:rStyle w:val="Hyperlink"/>
          </w:rPr>
          <w:t>http://xades-portal.etsi.org/pub/XAdES-CAdES%202010-Plugtests-External%20Final-Report-v1.0.pdf</w:t>
        </w:r>
      </w:hyperlink>
      <w:r w:rsidR="0019042C" w:rsidRPr="00A3153B">
        <w:t>)</w:t>
      </w:r>
      <w:r w:rsidR="00774A47" w:rsidRPr="00A3153B">
        <w:t xml:space="preserve">. </w:t>
      </w:r>
      <w:r w:rsidR="00287DE5" w:rsidRPr="00A3153B">
        <w:t xml:space="preserve">The signature generated </w:t>
      </w:r>
      <w:r w:rsidR="00774A47" w:rsidRPr="00A3153B">
        <w:t xml:space="preserve">by SK </w:t>
      </w:r>
      <w:r w:rsidR="00287DE5" w:rsidRPr="00A3153B">
        <w:t>through DigiDoc applications in XAdES XL form</w:t>
      </w:r>
      <w:r w:rsidR="00E209A2" w:rsidRPr="00A3153B">
        <w:t xml:space="preserve"> </w:t>
      </w:r>
      <w:r w:rsidRPr="00A3153B">
        <w:t xml:space="preserve">was tested </w:t>
      </w:r>
      <w:r w:rsidR="00E209A2" w:rsidRPr="00A3153B">
        <w:t>for interoperability.</w:t>
      </w:r>
      <w:r w:rsidR="00287DE5" w:rsidRPr="00A3153B">
        <w:t xml:space="preserve"> The following</w:t>
      </w:r>
      <w:r w:rsidR="0019042C" w:rsidRPr="00A3153B">
        <w:t xml:space="preserve"> properties of the signature needed to be verified</w:t>
      </w:r>
      <w:r w:rsidR="00774A47" w:rsidRPr="00A3153B">
        <w:t xml:space="preserve"> by other participants</w:t>
      </w:r>
      <w:r w:rsidR="00C44AE9" w:rsidRPr="00A3153B">
        <w:t xml:space="preserve"> in the test case for the XAdES</w:t>
      </w:r>
      <w:r w:rsidR="00A72961" w:rsidRPr="00A3153B">
        <w:t>-</w:t>
      </w:r>
      <w:r w:rsidR="00C44AE9" w:rsidRPr="00A3153B">
        <w:t>XL form</w:t>
      </w:r>
      <w:r w:rsidR="0019042C" w:rsidRPr="00A3153B">
        <w:t>:</w:t>
      </w:r>
      <w:r w:rsidR="00287DE5" w:rsidRPr="00A3153B">
        <w:t xml:space="preserve"> </w:t>
      </w:r>
    </w:p>
    <w:p w14:paraId="41FC6EED" w14:textId="77777777" w:rsidR="003357FE" w:rsidRPr="00A3153B" w:rsidRDefault="003357FE" w:rsidP="00D36317">
      <w:pPr>
        <w:pStyle w:val="ListParagraph"/>
        <w:numPr>
          <w:ilvl w:val="0"/>
          <w:numId w:val="15"/>
        </w:numPr>
      </w:pPr>
      <w:r w:rsidRPr="00A3153B">
        <w:t>SigningTime</w:t>
      </w:r>
    </w:p>
    <w:p w14:paraId="0C384F98" w14:textId="77777777" w:rsidR="003357FE" w:rsidRPr="00A3153B" w:rsidRDefault="003357FE" w:rsidP="00D36317">
      <w:pPr>
        <w:pStyle w:val="ListParagraph"/>
        <w:numPr>
          <w:ilvl w:val="0"/>
          <w:numId w:val="15"/>
        </w:numPr>
      </w:pPr>
      <w:r w:rsidRPr="00A3153B">
        <w:t>SigningCertificate</w:t>
      </w:r>
    </w:p>
    <w:p w14:paraId="6752375C" w14:textId="77777777" w:rsidR="003357FE" w:rsidRPr="00A3153B" w:rsidRDefault="003357FE" w:rsidP="00D36317">
      <w:pPr>
        <w:pStyle w:val="ListParagraph"/>
        <w:numPr>
          <w:ilvl w:val="0"/>
          <w:numId w:val="15"/>
        </w:numPr>
      </w:pPr>
      <w:r w:rsidRPr="00A3153B">
        <w:t>SignatureTimeStamp</w:t>
      </w:r>
    </w:p>
    <w:p w14:paraId="5822A6A7" w14:textId="77777777" w:rsidR="003357FE" w:rsidRPr="00A3153B" w:rsidRDefault="003357FE" w:rsidP="00D36317">
      <w:pPr>
        <w:pStyle w:val="ListParagraph"/>
        <w:numPr>
          <w:ilvl w:val="0"/>
          <w:numId w:val="15"/>
        </w:numPr>
      </w:pPr>
      <w:r w:rsidRPr="00A3153B">
        <w:t>CompleteCertificateRefs</w:t>
      </w:r>
    </w:p>
    <w:p w14:paraId="44603387" w14:textId="77777777" w:rsidR="003357FE" w:rsidRPr="00A3153B" w:rsidRDefault="003357FE" w:rsidP="00D36317">
      <w:pPr>
        <w:pStyle w:val="ListParagraph"/>
        <w:numPr>
          <w:ilvl w:val="0"/>
          <w:numId w:val="15"/>
        </w:numPr>
      </w:pPr>
      <w:r w:rsidRPr="00A3153B">
        <w:t>CompleteRevocationRefs</w:t>
      </w:r>
      <w:r w:rsidR="00BE741E" w:rsidRPr="00506C5B">
        <w:t xml:space="preserve"> </w:t>
      </w:r>
      <w:r w:rsidR="00BE741E" w:rsidRPr="00A3153B">
        <w:t>ett</w:t>
      </w:r>
    </w:p>
    <w:p w14:paraId="39A59A3C" w14:textId="77777777" w:rsidR="003357FE" w:rsidRPr="00A3153B" w:rsidRDefault="003357FE" w:rsidP="00D36317">
      <w:pPr>
        <w:pStyle w:val="ListParagraph"/>
        <w:numPr>
          <w:ilvl w:val="0"/>
          <w:numId w:val="15"/>
        </w:numPr>
      </w:pPr>
      <w:r w:rsidRPr="00A3153B">
        <w:t>SigAndRefsTimeStamp</w:t>
      </w:r>
    </w:p>
    <w:p w14:paraId="211AC19F" w14:textId="77777777" w:rsidR="003357FE" w:rsidRPr="00A3153B" w:rsidRDefault="003357FE" w:rsidP="00D36317">
      <w:pPr>
        <w:pStyle w:val="ListParagraph"/>
        <w:numPr>
          <w:ilvl w:val="0"/>
          <w:numId w:val="15"/>
        </w:numPr>
      </w:pPr>
      <w:r w:rsidRPr="00A3153B">
        <w:lastRenderedPageBreak/>
        <w:t>CertificateValues</w:t>
      </w:r>
    </w:p>
    <w:p w14:paraId="1A82B1BA" w14:textId="77777777" w:rsidR="003357FE" w:rsidRPr="00A3153B" w:rsidRDefault="003357FE" w:rsidP="00D36317">
      <w:pPr>
        <w:pStyle w:val="ListParagraph"/>
        <w:numPr>
          <w:ilvl w:val="0"/>
          <w:numId w:val="15"/>
        </w:numPr>
      </w:pPr>
      <w:r w:rsidRPr="00A3153B">
        <w:t>RevocationValues</w:t>
      </w:r>
    </w:p>
    <w:p w14:paraId="22E8F28E" w14:textId="77777777" w:rsidR="00774A47" w:rsidRPr="00A3153B" w:rsidRDefault="00774A47" w:rsidP="00774A47">
      <w:pPr>
        <w:pStyle w:val="ListParagraph"/>
      </w:pPr>
      <w:r w:rsidRPr="00A3153B">
        <w:t>The test data generated by SK resulted in 2 successful and 4 failed verifications by the other participants.</w:t>
      </w:r>
    </w:p>
    <w:p w14:paraId="5DADFE16" w14:textId="77777777" w:rsidR="00A71500" w:rsidRPr="00FC5733" w:rsidRDefault="00C95970" w:rsidP="009752C8">
      <w:pPr>
        <w:pStyle w:val="Heading3"/>
      </w:pPr>
      <w:bookmarkStart w:id="436" w:name="_Ref361922480"/>
      <w:bookmarkStart w:id="437" w:name="_Ref361922489"/>
      <w:bookmarkStart w:id="438" w:name="_Toc413334781"/>
      <w:bookmarkStart w:id="439" w:name="_Toc345343604"/>
      <w:r w:rsidRPr="00506C5B">
        <w:t>ASiC Remote P</w:t>
      </w:r>
      <w:r w:rsidR="00A71500" w:rsidRPr="00FC5733">
        <w:t>lugtests</w:t>
      </w:r>
      <w:bookmarkEnd w:id="436"/>
      <w:bookmarkEnd w:id="437"/>
      <w:bookmarkEnd w:id="438"/>
    </w:p>
    <w:p w14:paraId="76F97D49" w14:textId="4BF92C4F" w:rsidR="003E6D5E" w:rsidRPr="00A3153B" w:rsidRDefault="00C53D17" w:rsidP="00CE7C76">
      <w:r w:rsidRPr="00A3153B">
        <w:t>T</w:t>
      </w:r>
      <w:r w:rsidR="00B9713C" w:rsidRPr="00A3153B">
        <w:t xml:space="preserve">he compliance of the BDOC </w:t>
      </w:r>
      <w:r w:rsidR="008A5DD6" w:rsidRPr="00A3153B">
        <w:t>2.1</w:t>
      </w:r>
      <w:r w:rsidR="00B9713C" w:rsidRPr="00A3153B">
        <w:t xml:space="preserve"> containers to ASiC standard</w:t>
      </w:r>
      <w:r w:rsidR="00BE741E" w:rsidRPr="00A3153B">
        <w:t xml:space="preserve"> </w:t>
      </w:r>
      <w:r w:rsidR="00BE741E" w:rsidRPr="00A3153B">
        <w:fldChar w:fldCharType="begin"/>
      </w:r>
      <w:r w:rsidR="00BE741E" w:rsidRPr="00A3153B">
        <w:instrText xml:space="preserve"> REF _Ref351561958 \r \h </w:instrText>
      </w:r>
      <w:r w:rsidR="00BE741E" w:rsidRPr="00A3153B">
        <w:fldChar w:fldCharType="separate"/>
      </w:r>
      <w:r w:rsidR="005B0D68">
        <w:t>[6]</w:t>
      </w:r>
      <w:r w:rsidR="00BE741E" w:rsidRPr="00A3153B">
        <w:fldChar w:fldCharType="end"/>
      </w:r>
      <w:r w:rsidR="00B9713C" w:rsidRPr="00A3153B">
        <w:t xml:space="preserve"> was successfully tested in the course of ASiC Remote Plugtests</w:t>
      </w:r>
      <w:r w:rsidR="00011DD1" w:rsidRPr="00A3153B">
        <w:t>©</w:t>
      </w:r>
      <w:r w:rsidR="00B9713C" w:rsidRPr="00A3153B">
        <w:t xml:space="preserve"> Event (1</w:t>
      </w:r>
      <w:r w:rsidR="00565CA7" w:rsidRPr="00A3153B">
        <w:t xml:space="preserve">9 November to 07 December 2012). </w:t>
      </w:r>
      <w:r w:rsidR="00C379D5" w:rsidRPr="00A3153B">
        <w:t>The event aimed to ascertain the correctness and cross usability of ASiC</w:t>
      </w:r>
      <w:r w:rsidR="00851125" w:rsidRPr="00A3153B">
        <w:t>-S and ASiC-E</w:t>
      </w:r>
      <w:r w:rsidR="00C379D5" w:rsidRPr="00A3153B">
        <w:t xml:space="preserve"> </w:t>
      </w:r>
      <w:r w:rsidR="00485C0C" w:rsidRPr="00A3153B">
        <w:t>containers</w:t>
      </w:r>
      <w:r w:rsidR="00C379D5" w:rsidRPr="00A3153B">
        <w:t xml:space="preserve"> created by </w:t>
      </w:r>
      <w:r w:rsidR="00485C0C" w:rsidRPr="00A3153B">
        <w:t xml:space="preserve">different participant organizations worldwide. </w:t>
      </w:r>
      <w:r w:rsidR="00307AAC" w:rsidRPr="00A3153B">
        <w:t>The test cases included generation and cross-verification of ASiC containers with different features (including verification of incorrect files)</w:t>
      </w:r>
      <w:r w:rsidR="007D0DA2" w:rsidRPr="00A3153B">
        <w:t>. E</w:t>
      </w:r>
      <w:r w:rsidR="00307AAC" w:rsidRPr="00A3153B">
        <w:t>ach participant chose the appropriate set of tests</w:t>
      </w:r>
      <w:r w:rsidR="00D145EA" w:rsidRPr="00A3153B">
        <w:t xml:space="preserve"> to be implemented</w:t>
      </w:r>
      <w:r w:rsidR="00307AAC" w:rsidRPr="00A3153B">
        <w:t>.</w:t>
      </w:r>
    </w:p>
    <w:p w14:paraId="5C485DEB" w14:textId="10A615C9" w:rsidR="003865F5" w:rsidRPr="00A3153B" w:rsidRDefault="00BE741E" w:rsidP="00CE7C76">
      <w:r w:rsidRPr="00A3153B">
        <w:t xml:space="preserve">The main BDOC </w:t>
      </w:r>
      <w:r w:rsidR="008A5DD6" w:rsidRPr="00A3153B">
        <w:t>2.1</w:t>
      </w:r>
      <w:r w:rsidRPr="00A3153B">
        <w:t xml:space="preserve"> project coordinator, AS Sertifitseerimiskeskus</w:t>
      </w:r>
      <w:r w:rsidR="00ED4AE2" w:rsidRPr="00A3153B">
        <w:t xml:space="preserve"> (SK)</w:t>
      </w:r>
      <w:r w:rsidRPr="00A3153B">
        <w:t xml:space="preserve">, participated in </w:t>
      </w:r>
      <w:r w:rsidR="00A46F35" w:rsidRPr="00A3153B">
        <w:t xml:space="preserve">the </w:t>
      </w:r>
      <w:r w:rsidRPr="00A3153B">
        <w:t>event</w:t>
      </w:r>
      <w:r w:rsidR="00152C32" w:rsidRPr="00A3153B">
        <w:t>.</w:t>
      </w:r>
      <w:r w:rsidRPr="00A3153B">
        <w:t xml:space="preserve"> </w:t>
      </w:r>
      <w:r w:rsidR="00FC11B4" w:rsidRPr="00A3153B">
        <w:t>S</w:t>
      </w:r>
      <w:r w:rsidRPr="00A3153B">
        <w:t>elected</w:t>
      </w:r>
      <w:r w:rsidR="00A705AB" w:rsidRPr="00A3153B">
        <w:t xml:space="preserve"> </w:t>
      </w:r>
      <w:r w:rsidR="00FC11B4" w:rsidRPr="00A3153B">
        <w:t xml:space="preserve">set of </w:t>
      </w:r>
      <w:r w:rsidRPr="00A3153B">
        <w:t xml:space="preserve">test cases </w:t>
      </w:r>
      <w:r w:rsidR="000A7C6D" w:rsidRPr="00A3153B">
        <w:t>was</w:t>
      </w:r>
      <w:r w:rsidRPr="00A3153B">
        <w:t xml:space="preserve"> implemented with </w:t>
      </w:r>
      <w:r w:rsidRPr="00A3153B">
        <w:rPr>
          <w:b/>
        </w:rPr>
        <w:t>Libdigidocpp</w:t>
      </w:r>
      <w:r w:rsidRPr="00A3153B">
        <w:t xml:space="preserve"> (C++) software library of DigiDoc system </w:t>
      </w:r>
      <w:r w:rsidRPr="00A3153B">
        <w:fldChar w:fldCharType="begin"/>
      </w:r>
      <w:r w:rsidRPr="00A3153B">
        <w:instrText xml:space="preserve"> REF _Ref361993983 \r \h </w:instrText>
      </w:r>
      <w:r w:rsidRPr="00A3153B">
        <w:fldChar w:fldCharType="separate"/>
      </w:r>
      <w:r w:rsidR="005B0D68">
        <w:t>[20]</w:t>
      </w:r>
      <w:r w:rsidRPr="00A3153B">
        <w:fldChar w:fldCharType="end"/>
      </w:r>
      <w:r w:rsidRPr="00A3153B">
        <w:t>.</w:t>
      </w:r>
      <w:r w:rsidR="00307AAC" w:rsidRPr="00A3153B">
        <w:t xml:space="preserve"> </w:t>
      </w:r>
      <w:r w:rsidR="003865F5" w:rsidRPr="00A3153B">
        <w:t xml:space="preserve">Tests that were </w:t>
      </w:r>
      <w:r w:rsidR="00627316" w:rsidRPr="00A3153B">
        <w:t>carried out</w:t>
      </w:r>
      <w:r w:rsidR="003865F5" w:rsidRPr="00A3153B">
        <w:t xml:space="preserve"> by SK </w:t>
      </w:r>
      <w:r w:rsidR="00921ECD" w:rsidRPr="00A3153B">
        <w:t>included</w:t>
      </w:r>
      <w:r w:rsidR="003865F5" w:rsidRPr="00A3153B">
        <w:t xml:space="preserve"> </w:t>
      </w:r>
      <w:r w:rsidR="00184727" w:rsidRPr="00A3153B">
        <w:t xml:space="preserve">functionality that was </w:t>
      </w:r>
      <w:r w:rsidR="00892B35" w:rsidRPr="00A3153B">
        <w:t xml:space="preserve">also </w:t>
      </w:r>
      <w:r w:rsidR="00184727" w:rsidRPr="00A3153B">
        <w:t xml:space="preserve">applicable for </w:t>
      </w:r>
      <w:r w:rsidR="00184727" w:rsidRPr="00A3153B">
        <w:rPr>
          <w:b/>
        </w:rPr>
        <w:t xml:space="preserve">BDOC </w:t>
      </w:r>
      <w:r w:rsidR="008A5DD6" w:rsidRPr="00A3153B">
        <w:rPr>
          <w:b/>
        </w:rPr>
        <w:t>2.1</w:t>
      </w:r>
      <w:r w:rsidR="00184727" w:rsidRPr="00A3153B">
        <w:t xml:space="preserve"> file format</w:t>
      </w:r>
      <w:r w:rsidR="008D2519" w:rsidRPr="00A3153B">
        <w:t xml:space="preserve"> </w:t>
      </w:r>
      <w:r w:rsidR="008D2519" w:rsidRPr="00A3153B">
        <w:fldChar w:fldCharType="begin"/>
      </w:r>
      <w:r w:rsidR="008D2519" w:rsidRPr="00A3153B">
        <w:instrText xml:space="preserve"> REF _Ref351561196 \r \h </w:instrText>
      </w:r>
      <w:r w:rsidR="008D2519" w:rsidRPr="00A3153B">
        <w:fldChar w:fldCharType="separate"/>
      </w:r>
      <w:r w:rsidR="005B0D68">
        <w:t>[2]</w:t>
      </w:r>
      <w:r w:rsidR="008D2519" w:rsidRPr="00A3153B">
        <w:fldChar w:fldCharType="end"/>
      </w:r>
      <w:r w:rsidR="00AC2B6B" w:rsidRPr="00A3153B">
        <w:t xml:space="preserve"> - </w:t>
      </w:r>
      <w:r w:rsidR="004921AB" w:rsidRPr="00A3153B">
        <w:t xml:space="preserve">thus, </w:t>
      </w:r>
      <w:r w:rsidR="00AC2B6B" w:rsidRPr="00A3153B">
        <w:t>t</w:t>
      </w:r>
      <w:r w:rsidR="003865F5" w:rsidRPr="00A3153B">
        <w:t xml:space="preserve">he </w:t>
      </w:r>
      <w:r w:rsidR="005F21BA" w:rsidRPr="00A3153B">
        <w:t>tests</w:t>
      </w:r>
      <w:r w:rsidR="003865F5" w:rsidRPr="00A3153B">
        <w:t xml:space="preserve"> included</w:t>
      </w:r>
      <w:r w:rsidR="0084148E" w:rsidRPr="00A3153B">
        <w:t xml:space="preserve"> </w:t>
      </w:r>
      <w:r w:rsidR="00D437AA" w:rsidRPr="00A3153B">
        <w:t xml:space="preserve">generation and </w:t>
      </w:r>
      <w:r w:rsidR="00CB5E34" w:rsidRPr="00A3153B">
        <w:t>cross-</w:t>
      </w:r>
      <w:r w:rsidR="00D437AA" w:rsidRPr="00A3153B">
        <w:t xml:space="preserve">verification of </w:t>
      </w:r>
      <w:r w:rsidR="003865F5" w:rsidRPr="00A3153B">
        <w:rPr>
          <w:b/>
        </w:rPr>
        <w:t>ASiC-E</w:t>
      </w:r>
      <w:r w:rsidR="003865F5" w:rsidRPr="00A3153B">
        <w:t xml:space="preserve"> container</w:t>
      </w:r>
      <w:r w:rsidR="00D437AA" w:rsidRPr="00A3153B">
        <w:t>s</w:t>
      </w:r>
      <w:r w:rsidR="003865F5" w:rsidRPr="00A3153B">
        <w:t xml:space="preserve"> with </w:t>
      </w:r>
      <w:r w:rsidR="003865F5" w:rsidRPr="00A3153B">
        <w:rPr>
          <w:b/>
        </w:rPr>
        <w:t xml:space="preserve">XAdES </w:t>
      </w:r>
      <w:r w:rsidR="003865F5" w:rsidRPr="00A3153B">
        <w:t xml:space="preserve">signatures </w:t>
      </w:r>
      <w:r w:rsidR="003865F5" w:rsidRPr="00A3153B">
        <w:fldChar w:fldCharType="begin"/>
      </w:r>
      <w:r w:rsidR="003865F5" w:rsidRPr="00A3153B">
        <w:instrText xml:space="preserve"> REF _Ref351561539 \r \h </w:instrText>
      </w:r>
      <w:r w:rsidR="003865F5" w:rsidRPr="00A3153B">
        <w:fldChar w:fldCharType="separate"/>
      </w:r>
      <w:r w:rsidR="005B0D68">
        <w:t>[4]</w:t>
      </w:r>
      <w:r w:rsidR="003865F5" w:rsidRPr="00A3153B">
        <w:fldChar w:fldCharType="end"/>
      </w:r>
      <w:r w:rsidR="00E10FCC" w:rsidRPr="00A3153B">
        <w:t>. The following</w:t>
      </w:r>
      <w:r w:rsidR="00F15F44" w:rsidRPr="00A3153B">
        <w:t xml:space="preserve"> test cases</w:t>
      </w:r>
      <w:r w:rsidR="00E10FCC" w:rsidRPr="00A3153B">
        <w:t xml:space="preserve"> were covered:</w:t>
      </w:r>
    </w:p>
    <w:p w14:paraId="5F47D8B6" w14:textId="77777777" w:rsidR="001563FB" w:rsidRPr="00A3153B" w:rsidRDefault="00E10FCC" w:rsidP="00D36317">
      <w:pPr>
        <w:pStyle w:val="ListParagraph"/>
        <w:numPr>
          <w:ilvl w:val="0"/>
          <w:numId w:val="15"/>
        </w:numPr>
      </w:pPr>
      <w:r w:rsidRPr="00A3153B">
        <w:t xml:space="preserve">testing ASiC-E </w:t>
      </w:r>
      <w:r w:rsidR="001563FB" w:rsidRPr="00A3153B">
        <w:t xml:space="preserve">container </w:t>
      </w:r>
      <w:r w:rsidRPr="00A3153B">
        <w:t>structure,</w:t>
      </w:r>
    </w:p>
    <w:p w14:paraId="62519DE0" w14:textId="77777777" w:rsidR="001563FB" w:rsidRPr="00A3153B" w:rsidRDefault="00E10FCC" w:rsidP="00D36317">
      <w:pPr>
        <w:pStyle w:val="ListParagraph"/>
        <w:numPr>
          <w:ilvl w:val="0"/>
          <w:numId w:val="15"/>
        </w:numPr>
      </w:pPr>
      <w:r w:rsidRPr="00A3153B">
        <w:t xml:space="preserve">testing ASiC-E </w:t>
      </w:r>
      <w:r w:rsidR="001563FB" w:rsidRPr="00A3153B">
        <w:t>container’s syntactical conformance</w:t>
      </w:r>
      <w:r w:rsidRPr="00A3153B">
        <w:t>,</w:t>
      </w:r>
    </w:p>
    <w:p w14:paraId="70227975" w14:textId="77777777" w:rsidR="001563FB" w:rsidRPr="00A3153B" w:rsidRDefault="004C4449" w:rsidP="00D36317">
      <w:pPr>
        <w:pStyle w:val="ListParagraph"/>
        <w:numPr>
          <w:ilvl w:val="0"/>
          <w:numId w:val="15"/>
        </w:numPr>
      </w:pPr>
      <w:r w:rsidRPr="00A3153B">
        <w:t>testing correctness of XAdES</w:t>
      </w:r>
      <w:r w:rsidR="00234498" w:rsidRPr="00A3153B">
        <w:t>-BES</w:t>
      </w:r>
      <w:r w:rsidRPr="00A3153B">
        <w:t xml:space="preserve"> </w:t>
      </w:r>
      <w:r w:rsidR="001563FB" w:rsidRPr="00A3153B">
        <w:t>s</w:t>
      </w:r>
      <w:r w:rsidR="005E0280" w:rsidRPr="00A3153B">
        <w:t>ignatur</w:t>
      </w:r>
      <w:r w:rsidR="00066B8F" w:rsidRPr="00A3153B">
        <w:t>e in ASiC-E container,</w:t>
      </w:r>
    </w:p>
    <w:p w14:paraId="759A6A99" w14:textId="77777777" w:rsidR="00066B8F" w:rsidRPr="00A3153B" w:rsidRDefault="00066B8F" w:rsidP="00D36317">
      <w:pPr>
        <w:pStyle w:val="ListParagraph"/>
        <w:numPr>
          <w:ilvl w:val="0"/>
          <w:numId w:val="15"/>
        </w:numPr>
      </w:pPr>
      <w:r w:rsidRPr="00A3153B">
        <w:t>negative tests of verifying ASiC-E container with invalid XAdES</w:t>
      </w:r>
      <w:r w:rsidR="00234498" w:rsidRPr="00A3153B">
        <w:t>-BES</w:t>
      </w:r>
      <w:r w:rsidRPr="00A3153B">
        <w:t xml:space="preserve"> signature</w:t>
      </w:r>
      <w:r w:rsidR="00A95C51" w:rsidRPr="00A3153B">
        <w:t>s</w:t>
      </w:r>
      <w:r w:rsidRPr="00A3153B">
        <w:t>.</w:t>
      </w:r>
    </w:p>
    <w:p w14:paraId="3FF85B67" w14:textId="77777777" w:rsidR="008D2519" w:rsidRPr="00A3153B" w:rsidRDefault="008D2519" w:rsidP="00CE7C76">
      <w:r w:rsidRPr="00A3153B">
        <w:t>The implemented test cases did not cover generation and verification of signatures with time-marks or time-stamps (according to BDOC-TM and BDOC-TS profiles).</w:t>
      </w:r>
    </w:p>
    <w:p w14:paraId="35D766F2" w14:textId="77777777" w:rsidR="00E54D65" w:rsidRPr="00A3153B" w:rsidRDefault="00E54D65" w:rsidP="00CE7C76">
      <w:r w:rsidRPr="00A3153B">
        <w:t>Results achieved by SK were as follows:</w:t>
      </w:r>
    </w:p>
    <w:p w14:paraId="2395144D" w14:textId="77777777" w:rsidR="00E54D65" w:rsidRPr="00A3153B" w:rsidRDefault="00E54D65" w:rsidP="00D36317">
      <w:pPr>
        <w:pStyle w:val="ListParagraph"/>
        <w:numPr>
          <w:ilvl w:val="0"/>
          <w:numId w:val="15"/>
        </w:numPr>
      </w:pPr>
      <w:r w:rsidRPr="00A3153B">
        <w:t>t</w:t>
      </w:r>
      <w:r w:rsidR="00A3690F" w:rsidRPr="00A3153B">
        <w:t xml:space="preserve">est files that were generated by SK were successfully </w:t>
      </w:r>
      <w:r w:rsidR="005B6885" w:rsidRPr="00A3153B">
        <w:t>cross-verified</w:t>
      </w:r>
      <w:r w:rsidR="00A3690F" w:rsidRPr="00A3153B">
        <w:t xml:space="preserve"> by five different participants</w:t>
      </w:r>
      <w:r w:rsidR="00712110" w:rsidRPr="00A3153B">
        <w:t xml:space="preserve"> in 4 </w:t>
      </w:r>
      <w:r w:rsidR="00A3690F" w:rsidRPr="00A3153B">
        <w:t xml:space="preserve">out of 6 </w:t>
      </w:r>
      <w:r w:rsidR="002673EC" w:rsidRPr="00A3153B">
        <w:t xml:space="preserve">implemented </w:t>
      </w:r>
      <w:r w:rsidR="00B21E07" w:rsidRPr="00A3153B">
        <w:t xml:space="preserve">positive </w:t>
      </w:r>
      <w:r w:rsidR="002673EC" w:rsidRPr="00A3153B">
        <w:t xml:space="preserve">test cases </w:t>
      </w:r>
      <w:r w:rsidR="00A3690F" w:rsidRPr="00A3153B">
        <w:t xml:space="preserve">(two of the test files were not </w:t>
      </w:r>
      <w:r w:rsidR="002673EC" w:rsidRPr="00A3153B">
        <w:t>verified</w:t>
      </w:r>
      <w:r w:rsidR="00A3690F" w:rsidRPr="00A3153B">
        <w:t xml:space="preserve"> by other participants).</w:t>
      </w:r>
      <w:r w:rsidR="005B6885" w:rsidRPr="00A3153B">
        <w:t xml:space="preserve"> </w:t>
      </w:r>
    </w:p>
    <w:p w14:paraId="2938A544" w14:textId="4E9E8314" w:rsidR="000C271F" w:rsidRPr="00A3153B" w:rsidRDefault="005B6885" w:rsidP="00D36317">
      <w:pPr>
        <w:pStyle w:val="ListParagraph"/>
        <w:numPr>
          <w:ilvl w:val="0"/>
          <w:numId w:val="15"/>
        </w:numPr>
      </w:pPr>
      <w:r w:rsidRPr="00A3153B">
        <w:t xml:space="preserve">SK successfully </w:t>
      </w:r>
      <w:r w:rsidR="007F1DA1" w:rsidRPr="00A3153B">
        <w:t xml:space="preserve">cross-verified files generated by other three participants in </w:t>
      </w:r>
      <w:r w:rsidR="0013731B" w:rsidRPr="00A3153B">
        <w:t>5 out of 6</w:t>
      </w:r>
      <w:r w:rsidR="007F1DA1" w:rsidRPr="00A3153B">
        <w:t xml:space="preserve"> </w:t>
      </w:r>
      <w:r w:rsidR="003F04C1" w:rsidRPr="00A3153B">
        <w:t xml:space="preserve">implemented </w:t>
      </w:r>
      <w:r w:rsidR="00B21E07" w:rsidRPr="00A3153B">
        <w:t xml:space="preserve">positive </w:t>
      </w:r>
      <w:r w:rsidR="0025567A" w:rsidRPr="00A3153B">
        <w:t xml:space="preserve">test </w:t>
      </w:r>
      <w:r w:rsidR="007F1DA1" w:rsidRPr="00A3153B">
        <w:t>cases</w:t>
      </w:r>
      <w:r w:rsidR="0013731B" w:rsidRPr="00A3153B">
        <w:t xml:space="preserve"> (one of the files could not be verified because of incompatibility with BDOC </w:t>
      </w:r>
      <w:r w:rsidR="008A5DD6" w:rsidRPr="00A3153B">
        <w:t>2.1</w:t>
      </w:r>
      <w:r w:rsidR="0013731B" w:rsidRPr="00A3153B">
        <w:t xml:space="preserve"> standard)</w:t>
      </w:r>
      <w:r w:rsidR="007F1DA1" w:rsidRPr="00A3153B">
        <w:t>.</w:t>
      </w:r>
      <w:r w:rsidR="003F04C1" w:rsidRPr="00A3153B">
        <w:t xml:space="preserve"> </w:t>
      </w:r>
    </w:p>
    <w:p w14:paraId="7D28ECA1" w14:textId="77777777" w:rsidR="00E54D65" w:rsidRPr="00A3153B" w:rsidRDefault="00E54D65" w:rsidP="00D36317">
      <w:pPr>
        <w:pStyle w:val="ListParagraph"/>
        <w:numPr>
          <w:ilvl w:val="0"/>
          <w:numId w:val="15"/>
        </w:numPr>
      </w:pPr>
      <w:r w:rsidRPr="00A3153B">
        <w:t xml:space="preserve">SK successfully passed the </w:t>
      </w:r>
      <w:r w:rsidR="00A922A6" w:rsidRPr="00A3153B">
        <w:t>negative test case which involved verification of incorrect test file</w:t>
      </w:r>
      <w:r w:rsidRPr="00A3153B">
        <w:t>.</w:t>
      </w:r>
    </w:p>
    <w:p w14:paraId="260ACEE8" w14:textId="77777777" w:rsidR="007A2FC2" w:rsidRPr="00A3153B" w:rsidRDefault="00565CA7" w:rsidP="00CE7C76">
      <w:r w:rsidRPr="00A3153B">
        <w:t>A</w:t>
      </w:r>
      <w:r w:rsidR="00B9713C" w:rsidRPr="00A3153B">
        <w:t>dditional information</w:t>
      </w:r>
      <w:r w:rsidR="005D618E" w:rsidRPr="00A3153B">
        <w:t xml:space="preserve"> about the ASiC Remote Plugtests event</w:t>
      </w:r>
      <w:r w:rsidR="00B9713C" w:rsidRPr="00A3153B">
        <w:t xml:space="preserve"> can be found from </w:t>
      </w:r>
      <w:hyperlink r:id="rId73" w:history="1">
        <w:r w:rsidR="00B9713C" w:rsidRPr="00A3153B">
          <w:rPr>
            <w:rStyle w:val="Hyperlink"/>
          </w:rPr>
          <w:t>http://www.etsi.org/plugtests/ASiC/Home.htm</w:t>
        </w:r>
      </w:hyperlink>
      <w:r w:rsidR="00B9713C" w:rsidRPr="00A3153B">
        <w:t>.</w:t>
      </w:r>
      <w:r w:rsidR="00905250" w:rsidRPr="00A3153B">
        <w:t xml:space="preserve"> </w:t>
      </w:r>
    </w:p>
    <w:p w14:paraId="07B05BD9" w14:textId="321785E9" w:rsidR="003A1931" w:rsidRPr="00A3153B" w:rsidRDefault="00992A7B" w:rsidP="00CE7C76">
      <w:r w:rsidRPr="00A3153B">
        <w:t>Note tha</w:t>
      </w:r>
      <w:r w:rsidR="00F91D96" w:rsidRPr="00A3153B">
        <w:t xml:space="preserve">t as BDOC </w:t>
      </w:r>
      <w:r w:rsidR="008A5DD6" w:rsidRPr="00A3153B">
        <w:t>2.1</w:t>
      </w:r>
      <w:r w:rsidR="00F91D96" w:rsidRPr="00A3153B">
        <w:t xml:space="preserve"> file format cross-</w:t>
      </w:r>
      <w:r w:rsidRPr="00A3153B">
        <w:t>usability tests are carried out for JDigiDoc and Libdigidocpp libraries (see also the next chapter) then</w:t>
      </w:r>
      <w:r w:rsidR="00F210D3" w:rsidRPr="00A3153B">
        <w:t xml:space="preserve"> the ASiC Remote Plugtests results are also reflected in JDigiDoc library.</w:t>
      </w:r>
    </w:p>
    <w:p w14:paraId="13C044D7" w14:textId="77777777" w:rsidR="009811B4" w:rsidRPr="00FC5733" w:rsidRDefault="00805B70" w:rsidP="009752C8">
      <w:pPr>
        <w:pStyle w:val="Heading3"/>
      </w:pPr>
      <w:bookmarkStart w:id="440" w:name="_Toc413334782"/>
      <w:r w:rsidRPr="00506C5B">
        <w:t>DigiDoc framework c</w:t>
      </w:r>
      <w:r w:rsidR="003357FE" w:rsidRPr="00FC5733">
        <w:t>ross-usability tests</w:t>
      </w:r>
      <w:bookmarkEnd w:id="439"/>
      <w:bookmarkEnd w:id="440"/>
    </w:p>
    <w:p w14:paraId="521D97A3" w14:textId="77777777" w:rsidR="00252A2F" w:rsidRPr="00A3153B" w:rsidRDefault="001A4EB2" w:rsidP="009974B2">
      <w:r w:rsidRPr="00A3153B">
        <w:t>Automated c</w:t>
      </w:r>
      <w:r w:rsidR="00252A2F" w:rsidRPr="00A3153B">
        <w:t xml:space="preserve">ross-usability tests of digitally signed and encrypted files are </w:t>
      </w:r>
      <w:r w:rsidRPr="00A3153B">
        <w:t xml:space="preserve">periodically </w:t>
      </w:r>
      <w:r w:rsidR="00252A2F" w:rsidRPr="00A3153B">
        <w:t xml:space="preserve">carried out between different DigiDoc software libraries </w:t>
      </w:r>
      <w:r w:rsidR="00BA182E" w:rsidRPr="00A3153B">
        <w:fldChar w:fldCharType="begin"/>
      </w:r>
      <w:r w:rsidR="00BA182E" w:rsidRPr="00A3153B">
        <w:instrText xml:space="preserve"> REF _Ref361993983 \r \h </w:instrText>
      </w:r>
      <w:r w:rsidR="00BA182E" w:rsidRPr="00A3153B">
        <w:fldChar w:fldCharType="separate"/>
      </w:r>
      <w:r w:rsidR="005B0D68">
        <w:t>[20]</w:t>
      </w:r>
      <w:r w:rsidR="00BA182E" w:rsidRPr="00A3153B">
        <w:fldChar w:fldCharType="end"/>
      </w:r>
      <w:r w:rsidR="008F263F" w:rsidRPr="00A3153B">
        <w:t>:</w:t>
      </w:r>
    </w:p>
    <w:p w14:paraId="544F3682" w14:textId="77777777" w:rsidR="00527401" w:rsidRPr="00A3153B" w:rsidRDefault="00116119" w:rsidP="00D36317">
      <w:pPr>
        <w:pStyle w:val="ListParagraph"/>
        <w:numPr>
          <w:ilvl w:val="0"/>
          <w:numId w:val="15"/>
        </w:numPr>
      </w:pPr>
      <w:r w:rsidRPr="00A3153B">
        <w:t xml:space="preserve">Cross-usability tests of </w:t>
      </w:r>
      <w:r w:rsidR="00527401" w:rsidRPr="00A3153B">
        <w:t>digital</w:t>
      </w:r>
      <w:r w:rsidR="00361910" w:rsidRPr="00A3153B">
        <w:t>ly</w:t>
      </w:r>
      <w:r w:rsidR="00527401" w:rsidRPr="00A3153B">
        <w:t xml:space="preserve"> </w:t>
      </w:r>
      <w:r w:rsidR="00361910" w:rsidRPr="00A3153B">
        <w:t xml:space="preserve">signed </w:t>
      </w:r>
      <w:r w:rsidR="00527401" w:rsidRPr="00A3153B">
        <w:t>file</w:t>
      </w:r>
      <w:r w:rsidR="00252A2F" w:rsidRPr="00A3153B">
        <w:t>s</w:t>
      </w:r>
      <w:r w:rsidR="00527401" w:rsidRPr="00A3153B">
        <w:t xml:space="preserve"> </w:t>
      </w:r>
      <w:r w:rsidR="00252A2F" w:rsidRPr="00A3153B">
        <w:t xml:space="preserve">in </w:t>
      </w:r>
      <w:r w:rsidRPr="00A3153B">
        <w:rPr>
          <w:b/>
        </w:rPr>
        <w:t>DIGIDOC-XML 1.3</w:t>
      </w:r>
      <w:r w:rsidRPr="00A3153B">
        <w:t xml:space="preserve"> </w:t>
      </w:r>
      <w:r w:rsidR="00252A2F" w:rsidRPr="00A3153B">
        <w:t xml:space="preserve">format </w:t>
      </w:r>
      <w:r w:rsidR="00294F2C" w:rsidRPr="00A3153B">
        <w:t xml:space="preserve">(.ddoc files) </w:t>
      </w:r>
      <w:r w:rsidRPr="00A3153B">
        <w:t xml:space="preserve">are carried out between </w:t>
      </w:r>
      <w:r w:rsidRPr="00A3153B">
        <w:rPr>
          <w:b/>
        </w:rPr>
        <w:t>JDigiDoc</w:t>
      </w:r>
      <w:r w:rsidRPr="00A3153B">
        <w:t xml:space="preserve"> and </w:t>
      </w:r>
      <w:r w:rsidRPr="00A3153B">
        <w:rPr>
          <w:b/>
        </w:rPr>
        <w:t>CDigiDoc</w:t>
      </w:r>
      <w:r w:rsidRPr="00A3153B">
        <w:t xml:space="preserve"> software libraries.</w:t>
      </w:r>
    </w:p>
    <w:p w14:paraId="7DEB0173" w14:textId="2CCAB14F" w:rsidR="00116119" w:rsidRPr="00A3153B" w:rsidRDefault="00116119" w:rsidP="00D36317">
      <w:pPr>
        <w:pStyle w:val="ListParagraph"/>
        <w:numPr>
          <w:ilvl w:val="0"/>
          <w:numId w:val="15"/>
        </w:numPr>
      </w:pPr>
      <w:r w:rsidRPr="00A3153B">
        <w:t xml:space="preserve">Cross-usability of </w:t>
      </w:r>
      <w:r w:rsidRPr="00A3153B">
        <w:rPr>
          <w:b/>
        </w:rPr>
        <w:t xml:space="preserve">BDOC </w:t>
      </w:r>
      <w:r w:rsidR="008A5DD6" w:rsidRPr="00A3153B">
        <w:rPr>
          <w:b/>
        </w:rPr>
        <w:t>2.1</w:t>
      </w:r>
      <w:r w:rsidRPr="00A3153B">
        <w:t xml:space="preserve"> </w:t>
      </w:r>
      <w:r w:rsidR="007A2FC2" w:rsidRPr="00A3153B">
        <w:t xml:space="preserve">(.bdoc or .asice) </w:t>
      </w:r>
      <w:r w:rsidRPr="00A3153B">
        <w:t xml:space="preserve">file format is tested between </w:t>
      </w:r>
      <w:r w:rsidRPr="00A3153B">
        <w:rPr>
          <w:b/>
        </w:rPr>
        <w:t>JDigiDoc</w:t>
      </w:r>
      <w:r w:rsidRPr="00A3153B">
        <w:t xml:space="preserve"> and </w:t>
      </w:r>
      <w:r w:rsidRPr="00A3153B">
        <w:rPr>
          <w:b/>
        </w:rPr>
        <w:t>Libdigidocpp</w:t>
      </w:r>
      <w:r w:rsidRPr="00A3153B">
        <w:t xml:space="preserve"> libraries.</w:t>
      </w:r>
    </w:p>
    <w:p w14:paraId="3BA38C05" w14:textId="77777777" w:rsidR="00527401" w:rsidRPr="00A3153B" w:rsidRDefault="00527401" w:rsidP="00D36317">
      <w:pPr>
        <w:pStyle w:val="ListParagraph"/>
        <w:numPr>
          <w:ilvl w:val="0"/>
          <w:numId w:val="15"/>
        </w:numPr>
      </w:pPr>
      <w:r w:rsidRPr="00A3153B">
        <w:lastRenderedPageBreak/>
        <w:t xml:space="preserve">Cross-usability of encrypted file format </w:t>
      </w:r>
      <w:r w:rsidR="00DE0491" w:rsidRPr="00A3153B">
        <w:rPr>
          <w:b/>
        </w:rPr>
        <w:t>CDOC</w:t>
      </w:r>
      <w:r w:rsidRPr="00A3153B">
        <w:rPr>
          <w:b/>
        </w:rPr>
        <w:t xml:space="preserve"> 1.0</w:t>
      </w:r>
      <w:r w:rsidRPr="00A3153B">
        <w:t xml:space="preserve"> </w:t>
      </w:r>
      <w:r w:rsidR="000A5411" w:rsidRPr="00A3153B">
        <w:t>is</w:t>
      </w:r>
      <w:r w:rsidRPr="00A3153B">
        <w:t xml:space="preserve"> carried out between </w:t>
      </w:r>
      <w:r w:rsidRPr="00A3153B">
        <w:rPr>
          <w:b/>
        </w:rPr>
        <w:t>JDigiDoc</w:t>
      </w:r>
      <w:r w:rsidRPr="00A3153B">
        <w:t xml:space="preserve"> and </w:t>
      </w:r>
      <w:r w:rsidRPr="00A3153B">
        <w:rPr>
          <w:b/>
        </w:rPr>
        <w:t>CDigiDoc</w:t>
      </w:r>
      <w:r w:rsidRPr="00A3153B">
        <w:t xml:space="preserve"> software libraries.</w:t>
      </w:r>
    </w:p>
    <w:p w14:paraId="0C3F5D62" w14:textId="77777777" w:rsidR="00EE4BB9" w:rsidRPr="00A3153B" w:rsidRDefault="00840D5D" w:rsidP="00EE4BB9">
      <w:r w:rsidRPr="00A3153B">
        <w:t>T</w:t>
      </w:r>
      <w:r w:rsidR="00142891" w:rsidRPr="00A3153B">
        <w:t xml:space="preserve">he </w:t>
      </w:r>
      <w:r w:rsidR="00BC0364" w:rsidRPr="00A3153B">
        <w:t xml:space="preserve">interoperability </w:t>
      </w:r>
      <w:r w:rsidRPr="00A3153B">
        <w:t>tests</w:t>
      </w:r>
      <w:r w:rsidR="00142891" w:rsidRPr="00A3153B">
        <w:t xml:space="preserve"> </w:t>
      </w:r>
      <w:r w:rsidR="00FA6BFB" w:rsidRPr="00A3153B">
        <w:t xml:space="preserve">are </w:t>
      </w:r>
      <w:r w:rsidRPr="00A3153B">
        <w:t>executed through</w:t>
      </w:r>
      <w:r w:rsidR="00754A45" w:rsidRPr="00A3153B">
        <w:t xml:space="preserve"> t</w:t>
      </w:r>
      <w:r w:rsidR="00EE4BB9" w:rsidRPr="00A3153B">
        <w:t xml:space="preserve">he </w:t>
      </w:r>
      <w:r w:rsidR="00EE4BB9" w:rsidRPr="00A3153B">
        <w:rPr>
          <w:b/>
        </w:rPr>
        <w:t>command line utility tool</w:t>
      </w:r>
      <w:r w:rsidRPr="00A3153B">
        <w:rPr>
          <w:b/>
        </w:rPr>
        <w:t xml:space="preserve">s of </w:t>
      </w:r>
      <w:r w:rsidR="00FA6BFB" w:rsidRPr="00A3153B">
        <w:rPr>
          <w:b/>
        </w:rPr>
        <w:t>the sof</w:t>
      </w:r>
      <w:r w:rsidR="008653F5" w:rsidRPr="00A3153B">
        <w:rPr>
          <w:b/>
        </w:rPr>
        <w:t>t</w:t>
      </w:r>
      <w:r w:rsidR="00FA6BFB" w:rsidRPr="00A3153B">
        <w:rPr>
          <w:b/>
        </w:rPr>
        <w:t xml:space="preserve">ware </w:t>
      </w:r>
      <w:r w:rsidRPr="00A3153B">
        <w:rPr>
          <w:b/>
        </w:rPr>
        <w:t>libraries</w:t>
      </w:r>
      <w:r w:rsidR="00FA6BFB" w:rsidRPr="00A3153B">
        <w:t xml:space="preserve"> (for example, </w:t>
      </w:r>
      <w:r w:rsidR="0021107D" w:rsidRPr="00A3153B">
        <w:t xml:space="preserve">in case of JDigiDoc library, the </w:t>
      </w:r>
      <w:r w:rsidR="00FA6BFB" w:rsidRPr="00A3153B">
        <w:t xml:space="preserve">utility program which is described in chapter </w:t>
      </w:r>
      <w:r w:rsidR="008653F5" w:rsidRPr="00A3153B">
        <w:fldChar w:fldCharType="begin"/>
      </w:r>
      <w:r w:rsidR="008653F5" w:rsidRPr="00A3153B">
        <w:instrText xml:space="preserve"> REF _Ref361912140 \r \h </w:instrText>
      </w:r>
      <w:r w:rsidR="008653F5" w:rsidRPr="00A3153B">
        <w:fldChar w:fldCharType="separate"/>
      </w:r>
      <w:r w:rsidR="005B0D68">
        <w:t>6</w:t>
      </w:r>
      <w:r w:rsidR="008653F5" w:rsidRPr="00A3153B">
        <w:fldChar w:fldCharType="end"/>
      </w:r>
      <w:r w:rsidR="008653F5" w:rsidRPr="00A3153B">
        <w:t xml:space="preserve"> </w:t>
      </w:r>
      <w:r w:rsidR="00FA6BFB" w:rsidRPr="00A3153B">
        <w:t>of the current document)</w:t>
      </w:r>
      <w:r w:rsidR="008653F5" w:rsidRPr="00A3153B">
        <w:t>.</w:t>
      </w:r>
    </w:p>
    <w:p w14:paraId="75EE299A" w14:textId="77777777" w:rsidR="00E53112" w:rsidRPr="00FC5733" w:rsidRDefault="004466F3" w:rsidP="009752C8">
      <w:pPr>
        <w:pStyle w:val="Heading3"/>
      </w:pPr>
      <w:bookmarkStart w:id="441" w:name="_Toc345343605"/>
      <w:bookmarkStart w:id="442" w:name="_Toc413334783"/>
      <w:r w:rsidRPr="00506C5B">
        <w:t>Testi</w:t>
      </w:r>
      <w:r w:rsidRPr="00FC5733">
        <w:t xml:space="preserve">ng </w:t>
      </w:r>
      <w:r w:rsidR="005B5715" w:rsidRPr="00FC5733">
        <w:t>JDigiDoc API</w:t>
      </w:r>
      <w:r w:rsidR="001411EE" w:rsidRPr="00FC5733">
        <w:t xml:space="preserve"> in JDigiDoc utility</w:t>
      </w:r>
      <w:r w:rsidR="00BF18D7" w:rsidRPr="00FC5733">
        <w:t xml:space="preserve"> program</w:t>
      </w:r>
      <w:bookmarkEnd w:id="441"/>
      <w:bookmarkEnd w:id="442"/>
    </w:p>
    <w:p w14:paraId="4CBEF134" w14:textId="77777777" w:rsidR="00E53112" w:rsidRPr="00A3153B" w:rsidRDefault="00E53112" w:rsidP="00325ED0">
      <w:r w:rsidRPr="00A3153B">
        <w:t xml:space="preserve">The JDigiDoc API’s methods that are directly called out by JDigiDoc utility program are listed in the table below. </w:t>
      </w:r>
      <w:r w:rsidRPr="00506C5B">
        <w:t xml:space="preserve">Note that as the API is tested via the JDigiDoc utility program then the following functions </w:t>
      </w:r>
      <w:r w:rsidR="00647CAB" w:rsidRPr="00FC5733">
        <w:t xml:space="preserve">are included in periodical tests and </w:t>
      </w:r>
      <w:r w:rsidRPr="00FC5733">
        <w:t>have been tested the most thoroughly.</w:t>
      </w:r>
    </w:p>
    <w:tbl>
      <w:tblPr>
        <w:tblStyle w:val="Param"/>
        <w:tblW w:w="5000" w:type="pct"/>
        <w:tblInd w:w="0" w:type="dxa"/>
        <w:tblLayout w:type="fixed"/>
        <w:tblLook w:val="04A0" w:firstRow="1" w:lastRow="0" w:firstColumn="1" w:lastColumn="0" w:noHBand="0" w:noVBand="1"/>
      </w:tblPr>
      <w:tblGrid>
        <w:gridCol w:w="2731"/>
        <w:gridCol w:w="5489"/>
      </w:tblGrid>
      <w:tr w:rsidR="00F32A44" w:rsidRPr="00FC5733" w14:paraId="3B8CFDBE" w14:textId="77777777" w:rsidTr="009E62D3">
        <w:trPr>
          <w:cnfStyle w:val="100000000000" w:firstRow="1" w:lastRow="0" w:firstColumn="0" w:lastColumn="0" w:oddVBand="0" w:evenVBand="0" w:oddHBand="0" w:evenHBand="0" w:firstRowFirstColumn="0" w:firstRowLastColumn="0" w:lastRowFirstColumn="0" w:lastRowLastColumn="0"/>
          <w:tblHeader/>
        </w:trPr>
        <w:tc>
          <w:tcPr>
            <w:tcW w:w="1661" w:type="pct"/>
          </w:tcPr>
          <w:p w14:paraId="54384642" w14:textId="77777777" w:rsidR="000C1E7E" w:rsidRPr="00506C5B" w:rsidRDefault="000C1E7E" w:rsidP="0073734D">
            <w:pPr>
              <w:jc w:val="left"/>
              <w:rPr>
                <w:b/>
                <w:sz w:val="16"/>
                <w:szCs w:val="16"/>
              </w:rPr>
            </w:pPr>
            <w:r w:rsidRPr="00506C5B">
              <w:rPr>
                <w:b/>
                <w:sz w:val="16"/>
                <w:szCs w:val="16"/>
              </w:rPr>
              <w:t>JDigiDoc utility’s command</w:t>
            </w:r>
          </w:p>
        </w:tc>
        <w:tc>
          <w:tcPr>
            <w:tcW w:w="3339" w:type="pct"/>
          </w:tcPr>
          <w:p w14:paraId="0DEC412C" w14:textId="77777777" w:rsidR="000C1E7E" w:rsidRPr="00FC5733" w:rsidRDefault="000C1E7E" w:rsidP="0073734D">
            <w:pPr>
              <w:jc w:val="left"/>
              <w:rPr>
                <w:b/>
                <w:sz w:val="16"/>
                <w:szCs w:val="16"/>
              </w:rPr>
            </w:pPr>
            <w:r w:rsidRPr="00FC5733">
              <w:rPr>
                <w:b/>
                <w:sz w:val="16"/>
                <w:szCs w:val="16"/>
              </w:rPr>
              <w:t>Called JDigiDoc API method</w:t>
            </w:r>
            <w:r w:rsidR="00AA05F6" w:rsidRPr="00FC5733">
              <w:rPr>
                <w:b/>
                <w:sz w:val="16"/>
                <w:szCs w:val="16"/>
              </w:rPr>
              <w:t>(s)</w:t>
            </w:r>
            <w:r w:rsidRPr="00FC5733">
              <w:rPr>
                <w:b/>
                <w:sz w:val="16"/>
                <w:szCs w:val="16"/>
              </w:rPr>
              <w:t xml:space="preserve"> </w:t>
            </w:r>
          </w:p>
        </w:tc>
      </w:tr>
      <w:tr w:rsidR="00F32A44" w:rsidRPr="00FC5733" w14:paraId="24147DD5" w14:textId="77777777" w:rsidTr="009E62D3">
        <w:tc>
          <w:tcPr>
            <w:tcW w:w="1661" w:type="pct"/>
          </w:tcPr>
          <w:p w14:paraId="2AEF23D0"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-ddoc-new</w:t>
            </w:r>
          </w:p>
        </w:tc>
        <w:tc>
          <w:tcPr>
            <w:tcW w:w="3339" w:type="pct"/>
          </w:tcPr>
          <w:p w14:paraId="333DA879"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w:t>
            </w:r>
            <w:r w:rsidR="0033739D" w:rsidRPr="00FC5733">
              <w:rPr>
                <w:rFonts w:ascii="Consolas" w:hAnsi="Consolas" w:cs="Consolas"/>
                <w:sz w:val="16"/>
                <w:szCs w:val="16"/>
              </w:rPr>
              <w:t xml:space="preserve">String </w:t>
            </w:r>
            <w:r w:rsidRPr="00FC5733">
              <w:rPr>
                <w:rFonts w:ascii="Consolas" w:hAnsi="Consolas" w:cs="Consolas"/>
                <w:sz w:val="16"/>
                <w:szCs w:val="16"/>
              </w:rPr>
              <w:t xml:space="preserve">format, </w:t>
            </w:r>
            <w:r w:rsidR="0033739D" w:rsidRPr="00FC5733">
              <w:rPr>
                <w:rFonts w:ascii="Consolas" w:hAnsi="Consolas" w:cs="Consolas"/>
                <w:sz w:val="16"/>
                <w:szCs w:val="16"/>
              </w:rPr>
              <w:t xml:space="preserve">String </w:t>
            </w:r>
            <w:r w:rsidRPr="00FC5733">
              <w:rPr>
                <w:rFonts w:ascii="Consolas" w:hAnsi="Consolas" w:cs="Consolas"/>
                <w:sz w:val="16"/>
                <w:szCs w:val="16"/>
              </w:rPr>
              <w:t>version);</w:t>
            </w:r>
          </w:p>
          <w:p w14:paraId="5F74EF7D" w14:textId="77777777" w:rsidR="009D11C0" w:rsidRPr="00FC5733" w:rsidRDefault="009D11C0" w:rsidP="009E62D3">
            <w:pPr>
              <w:ind w:left="720" w:hanging="720"/>
              <w:jc w:val="left"/>
              <w:rPr>
                <w:sz w:val="16"/>
                <w:szCs w:val="16"/>
              </w:rPr>
            </w:pPr>
            <w:r w:rsidRPr="00FC5733">
              <w:rPr>
                <w:rFonts w:ascii="Consolas" w:hAnsi="Consolas" w:cs="Consolas"/>
                <w:sz w:val="16"/>
                <w:szCs w:val="16"/>
              </w:rPr>
              <w:t>SignedDoc.setProfile(String profile);</w:t>
            </w:r>
          </w:p>
        </w:tc>
      </w:tr>
      <w:tr w:rsidR="00F32A44" w:rsidRPr="00FC5733" w14:paraId="67E17537" w14:textId="77777777" w:rsidTr="009E62D3">
        <w:tc>
          <w:tcPr>
            <w:tcW w:w="1661" w:type="pct"/>
          </w:tcPr>
          <w:p w14:paraId="412C0BAD"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-ddoc-add &lt;input-file&gt; &lt;mime-type&gt;</w:t>
            </w:r>
          </w:p>
        </w:tc>
        <w:tc>
          <w:tcPr>
            <w:tcW w:w="3339" w:type="pct"/>
          </w:tcPr>
          <w:p w14:paraId="51C8C7A2" w14:textId="77777777" w:rsidR="004075E0" w:rsidRPr="00FC5733" w:rsidRDefault="004075E0"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E9F7F40" w14:textId="77777777" w:rsidR="000C1E7E" w:rsidRPr="00FC5733" w:rsidRDefault="00C04AB2" w:rsidP="009E62D3">
            <w:pPr>
              <w:ind w:left="720" w:hanging="720"/>
              <w:jc w:val="left"/>
              <w:rPr>
                <w:rFonts w:ascii="Consolas" w:hAnsi="Consolas" w:cs="Consolas"/>
                <w:sz w:val="16"/>
                <w:szCs w:val="16"/>
              </w:rPr>
            </w:pPr>
            <w:hyperlink r:id="rId74" w:history="1">
              <w:r w:rsidR="004075E0" w:rsidRPr="00FC5733">
                <w:rPr>
                  <w:rStyle w:val="Hyperlink"/>
                  <w:rFonts w:ascii="Consolas" w:hAnsi="Consolas" w:cs="Consolas"/>
                  <w:color w:val="000000"/>
                  <w:sz w:val="16"/>
                  <w:szCs w:val="16"/>
                  <w:u w:val="none"/>
                </w:rPr>
                <w:t>SignedDoc</w:t>
              </w:r>
            </w:hyperlink>
            <w:r w:rsidR="004075E0" w:rsidRPr="00506C5B">
              <w:rPr>
                <w:rFonts w:ascii="Consolas" w:hAnsi="Consolas" w:cs="Consolas"/>
                <w:sz w:val="16"/>
                <w:szCs w:val="16"/>
              </w:rPr>
              <w:t>.addDataFile(</w:t>
            </w:r>
            <w:hyperlink r:id="rId75" w:history="1">
              <w:r w:rsidR="004075E0" w:rsidRPr="00FC5733">
                <w:rPr>
                  <w:rStyle w:val="Hyperlink"/>
                  <w:rFonts w:ascii="Consolas" w:hAnsi="Consolas" w:cs="Consolas"/>
                  <w:color w:val="000000"/>
                  <w:sz w:val="16"/>
                  <w:szCs w:val="16"/>
                  <w:u w:val="none"/>
                </w:rPr>
                <w:t>File</w:t>
              </w:r>
            </w:hyperlink>
            <w:r w:rsidR="004075E0" w:rsidRPr="00506C5B">
              <w:rPr>
                <w:rFonts w:ascii="Consolas" w:hAnsi="Consolas" w:cs="Consolas"/>
                <w:sz w:val="16"/>
                <w:szCs w:val="16"/>
              </w:rPr>
              <w:t xml:space="preserve"> inputFile, </w:t>
            </w:r>
            <w:hyperlink r:id="rId76"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mime, </w:t>
            </w:r>
            <w:hyperlink r:id="rId77" w:history="1">
              <w:r w:rsidR="004075E0" w:rsidRPr="00FC5733">
                <w:rPr>
                  <w:rStyle w:val="Hyperlink"/>
                  <w:rFonts w:ascii="Consolas" w:hAnsi="Consolas" w:cs="Consolas"/>
                  <w:color w:val="000000"/>
                  <w:sz w:val="16"/>
                  <w:szCs w:val="16"/>
                  <w:u w:val="none"/>
                </w:rPr>
                <w:t>String</w:t>
              </w:r>
            </w:hyperlink>
            <w:r w:rsidR="004075E0" w:rsidRPr="00506C5B">
              <w:rPr>
                <w:rFonts w:ascii="Consolas" w:hAnsi="Consolas" w:cs="Consolas"/>
                <w:sz w:val="16"/>
                <w:szCs w:val="16"/>
              </w:rPr>
              <w:t xml:space="preserve"> contentType);</w:t>
            </w:r>
          </w:p>
        </w:tc>
      </w:tr>
      <w:tr w:rsidR="00DB79BE" w:rsidRPr="00FC5733" w14:paraId="1FF27676" w14:textId="77777777" w:rsidTr="009E62D3">
        <w:tc>
          <w:tcPr>
            <w:tcW w:w="1661" w:type="pct"/>
          </w:tcPr>
          <w:p w14:paraId="4F19AADA" w14:textId="23BB8E92" w:rsidR="00DB79BE" w:rsidRPr="00FC5733" w:rsidRDefault="00DB79BE" w:rsidP="004A6118">
            <w:pPr>
              <w:jc w:val="left"/>
              <w:rPr>
                <w:rFonts w:ascii="Consolas" w:hAnsi="Consolas" w:cs="Consolas"/>
                <w:sz w:val="16"/>
                <w:szCs w:val="16"/>
              </w:rPr>
            </w:pPr>
            <w:r w:rsidRPr="00FC5733">
              <w:rPr>
                <w:rFonts w:ascii="Consolas" w:hAnsi="Consolas" w:cs="Consolas"/>
                <w:sz w:val="16"/>
                <w:szCs w:val="16"/>
              </w:rPr>
              <w:t>-ddoc-add</w:t>
            </w:r>
            <w:r>
              <w:rPr>
                <w:rFonts w:ascii="Consolas" w:hAnsi="Consolas" w:cs="Consolas"/>
                <w:sz w:val="16"/>
                <w:szCs w:val="16"/>
              </w:rPr>
              <w:t>-mem</w:t>
            </w:r>
            <w:r w:rsidRPr="00FC5733">
              <w:rPr>
                <w:rFonts w:ascii="Consolas" w:hAnsi="Consolas" w:cs="Consolas"/>
                <w:sz w:val="16"/>
                <w:szCs w:val="16"/>
              </w:rPr>
              <w:t xml:space="preserve"> &lt;input-file&gt; &lt;mime-type&gt;</w:t>
            </w:r>
          </w:p>
        </w:tc>
        <w:tc>
          <w:tcPr>
            <w:tcW w:w="3339" w:type="pct"/>
          </w:tcPr>
          <w:p w14:paraId="7E2ACE11" w14:textId="1A21163A" w:rsidR="00DB79BE" w:rsidRDefault="00DB79BE" w:rsidP="008C43F7">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025E6EC3"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SignedDoc.readFile(File inFile)</w:t>
            </w:r>
            <w:r>
              <w:rPr>
                <w:rFonts w:ascii="Consolas" w:hAnsi="Consolas" w:cs="Consolas"/>
                <w:sz w:val="16"/>
                <w:szCs w:val="16"/>
              </w:rPr>
              <w:t>;</w:t>
            </w:r>
          </w:p>
          <w:p w14:paraId="5436C80F"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DataFile(String id, String contentType, String fileName, String mimeType, SignedDoc sdoc)</w:t>
            </w:r>
            <w:r>
              <w:rPr>
                <w:rFonts w:ascii="Consolas" w:hAnsi="Consolas" w:cs="Consolas"/>
                <w:sz w:val="16"/>
                <w:szCs w:val="16"/>
              </w:rPr>
              <w:t>;</w:t>
            </w:r>
          </w:p>
          <w:p w14:paraId="245AF135" w14:textId="77777777" w:rsidR="00DB79BE" w:rsidRDefault="00DB79BE" w:rsidP="009E62D3">
            <w:pPr>
              <w:ind w:left="720" w:hanging="720"/>
              <w:jc w:val="left"/>
              <w:rPr>
                <w:rFonts w:ascii="Consolas" w:hAnsi="Consolas" w:cs="Consolas"/>
                <w:sz w:val="16"/>
                <w:szCs w:val="16"/>
              </w:rPr>
            </w:pPr>
            <w:r w:rsidRPr="00DB79BE">
              <w:rPr>
                <w:rFonts w:ascii="Consolas" w:hAnsi="Consolas" w:cs="Consolas"/>
                <w:sz w:val="16"/>
                <w:szCs w:val="16"/>
              </w:rPr>
              <w:t>DataFile.setBody(byte[] data)</w:t>
            </w:r>
            <w:r>
              <w:rPr>
                <w:rFonts w:ascii="Consolas" w:hAnsi="Consolas" w:cs="Consolas"/>
                <w:sz w:val="16"/>
                <w:szCs w:val="16"/>
              </w:rPr>
              <w:t>;</w:t>
            </w:r>
          </w:p>
          <w:p w14:paraId="26BC46BD" w14:textId="26099384" w:rsidR="00186F32" w:rsidRPr="00FC5733" w:rsidRDefault="00186F32" w:rsidP="009E62D3">
            <w:pPr>
              <w:ind w:left="720" w:hanging="720"/>
              <w:jc w:val="left"/>
              <w:rPr>
                <w:rFonts w:ascii="Consolas" w:hAnsi="Consolas" w:cs="Consolas"/>
                <w:sz w:val="16"/>
                <w:szCs w:val="16"/>
              </w:rPr>
            </w:pPr>
            <w:r w:rsidRPr="00186F32">
              <w:rPr>
                <w:rFonts w:ascii="Consolas" w:hAnsi="Consolas" w:cs="Consolas"/>
                <w:sz w:val="16"/>
                <w:szCs w:val="16"/>
              </w:rPr>
              <w:t>SignedDoc.addDataFile(DataFile df)</w:t>
            </w:r>
            <w:r>
              <w:rPr>
                <w:rFonts w:ascii="Consolas" w:hAnsi="Consolas" w:cs="Consolas"/>
                <w:sz w:val="16"/>
                <w:szCs w:val="16"/>
              </w:rPr>
              <w:t>;</w:t>
            </w:r>
          </w:p>
        </w:tc>
      </w:tr>
      <w:tr w:rsidR="00F32A44" w:rsidRPr="00FC5733" w14:paraId="103497C5" w14:textId="77777777" w:rsidTr="009E62D3">
        <w:tc>
          <w:tcPr>
            <w:tcW w:w="1661" w:type="pct"/>
          </w:tcPr>
          <w:p w14:paraId="4F5ABD4F" w14:textId="7BCBF173"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-ddoc-sign &lt;pin-code&gt;</w:t>
            </w:r>
          </w:p>
        </w:tc>
        <w:tc>
          <w:tcPr>
            <w:tcW w:w="3339" w:type="pct"/>
          </w:tcPr>
          <w:p w14:paraId="257C1B82" w14:textId="2CB8EAE2" w:rsidR="00365291" w:rsidRDefault="00365291" w:rsidP="00A3153B">
            <w:pPr>
              <w:rPr>
                <w:rFonts w:ascii="Consolas" w:hAnsi="Consolas" w:cs="Consolas"/>
                <w:sz w:val="16"/>
                <w:szCs w:val="16"/>
              </w:rPr>
            </w:pPr>
            <w:r w:rsidRPr="00365291">
              <w:rPr>
                <w:rFonts w:ascii="Consolas" w:hAnsi="Consolas" w:cs="Consolas"/>
                <w:sz w:val="16"/>
                <w:szCs w:val="16"/>
              </w:rPr>
              <w:t>SignedDoc.validate(boolean bStrong)</w:t>
            </w:r>
            <w:r>
              <w:rPr>
                <w:rFonts w:ascii="Consolas" w:hAnsi="Consolas" w:cs="Consolas"/>
                <w:sz w:val="16"/>
                <w:szCs w:val="16"/>
              </w:rPr>
              <w:t>;</w:t>
            </w:r>
          </w:p>
          <w:p w14:paraId="3364E817" w14:textId="6782F19E" w:rsidR="00365291" w:rsidRDefault="00365291" w:rsidP="00A3153B">
            <w:pPr>
              <w:rPr>
                <w:rFonts w:ascii="Consolas" w:hAnsi="Consolas" w:cs="Consolas"/>
                <w:sz w:val="16"/>
                <w:szCs w:val="16"/>
              </w:rPr>
            </w:pPr>
            <w:r w:rsidRPr="00365291">
              <w:rPr>
                <w:rFonts w:ascii="Consolas" w:hAnsi="Consolas" w:cs="Consolas"/>
                <w:sz w:val="16"/>
                <w:szCs w:val="16"/>
              </w:rPr>
              <w:t>Signe</w:t>
            </w:r>
            <w:r>
              <w:rPr>
                <w:rFonts w:ascii="Consolas" w:hAnsi="Consolas" w:cs="Consolas"/>
                <w:sz w:val="16"/>
                <w:szCs w:val="16"/>
              </w:rPr>
              <w:t>dDoc.validateFormatAndVersion();</w:t>
            </w:r>
          </w:p>
          <w:p w14:paraId="4D17B8D1" w14:textId="370683A2" w:rsidR="00365291" w:rsidRDefault="00365291" w:rsidP="00A3153B">
            <w:pPr>
              <w:rPr>
                <w:rFonts w:ascii="Consolas" w:hAnsi="Consolas" w:cs="Consolas"/>
                <w:sz w:val="16"/>
                <w:szCs w:val="16"/>
              </w:rPr>
            </w:pPr>
            <w:r w:rsidRPr="00365291">
              <w:rPr>
                <w:rFonts w:ascii="Consolas" w:hAnsi="Consolas" w:cs="Consolas"/>
                <w:sz w:val="16"/>
                <w:szCs w:val="16"/>
              </w:rPr>
              <w:t>SignedDoc.countSignatures()</w:t>
            </w:r>
            <w:r>
              <w:rPr>
                <w:rFonts w:ascii="Consolas" w:hAnsi="Consolas" w:cs="Consolas"/>
                <w:sz w:val="16"/>
                <w:szCs w:val="16"/>
              </w:rPr>
              <w:t>;</w:t>
            </w:r>
          </w:p>
          <w:p w14:paraId="13D0B8BE" w14:textId="4F0CA6B9" w:rsidR="00B3491C" w:rsidRDefault="00365291" w:rsidP="009E62D3">
            <w:pPr>
              <w:ind w:left="720" w:hanging="720"/>
              <w:jc w:val="left"/>
              <w:rPr>
                <w:rFonts w:ascii="Consolas" w:hAnsi="Consolas" w:cs="Consolas"/>
                <w:sz w:val="16"/>
                <w:szCs w:val="16"/>
              </w:rPr>
            </w:pPr>
            <w:r>
              <w:rPr>
                <w:rFonts w:ascii="Consolas" w:hAnsi="Consolas" w:cs="Consolas"/>
                <w:sz w:val="16"/>
                <w:szCs w:val="16"/>
              </w:rPr>
              <w:t>SignedDoc.</w:t>
            </w:r>
            <w:r w:rsidR="00B3491C" w:rsidRPr="00B3491C">
              <w:rPr>
                <w:rFonts w:ascii="Consolas" w:hAnsi="Consolas" w:cs="Consolas"/>
                <w:sz w:val="16"/>
                <w:szCs w:val="16"/>
              </w:rPr>
              <w:t>verify(boolean checkDate, boolean demandConfirmation)</w:t>
            </w:r>
            <w:r w:rsidR="00B3491C">
              <w:rPr>
                <w:rFonts w:ascii="Consolas" w:hAnsi="Consolas" w:cs="Consolas"/>
                <w:sz w:val="16"/>
                <w:szCs w:val="16"/>
              </w:rPr>
              <w:t>;</w:t>
            </w:r>
          </w:p>
          <w:p w14:paraId="671D62FA" w14:textId="77777777" w:rsidR="009D11C0" w:rsidRPr="00506C5B"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SignatureProductionPlace(</w:t>
            </w:r>
            <w:hyperlink r:id="rId78"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city, </w:t>
            </w:r>
            <w:hyperlink r:id="rId7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state, </w:t>
            </w:r>
            <w:hyperlink r:id="rId8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country, </w:t>
            </w:r>
            <w:hyperlink r:id="rId8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zip);</w:t>
            </w:r>
          </w:p>
          <w:p w14:paraId="6D6B0482" w14:textId="77777777" w:rsidR="008B7D77" w:rsidRPr="00FC5733" w:rsidRDefault="008B7D77" w:rsidP="009E62D3">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D98DA7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2C0144EC" w14:textId="77777777" w:rsidR="00EB4355" w:rsidRPr="00FC5733" w:rsidRDefault="00D67690" w:rsidP="009E62D3">
            <w:pPr>
              <w:ind w:left="720" w:hanging="720"/>
              <w:jc w:val="left"/>
              <w:rPr>
                <w:rFonts w:ascii="Consolas" w:hAnsi="Consolas" w:cs="Consolas"/>
                <w:sz w:val="16"/>
                <w:szCs w:val="16"/>
              </w:rPr>
            </w:pPr>
            <w:r w:rsidRPr="00FC5733">
              <w:rPr>
                <w:rFonts w:ascii="Consolas" w:hAnsi="Consolas" w:cs="Consolas"/>
                <w:sz w:val="16"/>
                <w:szCs w:val="16"/>
              </w:rPr>
              <w:t>Pkcs12SignatureFactory.</w:t>
            </w:r>
            <w:r w:rsidR="00EB4355" w:rsidRPr="00FC5733">
              <w:rPr>
                <w:rFonts w:ascii="Consolas" w:hAnsi="Consolas" w:cs="Consolas"/>
                <w:sz w:val="16"/>
                <w:szCs w:val="16"/>
              </w:rPr>
              <w:t>load(String storeName, String storeType, String passwd)</w:t>
            </w:r>
            <w:r w:rsidRPr="00FC5733">
              <w:rPr>
                <w:rFonts w:ascii="Consolas" w:hAnsi="Consolas" w:cs="Consolas"/>
                <w:sz w:val="16"/>
                <w:szCs w:val="16"/>
              </w:rPr>
              <w:t>;</w:t>
            </w:r>
          </w:p>
          <w:p w14:paraId="47BDCEBA" w14:textId="77777777" w:rsidR="000C1E7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SignatureFactory</w:t>
            </w:r>
            <w:r w:rsidR="009D11C0" w:rsidRPr="00FC5733">
              <w:rPr>
                <w:rFonts w:ascii="Consolas" w:hAnsi="Consolas" w:cs="Consolas"/>
                <w:sz w:val="16"/>
                <w:szCs w:val="16"/>
              </w:rPr>
              <w:t>.getCertificate(int token</w:t>
            </w:r>
            <w:r w:rsidRPr="00FC5733">
              <w:rPr>
                <w:rFonts w:ascii="Consolas" w:hAnsi="Consolas" w:cs="Consolas"/>
                <w:sz w:val="16"/>
                <w:szCs w:val="16"/>
              </w:rPr>
              <w:t xml:space="preserve">, </w:t>
            </w:r>
            <w:r w:rsidR="009D11C0" w:rsidRPr="00FC5733">
              <w:rPr>
                <w:rFonts w:ascii="Consolas" w:hAnsi="Consolas" w:cs="Consolas"/>
                <w:sz w:val="16"/>
                <w:szCs w:val="16"/>
              </w:rPr>
              <w:t xml:space="preserve">String </w:t>
            </w:r>
            <w:r w:rsidRPr="00FC5733">
              <w:rPr>
                <w:rFonts w:ascii="Consolas" w:hAnsi="Consolas" w:cs="Consolas"/>
                <w:sz w:val="16"/>
                <w:szCs w:val="16"/>
              </w:rPr>
              <w:t>pin);</w:t>
            </w:r>
          </w:p>
          <w:p w14:paraId="57B089DD"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SignedDoc.prepareSignature(</w:t>
            </w:r>
            <w:r w:rsidR="009D11C0" w:rsidRPr="00FC5733">
              <w:rPr>
                <w:rFonts w:ascii="Consolas" w:hAnsi="Consolas" w:cs="Consolas"/>
                <w:sz w:val="16"/>
                <w:szCs w:val="16"/>
              </w:rPr>
              <w:t xml:space="preserve">X509Certificate </w:t>
            </w:r>
            <w:r w:rsidRPr="00FC5733">
              <w:rPr>
                <w:rFonts w:ascii="Consolas" w:hAnsi="Consolas" w:cs="Consolas"/>
                <w:sz w:val="16"/>
                <w:szCs w:val="16"/>
              </w:rPr>
              <w:t xml:space="preserve">cert, </w:t>
            </w:r>
            <w:hyperlink r:id="rId82"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Pr="00FC5733">
              <w:rPr>
                <w:rFonts w:ascii="Consolas" w:hAnsi="Consolas" w:cs="Consolas"/>
                <w:sz w:val="16"/>
                <w:szCs w:val="16"/>
              </w:rPr>
              <w:t xml:space="preserve">roles, </w:t>
            </w:r>
            <w:hyperlink r:id="rId83" w:history="1">
              <w:r w:rsidR="009D11C0" w:rsidRPr="00FC5733">
                <w:rPr>
                  <w:rStyle w:val="Hyperlink"/>
                  <w:rFonts w:ascii="Consolas" w:hAnsi="Consolas" w:cs="Consolas"/>
                  <w:color w:val="000000"/>
                  <w:sz w:val="16"/>
                  <w:szCs w:val="16"/>
                  <w:u w:val="none"/>
                </w:rPr>
                <w:t>SignatureProductionPlace</w:t>
              </w:r>
            </w:hyperlink>
            <w:r w:rsidR="009D11C0" w:rsidRPr="00506C5B">
              <w:rPr>
                <w:rFonts w:ascii="Consolas" w:hAnsi="Consolas" w:cs="Consolas"/>
                <w:sz w:val="16"/>
                <w:szCs w:val="16"/>
              </w:rPr>
              <w:t xml:space="preserve"> </w:t>
            </w:r>
            <w:r w:rsidRPr="00FC5733">
              <w:rPr>
                <w:rFonts w:ascii="Consolas" w:hAnsi="Consolas" w:cs="Consolas"/>
                <w:sz w:val="16"/>
                <w:szCs w:val="16"/>
              </w:rPr>
              <w:t>adr);</w:t>
            </w:r>
          </w:p>
          <w:p w14:paraId="2AA5CA63"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ConfigManager</w:t>
            </w:r>
            <w:r w:rsidR="00512DA2" w:rsidRPr="00FC5733">
              <w:rPr>
                <w:rFonts w:ascii="Consolas" w:hAnsi="Consolas" w:cs="Consolas"/>
                <w:sz w:val="16"/>
                <w:szCs w:val="16"/>
              </w:rPr>
              <w:t>.instance().</w:t>
            </w:r>
            <w:r w:rsidRPr="00FC5733">
              <w:rPr>
                <w:rFonts w:ascii="Consolas" w:hAnsi="Consolas" w:cs="Consolas"/>
                <w:sz w:val="16"/>
                <w:szCs w:val="16"/>
              </w:rPr>
              <w:t>getStringProperty(String key, String def);</w:t>
            </w:r>
          </w:p>
          <w:p w14:paraId="35520F68" w14:textId="77777777" w:rsidR="009D11C0" w:rsidRPr="00FC5733" w:rsidRDefault="00C04AB2" w:rsidP="009E62D3">
            <w:pPr>
              <w:ind w:left="720" w:hanging="720"/>
              <w:jc w:val="left"/>
              <w:rPr>
                <w:rFonts w:ascii="Consolas" w:hAnsi="Consolas" w:cs="Consolas"/>
                <w:sz w:val="16"/>
                <w:szCs w:val="16"/>
              </w:rPr>
            </w:pPr>
            <w:hyperlink r:id="rId84" w:history="1">
              <w:r w:rsidR="009D11C0" w:rsidRPr="00FC5733">
                <w:rPr>
                  <w:rStyle w:val="Hyperlink"/>
                  <w:rFonts w:ascii="Consolas" w:hAnsi="Consolas" w:cs="Consolas"/>
                  <w:color w:val="000000"/>
                  <w:sz w:val="16"/>
                  <w:szCs w:val="16"/>
                  <w:u w:val="none"/>
                </w:rPr>
                <w:t>Signature</w:t>
              </w:r>
            </w:hyperlink>
            <w:r w:rsidR="009D11C0" w:rsidRPr="00506C5B">
              <w:rPr>
                <w:rFonts w:ascii="Consolas" w:hAnsi="Consolas" w:cs="Consolas"/>
                <w:sz w:val="16"/>
                <w:szCs w:val="16"/>
              </w:rPr>
              <w:t>.setProfile(</w:t>
            </w:r>
            <w:hyperlink r:id="rId85" w:history="1">
              <w:r w:rsidR="009D11C0" w:rsidRPr="00FC5733">
                <w:rPr>
                  <w:rStyle w:val="Hyperlink"/>
                  <w:rFonts w:ascii="Consolas" w:hAnsi="Consolas" w:cs="Consolas"/>
                  <w:color w:val="000000"/>
                  <w:sz w:val="16"/>
                  <w:szCs w:val="16"/>
                  <w:u w:val="none"/>
                </w:rPr>
                <w:t>String</w:t>
              </w:r>
            </w:hyperlink>
            <w:r w:rsidR="009D11C0" w:rsidRPr="00506C5B">
              <w:rPr>
                <w:rFonts w:ascii="Consolas" w:hAnsi="Consolas" w:cs="Consolas"/>
                <w:sz w:val="16"/>
                <w:szCs w:val="16"/>
              </w:rPr>
              <w:t xml:space="preserve"> </w:t>
            </w:r>
            <w:r w:rsidR="009A6CB8" w:rsidRPr="00FC5733">
              <w:rPr>
                <w:rFonts w:ascii="Consolas" w:hAnsi="Consolas" w:cs="Consolas"/>
                <w:sz w:val="16"/>
                <w:szCs w:val="16"/>
              </w:rPr>
              <w:t>profile</w:t>
            </w:r>
            <w:r w:rsidR="009D11C0" w:rsidRPr="00FC5733">
              <w:rPr>
                <w:rFonts w:ascii="Consolas" w:hAnsi="Consolas" w:cs="Consolas"/>
                <w:sz w:val="16"/>
                <w:szCs w:val="16"/>
              </w:rPr>
              <w:t>)</w:t>
            </w:r>
            <w:r w:rsidR="009A6CB8" w:rsidRPr="00FC5733">
              <w:rPr>
                <w:rFonts w:ascii="Consolas" w:hAnsi="Consolas" w:cs="Consolas"/>
                <w:sz w:val="16"/>
                <w:szCs w:val="16"/>
              </w:rPr>
              <w:t>;</w:t>
            </w:r>
          </w:p>
          <w:p w14:paraId="2825E1A6" w14:textId="77777777" w:rsidR="008B61FE" w:rsidRPr="00FC5733" w:rsidRDefault="008B61FE" w:rsidP="009E62D3">
            <w:pPr>
              <w:ind w:left="720" w:hanging="720"/>
              <w:jc w:val="left"/>
              <w:rPr>
                <w:rFonts w:ascii="Consolas" w:hAnsi="Consolas" w:cs="Consolas"/>
                <w:sz w:val="16"/>
                <w:szCs w:val="16"/>
              </w:rPr>
            </w:pPr>
            <w:r w:rsidRPr="00FC5733">
              <w:rPr>
                <w:rFonts w:ascii="Consolas" w:hAnsi="Consolas" w:cs="Consolas"/>
                <w:sz w:val="16"/>
                <w:szCs w:val="16"/>
              </w:rPr>
              <w:t>Signature.calculateSignedInfoDigest();</w:t>
            </w:r>
          </w:p>
          <w:p w14:paraId="504E611D" w14:textId="77777777" w:rsidR="009A6CB8" w:rsidRPr="00506C5B" w:rsidRDefault="00C04AB2" w:rsidP="009E62D3">
            <w:pPr>
              <w:ind w:left="720" w:hanging="720"/>
              <w:jc w:val="left"/>
              <w:rPr>
                <w:rFonts w:ascii="Consolas" w:hAnsi="Consolas" w:cs="Consolas"/>
                <w:sz w:val="16"/>
                <w:szCs w:val="16"/>
              </w:rPr>
            </w:pPr>
            <w:hyperlink r:id="rId86"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.calculateSignedInfoXML();</w:t>
            </w:r>
          </w:p>
          <w:p w14:paraId="69F07E22" w14:textId="77777777" w:rsidR="008B61FE" w:rsidRPr="00FC5733" w:rsidRDefault="00C04AB2" w:rsidP="009E62D3">
            <w:pPr>
              <w:ind w:left="720" w:hanging="720"/>
              <w:jc w:val="left"/>
              <w:rPr>
                <w:rFonts w:ascii="Consolas" w:hAnsi="Consolas" w:cs="Consolas"/>
                <w:sz w:val="16"/>
                <w:szCs w:val="16"/>
              </w:rPr>
            </w:pPr>
            <w:hyperlink r:id="rId87" w:history="1">
              <w:r w:rsidR="009A6CB8" w:rsidRPr="00FC5733">
                <w:rPr>
                  <w:rStyle w:val="Hyperlink"/>
                  <w:rFonts w:ascii="Consolas" w:hAnsi="Consolas" w:cs="Consolas"/>
                  <w:color w:val="000000"/>
                  <w:sz w:val="16"/>
                  <w:szCs w:val="16"/>
                  <w:u w:val="none"/>
                </w:rPr>
                <w:t>SignatureFactory</w:t>
              </w:r>
            </w:hyperlink>
            <w:r w:rsidR="009A6CB8" w:rsidRPr="00506C5B">
              <w:rPr>
                <w:rFonts w:ascii="Consolas" w:hAnsi="Consolas" w:cs="Consolas"/>
                <w:sz w:val="16"/>
                <w:szCs w:val="16"/>
              </w:rPr>
              <w:t xml:space="preserve">.sign(byte[] digest, int token, </w:t>
            </w:r>
            <w:hyperlink r:id="rId88" w:history="1">
              <w:r w:rsidR="009A6CB8" w:rsidRPr="00FC5733">
                <w:rPr>
                  <w:rStyle w:val="Hyperlink"/>
                  <w:rFonts w:ascii="Consolas" w:hAnsi="Consolas" w:cs="Consolas"/>
                  <w:color w:val="000000"/>
                  <w:sz w:val="16"/>
                  <w:szCs w:val="16"/>
                  <w:u w:val="none"/>
                </w:rPr>
                <w:t>String</w:t>
              </w:r>
            </w:hyperlink>
            <w:r w:rsidR="009A6CB8" w:rsidRPr="00506C5B">
              <w:rPr>
                <w:rFonts w:ascii="Consolas" w:hAnsi="Consolas" w:cs="Consolas"/>
                <w:sz w:val="16"/>
                <w:szCs w:val="16"/>
              </w:rPr>
              <w:t xml:space="preserve"> pin, </w:t>
            </w:r>
            <w:hyperlink r:id="rId89"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 xml:space="preserve"> sig); </w:t>
            </w:r>
          </w:p>
          <w:p w14:paraId="4A23CE12" w14:textId="77777777" w:rsidR="008B61FE" w:rsidRPr="00FC5733" w:rsidRDefault="00C04AB2" w:rsidP="009E62D3">
            <w:pPr>
              <w:ind w:left="720" w:hanging="720"/>
              <w:jc w:val="left"/>
              <w:rPr>
                <w:rFonts w:ascii="Consolas" w:hAnsi="Consolas" w:cs="Consolas"/>
                <w:sz w:val="16"/>
                <w:szCs w:val="16"/>
              </w:rPr>
            </w:pPr>
            <w:hyperlink r:id="rId90"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.setSignatureValue(byte[] sigval);</w:t>
            </w:r>
          </w:p>
          <w:p w14:paraId="5AA55BB5" w14:textId="77777777" w:rsidR="00671412" w:rsidRPr="00FC5733" w:rsidRDefault="00671412" w:rsidP="009E62D3">
            <w:pPr>
              <w:ind w:left="720" w:hanging="720"/>
              <w:jc w:val="left"/>
              <w:rPr>
                <w:rFonts w:ascii="Consolas" w:hAnsi="Consolas" w:cs="Consolas"/>
                <w:sz w:val="16"/>
                <w:szCs w:val="16"/>
              </w:rPr>
            </w:pPr>
            <w:r w:rsidRPr="00FC5733">
              <w:rPr>
                <w:rFonts w:ascii="Consolas" w:hAnsi="Consolas" w:cs="Consolas"/>
                <w:sz w:val="16"/>
                <w:szCs w:val="16"/>
              </w:rPr>
              <w:t>Signature.setHttpFrom(String s);</w:t>
            </w:r>
          </w:p>
          <w:p w14:paraId="14BC206C" w14:textId="77777777" w:rsidR="009A6CB8" w:rsidRPr="00FC5733" w:rsidRDefault="00C04AB2" w:rsidP="009E62D3">
            <w:pPr>
              <w:ind w:left="720" w:hanging="720"/>
              <w:jc w:val="left"/>
              <w:rPr>
                <w:sz w:val="16"/>
                <w:szCs w:val="16"/>
              </w:rPr>
            </w:pPr>
            <w:hyperlink r:id="rId91" w:history="1">
              <w:r w:rsidR="009A6CB8" w:rsidRPr="00FC5733">
                <w:rPr>
                  <w:rStyle w:val="Hyperlink"/>
                  <w:rFonts w:ascii="Consolas" w:hAnsi="Consolas" w:cs="Consolas"/>
                  <w:color w:val="000000"/>
                  <w:sz w:val="16"/>
                  <w:szCs w:val="16"/>
                  <w:u w:val="none"/>
                </w:rPr>
                <w:t>Signature</w:t>
              </w:r>
            </w:hyperlink>
            <w:r w:rsidR="009A6CB8" w:rsidRPr="00506C5B">
              <w:rPr>
                <w:rFonts w:ascii="Consolas" w:hAnsi="Consolas" w:cs="Consolas"/>
                <w:sz w:val="16"/>
                <w:szCs w:val="16"/>
              </w:rPr>
              <w:t>.getConfirmation();</w:t>
            </w:r>
          </w:p>
        </w:tc>
      </w:tr>
      <w:tr w:rsidR="007356E5" w:rsidRPr="00FC5733" w14:paraId="10180223" w14:textId="77777777" w:rsidTr="009E62D3">
        <w:tc>
          <w:tcPr>
            <w:tcW w:w="1661" w:type="pct"/>
          </w:tcPr>
          <w:p w14:paraId="4CAF0D73" w14:textId="77777777" w:rsidR="001B11C1" w:rsidRPr="00FC5733" w:rsidRDefault="001B11C1" w:rsidP="00C4208F">
            <w:pPr>
              <w:jc w:val="left"/>
              <w:rPr>
                <w:rFonts w:ascii="Consolas" w:hAnsi="Consolas" w:cs="Consolas"/>
                <w:sz w:val="16"/>
                <w:szCs w:val="16"/>
              </w:rPr>
            </w:pPr>
            <w:r w:rsidRPr="00FC5733">
              <w:rPr>
                <w:rFonts w:ascii="Consolas" w:hAnsi="Consolas" w:cs="Consolas"/>
                <w:sz w:val="16"/>
                <w:szCs w:val="16"/>
              </w:rPr>
              <w:lastRenderedPageBreak/>
              <w:t>-ddoc-in &lt;input-file&gt;</w:t>
            </w:r>
          </w:p>
        </w:tc>
        <w:tc>
          <w:tcPr>
            <w:tcW w:w="3339" w:type="pct"/>
          </w:tcPr>
          <w:p w14:paraId="72A3C70C" w14:textId="77777777" w:rsidR="001B11C1" w:rsidRPr="00FC5733" w:rsidRDefault="001B11C1" w:rsidP="00144CE8">
            <w:pPr>
              <w:ind w:left="720" w:hanging="720"/>
              <w:jc w:val="left"/>
              <w:rPr>
                <w:sz w:val="16"/>
                <w:szCs w:val="16"/>
              </w:rPr>
            </w:pPr>
            <w:r w:rsidRPr="00FC5733">
              <w:rPr>
                <w:rFonts w:ascii="Consolas" w:hAnsi="Consolas" w:cs="Consolas"/>
                <w:sz w:val="16"/>
                <w:szCs w:val="16"/>
              </w:rPr>
              <w:t>DigiDocFactory.</w:t>
            </w:r>
            <w:r w:rsidR="00144CE8" w:rsidRPr="00FC5733">
              <w:t xml:space="preserve"> </w:t>
            </w:r>
            <w:r w:rsidR="00144CE8" w:rsidRPr="00FC5733">
              <w:rPr>
                <w:rFonts w:ascii="Consolas" w:hAnsi="Consolas" w:cs="Consolas"/>
                <w:sz w:val="16"/>
                <w:szCs w:val="16"/>
              </w:rPr>
              <w:t>readSignedDocOfType(String fname, boolean isBdoc, ArrayList lerr);</w:t>
            </w:r>
          </w:p>
        </w:tc>
      </w:tr>
      <w:tr w:rsidR="007356E5" w:rsidRPr="00FC5733" w14:paraId="63C3014F" w14:textId="77777777" w:rsidTr="009E62D3">
        <w:tc>
          <w:tcPr>
            <w:tcW w:w="1661" w:type="pct"/>
          </w:tcPr>
          <w:p w14:paraId="0416A60D" w14:textId="77777777" w:rsidR="00514772" w:rsidRPr="00FC5733" w:rsidRDefault="00514772" w:rsidP="00C4208F">
            <w:pPr>
              <w:jc w:val="left"/>
              <w:rPr>
                <w:rFonts w:ascii="Consolas" w:hAnsi="Consolas" w:cs="Consolas"/>
                <w:sz w:val="16"/>
                <w:szCs w:val="16"/>
              </w:rPr>
            </w:pPr>
            <w:r w:rsidRPr="00FC5733">
              <w:rPr>
                <w:rFonts w:ascii="Consolas" w:hAnsi="Consolas" w:cs="Consolas"/>
                <w:sz w:val="16"/>
                <w:szCs w:val="16"/>
              </w:rPr>
              <w:t>-ddoc-in-stream</w:t>
            </w:r>
            <w:r w:rsidR="00144CE8" w:rsidRPr="00FC5733">
              <w:rPr>
                <w:rFonts w:ascii="Consolas" w:hAnsi="Consolas" w:cs="Consolas"/>
                <w:sz w:val="16"/>
                <w:szCs w:val="16"/>
              </w:rPr>
              <w:t xml:space="preserve"> &lt;input-file&gt;</w:t>
            </w:r>
          </w:p>
        </w:tc>
        <w:tc>
          <w:tcPr>
            <w:tcW w:w="3339" w:type="pct"/>
          </w:tcPr>
          <w:p w14:paraId="73ECF013" w14:textId="77777777" w:rsidR="00514772" w:rsidRPr="00506C5B" w:rsidRDefault="00F32A44" w:rsidP="00144CE8">
            <w:pPr>
              <w:ind w:left="720" w:hanging="720"/>
              <w:jc w:val="left"/>
              <w:rPr>
                <w:rFonts w:ascii="Consolas" w:hAnsi="Consolas" w:cs="Consolas"/>
                <w:sz w:val="16"/>
                <w:szCs w:val="16"/>
              </w:rPr>
            </w:pPr>
            <w:r w:rsidRPr="00A3153B">
              <w:rPr>
                <w:rFonts w:ascii="Consolas" w:hAnsi="Consolas" w:cs="Consolas"/>
                <w:sz w:val="16"/>
                <w:szCs w:val="16"/>
              </w:rPr>
              <w:t>SAXDigiDocFactory.</w:t>
            </w:r>
            <w:r w:rsidR="00144CE8" w:rsidRPr="00506C5B">
              <w:t xml:space="preserve"> </w:t>
            </w:r>
            <w:r w:rsidR="00144CE8" w:rsidRPr="00A3153B">
              <w:rPr>
                <w:rFonts w:ascii="Consolas" w:hAnsi="Consolas" w:cs="Consolas"/>
                <w:sz w:val="16"/>
                <w:szCs w:val="16"/>
              </w:rPr>
              <w:t>readSignedDocOfType(String f</w:t>
            </w:r>
            <w:r w:rsidR="001D5863" w:rsidRPr="00A3153B">
              <w:rPr>
                <w:rFonts w:ascii="Consolas" w:hAnsi="Consolas" w:cs="Consolas"/>
                <w:sz w:val="16"/>
                <w:szCs w:val="16"/>
              </w:rPr>
              <w:t xml:space="preserve">name, boolean isBdoc, ArrayList </w:t>
            </w:r>
            <w:r w:rsidR="00144CE8" w:rsidRPr="00A3153B">
              <w:rPr>
                <w:rFonts w:ascii="Consolas" w:hAnsi="Consolas" w:cs="Consolas"/>
                <w:sz w:val="16"/>
                <w:szCs w:val="16"/>
              </w:rPr>
              <w:t>lerr);</w:t>
            </w:r>
          </w:p>
        </w:tc>
      </w:tr>
      <w:tr w:rsidR="00144CE8" w:rsidRPr="00FC5733" w14:paraId="04A055EF" w14:textId="77777777" w:rsidTr="009E62D3">
        <w:tc>
          <w:tcPr>
            <w:tcW w:w="1661" w:type="pct"/>
          </w:tcPr>
          <w:p w14:paraId="4B163001" w14:textId="77777777" w:rsidR="00144CE8" w:rsidRPr="00FC5733" w:rsidRDefault="00144CE8" w:rsidP="00C4208F">
            <w:pPr>
              <w:jc w:val="left"/>
              <w:rPr>
                <w:rFonts w:ascii="Consolas" w:hAnsi="Consolas" w:cs="Consolas"/>
                <w:sz w:val="16"/>
                <w:szCs w:val="16"/>
              </w:rPr>
            </w:pPr>
            <w:r w:rsidRPr="00FC5733">
              <w:rPr>
                <w:rFonts w:ascii="Consolas" w:hAnsi="Consolas" w:cs="Consolas"/>
                <w:sz w:val="16"/>
                <w:szCs w:val="16"/>
              </w:rPr>
              <w:t>-ddoc-in-ostream &lt;input-file&gt;</w:t>
            </w:r>
          </w:p>
        </w:tc>
        <w:tc>
          <w:tcPr>
            <w:tcW w:w="3339" w:type="pct"/>
          </w:tcPr>
          <w:p w14:paraId="2D3C7D51" w14:textId="77777777" w:rsidR="00144CE8" w:rsidRPr="00A3153B" w:rsidRDefault="001D5863" w:rsidP="009E62D3">
            <w:pPr>
              <w:ind w:left="720" w:hanging="720"/>
              <w:jc w:val="left"/>
              <w:rPr>
                <w:rFonts w:ascii="Consolas" w:hAnsi="Consolas" w:cs="Consolas"/>
                <w:sz w:val="16"/>
                <w:szCs w:val="16"/>
              </w:rPr>
            </w:pPr>
            <w:r w:rsidRPr="00A3153B">
              <w:rPr>
                <w:rFonts w:ascii="Consolas" w:hAnsi="Consolas" w:cs="Consolas"/>
                <w:sz w:val="16"/>
                <w:szCs w:val="16"/>
              </w:rPr>
              <w:t>-</w:t>
            </w:r>
          </w:p>
        </w:tc>
      </w:tr>
      <w:tr w:rsidR="00F32A44" w:rsidRPr="00FC5733" w14:paraId="68440EB9" w14:textId="77777777" w:rsidTr="009E62D3">
        <w:tc>
          <w:tcPr>
            <w:tcW w:w="1661" w:type="pct"/>
          </w:tcPr>
          <w:p w14:paraId="160D6C92"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-ddoc-out &lt;output-file&gt;</w:t>
            </w:r>
          </w:p>
        </w:tc>
        <w:tc>
          <w:tcPr>
            <w:tcW w:w="3339" w:type="pct"/>
          </w:tcPr>
          <w:p w14:paraId="1C0AE01A" w14:textId="77777777" w:rsidR="000C1E7E" w:rsidRPr="00FC5733" w:rsidRDefault="008B61FE" w:rsidP="009E62D3">
            <w:pPr>
              <w:ind w:left="720" w:hanging="720"/>
              <w:jc w:val="left"/>
              <w:rPr>
                <w:sz w:val="16"/>
                <w:szCs w:val="16"/>
              </w:rPr>
            </w:pPr>
            <w:r w:rsidRPr="00FC5733">
              <w:rPr>
                <w:rFonts w:ascii="Consolas" w:hAnsi="Consolas" w:cs="Consolas"/>
                <w:sz w:val="16"/>
                <w:szCs w:val="16"/>
              </w:rPr>
              <w:t>SignedDoc.writeToFile(</w:t>
            </w:r>
            <w:r w:rsidR="009D11C0" w:rsidRPr="00FC5733">
              <w:rPr>
                <w:rFonts w:ascii="Consolas" w:hAnsi="Consolas" w:cs="Consolas"/>
                <w:sz w:val="16"/>
                <w:szCs w:val="16"/>
              </w:rPr>
              <w:t>File outputFile</w:t>
            </w:r>
            <w:r w:rsidRPr="00FC5733">
              <w:rPr>
                <w:rFonts w:ascii="Consolas" w:hAnsi="Consolas" w:cs="Consolas"/>
                <w:sz w:val="16"/>
                <w:szCs w:val="16"/>
              </w:rPr>
              <w:t>);</w:t>
            </w:r>
          </w:p>
        </w:tc>
      </w:tr>
      <w:tr w:rsidR="00F32A44" w:rsidRPr="00FC5733" w14:paraId="743CA336" w14:textId="77777777" w:rsidTr="009E62D3">
        <w:tc>
          <w:tcPr>
            <w:tcW w:w="1661" w:type="pct"/>
          </w:tcPr>
          <w:p w14:paraId="15F5C1C6" w14:textId="77777777" w:rsidR="009D11C0" w:rsidRPr="00FC5733" w:rsidRDefault="009D11C0" w:rsidP="004A6118">
            <w:pPr>
              <w:jc w:val="left"/>
              <w:rPr>
                <w:rFonts w:ascii="Consolas" w:hAnsi="Consolas" w:cs="Consolas"/>
                <w:sz w:val="16"/>
                <w:szCs w:val="16"/>
              </w:rPr>
            </w:pPr>
            <w:r w:rsidRPr="00FC5733">
              <w:rPr>
                <w:rFonts w:ascii="Consolas" w:hAnsi="Consolas" w:cs="Consolas"/>
                <w:sz w:val="16"/>
                <w:szCs w:val="16"/>
              </w:rPr>
              <w:t>-ddoc-out-stream</w:t>
            </w:r>
            <w:r w:rsidR="004F5E1A" w:rsidRPr="00FC5733">
              <w:rPr>
                <w:rFonts w:ascii="Consolas" w:hAnsi="Consolas" w:cs="Consolas"/>
                <w:sz w:val="16"/>
                <w:szCs w:val="16"/>
              </w:rPr>
              <w:t xml:space="preserve"> &lt;output-file&gt;</w:t>
            </w:r>
          </w:p>
        </w:tc>
        <w:tc>
          <w:tcPr>
            <w:tcW w:w="3339" w:type="pct"/>
          </w:tcPr>
          <w:p w14:paraId="1017985B" w14:textId="77777777" w:rsidR="009D11C0" w:rsidRPr="00FC5733" w:rsidRDefault="009D11C0" w:rsidP="009E62D3">
            <w:pPr>
              <w:ind w:left="720" w:hanging="720"/>
              <w:jc w:val="left"/>
              <w:rPr>
                <w:rFonts w:ascii="Consolas" w:hAnsi="Consolas" w:cs="Consolas"/>
                <w:sz w:val="16"/>
                <w:szCs w:val="16"/>
              </w:rPr>
            </w:pPr>
            <w:r w:rsidRPr="00FC5733">
              <w:rPr>
                <w:rFonts w:ascii="Consolas" w:hAnsi="Consolas" w:cs="Consolas"/>
                <w:sz w:val="16"/>
                <w:szCs w:val="16"/>
              </w:rPr>
              <w:t>SignedDoc.writeToStream(OutputStream os);</w:t>
            </w:r>
          </w:p>
        </w:tc>
      </w:tr>
      <w:tr w:rsidR="004F5E1A" w:rsidRPr="00FC5733" w14:paraId="5FEE43FB" w14:textId="77777777" w:rsidTr="009E62D3">
        <w:tc>
          <w:tcPr>
            <w:tcW w:w="1661" w:type="pct"/>
          </w:tcPr>
          <w:p w14:paraId="554E4BBF" w14:textId="77777777" w:rsidR="004F5E1A" w:rsidRPr="00FC5733" w:rsidRDefault="004F5E1A" w:rsidP="004A6118">
            <w:pPr>
              <w:jc w:val="left"/>
              <w:rPr>
                <w:rFonts w:ascii="Consolas" w:hAnsi="Consolas" w:cs="Consolas"/>
                <w:sz w:val="16"/>
                <w:szCs w:val="16"/>
              </w:rPr>
            </w:pPr>
            <w:r w:rsidRPr="00FC5733">
              <w:rPr>
                <w:rFonts w:ascii="Consolas" w:hAnsi="Consolas" w:cs="Consolas"/>
                <w:sz w:val="16"/>
                <w:szCs w:val="16"/>
              </w:rPr>
              <w:t>-ddoc-out-ostream &lt;output-file&gt;</w:t>
            </w:r>
          </w:p>
        </w:tc>
        <w:tc>
          <w:tcPr>
            <w:tcW w:w="3339" w:type="pct"/>
          </w:tcPr>
          <w:p w14:paraId="37BCC56A" w14:textId="77777777" w:rsidR="004F5E1A" w:rsidRPr="00FC5733" w:rsidRDefault="004F5E1A"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F32A44" w:rsidRPr="00FC5733" w14:paraId="6C42838A" w14:textId="77777777" w:rsidTr="009E62D3">
        <w:tc>
          <w:tcPr>
            <w:tcW w:w="1661" w:type="pct"/>
          </w:tcPr>
          <w:p w14:paraId="09338D53" w14:textId="77777777" w:rsidR="000C1E7E" w:rsidRPr="00A3153B" w:rsidRDefault="000C1E7E" w:rsidP="004A6118">
            <w:pPr>
              <w:jc w:val="left"/>
              <w:rPr>
                <w:rFonts w:ascii="Consolas" w:hAnsi="Consolas" w:cs="Consolas"/>
                <w:sz w:val="16"/>
                <w:szCs w:val="16"/>
                <w:highlight w:val="yellow"/>
              </w:rPr>
            </w:pPr>
            <w:r w:rsidRPr="009F53BC">
              <w:rPr>
                <w:rFonts w:ascii="Consolas" w:hAnsi="Consolas" w:cs="Consolas"/>
                <w:sz w:val="16"/>
                <w:szCs w:val="16"/>
              </w:rPr>
              <w:t>-ddoc-validate</w:t>
            </w:r>
          </w:p>
        </w:tc>
        <w:tc>
          <w:tcPr>
            <w:tcW w:w="3339" w:type="pct"/>
          </w:tcPr>
          <w:p w14:paraId="6004A3B8" w14:textId="198E7C57" w:rsidR="00D5182B" w:rsidRDefault="008C2861" w:rsidP="00A3153B">
            <w:pPr>
              <w:ind w:left="720" w:hanging="720"/>
              <w:jc w:val="left"/>
              <w:rPr>
                <w:rFonts w:ascii="Consolas" w:hAnsi="Consolas" w:cs="Consolas"/>
                <w:sz w:val="16"/>
                <w:szCs w:val="16"/>
              </w:rPr>
            </w:pPr>
            <w:r w:rsidRPr="00506C5B">
              <w:rPr>
                <w:rFonts w:ascii="Consolas" w:hAnsi="Consolas" w:cs="Consolas"/>
                <w:sz w:val="16"/>
                <w:szCs w:val="16"/>
              </w:rPr>
              <w:t>SignedDoc.</w:t>
            </w:r>
            <w:r w:rsidR="00D5182B" w:rsidRPr="00D5182B">
              <w:rPr>
                <w:rFonts w:ascii="Consolas" w:hAnsi="Consolas" w:cs="Consolas"/>
                <w:sz w:val="16"/>
                <w:szCs w:val="16"/>
              </w:rPr>
              <w:t>verify(boolean checkDate, boolean demandConfirmation)</w:t>
            </w:r>
            <w:r w:rsidR="00B3491C">
              <w:rPr>
                <w:rFonts w:ascii="Consolas" w:hAnsi="Consolas" w:cs="Consolas"/>
                <w:sz w:val="16"/>
                <w:szCs w:val="16"/>
              </w:rPr>
              <w:t>;</w:t>
            </w:r>
          </w:p>
          <w:p w14:paraId="0A44C257" w14:textId="5E5589B6" w:rsidR="00B3491C" w:rsidRPr="00A3153B" w:rsidRDefault="00C04AB2" w:rsidP="00A3153B">
            <w:pPr>
              <w:ind w:left="720" w:hanging="720"/>
              <w:jc w:val="left"/>
              <w:rPr>
                <w:rFonts w:ascii="Consolas" w:hAnsi="Consolas" w:cs="Consolas"/>
                <w:sz w:val="14"/>
                <w:szCs w:val="16"/>
              </w:rPr>
            </w:pPr>
            <w:hyperlink r:id="rId92" w:history="1">
              <w:r w:rsidR="00B3491C" w:rsidRPr="00A3153B">
                <w:rPr>
                  <w:rFonts w:ascii="Consolas" w:hAnsi="Consolas" w:cs="Consolas"/>
                  <w:color w:val="000000"/>
                  <w:sz w:val="16"/>
                  <w:szCs w:val="18"/>
                </w:rPr>
                <w:t>SignedDoc</w:t>
              </w:r>
            </w:hyperlink>
            <w:r w:rsidR="00B3491C" w:rsidRPr="00A3153B">
              <w:rPr>
                <w:rFonts w:ascii="Consolas" w:hAnsi="Consolas" w:cs="Consolas"/>
                <w:sz w:val="16"/>
                <w:szCs w:val="18"/>
              </w:rPr>
              <w:t>.hasFatalErrs(</w:t>
            </w:r>
            <w:hyperlink r:id="rId93" w:history="1">
              <w:r w:rsidR="00B3491C" w:rsidRPr="00A3153B">
                <w:rPr>
                  <w:rFonts w:ascii="Consolas" w:hAnsi="Consolas" w:cs="Consolas"/>
                  <w:color w:val="000000"/>
                  <w:sz w:val="16"/>
                  <w:szCs w:val="18"/>
                </w:rPr>
                <w:t>ArrayList</w:t>
              </w:r>
            </w:hyperlink>
            <w:r w:rsidR="00B3491C" w:rsidRPr="00A3153B">
              <w:rPr>
                <w:rFonts w:ascii="Consolas" w:hAnsi="Consolas" w:cs="Consolas"/>
                <w:sz w:val="16"/>
                <w:szCs w:val="18"/>
              </w:rPr>
              <w:t xml:space="preserve"> lerrs);</w:t>
            </w:r>
          </w:p>
          <w:p w14:paraId="27A719B5" w14:textId="77777777" w:rsidR="00081B69" w:rsidRDefault="00C04AB2" w:rsidP="009E62D3">
            <w:pPr>
              <w:ind w:left="720" w:hanging="720"/>
              <w:jc w:val="left"/>
              <w:rPr>
                <w:rFonts w:ascii="Consolas" w:hAnsi="Consolas" w:cs="Consolas"/>
                <w:sz w:val="16"/>
                <w:szCs w:val="16"/>
              </w:rPr>
            </w:pPr>
            <w:hyperlink r:id="rId94" w:history="1">
              <w:r w:rsidR="00081B69" w:rsidRPr="00FC5733">
                <w:rPr>
                  <w:rStyle w:val="Hyperlink"/>
                  <w:rFonts w:ascii="Consolas" w:hAnsi="Consolas" w:cs="Consolas"/>
                  <w:color w:val="000000"/>
                  <w:sz w:val="16"/>
                  <w:szCs w:val="16"/>
                  <w:u w:val="none"/>
                </w:rPr>
                <w:t>SignedDoc</w:t>
              </w:r>
            </w:hyperlink>
            <w:r w:rsidR="00081B69" w:rsidRPr="00506C5B">
              <w:rPr>
                <w:rFonts w:ascii="Consolas" w:hAnsi="Consolas" w:cs="Consolas"/>
                <w:sz w:val="16"/>
                <w:szCs w:val="16"/>
              </w:rPr>
              <w:t>.countSignatures();</w:t>
            </w:r>
          </w:p>
          <w:p w14:paraId="7B725F46" w14:textId="446C67C7" w:rsidR="00B3491C" w:rsidRDefault="00B3491C" w:rsidP="009E62D3">
            <w:pPr>
              <w:ind w:left="720" w:hanging="720"/>
              <w:jc w:val="left"/>
              <w:rPr>
                <w:rFonts w:ascii="Consolas" w:hAnsi="Consolas" w:cs="Consolas"/>
                <w:sz w:val="16"/>
                <w:szCs w:val="16"/>
              </w:rPr>
            </w:pPr>
            <w:r w:rsidRPr="00B3491C">
              <w:rPr>
                <w:rFonts w:ascii="Consolas" w:hAnsi="Consolas" w:cs="Consolas"/>
                <w:sz w:val="16"/>
                <w:szCs w:val="16"/>
              </w:rPr>
              <w:t>SignedDoc.countDataFiles()</w:t>
            </w:r>
            <w:r>
              <w:rPr>
                <w:rFonts w:ascii="Consolas" w:hAnsi="Consolas" w:cs="Consolas"/>
                <w:sz w:val="16"/>
                <w:szCs w:val="16"/>
              </w:rPr>
              <w:t>;</w:t>
            </w:r>
          </w:p>
          <w:p w14:paraId="05495127" w14:textId="6CB49DCF" w:rsidR="00B3491C" w:rsidRPr="00506C5B" w:rsidRDefault="00B3491C" w:rsidP="009E62D3">
            <w:pPr>
              <w:ind w:left="720" w:hanging="720"/>
              <w:jc w:val="left"/>
              <w:rPr>
                <w:rFonts w:ascii="Consolas" w:hAnsi="Consolas" w:cs="Consolas"/>
                <w:sz w:val="16"/>
                <w:szCs w:val="16"/>
              </w:rPr>
            </w:pPr>
            <w:r w:rsidRPr="00B3491C">
              <w:rPr>
                <w:rFonts w:ascii="Consolas" w:hAnsi="Consolas" w:cs="Consolas"/>
                <w:sz w:val="16"/>
                <w:szCs w:val="16"/>
              </w:rPr>
              <w:t>DataFile.validate(boolean bStrong)</w:t>
            </w:r>
            <w:r>
              <w:rPr>
                <w:rFonts w:ascii="Consolas" w:hAnsi="Consolas" w:cs="Consolas"/>
                <w:sz w:val="16"/>
                <w:szCs w:val="16"/>
              </w:rPr>
              <w:t>;</w:t>
            </w:r>
          </w:p>
          <w:p w14:paraId="7B2AC4A6" w14:textId="25197705" w:rsidR="000B7C52" w:rsidRDefault="000B7C52" w:rsidP="009E62D3">
            <w:pPr>
              <w:ind w:left="720" w:hanging="720"/>
              <w:jc w:val="left"/>
              <w:rPr>
                <w:rFonts w:ascii="Consolas" w:hAnsi="Consolas" w:cs="Consolas"/>
                <w:sz w:val="16"/>
                <w:szCs w:val="16"/>
              </w:rPr>
            </w:pPr>
            <w:r w:rsidRPr="000B7C52">
              <w:rPr>
                <w:rFonts w:ascii="Consolas" w:hAnsi="Consolas" w:cs="Consolas"/>
                <w:sz w:val="16"/>
                <w:szCs w:val="16"/>
              </w:rPr>
              <w:t>Signature.verify(SignedDoc sdoc, ArrayList lerrs)</w:t>
            </w:r>
            <w:r>
              <w:rPr>
                <w:rFonts w:ascii="Consolas" w:hAnsi="Consolas" w:cs="Consolas"/>
                <w:sz w:val="16"/>
                <w:szCs w:val="16"/>
              </w:rPr>
              <w:t>;</w:t>
            </w:r>
            <w:r w:rsidRPr="000B7C52" w:rsidDel="000B7C52">
              <w:rPr>
                <w:rFonts w:ascii="Consolas" w:hAnsi="Consolas" w:cs="Consolas"/>
                <w:sz w:val="16"/>
                <w:szCs w:val="16"/>
              </w:rPr>
              <w:t xml:space="preserve"> </w:t>
            </w:r>
          </w:p>
          <w:p w14:paraId="0D86178F" w14:textId="77777777" w:rsidR="00081B69" w:rsidRPr="00FC5733" w:rsidRDefault="008B77ED" w:rsidP="009E62D3">
            <w:pPr>
              <w:ind w:left="720" w:hanging="720"/>
              <w:jc w:val="left"/>
              <w:rPr>
                <w:rFonts w:ascii="Consolas" w:hAnsi="Consolas" w:cs="Consolas"/>
                <w:sz w:val="16"/>
                <w:szCs w:val="16"/>
              </w:rPr>
            </w:pPr>
            <w:r w:rsidRPr="00FC5733">
              <w:rPr>
                <w:rFonts w:ascii="Consolas" w:hAnsi="Consolas" w:cs="Consolas"/>
                <w:sz w:val="16"/>
                <w:szCs w:val="16"/>
              </w:rPr>
              <w:t>Get</w:t>
            </w:r>
            <w:r w:rsidR="0023765E" w:rsidRPr="00FC5733">
              <w:rPr>
                <w:rFonts w:ascii="Consolas" w:hAnsi="Consolas" w:cs="Consolas"/>
                <w:sz w:val="16"/>
                <w:szCs w:val="16"/>
              </w:rPr>
              <w:t xml:space="preserve"> methods of SignedDoc, Signature, KeyInfo classes</w:t>
            </w:r>
            <w:r w:rsidR="009A007C" w:rsidRPr="00FC5733">
              <w:rPr>
                <w:rFonts w:ascii="Consolas" w:hAnsi="Consolas" w:cs="Consolas"/>
                <w:sz w:val="16"/>
                <w:szCs w:val="16"/>
              </w:rPr>
              <w:t>.</w:t>
            </w:r>
          </w:p>
        </w:tc>
      </w:tr>
      <w:tr w:rsidR="00F32A44" w:rsidRPr="00FC5733" w14:paraId="775EE4EE" w14:textId="77777777" w:rsidTr="009E62D3">
        <w:tc>
          <w:tcPr>
            <w:tcW w:w="1661" w:type="pct"/>
          </w:tcPr>
          <w:p w14:paraId="4EBD46FC" w14:textId="77777777" w:rsidR="000C1E7E" w:rsidRPr="00FC5733" w:rsidRDefault="000C1E7E" w:rsidP="004A6118">
            <w:pPr>
              <w:jc w:val="left"/>
              <w:rPr>
                <w:rFonts w:ascii="Consolas" w:hAnsi="Consolas" w:cs="Consolas"/>
                <w:sz w:val="16"/>
                <w:szCs w:val="16"/>
              </w:rPr>
            </w:pPr>
            <w:r w:rsidRPr="00FC5733">
              <w:rPr>
                <w:rFonts w:ascii="Consolas" w:hAnsi="Consolas" w:cs="Consolas"/>
                <w:sz w:val="16"/>
                <w:szCs w:val="16"/>
              </w:rPr>
              <w:t>-ddoc-extract &lt;data-file-id&gt; &lt;output-file&gt;</w:t>
            </w:r>
          </w:p>
        </w:tc>
        <w:tc>
          <w:tcPr>
            <w:tcW w:w="3339" w:type="pct"/>
          </w:tcPr>
          <w:p w14:paraId="4E590325" w14:textId="77777777" w:rsidR="009A007C" w:rsidRPr="00506C5B" w:rsidRDefault="00C04AB2" w:rsidP="009E62D3">
            <w:pPr>
              <w:ind w:left="720" w:hanging="720"/>
              <w:jc w:val="left"/>
              <w:rPr>
                <w:rFonts w:ascii="Consolas" w:hAnsi="Consolas" w:cs="Consolas"/>
                <w:sz w:val="16"/>
                <w:szCs w:val="16"/>
              </w:rPr>
            </w:pPr>
            <w:hyperlink r:id="rId95"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.countDataFiles();</w:t>
            </w:r>
          </w:p>
          <w:p w14:paraId="47DA74DD" w14:textId="77777777" w:rsidR="009A007C" w:rsidRPr="00FC5733" w:rsidRDefault="00C04AB2" w:rsidP="009E62D3">
            <w:pPr>
              <w:ind w:left="720" w:hanging="720"/>
              <w:jc w:val="left"/>
              <w:rPr>
                <w:rFonts w:ascii="Consolas" w:hAnsi="Consolas" w:cs="Consolas"/>
                <w:sz w:val="16"/>
                <w:szCs w:val="16"/>
              </w:rPr>
            </w:pPr>
            <w:hyperlink r:id="rId96" w:history="1">
              <w:r w:rsidR="009A007C" w:rsidRPr="00FC5733">
                <w:rPr>
                  <w:rStyle w:val="Hyperlink"/>
                  <w:rFonts w:ascii="Consolas" w:hAnsi="Consolas" w:cs="Consolas"/>
                  <w:color w:val="000000"/>
                  <w:sz w:val="16"/>
                  <w:szCs w:val="16"/>
                  <w:u w:val="none"/>
                </w:rPr>
                <w:t>SignedDoc</w:t>
              </w:r>
            </w:hyperlink>
            <w:r w:rsidR="009A007C" w:rsidRPr="00506C5B">
              <w:rPr>
                <w:rFonts w:ascii="Consolas" w:hAnsi="Consolas" w:cs="Consolas"/>
                <w:sz w:val="16"/>
                <w:szCs w:val="16"/>
              </w:rPr>
              <w:t>.get</w:t>
            </w:r>
            <w:r w:rsidR="009A007C" w:rsidRPr="00FC5733">
              <w:rPr>
                <w:rFonts w:ascii="Consolas" w:hAnsi="Consolas" w:cs="Consolas"/>
                <w:sz w:val="16"/>
                <w:szCs w:val="16"/>
              </w:rPr>
              <w:t>DataFile(int idx);</w:t>
            </w:r>
          </w:p>
          <w:p w14:paraId="22C214A2" w14:textId="77777777" w:rsidR="009A007C" w:rsidRPr="00FC5733" w:rsidRDefault="009A007C" w:rsidP="009E62D3">
            <w:pPr>
              <w:ind w:left="720" w:hanging="720"/>
              <w:jc w:val="left"/>
              <w:rPr>
                <w:rFonts w:ascii="Consolas" w:hAnsi="Consolas" w:cs="Consolas"/>
                <w:sz w:val="16"/>
                <w:szCs w:val="16"/>
              </w:rPr>
            </w:pPr>
            <w:r w:rsidRPr="00FC5733">
              <w:rPr>
                <w:rFonts w:ascii="Consolas" w:hAnsi="Consolas" w:cs="Consolas"/>
                <w:sz w:val="16"/>
                <w:szCs w:val="16"/>
              </w:rPr>
              <w:t>DataFile.getId();</w:t>
            </w:r>
          </w:p>
          <w:p w14:paraId="0A9E563C" w14:textId="77777777" w:rsidR="000C1E7E" w:rsidRPr="00FC5733" w:rsidRDefault="00C04AB2" w:rsidP="009E62D3">
            <w:pPr>
              <w:ind w:left="720" w:hanging="720"/>
              <w:jc w:val="left"/>
              <w:rPr>
                <w:rFonts w:ascii="Consolas" w:hAnsi="Consolas" w:cs="Consolas"/>
                <w:sz w:val="16"/>
                <w:szCs w:val="16"/>
              </w:rPr>
            </w:pPr>
            <w:hyperlink r:id="rId97" w:history="1">
              <w:r w:rsidR="009A007C" w:rsidRPr="00FC5733">
                <w:rPr>
                  <w:rStyle w:val="Hyperlink"/>
                  <w:rFonts w:ascii="Consolas" w:hAnsi="Consolas" w:cs="Consolas"/>
                  <w:color w:val="000000"/>
                  <w:sz w:val="16"/>
                  <w:szCs w:val="16"/>
                  <w:u w:val="none"/>
                </w:rPr>
                <w:t>DataFile</w:t>
              </w:r>
            </w:hyperlink>
            <w:r w:rsidR="009A007C" w:rsidRPr="00506C5B">
              <w:rPr>
                <w:rFonts w:ascii="Consolas" w:hAnsi="Consolas" w:cs="Consolas"/>
                <w:sz w:val="16"/>
                <w:szCs w:val="16"/>
              </w:rPr>
              <w:t>.getBodyAsStream();</w:t>
            </w:r>
          </w:p>
        </w:tc>
      </w:tr>
      <w:tr w:rsidR="00F32A44" w:rsidRPr="00FC5733" w14:paraId="5026B7ED" w14:textId="77777777" w:rsidTr="009E62D3">
        <w:tc>
          <w:tcPr>
            <w:tcW w:w="1661" w:type="pct"/>
          </w:tcPr>
          <w:p w14:paraId="0E8173F4" w14:textId="77777777" w:rsidR="008879D9" w:rsidRPr="00FC5733" w:rsidRDefault="008879D9" w:rsidP="004A6118">
            <w:pPr>
              <w:jc w:val="left"/>
              <w:rPr>
                <w:rFonts w:ascii="Consolas" w:hAnsi="Consolas" w:cs="Consolas"/>
                <w:sz w:val="16"/>
                <w:szCs w:val="16"/>
              </w:rPr>
            </w:pPr>
            <w:r w:rsidRPr="00FC5733">
              <w:rPr>
                <w:rFonts w:ascii="Consolas" w:hAnsi="Consolas" w:cs="Consolas"/>
                <w:sz w:val="16"/>
                <w:szCs w:val="16"/>
              </w:rPr>
              <w:t>-check-cert</w:t>
            </w:r>
          </w:p>
        </w:tc>
        <w:tc>
          <w:tcPr>
            <w:tcW w:w="3339" w:type="pct"/>
          </w:tcPr>
          <w:p w14:paraId="174A03ED" w14:textId="77777777" w:rsidR="00BF18D7"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w:t>
            </w:r>
            <w:r w:rsidR="00174158" w:rsidRPr="00FC5733">
              <w:rPr>
                <w:rFonts w:ascii="Consolas" w:hAnsi="Consolas" w:cs="Consolas"/>
                <w:bCs/>
                <w:sz w:val="16"/>
                <w:szCs w:val="16"/>
              </w:rPr>
              <w:t>File certFile);</w:t>
            </w:r>
          </w:p>
          <w:p w14:paraId="0D855BFD" w14:textId="77777777" w:rsidR="008879D9" w:rsidRPr="00FC5733" w:rsidRDefault="00BF18D7" w:rsidP="009E62D3">
            <w:pPr>
              <w:ind w:left="720" w:hanging="720"/>
              <w:jc w:val="left"/>
              <w:rPr>
                <w:rFonts w:ascii="Consolas" w:hAnsi="Consolas" w:cs="Consolas"/>
                <w:sz w:val="16"/>
                <w:szCs w:val="16"/>
              </w:rPr>
            </w:pPr>
            <w:r w:rsidRPr="00FC5733">
              <w:rPr>
                <w:rFonts w:ascii="Consolas" w:hAnsi="Consolas" w:cs="Consolas"/>
                <w:sz w:val="16"/>
                <w:szCs w:val="16"/>
              </w:rPr>
              <w:t>N</w:t>
            </w:r>
            <w:r w:rsidR="000A38D0" w:rsidRPr="00FC5733">
              <w:rPr>
                <w:rFonts w:ascii="Consolas" w:hAnsi="Consolas" w:cs="Consolas"/>
                <w:sz w:val="16"/>
                <w:szCs w:val="16"/>
              </w:rPr>
              <w:t>ot</w:t>
            </w:r>
            <w:r w:rsidRPr="00FC5733">
              <w:rPr>
                <w:rFonts w:ascii="Consolas" w:hAnsi="Consolas" w:cs="Consolas"/>
                <w:sz w:val="16"/>
                <w:szCs w:val="16"/>
              </w:rPr>
              <w:t>ary</w:t>
            </w:r>
            <w:r w:rsidR="000A38D0" w:rsidRPr="00FC5733">
              <w:rPr>
                <w:rFonts w:ascii="Consolas" w:hAnsi="Consolas" w:cs="Consolas"/>
                <w:sz w:val="16"/>
                <w:szCs w:val="16"/>
              </w:rPr>
              <w:t>Fac</w:t>
            </w:r>
            <w:r w:rsidRPr="00FC5733">
              <w:rPr>
                <w:rFonts w:ascii="Consolas" w:hAnsi="Consolas" w:cs="Consolas"/>
                <w:sz w:val="16"/>
                <w:szCs w:val="16"/>
              </w:rPr>
              <w:t>tory</w:t>
            </w:r>
            <w:r w:rsidR="000A38D0" w:rsidRPr="00FC5733">
              <w:rPr>
                <w:rFonts w:ascii="Consolas" w:hAnsi="Consolas" w:cs="Consolas"/>
                <w:sz w:val="16"/>
                <w:szCs w:val="16"/>
              </w:rPr>
              <w:t>.checkCertificate(</w:t>
            </w:r>
            <w:hyperlink r:id="rId98" w:history="1">
              <w:r w:rsidR="00514772" w:rsidRPr="00FC5733">
                <w:rPr>
                  <w:rStyle w:val="Hyperlink"/>
                  <w:rFonts w:ascii="Consolas" w:hAnsi="Consolas" w:cs="Consolas"/>
                  <w:color w:val="000000"/>
                  <w:sz w:val="16"/>
                  <w:szCs w:val="16"/>
                  <w:u w:val="none"/>
                </w:rPr>
                <w:t>X509Certificate</w:t>
              </w:r>
            </w:hyperlink>
            <w:r w:rsidR="00514772" w:rsidRPr="00506C5B">
              <w:rPr>
                <w:rFonts w:ascii="Consolas" w:hAnsi="Consolas" w:cs="Consolas"/>
                <w:sz w:val="16"/>
                <w:szCs w:val="16"/>
              </w:rPr>
              <w:t xml:space="preserve"> </w:t>
            </w:r>
            <w:r w:rsidR="000A38D0" w:rsidRPr="00FC5733">
              <w:rPr>
                <w:rFonts w:ascii="Consolas" w:hAnsi="Consolas" w:cs="Consolas"/>
                <w:sz w:val="16"/>
                <w:szCs w:val="16"/>
              </w:rPr>
              <w:t>cert);</w:t>
            </w:r>
          </w:p>
        </w:tc>
      </w:tr>
      <w:tr w:rsidR="00F32A44" w:rsidRPr="00FC5733" w14:paraId="21E74F38" w14:textId="77777777" w:rsidTr="009E62D3">
        <w:tc>
          <w:tcPr>
            <w:tcW w:w="1661" w:type="pct"/>
          </w:tcPr>
          <w:p w14:paraId="786ACFB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-cdoc-in &lt;input-file&gt;</w:t>
            </w:r>
          </w:p>
        </w:tc>
        <w:tc>
          <w:tcPr>
            <w:tcW w:w="3339" w:type="pct"/>
          </w:tcPr>
          <w:p w14:paraId="34AFB0C4" w14:textId="77777777" w:rsidR="00A5419F" w:rsidRPr="00FC5733" w:rsidRDefault="00A5419F" w:rsidP="00624E4E">
            <w:pPr>
              <w:jc w:val="left"/>
              <w:rPr>
                <w:rFonts w:ascii="Consolas" w:hAnsi="Consolas" w:cs="Consolas"/>
                <w:sz w:val="16"/>
                <w:szCs w:val="16"/>
              </w:rPr>
            </w:pPr>
            <w:r w:rsidRPr="00FC5733">
              <w:rPr>
                <w:rFonts w:ascii="Consolas" w:hAnsi="Consolas" w:cs="Consolas"/>
                <w:sz w:val="16"/>
                <w:szCs w:val="16"/>
              </w:rPr>
              <w:t>ConfigManager.instance().getEncryptedDataParser();</w:t>
            </w:r>
          </w:p>
          <w:p w14:paraId="531D30D5" w14:textId="77777777" w:rsidR="008B3E38" w:rsidRPr="00FC5733" w:rsidRDefault="00BF18D7" w:rsidP="00624E4E">
            <w:pPr>
              <w:jc w:val="left"/>
              <w:rPr>
                <w:rFonts w:ascii="Consolas" w:hAnsi="Consolas" w:cs="Consolas"/>
                <w:sz w:val="16"/>
                <w:szCs w:val="16"/>
              </w:rPr>
            </w:pPr>
            <w:r w:rsidRPr="00FC5733">
              <w:rPr>
                <w:rFonts w:ascii="Consolas" w:hAnsi="Consolas" w:cs="Consolas"/>
                <w:sz w:val="16"/>
                <w:szCs w:val="16"/>
              </w:rPr>
              <w:t>EncryptedDataParser.readEncryptedData(</w:t>
            </w:r>
            <w:r w:rsidR="000214A6" w:rsidRPr="00FC5733">
              <w:rPr>
                <w:rFonts w:ascii="Consolas" w:hAnsi="Consolas" w:cs="Consolas"/>
                <w:sz w:val="16"/>
                <w:szCs w:val="16"/>
              </w:rPr>
              <w:t>String fileName</w:t>
            </w:r>
            <w:r w:rsidRPr="00FC5733">
              <w:rPr>
                <w:rFonts w:ascii="Consolas" w:hAnsi="Consolas" w:cs="Consolas"/>
                <w:sz w:val="16"/>
                <w:szCs w:val="16"/>
              </w:rPr>
              <w:t>);</w:t>
            </w:r>
          </w:p>
        </w:tc>
      </w:tr>
      <w:tr w:rsidR="00F32A44" w:rsidRPr="00FC5733" w14:paraId="16DDBC0F" w14:textId="77777777" w:rsidTr="009E62D3">
        <w:tc>
          <w:tcPr>
            <w:tcW w:w="1661" w:type="pct"/>
          </w:tcPr>
          <w:p w14:paraId="41D6EA24"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-cdoc-list</w:t>
            </w:r>
          </w:p>
        </w:tc>
        <w:tc>
          <w:tcPr>
            <w:tcW w:w="3339" w:type="pct"/>
          </w:tcPr>
          <w:p w14:paraId="6CE135E6" w14:textId="77777777" w:rsidR="008B3E38" w:rsidRPr="00FC5733" w:rsidRDefault="008B77ED" w:rsidP="00624E4E">
            <w:pPr>
              <w:jc w:val="left"/>
              <w:rPr>
                <w:sz w:val="16"/>
                <w:szCs w:val="16"/>
              </w:rPr>
            </w:pPr>
            <w:r w:rsidRPr="00FC5733">
              <w:rPr>
                <w:rFonts w:ascii="Consolas" w:hAnsi="Consolas" w:cs="Consolas"/>
                <w:sz w:val="16"/>
                <w:szCs w:val="16"/>
              </w:rPr>
              <w:t>Get</w:t>
            </w:r>
            <w:r w:rsidR="009A007C" w:rsidRPr="00FC5733">
              <w:rPr>
                <w:rFonts w:ascii="Consolas" w:hAnsi="Consolas" w:cs="Consolas"/>
                <w:sz w:val="16"/>
                <w:szCs w:val="16"/>
              </w:rPr>
              <w:t xml:space="preserve"> methods of </w:t>
            </w:r>
            <w:r w:rsidR="00BF18D7" w:rsidRPr="00FC5733">
              <w:rPr>
                <w:rFonts w:ascii="Consolas" w:hAnsi="Consolas" w:cs="Consolas"/>
                <w:sz w:val="16"/>
                <w:szCs w:val="16"/>
              </w:rPr>
              <w:t xml:space="preserve">EncryptedData, EncryptedKey and EncryptionProperty </w:t>
            </w:r>
            <w:r w:rsidR="009A007C" w:rsidRPr="00FC5733">
              <w:rPr>
                <w:rFonts w:ascii="Consolas" w:hAnsi="Consolas" w:cs="Consolas"/>
                <w:sz w:val="16"/>
                <w:szCs w:val="16"/>
              </w:rPr>
              <w:t>classes.</w:t>
            </w:r>
          </w:p>
        </w:tc>
      </w:tr>
      <w:tr w:rsidR="00F32A44" w:rsidRPr="00FC5733" w14:paraId="60239A33" w14:textId="77777777" w:rsidTr="009E62D3">
        <w:tc>
          <w:tcPr>
            <w:tcW w:w="1661" w:type="pct"/>
          </w:tcPr>
          <w:p w14:paraId="53843688"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-cdoc-validate</w:t>
            </w:r>
          </w:p>
        </w:tc>
        <w:tc>
          <w:tcPr>
            <w:tcW w:w="3339" w:type="pct"/>
          </w:tcPr>
          <w:p w14:paraId="122CEA42" w14:textId="77777777" w:rsidR="008B3E38" w:rsidRPr="00FC5733" w:rsidRDefault="00BF18D7" w:rsidP="009E62D3">
            <w:pPr>
              <w:ind w:left="720" w:hanging="720"/>
              <w:jc w:val="left"/>
              <w:rPr>
                <w:sz w:val="16"/>
                <w:szCs w:val="16"/>
              </w:rPr>
            </w:pPr>
            <w:r w:rsidRPr="00FC5733">
              <w:rPr>
                <w:rFonts w:ascii="Consolas" w:hAnsi="Consolas" w:cs="Consolas"/>
                <w:sz w:val="16"/>
                <w:szCs w:val="16"/>
              </w:rPr>
              <w:t>EncryptedData.validate();</w:t>
            </w:r>
          </w:p>
        </w:tc>
      </w:tr>
      <w:tr w:rsidR="00D568B4" w:rsidRPr="00FC5733" w14:paraId="1258FCE6" w14:textId="77777777" w:rsidTr="009E62D3">
        <w:tc>
          <w:tcPr>
            <w:tcW w:w="1661" w:type="pct"/>
          </w:tcPr>
          <w:p w14:paraId="50DF8785" w14:textId="77777777" w:rsidR="00D568B4" w:rsidRPr="00FC5733" w:rsidRDefault="00D568B4" w:rsidP="004A6118">
            <w:pPr>
              <w:jc w:val="left"/>
              <w:rPr>
                <w:rFonts w:ascii="Consolas" w:hAnsi="Consolas" w:cs="Consolas"/>
                <w:sz w:val="16"/>
                <w:szCs w:val="16"/>
              </w:rPr>
            </w:pPr>
            <w:r w:rsidRPr="00FC5733">
              <w:rPr>
                <w:rFonts w:ascii="Consolas" w:hAnsi="Consolas" w:cs="Consolas"/>
                <w:sz w:val="16"/>
                <w:szCs w:val="16"/>
              </w:rPr>
              <w:t>-cdoc-test &lt;input-file&gt;</w:t>
            </w:r>
          </w:p>
        </w:tc>
        <w:tc>
          <w:tcPr>
            <w:tcW w:w="3339" w:type="pct"/>
          </w:tcPr>
          <w:p w14:paraId="2A5ECFDC" w14:textId="77777777" w:rsidR="00D568B4" w:rsidRPr="00FC5733" w:rsidRDefault="007B20A4" w:rsidP="009E62D3">
            <w:pPr>
              <w:ind w:left="720" w:hanging="720"/>
              <w:jc w:val="left"/>
              <w:rPr>
                <w:rFonts w:ascii="Consolas" w:hAnsi="Consolas" w:cs="Consolas"/>
                <w:sz w:val="16"/>
                <w:szCs w:val="16"/>
              </w:rPr>
            </w:pPr>
            <w:r w:rsidRPr="00FC5733">
              <w:rPr>
                <w:rFonts w:ascii="Consolas" w:hAnsi="Consolas" w:cs="Consolas"/>
                <w:sz w:val="16"/>
                <w:szCs w:val="16"/>
              </w:rPr>
              <w:t>-</w:t>
            </w:r>
          </w:p>
        </w:tc>
      </w:tr>
      <w:tr w:rsidR="007356E5" w:rsidRPr="00FC5733" w14:paraId="4F9B1496" w14:textId="77777777" w:rsidTr="009E62D3">
        <w:tc>
          <w:tcPr>
            <w:tcW w:w="1661" w:type="pct"/>
          </w:tcPr>
          <w:p w14:paraId="7AEAAC16" w14:textId="77777777" w:rsidR="005E354D" w:rsidRPr="00FC5733" w:rsidRDefault="005E354D" w:rsidP="00C4208F">
            <w:pPr>
              <w:pStyle w:val="UtilitySyntax"/>
              <w:ind w:left="0"/>
              <w:jc w:val="left"/>
              <w:rPr>
                <w:rFonts w:ascii="Consolas" w:hAnsi="Consolas" w:cs="Consolas"/>
                <w:sz w:val="16"/>
                <w:szCs w:val="16"/>
              </w:rPr>
            </w:pPr>
            <w:r w:rsidRPr="00FC5733">
              <w:rPr>
                <w:rFonts w:ascii="Consolas" w:hAnsi="Consolas" w:cs="Consolas"/>
                <w:sz w:val="16"/>
                <w:szCs w:val="16"/>
              </w:rPr>
              <w:t xml:space="preserve">-cdoc-encrypt &lt;input-file&gt; &lt;output-file&gt; </w:t>
            </w:r>
          </w:p>
        </w:tc>
        <w:tc>
          <w:tcPr>
            <w:tcW w:w="3339" w:type="pct"/>
          </w:tcPr>
          <w:p w14:paraId="17D8D276" w14:textId="77777777" w:rsidR="005E354D" w:rsidRPr="00506C5B" w:rsidRDefault="00C04AB2" w:rsidP="009E62D3">
            <w:pPr>
              <w:ind w:left="720" w:hanging="720"/>
              <w:jc w:val="left"/>
              <w:rPr>
                <w:rFonts w:ascii="Consolas" w:hAnsi="Consolas" w:cs="Consolas"/>
                <w:sz w:val="16"/>
                <w:szCs w:val="16"/>
              </w:rPr>
            </w:pPr>
            <w:hyperlink r:id="rId99" w:history="1">
              <w:r w:rsidR="005E354D" w:rsidRPr="00FC5733">
                <w:rPr>
                  <w:rStyle w:val="Hyperlink"/>
                  <w:rFonts w:ascii="Consolas" w:hAnsi="Consolas" w:cs="Consolas"/>
                  <w:color w:val="000000"/>
                  <w:sz w:val="16"/>
                  <w:szCs w:val="16"/>
                  <w:u w:val="none"/>
                </w:rPr>
                <w:t>SignedDoc</w:t>
              </w:r>
            </w:hyperlink>
            <w:r w:rsidR="005E354D" w:rsidRPr="00506C5B">
              <w:rPr>
                <w:rFonts w:ascii="Consolas" w:hAnsi="Consolas" w:cs="Consolas"/>
                <w:sz w:val="16"/>
                <w:szCs w:val="16"/>
              </w:rPr>
              <w:t>.readFile(</w:t>
            </w:r>
            <w:hyperlink r:id="rId100" w:history="1">
              <w:r w:rsidR="005E354D" w:rsidRPr="00FC5733">
                <w:rPr>
                  <w:rStyle w:val="Hyperlink"/>
                  <w:rFonts w:ascii="Consolas" w:hAnsi="Consolas" w:cs="Consolas"/>
                  <w:color w:val="000000"/>
                  <w:sz w:val="16"/>
                  <w:szCs w:val="16"/>
                  <w:u w:val="none"/>
                </w:rPr>
                <w:t>File</w:t>
              </w:r>
            </w:hyperlink>
            <w:r w:rsidR="005E354D" w:rsidRPr="00506C5B">
              <w:rPr>
                <w:rFonts w:ascii="Consolas" w:hAnsi="Consolas" w:cs="Consolas"/>
                <w:sz w:val="16"/>
                <w:szCs w:val="16"/>
              </w:rPr>
              <w:t xml:space="preserve"> inFile);</w:t>
            </w:r>
          </w:p>
          <w:p w14:paraId="740EC61E" w14:textId="77777777" w:rsidR="005E354D" w:rsidRPr="00506C5B" w:rsidRDefault="00C04AB2" w:rsidP="009E62D3">
            <w:pPr>
              <w:ind w:left="720" w:hanging="720"/>
              <w:jc w:val="left"/>
              <w:rPr>
                <w:rFonts w:ascii="Consolas" w:hAnsi="Consolas" w:cs="Consolas"/>
                <w:sz w:val="16"/>
                <w:szCs w:val="16"/>
              </w:rPr>
            </w:pPr>
            <w:hyperlink r:id="rId101"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.setData(byte[] data);</w:t>
            </w:r>
          </w:p>
          <w:p w14:paraId="75D35126" w14:textId="77777777" w:rsidR="005E354D" w:rsidRPr="00506C5B" w:rsidRDefault="00C04AB2" w:rsidP="009E62D3">
            <w:pPr>
              <w:ind w:left="720" w:hanging="720"/>
              <w:jc w:val="left"/>
              <w:rPr>
                <w:rFonts w:ascii="Consolas" w:hAnsi="Consolas" w:cs="Consolas"/>
                <w:sz w:val="16"/>
                <w:szCs w:val="16"/>
              </w:rPr>
            </w:pPr>
            <w:hyperlink r:id="rId102"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.setDataStatus(int status);</w:t>
            </w:r>
          </w:p>
          <w:p w14:paraId="46DD2081" w14:textId="77777777" w:rsidR="005E354D" w:rsidRPr="00506C5B" w:rsidRDefault="00C04AB2" w:rsidP="009E62D3">
            <w:pPr>
              <w:ind w:left="720" w:hanging="720"/>
              <w:jc w:val="left"/>
              <w:rPr>
                <w:rFonts w:ascii="Consolas" w:hAnsi="Consolas" w:cs="Consolas"/>
                <w:sz w:val="16"/>
                <w:szCs w:val="16"/>
              </w:rPr>
            </w:pPr>
            <w:hyperlink r:id="rId103"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.addProperty(</w:t>
            </w:r>
            <w:hyperlink r:id="rId104"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name, </w:t>
            </w:r>
            <w:hyperlink r:id="rId105" w:history="1">
              <w:r w:rsidR="005E354D" w:rsidRPr="00FC5733">
                <w:rPr>
                  <w:rStyle w:val="Hyperlink"/>
                  <w:rFonts w:ascii="Consolas" w:hAnsi="Consolas" w:cs="Consolas"/>
                  <w:color w:val="000000"/>
                  <w:sz w:val="16"/>
                  <w:szCs w:val="16"/>
                  <w:u w:val="none"/>
                </w:rPr>
                <w:t>String</w:t>
              </w:r>
            </w:hyperlink>
            <w:r w:rsidR="005E354D" w:rsidRPr="00506C5B">
              <w:rPr>
                <w:rFonts w:ascii="Consolas" w:hAnsi="Consolas" w:cs="Consolas"/>
                <w:sz w:val="16"/>
                <w:szCs w:val="16"/>
              </w:rPr>
              <w:t xml:space="preserve"> content);</w:t>
            </w:r>
          </w:p>
          <w:p w14:paraId="2C34DEE3" w14:textId="77777777" w:rsidR="005E354D" w:rsidRPr="00FC5733" w:rsidRDefault="00C04AB2" w:rsidP="009E62D3">
            <w:pPr>
              <w:ind w:left="720" w:hanging="720"/>
              <w:jc w:val="left"/>
              <w:rPr>
                <w:rFonts w:ascii="Consolas" w:hAnsi="Consolas" w:cs="Consolas"/>
                <w:sz w:val="16"/>
                <w:szCs w:val="16"/>
              </w:rPr>
            </w:pPr>
            <w:hyperlink r:id="rId106"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.e</w:t>
            </w:r>
            <w:r w:rsidR="005E354D" w:rsidRPr="00FC5733">
              <w:rPr>
                <w:rFonts w:ascii="Consolas" w:hAnsi="Consolas" w:cs="Consolas"/>
                <w:sz w:val="16"/>
                <w:szCs w:val="16"/>
              </w:rPr>
              <w:t>ncrypt(int nCompressOption);</w:t>
            </w:r>
          </w:p>
          <w:p w14:paraId="03578522" w14:textId="77777777" w:rsidR="005E354D" w:rsidRPr="00506C5B" w:rsidRDefault="00C04AB2" w:rsidP="009E62D3">
            <w:pPr>
              <w:ind w:left="720" w:hanging="720"/>
              <w:jc w:val="left"/>
              <w:rPr>
                <w:rFonts w:ascii="Consolas" w:hAnsi="Consolas" w:cs="Consolas"/>
                <w:sz w:val="16"/>
                <w:szCs w:val="16"/>
              </w:rPr>
            </w:pPr>
            <w:hyperlink r:id="rId107" w:history="1">
              <w:r w:rsidR="005E354D" w:rsidRPr="00FC5733">
                <w:rPr>
                  <w:rStyle w:val="Hyperlink"/>
                  <w:rFonts w:ascii="Consolas" w:hAnsi="Consolas" w:cs="Consolas"/>
                  <w:color w:val="000000"/>
                  <w:sz w:val="16"/>
                  <w:szCs w:val="16"/>
                  <w:u w:val="none"/>
                </w:rPr>
                <w:t>EncryptedData</w:t>
              </w:r>
            </w:hyperlink>
            <w:r w:rsidR="005E354D" w:rsidRPr="00506C5B">
              <w:rPr>
                <w:rFonts w:ascii="Consolas" w:hAnsi="Consolas" w:cs="Consolas"/>
                <w:sz w:val="16"/>
                <w:szCs w:val="16"/>
              </w:rPr>
              <w:t>.toXML();</w:t>
            </w:r>
          </w:p>
        </w:tc>
      </w:tr>
      <w:tr w:rsidR="00F32A44" w:rsidRPr="00FC5733" w14:paraId="3A62840C" w14:textId="77777777" w:rsidTr="009E62D3">
        <w:tc>
          <w:tcPr>
            <w:tcW w:w="1661" w:type="pct"/>
          </w:tcPr>
          <w:p w14:paraId="0B7190EB"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-cdoc-encrypt-sk &lt;input-file&gt; &lt;output-file&gt;</w:t>
            </w:r>
          </w:p>
        </w:tc>
        <w:tc>
          <w:tcPr>
            <w:tcW w:w="3339" w:type="pct"/>
          </w:tcPr>
          <w:p w14:paraId="1ED1335B" w14:textId="77777777" w:rsidR="00EA6952" w:rsidRPr="00FC5733" w:rsidRDefault="00EA6952" w:rsidP="009E62D3">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5AABF56F" w14:textId="77777777" w:rsidR="005E06AB" w:rsidRPr="00FC5733" w:rsidRDefault="005E06AB" w:rsidP="009E62D3">
            <w:pPr>
              <w:ind w:left="720" w:hanging="720"/>
              <w:jc w:val="left"/>
              <w:rPr>
                <w:rFonts w:ascii="Consolas" w:hAnsi="Consolas" w:cs="Consolas"/>
                <w:sz w:val="16"/>
                <w:szCs w:val="16"/>
              </w:rPr>
            </w:pPr>
            <w:r w:rsidRPr="00FC5733">
              <w:rPr>
                <w:rFonts w:ascii="Consolas" w:hAnsi="Consolas" w:cs="Consolas"/>
                <w:sz w:val="16"/>
                <w:szCs w:val="16"/>
              </w:rPr>
              <w:t>SignedDoc(String format, String version);</w:t>
            </w:r>
          </w:p>
          <w:p w14:paraId="11F39931" w14:textId="77777777" w:rsidR="008B3E38" w:rsidRPr="00FC5733" w:rsidRDefault="00C04AB2" w:rsidP="009E62D3">
            <w:pPr>
              <w:ind w:left="720" w:hanging="720"/>
              <w:jc w:val="left"/>
              <w:rPr>
                <w:rFonts w:ascii="Consolas" w:hAnsi="Consolas" w:cs="Consolas"/>
                <w:sz w:val="16"/>
                <w:szCs w:val="16"/>
              </w:rPr>
            </w:pPr>
            <w:hyperlink r:id="rId108"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.addDataFile(</w:t>
            </w:r>
            <w:hyperlink r:id="rId109"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inputFile, </w:t>
            </w:r>
            <w:hyperlink r:id="rId11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mime, </w:t>
            </w:r>
            <w:hyperlink r:id="rId111"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contentType);</w:t>
            </w:r>
          </w:p>
          <w:p w14:paraId="49489590" w14:textId="77777777" w:rsidR="005E06AB" w:rsidRPr="00FC5733" w:rsidRDefault="00C04AB2" w:rsidP="009E62D3">
            <w:pPr>
              <w:ind w:left="720" w:hanging="720"/>
              <w:jc w:val="left"/>
              <w:rPr>
                <w:rFonts w:ascii="Consolas" w:hAnsi="Consolas" w:cs="Consolas"/>
                <w:sz w:val="16"/>
                <w:szCs w:val="16"/>
              </w:rPr>
            </w:pPr>
            <w:hyperlink r:id="rId112"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.readFile(</w:t>
            </w:r>
            <w:hyperlink r:id="rId113" w:history="1">
              <w:r w:rsidR="005E06AB" w:rsidRPr="00FC5733">
                <w:rPr>
                  <w:rStyle w:val="Hyperlink"/>
                  <w:rFonts w:ascii="Consolas" w:hAnsi="Consolas" w:cs="Consolas"/>
                  <w:color w:val="000000"/>
                  <w:sz w:val="16"/>
                  <w:szCs w:val="16"/>
                  <w:u w:val="none"/>
                </w:rPr>
                <w:t>File</w:t>
              </w:r>
            </w:hyperlink>
            <w:r w:rsidR="005E06AB" w:rsidRPr="00506C5B">
              <w:rPr>
                <w:rFonts w:ascii="Consolas" w:hAnsi="Consolas" w:cs="Consolas"/>
                <w:sz w:val="16"/>
                <w:szCs w:val="16"/>
              </w:rPr>
              <w:t xml:space="preserve"> in</w:t>
            </w:r>
            <w:r w:rsidR="005E06AB" w:rsidRPr="00FC5733">
              <w:rPr>
                <w:rFonts w:ascii="Consolas" w:hAnsi="Consolas" w:cs="Consolas"/>
                <w:sz w:val="16"/>
                <w:szCs w:val="16"/>
              </w:rPr>
              <w:t>File);</w:t>
            </w:r>
          </w:p>
          <w:p w14:paraId="009E87F6" w14:textId="77777777" w:rsidR="005E06AB" w:rsidRPr="00506C5B" w:rsidRDefault="00C04AB2" w:rsidP="009E62D3">
            <w:pPr>
              <w:ind w:left="720" w:hanging="720"/>
              <w:jc w:val="left"/>
              <w:rPr>
                <w:rFonts w:ascii="Consolas" w:hAnsi="Consolas" w:cs="Consolas"/>
                <w:sz w:val="16"/>
                <w:szCs w:val="16"/>
              </w:rPr>
            </w:pPr>
            <w:hyperlink r:id="rId114" w:history="1">
              <w:r w:rsidR="005E06AB" w:rsidRPr="00FC5733">
                <w:rPr>
                  <w:rStyle w:val="Hyperlink"/>
                  <w:rFonts w:ascii="Consolas" w:hAnsi="Consolas" w:cs="Consolas"/>
                  <w:color w:val="000000"/>
                  <w:sz w:val="16"/>
                  <w:szCs w:val="16"/>
                  <w:u w:val="none"/>
                </w:rPr>
                <w:t>DataFile</w:t>
              </w:r>
            </w:hyperlink>
            <w:r w:rsidR="005E06AB" w:rsidRPr="00506C5B">
              <w:rPr>
                <w:rFonts w:ascii="Consolas" w:hAnsi="Consolas" w:cs="Consolas"/>
                <w:sz w:val="16"/>
                <w:szCs w:val="16"/>
              </w:rPr>
              <w:t>.setBase64Body(byte[] data);</w:t>
            </w:r>
          </w:p>
          <w:p w14:paraId="5CD2A941" w14:textId="77777777" w:rsidR="005E06AB" w:rsidRPr="00506C5B" w:rsidRDefault="00C04AB2" w:rsidP="009E62D3">
            <w:pPr>
              <w:ind w:left="720" w:hanging="720"/>
              <w:jc w:val="left"/>
              <w:rPr>
                <w:rFonts w:ascii="Consolas" w:hAnsi="Consolas" w:cs="Consolas"/>
                <w:sz w:val="16"/>
                <w:szCs w:val="16"/>
              </w:rPr>
            </w:pPr>
            <w:hyperlink r:id="rId115" w:history="1">
              <w:r w:rsidR="005E06AB" w:rsidRPr="00FC5733">
                <w:rPr>
                  <w:rStyle w:val="Hyperlink"/>
                  <w:rFonts w:ascii="Consolas" w:hAnsi="Consolas" w:cs="Consolas"/>
                  <w:color w:val="000000"/>
                  <w:sz w:val="16"/>
                  <w:szCs w:val="16"/>
                  <w:u w:val="none"/>
                </w:rPr>
                <w:t>SignedDoc</w:t>
              </w:r>
            </w:hyperlink>
            <w:r w:rsidR="005E06AB" w:rsidRPr="00506C5B">
              <w:rPr>
                <w:rFonts w:ascii="Consolas" w:hAnsi="Consolas" w:cs="Consolas"/>
                <w:sz w:val="16"/>
                <w:szCs w:val="16"/>
              </w:rPr>
              <w:t>.toXML();</w:t>
            </w:r>
          </w:p>
          <w:p w14:paraId="18B407FF" w14:textId="77777777" w:rsidR="005E06AB" w:rsidRPr="00506C5B" w:rsidRDefault="00C04AB2" w:rsidP="009E62D3">
            <w:pPr>
              <w:ind w:left="720" w:hanging="720"/>
              <w:jc w:val="left"/>
              <w:rPr>
                <w:rFonts w:ascii="Consolas" w:hAnsi="Consolas" w:cs="Consolas"/>
                <w:sz w:val="16"/>
                <w:szCs w:val="16"/>
              </w:rPr>
            </w:pPr>
            <w:hyperlink r:id="rId116"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.setData(byte[] data);</w:t>
            </w:r>
          </w:p>
          <w:p w14:paraId="4DA3775C" w14:textId="77777777" w:rsidR="005E06AB" w:rsidRPr="00506C5B" w:rsidRDefault="00C04AB2" w:rsidP="009E62D3">
            <w:pPr>
              <w:ind w:left="720" w:hanging="720"/>
              <w:jc w:val="left"/>
              <w:rPr>
                <w:rFonts w:ascii="Consolas" w:hAnsi="Consolas" w:cs="Consolas"/>
                <w:sz w:val="16"/>
                <w:szCs w:val="16"/>
              </w:rPr>
            </w:pPr>
            <w:hyperlink r:id="rId117"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.setDataStatus(int status);</w:t>
            </w:r>
          </w:p>
          <w:p w14:paraId="1326E755" w14:textId="77777777" w:rsidR="005E06AB" w:rsidRPr="00506C5B" w:rsidRDefault="00C04AB2" w:rsidP="009E62D3">
            <w:pPr>
              <w:ind w:left="720" w:hanging="720"/>
              <w:jc w:val="left"/>
              <w:rPr>
                <w:rFonts w:ascii="Consolas" w:hAnsi="Consolas" w:cs="Consolas"/>
                <w:sz w:val="16"/>
                <w:szCs w:val="16"/>
              </w:rPr>
            </w:pPr>
            <w:hyperlink r:id="rId118"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.addProperty(</w:t>
            </w:r>
            <w:hyperlink r:id="rId119"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name, </w:t>
            </w:r>
            <w:hyperlink r:id="rId12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content);</w:t>
            </w:r>
          </w:p>
          <w:p w14:paraId="5685525D" w14:textId="77777777" w:rsidR="005E06AB" w:rsidRPr="00506C5B" w:rsidRDefault="00C04AB2" w:rsidP="009E62D3">
            <w:pPr>
              <w:ind w:left="720" w:hanging="720"/>
              <w:jc w:val="left"/>
              <w:rPr>
                <w:rFonts w:ascii="Consolas" w:hAnsi="Consolas" w:cs="Consolas"/>
                <w:sz w:val="16"/>
                <w:szCs w:val="16"/>
              </w:rPr>
            </w:pPr>
            <w:hyperlink r:id="rId121"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.setMimeType(</w:t>
            </w:r>
            <w:hyperlink r:id="rId122"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str);</w:t>
            </w:r>
          </w:p>
          <w:p w14:paraId="53B59340" w14:textId="77777777" w:rsidR="005E06AB" w:rsidRPr="00506C5B" w:rsidRDefault="00C04AB2" w:rsidP="009E62D3">
            <w:pPr>
              <w:ind w:left="720" w:hanging="720"/>
              <w:jc w:val="left"/>
              <w:rPr>
                <w:rFonts w:ascii="Consolas" w:hAnsi="Consolas" w:cs="Consolas"/>
                <w:sz w:val="16"/>
                <w:szCs w:val="16"/>
              </w:rPr>
            </w:pPr>
            <w:hyperlink r:id="rId123"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.encrypt(int nCompressOption);</w:t>
            </w:r>
          </w:p>
          <w:p w14:paraId="77DED371" w14:textId="77777777" w:rsidR="005E06AB" w:rsidRPr="00506C5B" w:rsidRDefault="00C04AB2" w:rsidP="009E62D3">
            <w:pPr>
              <w:ind w:left="720" w:hanging="720"/>
              <w:jc w:val="left"/>
              <w:rPr>
                <w:rFonts w:ascii="Consolas" w:hAnsi="Consolas" w:cs="Consolas"/>
                <w:sz w:val="16"/>
                <w:szCs w:val="16"/>
              </w:rPr>
            </w:pPr>
            <w:hyperlink r:id="rId124" w:history="1">
              <w:r w:rsidR="005E06AB" w:rsidRPr="00FC5733">
                <w:rPr>
                  <w:rStyle w:val="Hyperlink"/>
                  <w:rFonts w:ascii="Consolas" w:hAnsi="Consolas" w:cs="Consolas"/>
                  <w:color w:val="000000"/>
                  <w:sz w:val="16"/>
                  <w:szCs w:val="16"/>
                  <w:u w:val="none"/>
                </w:rPr>
                <w:t>EncryptedData</w:t>
              </w:r>
            </w:hyperlink>
            <w:r w:rsidR="005E06AB" w:rsidRPr="00506C5B">
              <w:rPr>
                <w:rFonts w:ascii="Consolas" w:hAnsi="Consolas" w:cs="Consolas"/>
                <w:sz w:val="16"/>
                <w:szCs w:val="16"/>
              </w:rPr>
              <w:t>.toXML();</w:t>
            </w:r>
          </w:p>
        </w:tc>
      </w:tr>
      <w:tr w:rsidR="00F32A44" w:rsidRPr="00FC5733" w14:paraId="15A21CB3" w14:textId="77777777" w:rsidTr="009E62D3">
        <w:tc>
          <w:tcPr>
            <w:tcW w:w="1661" w:type="pct"/>
          </w:tcPr>
          <w:p w14:paraId="70708CB5" w14:textId="77777777" w:rsidR="00BF18D7" w:rsidRPr="00FC5733" w:rsidRDefault="00BF18D7" w:rsidP="001B061A">
            <w:pPr>
              <w:jc w:val="left"/>
              <w:rPr>
                <w:rFonts w:ascii="Consolas" w:hAnsi="Consolas" w:cs="Consolas"/>
                <w:sz w:val="16"/>
                <w:szCs w:val="16"/>
              </w:rPr>
            </w:pPr>
            <w:r w:rsidRPr="00FC5733">
              <w:rPr>
                <w:rFonts w:ascii="Consolas" w:hAnsi="Consolas" w:cs="Consolas"/>
                <w:sz w:val="16"/>
                <w:szCs w:val="16"/>
              </w:rPr>
              <w:lastRenderedPageBreak/>
              <w:t xml:space="preserve">-cdoc-encrypt-stream &lt;input-file&gt; &lt;output-file&gt; </w:t>
            </w:r>
          </w:p>
        </w:tc>
        <w:tc>
          <w:tcPr>
            <w:tcW w:w="3339" w:type="pct"/>
          </w:tcPr>
          <w:p w14:paraId="28D2FF7B" w14:textId="77777777" w:rsidR="00EA6952" w:rsidRPr="00FC5733" w:rsidRDefault="00EA6952" w:rsidP="00EA6952">
            <w:pPr>
              <w:ind w:left="720" w:hanging="720"/>
              <w:jc w:val="left"/>
              <w:rPr>
                <w:rFonts w:ascii="Consolas" w:hAnsi="Consolas" w:cs="Consolas"/>
                <w:sz w:val="16"/>
                <w:szCs w:val="16"/>
              </w:rPr>
            </w:pPr>
            <w:r w:rsidRPr="00FC5733">
              <w:rPr>
                <w:rFonts w:ascii="Consolas" w:hAnsi="Consolas" w:cs="Consolas"/>
                <w:sz w:val="16"/>
                <w:szCs w:val="16"/>
              </w:rPr>
              <w:t>ConfigManager.instance().getIntProperty(String key, int def);</w:t>
            </w:r>
          </w:p>
          <w:p w14:paraId="419FD1BF" w14:textId="77777777" w:rsidR="00EA6952" w:rsidRPr="00FC5733" w:rsidRDefault="00C04AB2" w:rsidP="00EA6952">
            <w:pPr>
              <w:ind w:left="720" w:hanging="720"/>
              <w:jc w:val="left"/>
              <w:rPr>
                <w:rFonts w:ascii="Consolas" w:hAnsi="Consolas" w:cs="Consolas"/>
                <w:sz w:val="16"/>
                <w:szCs w:val="16"/>
              </w:rPr>
            </w:pPr>
            <w:hyperlink r:id="rId125"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.addProperty(</w:t>
            </w:r>
            <w:hyperlink r:id="rId126"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name, </w:t>
            </w:r>
            <w:hyperlink r:id="rId127" w:history="1">
              <w:r w:rsidR="00C21521" w:rsidRPr="00FC5733">
                <w:rPr>
                  <w:rStyle w:val="Hyperlink"/>
                  <w:rFonts w:ascii="Consolas" w:hAnsi="Consolas" w:cs="Consolas"/>
                  <w:color w:val="000000"/>
                  <w:sz w:val="16"/>
                  <w:szCs w:val="16"/>
                  <w:u w:val="none"/>
                </w:rPr>
                <w:t>String</w:t>
              </w:r>
            </w:hyperlink>
            <w:r w:rsidR="00C21521" w:rsidRPr="00506C5B">
              <w:rPr>
                <w:rFonts w:ascii="Consolas" w:hAnsi="Consolas" w:cs="Consolas"/>
                <w:sz w:val="16"/>
                <w:szCs w:val="16"/>
              </w:rPr>
              <w:t xml:space="preserve"> content);</w:t>
            </w:r>
          </w:p>
          <w:p w14:paraId="2B3E71D7" w14:textId="77777777" w:rsidR="00BF18D7" w:rsidRPr="00FC5733" w:rsidRDefault="00C04AB2" w:rsidP="009E62D3">
            <w:pPr>
              <w:ind w:left="720" w:hanging="720"/>
              <w:jc w:val="left"/>
              <w:rPr>
                <w:rFonts w:ascii="Consolas" w:hAnsi="Consolas" w:cs="Consolas"/>
                <w:sz w:val="16"/>
                <w:szCs w:val="16"/>
              </w:rPr>
            </w:pPr>
            <w:hyperlink r:id="rId128" w:history="1">
              <w:r w:rsidR="00C21521" w:rsidRPr="00FC5733">
                <w:rPr>
                  <w:rStyle w:val="Hyperlink"/>
                  <w:rFonts w:ascii="Consolas" w:hAnsi="Consolas" w:cs="Consolas"/>
                  <w:color w:val="000000"/>
                  <w:sz w:val="16"/>
                  <w:szCs w:val="16"/>
                  <w:u w:val="none"/>
                </w:rPr>
                <w:t>EncryptedData</w:t>
              </w:r>
            </w:hyperlink>
            <w:r w:rsidR="00C21521" w:rsidRPr="00506C5B">
              <w:rPr>
                <w:rFonts w:ascii="Consolas" w:hAnsi="Consolas" w:cs="Consolas"/>
                <w:sz w:val="16"/>
                <w:szCs w:val="16"/>
              </w:rPr>
              <w:t>.encryptStream(</w:t>
            </w:r>
            <w:hyperlink r:id="rId129" w:history="1">
              <w:r w:rsidR="00C21521" w:rsidRPr="00FC5733">
                <w:rPr>
                  <w:rStyle w:val="Hyperlink"/>
                  <w:rFonts w:ascii="Consolas" w:hAnsi="Consolas" w:cs="Consolas"/>
                  <w:color w:val="000000"/>
                  <w:sz w:val="16"/>
                  <w:szCs w:val="16"/>
                  <w:u w:val="none"/>
                </w:rPr>
                <w:t>InputStream</w:t>
              </w:r>
            </w:hyperlink>
            <w:r w:rsidR="00C21521" w:rsidRPr="00506C5B">
              <w:rPr>
                <w:rFonts w:ascii="Consolas" w:hAnsi="Consolas" w:cs="Consolas"/>
                <w:sz w:val="16"/>
                <w:szCs w:val="16"/>
              </w:rPr>
              <w:t xml:space="preserve"> in, </w:t>
            </w:r>
            <w:hyperlink r:id="rId130" w:history="1">
              <w:r w:rsidR="00C21521" w:rsidRPr="00FC5733">
                <w:rPr>
                  <w:rStyle w:val="Hyperlink"/>
                  <w:rFonts w:ascii="Consolas" w:hAnsi="Consolas" w:cs="Consolas"/>
                  <w:color w:val="000000"/>
                  <w:sz w:val="16"/>
                  <w:szCs w:val="16"/>
                  <w:u w:val="none"/>
                </w:rPr>
                <w:t>OutputStream</w:t>
              </w:r>
            </w:hyperlink>
            <w:r w:rsidR="00C21521" w:rsidRPr="00506C5B">
              <w:rPr>
                <w:rFonts w:ascii="Consolas" w:hAnsi="Consolas" w:cs="Consolas"/>
                <w:sz w:val="16"/>
                <w:szCs w:val="16"/>
              </w:rPr>
              <w:t xml:space="preserve"> out, int nCompressOption);</w:t>
            </w:r>
          </w:p>
        </w:tc>
      </w:tr>
      <w:tr w:rsidR="007356E5" w:rsidRPr="00FC5733" w14:paraId="085E5C8F" w14:textId="77777777" w:rsidTr="009E62D3">
        <w:tc>
          <w:tcPr>
            <w:tcW w:w="1661" w:type="pct"/>
          </w:tcPr>
          <w:p w14:paraId="0733BF78"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-cdoc-recipient &lt;certificate-file&gt;</w:t>
            </w:r>
          </w:p>
        </w:tc>
        <w:tc>
          <w:tcPr>
            <w:tcW w:w="3339" w:type="pct"/>
            <w:shd w:val="clear" w:color="auto" w:fill="auto"/>
          </w:tcPr>
          <w:p w14:paraId="67451A29"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EncryptedData(</w:t>
            </w:r>
            <w:hyperlink r:id="rId13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3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type, </w:t>
            </w:r>
            <w:hyperlink r:id="rId13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mimeType, </w:t>
            </w:r>
            <w:hyperlink r:id="rId134"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xmlns, </w:t>
            </w:r>
            <w:hyperlink r:id="rId135"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w:t>
            </w:r>
          </w:p>
          <w:p w14:paraId="6109803E" w14:textId="77777777" w:rsidR="005E354D" w:rsidRPr="00FC5733" w:rsidRDefault="005E354D" w:rsidP="009E62D3">
            <w:pPr>
              <w:ind w:left="720" w:hanging="720"/>
              <w:jc w:val="left"/>
              <w:rPr>
                <w:rFonts w:ascii="Consolas" w:hAnsi="Consolas" w:cs="Consolas"/>
                <w:sz w:val="16"/>
                <w:szCs w:val="16"/>
              </w:rPr>
            </w:pPr>
            <w:r w:rsidRPr="00FC5733">
              <w:rPr>
                <w:rFonts w:ascii="Consolas" w:hAnsi="Consolas" w:cs="Consolas"/>
                <w:sz w:val="16"/>
                <w:szCs w:val="16"/>
              </w:rPr>
              <w:t>SignedDoc.</w:t>
            </w:r>
            <w:r w:rsidRPr="00FC5733">
              <w:rPr>
                <w:rFonts w:ascii="Consolas" w:hAnsi="Consolas" w:cs="Consolas"/>
                <w:iCs/>
                <w:sz w:val="16"/>
                <w:szCs w:val="16"/>
              </w:rPr>
              <w:t>readCertificate</w:t>
            </w:r>
            <w:r w:rsidRPr="00FC5733">
              <w:rPr>
                <w:rFonts w:ascii="Consolas" w:hAnsi="Consolas" w:cs="Consolas"/>
                <w:sz w:val="16"/>
                <w:szCs w:val="16"/>
              </w:rPr>
              <w:t>(File</w:t>
            </w:r>
            <w:r w:rsidR="007605FD" w:rsidRPr="00FC5733">
              <w:rPr>
                <w:rFonts w:ascii="Consolas" w:hAnsi="Consolas" w:cs="Consolas"/>
                <w:sz w:val="16"/>
                <w:szCs w:val="16"/>
              </w:rPr>
              <w:t xml:space="preserve"> certFile)</w:t>
            </w:r>
            <w:r w:rsidRPr="00FC5733">
              <w:rPr>
                <w:rFonts w:ascii="Consolas" w:hAnsi="Consolas" w:cs="Consolas"/>
                <w:sz w:val="16"/>
                <w:szCs w:val="16"/>
              </w:rPr>
              <w:t>;</w:t>
            </w:r>
          </w:p>
          <w:p w14:paraId="4489B333" w14:textId="77777777" w:rsidR="007605FD" w:rsidRPr="00506C5B" w:rsidRDefault="00C04AB2" w:rsidP="009E62D3">
            <w:pPr>
              <w:ind w:left="720" w:hanging="720"/>
              <w:jc w:val="left"/>
              <w:rPr>
                <w:rFonts w:ascii="Consolas" w:hAnsi="Consolas" w:cs="Consolas"/>
                <w:sz w:val="16"/>
                <w:szCs w:val="16"/>
              </w:rPr>
            </w:pPr>
            <w:hyperlink r:id="rId136" w:history="1">
              <w:r w:rsidR="007605FD" w:rsidRPr="00FC5733">
                <w:rPr>
                  <w:rStyle w:val="Hyperlink"/>
                  <w:rFonts w:ascii="Consolas" w:hAnsi="Consolas" w:cs="Consolas"/>
                  <w:color w:val="000000"/>
                  <w:sz w:val="16"/>
                  <w:szCs w:val="16"/>
                  <w:u w:val="none"/>
                </w:rPr>
                <w:t>SignedDoc</w:t>
              </w:r>
            </w:hyperlink>
            <w:r w:rsidR="007605FD" w:rsidRPr="00506C5B">
              <w:rPr>
                <w:rFonts w:ascii="Consolas" w:hAnsi="Consolas" w:cs="Consolas"/>
                <w:sz w:val="16"/>
                <w:szCs w:val="16"/>
              </w:rPr>
              <w:t>.getCommonName(</w:t>
            </w:r>
            <w:hyperlink r:id="rId137" w:history="1">
              <w:r w:rsidR="007605FD" w:rsidRPr="00FC5733">
                <w:rPr>
                  <w:rStyle w:val="Hyperlink"/>
                  <w:rFonts w:ascii="Consolas" w:hAnsi="Consolas" w:cs="Consolas"/>
                  <w:color w:val="000000"/>
                  <w:sz w:val="16"/>
                  <w:szCs w:val="16"/>
                  <w:u w:val="none"/>
                </w:rPr>
                <w:t>String</w:t>
              </w:r>
            </w:hyperlink>
            <w:r w:rsidR="007605FD" w:rsidRPr="00506C5B">
              <w:rPr>
                <w:rFonts w:ascii="Consolas" w:hAnsi="Consolas" w:cs="Consolas"/>
                <w:sz w:val="16"/>
                <w:szCs w:val="16"/>
              </w:rPr>
              <w:t xml:space="preserve"> dn);</w:t>
            </w:r>
          </w:p>
          <w:p w14:paraId="71AC7BD9" w14:textId="77777777" w:rsidR="007605FD" w:rsidRPr="00506C5B" w:rsidRDefault="00C04AB2" w:rsidP="009E62D3">
            <w:pPr>
              <w:ind w:left="720" w:hanging="720"/>
              <w:jc w:val="left"/>
              <w:rPr>
                <w:rFonts w:ascii="Consolas" w:hAnsi="Consolas" w:cs="Consolas"/>
                <w:sz w:val="16"/>
                <w:szCs w:val="16"/>
              </w:rPr>
            </w:pPr>
            <w:hyperlink r:id="rId138"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.getNumKeys();</w:t>
            </w:r>
          </w:p>
          <w:p w14:paraId="01182940" w14:textId="77777777" w:rsidR="007605FD" w:rsidRPr="00506C5B" w:rsidRDefault="007605FD" w:rsidP="009E62D3">
            <w:pPr>
              <w:ind w:left="720" w:hanging="720"/>
              <w:jc w:val="left"/>
              <w:rPr>
                <w:rFonts w:ascii="Consolas" w:hAnsi="Consolas" w:cs="Consolas"/>
                <w:sz w:val="16"/>
                <w:szCs w:val="16"/>
              </w:rPr>
            </w:pPr>
            <w:r w:rsidRPr="00FC5733">
              <w:rPr>
                <w:rFonts w:ascii="Consolas" w:hAnsi="Consolas" w:cs="Consolas"/>
                <w:sz w:val="16"/>
                <w:szCs w:val="16"/>
              </w:rPr>
              <w:t>EncryptedKey(</w:t>
            </w:r>
            <w:hyperlink r:id="rId139"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id, </w:t>
            </w:r>
            <w:hyperlink r:id="rId140"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recipient, </w:t>
            </w:r>
            <w:hyperlink r:id="rId141"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encryptionMethod, </w:t>
            </w:r>
            <w:hyperlink r:id="rId142"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keyName, </w:t>
            </w:r>
            <w:hyperlink r:id="rId143" w:history="1">
              <w:r w:rsidRPr="00FC5733">
                <w:rPr>
                  <w:rStyle w:val="Hyperlink"/>
                  <w:rFonts w:ascii="Consolas" w:hAnsi="Consolas" w:cs="Consolas"/>
                  <w:color w:val="000000"/>
                  <w:sz w:val="16"/>
                  <w:szCs w:val="16"/>
                  <w:u w:val="none"/>
                </w:rPr>
                <w:t>String</w:t>
              </w:r>
            </w:hyperlink>
            <w:r w:rsidRPr="00506C5B">
              <w:rPr>
                <w:rFonts w:ascii="Consolas" w:hAnsi="Consolas" w:cs="Consolas"/>
                <w:sz w:val="16"/>
                <w:szCs w:val="16"/>
              </w:rPr>
              <w:t xml:space="preserve"> carriedKeyName, </w:t>
            </w:r>
            <w:hyperlink r:id="rId144" w:history="1">
              <w:r w:rsidRPr="00FC5733">
                <w:rPr>
                  <w:rStyle w:val="Hyperlink"/>
                  <w:rFonts w:ascii="Consolas" w:hAnsi="Consolas" w:cs="Consolas"/>
                  <w:color w:val="000000"/>
                  <w:sz w:val="16"/>
                  <w:szCs w:val="16"/>
                  <w:u w:val="none"/>
                </w:rPr>
                <w:t>X509Certificate</w:t>
              </w:r>
            </w:hyperlink>
            <w:r w:rsidRPr="00506C5B">
              <w:rPr>
                <w:rFonts w:ascii="Consolas" w:hAnsi="Consolas" w:cs="Consolas"/>
                <w:sz w:val="16"/>
                <w:szCs w:val="16"/>
              </w:rPr>
              <w:t xml:space="preserve"> recvCert);</w:t>
            </w:r>
          </w:p>
          <w:p w14:paraId="16F321A4" w14:textId="77777777" w:rsidR="005E354D" w:rsidRPr="00FC5733" w:rsidRDefault="00C04AB2" w:rsidP="009E62D3">
            <w:pPr>
              <w:ind w:left="720" w:hanging="720"/>
              <w:jc w:val="left"/>
              <w:rPr>
                <w:rFonts w:ascii="Consolas" w:hAnsi="Consolas" w:cs="Consolas"/>
                <w:sz w:val="16"/>
                <w:szCs w:val="16"/>
              </w:rPr>
            </w:pPr>
            <w:hyperlink r:id="rId145" w:history="1">
              <w:r w:rsidR="007605FD" w:rsidRPr="00FC5733">
                <w:rPr>
                  <w:rStyle w:val="Hyperlink"/>
                  <w:rFonts w:ascii="Consolas" w:hAnsi="Consolas" w:cs="Consolas"/>
                  <w:color w:val="000000"/>
                  <w:sz w:val="16"/>
                  <w:szCs w:val="16"/>
                  <w:u w:val="none"/>
                </w:rPr>
                <w:t>EncryptedData</w:t>
              </w:r>
            </w:hyperlink>
            <w:r w:rsidR="007605FD" w:rsidRPr="00506C5B">
              <w:rPr>
                <w:rFonts w:ascii="Consolas" w:hAnsi="Consolas" w:cs="Consolas"/>
                <w:sz w:val="16"/>
                <w:szCs w:val="16"/>
              </w:rPr>
              <w:t>.addEncryptedKey(</w:t>
            </w:r>
            <w:hyperlink r:id="rId146" w:history="1">
              <w:r w:rsidR="007605FD" w:rsidRPr="00FC5733">
                <w:rPr>
                  <w:rStyle w:val="Hyperlink"/>
                  <w:rFonts w:ascii="Consolas" w:hAnsi="Consolas" w:cs="Consolas"/>
                  <w:color w:val="000000"/>
                  <w:sz w:val="16"/>
                  <w:szCs w:val="16"/>
                  <w:u w:val="none"/>
                </w:rPr>
                <w:t>EncryptedKey</w:t>
              </w:r>
            </w:hyperlink>
            <w:r w:rsidR="007605FD" w:rsidRPr="00506C5B">
              <w:rPr>
                <w:rFonts w:ascii="Consolas" w:hAnsi="Consolas" w:cs="Consolas"/>
                <w:sz w:val="16"/>
                <w:szCs w:val="16"/>
              </w:rPr>
              <w:t xml:space="preserve"> key);</w:t>
            </w:r>
          </w:p>
        </w:tc>
      </w:tr>
      <w:tr w:rsidR="007356E5" w:rsidRPr="00FC5733" w14:paraId="629D4A98" w14:textId="77777777" w:rsidTr="009E62D3">
        <w:tc>
          <w:tcPr>
            <w:tcW w:w="1661" w:type="pct"/>
          </w:tcPr>
          <w:p w14:paraId="27119FF9" w14:textId="77777777" w:rsidR="005E354D" w:rsidRPr="00FC5733" w:rsidRDefault="005E354D" w:rsidP="00C4208F">
            <w:pPr>
              <w:jc w:val="left"/>
              <w:rPr>
                <w:rFonts w:ascii="Consolas" w:hAnsi="Consolas" w:cs="Consolas"/>
                <w:sz w:val="16"/>
                <w:szCs w:val="16"/>
              </w:rPr>
            </w:pPr>
            <w:r w:rsidRPr="00FC5733">
              <w:rPr>
                <w:rFonts w:ascii="Consolas" w:hAnsi="Consolas" w:cs="Consolas"/>
                <w:sz w:val="16"/>
                <w:szCs w:val="16"/>
              </w:rPr>
              <w:t>-cdoc-decrypt &lt;pin&gt; &lt;output-file&gt;</w:t>
            </w:r>
          </w:p>
        </w:tc>
        <w:tc>
          <w:tcPr>
            <w:tcW w:w="3339" w:type="pct"/>
          </w:tcPr>
          <w:p w14:paraId="6A32D042" w14:textId="77777777" w:rsidR="00B94E7C" w:rsidRPr="00FC5733" w:rsidRDefault="00B94E7C" w:rsidP="00B94E7C">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3A6C7065"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6D20B0F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1A314773" w14:textId="77777777" w:rsidR="00B00489" w:rsidRPr="00FC5733" w:rsidRDefault="00B00489" w:rsidP="00B94E7C">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6F8ED347" w14:textId="77777777" w:rsidR="005E354D" w:rsidRPr="00FC5733" w:rsidRDefault="00C04AB2" w:rsidP="009E62D3">
            <w:pPr>
              <w:ind w:left="720" w:hanging="720"/>
              <w:jc w:val="left"/>
              <w:rPr>
                <w:rFonts w:ascii="Consolas" w:hAnsi="Consolas" w:cs="Consolas"/>
                <w:sz w:val="16"/>
                <w:szCs w:val="16"/>
              </w:rPr>
            </w:pPr>
            <w:hyperlink r:id="rId147"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48"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554C3617" w14:textId="77777777" w:rsidR="00B00489"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67C3EE63" w14:textId="77777777" w:rsidR="005E06AB" w:rsidRPr="00FC5733" w:rsidRDefault="00B00489" w:rsidP="009E62D3">
            <w:pPr>
              <w:ind w:left="720" w:hanging="720"/>
              <w:jc w:val="left"/>
              <w:rPr>
                <w:rFonts w:ascii="Consolas" w:hAnsi="Consolas" w:cs="Consolas"/>
                <w:sz w:val="16"/>
                <w:szCs w:val="16"/>
              </w:rPr>
            </w:pPr>
            <w:r w:rsidRPr="00FC5733">
              <w:rPr>
                <w:rFonts w:ascii="Consolas" w:hAnsi="Consolas" w:cs="Consolas"/>
                <w:sz w:val="16"/>
                <w:szCs w:val="16"/>
              </w:rPr>
              <w:t>EncryptedData.decrypt(String driver, String keystoreFile, int nKey, int token, String pin);</w:t>
            </w:r>
          </w:p>
        </w:tc>
      </w:tr>
      <w:tr w:rsidR="00F32A44" w:rsidRPr="00FC5733" w14:paraId="1CBF3E6F" w14:textId="77777777" w:rsidTr="009E62D3">
        <w:tc>
          <w:tcPr>
            <w:tcW w:w="1661" w:type="pct"/>
          </w:tcPr>
          <w:p w14:paraId="4743820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-cdoc-decrypt-sk &lt;pin&gt; &lt;output-file&gt;</w:t>
            </w:r>
          </w:p>
        </w:tc>
        <w:tc>
          <w:tcPr>
            <w:tcW w:w="3339" w:type="pct"/>
          </w:tcPr>
          <w:p w14:paraId="03DF69F0"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ConfigManager.instance().getSignatureFactoryOfType(String sType);</w:t>
            </w:r>
          </w:p>
          <w:p w14:paraId="2CEFBC2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SignatureFactory.getType();</w:t>
            </w:r>
          </w:p>
          <w:p w14:paraId="0413200F"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6CC18FC7" w14:textId="77777777" w:rsidR="00B00489" w:rsidRPr="00FC5733" w:rsidRDefault="00B00489" w:rsidP="00B00489">
            <w:pPr>
              <w:ind w:left="720" w:hanging="720"/>
              <w:jc w:val="left"/>
              <w:rPr>
                <w:rFonts w:ascii="Consolas" w:hAnsi="Consolas" w:cs="Consolas"/>
                <w:sz w:val="16"/>
                <w:szCs w:val="16"/>
              </w:rPr>
            </w:pPr>
            <w:r w:rsidRPr="00FC5733">
              <w:rPr>
                <w:rFonts w:ascii="Consolas" w:hAnsi="Consolas" w:cs="Consolas"/>
                <w:sz w:val="16"/>
                <w:szCs w:val="16"/>
              </w:rPr>
              <w:t>SunPkcs11SignatureFactory.init(String driver, String passwd, int nSlot);</w:t>
            </w:r>
          </w:p>
          <w:p w14:paraId="58B5A533" w14:textId="77777777" w:rsidR="008B3E38" w:rsidRPr="00FC5733" w:rsidRDefault="00C04AB2" w:rsidP="009E62D3">
            <w:pPr>
              <w:ind w:left="720" w:hanging="720"/>
              <w:jc w:val="left"/>
              <w:rPr>
                <w:rFonts w:ascii="Consolas" w:hAnsi="Consolas" w:cs="Consolas"/>
                <w:sz w:val="16"/>
                <w:szCs w:val="16"/>
              </w:rPr>
            </w:pPr>
            <w:hyperlink r:id="rId149" w:history="1">
              <w:r w:rsidR="005E06AB" w:rsidRPr="00FC5733">
                <w:rPr>
                  <w:rStyle w:val="Hyperlink"/>
                  <w:rFonts w:ascii="Consolas" w:hAnsi="Consolas" w:cs="Consolas"/>
                  <w:color w:val="000000"/>
                  <w:sz w:val="16"/>
                  <w:szCs w:val="16"/>
                  <w:u w:val="none"/>
                </w:rPr>
                <w:t>SignatureFactory</w:t>
              </w:r>
            </w:hyperlink>
            <w:r w:rsidR="005E06AB" w:rsidRPr="00506C5B">
              <w:rPr>
                <w:rFonts w:ascii="Consolas" w:hAnsi="Consolas" w:cs="Consolas"/>
                <w:sz w:val="16"/>
                <w:szCs w:val="16"/>
              </w:rPr>
              <w:t xml:space="preserve">.getAuthCertificate(int token, </w:t>
            </w:r>
            <w:hyperlink r:id="rId150" w:history="1">
              <w:r w:rsidR="005E06AB" w:rsidRPr="00FC5733">
                <w:rPr>
                  <w:rStyle w:val="Hyperlink"/>
                  <w:rFonts w:ascii="Consolas" w:hAnsi="Consolas" w:cs="Consolas"/>
                  <w:color w:val="000000"/>
                  <w:sz w:val="16"/>
                  <w:szCs w:val="16"/>
                  <w:u w:val="none"/>
                </w:rPr>
                <w:t>String</w:t>
              </w:r>
            </w:hyperlink>
            <w:r w:rsidR="005E06AB" w:rsidRPr="00506C5B">
              <w:rPr>
                <w:rFonts w:ascii="Consolas" w:hAnsi="Consolas" w:cs="Consolas"/>
                <w:sz w:val="16"/>
                <w:szCs w:val="16"/>
              </w:rPr>
              <w:t xml:space="preserve"> pin);</w:t>
            </w:r>
          </w:p>
          <w:p w14:paraId="4B8F828C" w14:textId="77777777" w:rsidR="00B00489" w:rsidRPr="00FC5733" w:rsidRDefault="00B00489" w:rsidP="009E62D3">
            <w:pPr>
              <w:ind w:left="720" w:hanging="720"/>
              <w:jc w:val="left"/>
            </w:pPr>
            <w:r w:rsidRPr="00FC5733">
              <w:rPr>
                <w:rFonts w:ascii="Consolas" w:hAnsi="Consolas" w:cs="Consolas"/>
                <w:sz w:val="16"/>
                <w:szCs w:val="16"/>
              </w:rPr>
              <w:t>EncryptedData.getRecvIndex(X509Certificate cert);</w:t>
            </w:r>
          </w:p>
          <w:p w14:paraId="5B9019B6" w14:textId="77777777" w:rsidR="00B00489" w:rsidRPr="00FC5733" w:rsidRDefault="00B00489" w:rsidP="00B00489">
            <w:pPr>
              <w:ind w:left="720" w:hanging="720"/>
              <w:jc w:val="left"/>
            </w:pPr>
            <w:r w:rsidRPr="00FC5733">
              <w:rPr>
                <w:rFonts w:ascii="Consolas" w:hAnsi="Consolas" w:cs="Consolas"/>
                <w:sz w:val="16"/>
                <w:szCs w:val="16"/>
              </w:rPr>
              <w:t>EncryptedData.decrypt(String driver, String keystoreFile, int nKey, int token, String pin);</w:t>
            </w:r>
          </w:p>
          <w:p w14:paraId="423747B0" w14:textId="77777777" w:rsidR="00606FC9" w:rsidRPr="00506C5B" w:rsidRDefault="00C04AB2" w:rsidP="009E62D3">
            <w:pPr>
              <w:ind w:left="720" w:hanging="720"/>
              <w:jc w:val="left"/>
              <w:rPr>
                <w:rFonts w:ascii="Consolas" w:hAnsi="Consolas" w:cs="Consolas"/>
                <w:sz w:val="16"/>
                <w:szCs w:val="16"/>
              </w:rPr>
            </w:pPr>
            <w:hyperlink r:id="rId151" w:history="1">
              <w:r w:rsidR="00606FC9" w:rsidRPr="00FC5733">
                <w:rPr>
                  <w:rStyle w:val="Hyperlink"/>
                  <w:rFonts w:ascii="Consolas" w:hAnsi="Consolas" w:cs="Consolas"/>
                  <w:color w:val="000000"/>
                  <w:sz w:val="16"/>
                  <w:szCs w:val="16"/>
                  <w:u w:val="none"/>
                </w:rPr>
                <w:t>EncryptedData</w:t>
              </w:r>
            </w:hyperlink>
            <w:r w:rsidR="00606FC9" w:rsidRPr="00506C5B">
              <w:rPr>
                <w:rFonts w:ascii="Consolas" w:hAnsi="Consolas" w:cs="Consolas"/>
                <w:sz w:val="16"/>
                <w:szCs w:val="16"/>
              </w:rPr>
              <w:t>.getData();</w:t>
            </w:r>
          </w:p>
          <w:p w14:paraId="5DC60C58" w14:textId="77777777" w:rsidR="00973909" w:rsidRPr="00FC5733" w:rsidRDefault="0097390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11D46AE8" w14:textId="77777777" w:rsidR="00606FC9" w:rsidRPr="00506C5B" w:rsidRDefault="00C04AB2" w:rsidP="009E62D3">
            <w:pPr>
              <w:ind w:left="720" w:hanging="720"/>
              <w:jc w:val="left"/>
              <w:rPr>
                <w:rFonts w:ascii="Consolas" w:hAnsi="Consolas" w:cs="Consolas"/>
                <w:sz w:val="16"/>
                <w:szCs w:val="16"/>
              </w:rPr>
            </w:pPr>
            <w:hyperlink r:id="rId152" w:history="1">
              <w:r w:rsidR="00606FC9" w:rsidRPr="00FC5733">
                <w:rPr>
                  <w:rStyle w:val="Hyperlink"/>
                  <w:rFonts w:ascii="Consolas" w:hAnsi="Consolas" w:cs="Consolas"/>
                  <w:color w:val="000000"/>
                  <w:sz w:val="16"/>
                  <w:szCs w:val="16"/>
                  <w:u w:val="none"/>
                </w:rPr>
                <w:t>DigiDocFactory</w:t>
              </w:r>
            </w:hyperlink>
            <w:r w:rsidR="00606FC9" w:rsidRPr="00506C5B">
              <w:rPr>
                <w:rFonts w:ascii="Consolas" w:hAnsi="Consolas" w:cs="Consolas"/>
                <w:sz w:val="16"/>
                <w:szCs w:val="16"/>
              </w:rPr>
              <w:t>.r</w:t>
            </w:r>
            <w:r w:rsidR="00606FC9" w:rsidRPr="00FC5733">
              <w:rPr>
                <w:rFonts w:ascii="Consolas" w:hAnsi="Consolas" w:cs="Consolas"/>
                <w:sz w:val="16"/>
                <w:szCs w:val="16"/>
              </w:rPr>
              <w:t>eadSignedDoc(</w:t>
            </w:r>
            <w:hyperlink r:id="rId153" w:history="1">
              <w:r w:rsidR="00606FC9" w:rsidRPr="00FC5733">
                <w:rPr>
                  <w:rStyle w:val="Hyperlink"/>
                  <w:rFonts w:ascii="Consolas" w:hAnsi="Consolas" w:cs="Consolas"/>
                  <w:color w:val="000000"/>
                  <w:sz w:val="16"/>
                  <w:szCs w:val="16"/>
                  <w:u w:val="none"/>
                </w:rPr>
                <w:t>String</w:t>
              </w:r>
            </w:hyperlink>
            <w:r w:rsidR="00606FC9" w:rsidRPr="00506C5B">
              <w:rPr>
                <w:rFonts w:ascii="Consolas" w:hAnsi="Consolas" w:cs="Consolas"/>
                <w:sz w:val="16"/>
                <w:szCs w:val="16"/>
              </w:rPr>
              <w:t xml:space="preserve"> fileName);</w:t>
            </w:r>
          </w:p>
          <w:p w14:paraId="1D15FF14" w14:textId="77777777" w:rsidR="00606FC9" w:rsidRPr="00506C5B" w:rsidRDefault="00C04AB2" w:rsidP="009E62D3">
            <w:pPr>
              <w:ind w:left="720" w:hanging="720"/>
              <w:jc w:val="left"/>
              <w:rPr>
                <w:rFonts w:ascii="Consolas" w:hAnsi="Consolas" w:cs="Consolas"/>
                <w:sz w:val="16"/>
                <w:szCs w:val="16"/>
              </w:rPr>
            </w:pPr>
            <w:hyperlink r:id="rId154" w:history="1">
              <w:r w:rsidR="00606FC9" w:rsidRPr="00FC5733">
                <w:rPr>
                  <w:rStyle w:val="Hyperlink"/>
                  <w:rFonts w:ascii="Consolas" w:hAnsi="Consolas" w:cs="Consolas"/>
                  <w:color w:val="000000"/>
                  <w:sz w:val="16"/>
                  <w:szCs w:val="16"/>
                  <w:u w:val="none"/>
                </w:rPr>
                <w:t>SignedDoc</w:t>
              </w:r>
            </w:hyperlink>
            <w:r w:rsidR="00606FC9" w:rsidRPr="00506C5B">
              <w:rPr>
                <w:rFonts w:ascii="Consolas" w:hAnsi="Consolas" w:cs="Consolas"/>
                <w:sz w:val="16"/>
                <w:szCs w:val="16"/>
              </w:rPr>
              <w:t>.getDataFile(int idx);</w:t>
            </w:r>
          </w:p>
          <w:p w14:paraId="6FE76FF7" w14:textId="77777777" w:rsidR="00606FC9" w:rsidRPr="00506C5B" w:rsidRDefault="00C04AB2" w:rsidP="009E62D3">
            <w:pPr>
              <w:ind w:left="720" w:hanging="720"/>
              <w:jc w:val="left"/>
              <w:rPr>
                <w:rFonts w:ascii="Consolas" w:hAnsi="Consolas" w:cs="Consolas"/>
                <w:sz w:val="16"/>
                <w:szCs w:val="16"/>
              </w:rPr>
            </w:pPr>
            <w:hyperlink r:id="rId155" w:history="1">
              <w:r w:rsidR="00606FC9" w:rsidRPr="00FC5733">
                <w:rPr>
                  <w:rStyle w:val="Hyperlink"/>
                  <w:rFonts w:ascii="Consolas" w:hAnsi="Consolas" w:cs="Consolas"/>
                  <w:color w:val="000000"/>
                  <w:sz w:val="16"/>
                  <w:szCs w:val="16"/>
                  <w:u w:val="none"/>
                </w:rPr>
                <w:t>DataFile</w:t>
              </w:r>
            </w:hyperlink>
            <w:r w:rsidR="00606FC9" w:rsidRPr="00506C5B">
              <w:rPr>
                <w:rFonts w:ascii="Consolas" w:hAnsi="Consolas" w:cs="Consolas"/>
                <w:sz w:val="16"/>
                <w:szCs w:val="16"/>
              </w:rPr>
              <w:t>.getBodyAsStream();</w:t>
            </w:r>
          </w:p>
        </w:tc>
      </w:tr>
      <w:tr w:rsidR="00F32A44" w:rsidRPr="00FC5733" w14:paraId="5A7716E6" w14:textId="77777777" w:rsidTr="009E62D3">
        <w:tc>
          <w:tcPr>
            <w:tcW w:w="1661" w:type="pct"/>
          </w:tcPr>
          <w:p w14:paraId="6FCAEAC8" w14:textId="77777777" w:rsidR="00BF18D7" w:rsidRPr="00FC5733" w:rsidRDefault="00BF18D7" w:rsidP="000E670A">
            <w:pPr>
              <w:jc w:val="left"/>
              <w:rPr>
                <w:rFonts w:ascii="Consolas" w:hAnsi="Consolas" w:cs="Consolas"/>
                <w:sz w:val="16"/>
                <w:szCs w:val="16"/>
              </w:rPr>
            </w:pPr>
            <w:r w:rsidRPr="00FC5733">
              <w:rPr>
                <w:rFonts w:ascii="Consolas" w:hAnsi="Consolas" w:cs="Consolas"/>
                <w:sz w:val="16"/>
                <w:szCs w:val="16"/>
              </w:rPr>
              <w:lastRenderedPageBreak/>
              <w:t xml:space="preserve">-cdoc-decrypt-stream &lt;input-file&gt; &lt;pin&gt; &lt;output-file&gt; </w:t>
            </w:r>
          </w:p>
        </w:tc>
        <w:tc>
          <w:tcPr>
            <w:tcW w:w="3339" w:type="pct"/>
          </w:tcPr>
          <w:p w14:paraId="569DFF47" w14:textId="77777777" w:rsidR="005269FA" w:rsidRPr="00FC5733" w:rsidRDefault="005269FA" w:rsidP="009E62D3">
            <w:pPr>
              <w:ind w:left="720" w:hanging="720"/>
              <w:jc w:val="left"/>
              <w:rPr>
                <w:rFonts w:ascii="Consolas" w:hAnsi="Consolas" w:cs="Consolas"/>
                <w:sz w:val="16"/>
                <w:szCs w:val="16"/>
              </w:rPr>
            </w:pPr>
            <w:r w:rsidRPr="00FC5733">
              <w:rPr>
                <w:rFonts w:ascii="Consolas" w:hAnsi="Consolas" w:cs="Consolas"/>
                <w:sz w:val="16"/>
                <w:szCs w:val="16"/>
              </w:rPr>
              <w:t>ConfigManager.getEncryptedStreamParser();</w:t>
            </w:r>
          </w:p>
          <w:p w14:paraId="0657341E" w14:textId="77777777" w:rsidR="00BF18D7" w:rsidRPr="00FC5733" w:rsidRDefault="007A6B87" w:rsidP="007A6B87">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2012E" w:rsidRPr="00FC5733" w14:paraId="0FF416A9" w14:textId="77777777" w:rsidTr="00EC12B3">
        <w:tc>
          <w:tcPr>
            <w:tcW w:w="1661" w:type="pct"/>
          </w:tcPr>
          <w:p w14:paraId="25B651A5" w14:textId="77777777" w:rsidR="0082012E" w:rsidRPr="00FC5733" w:rsidRDefault="0082012E" w:rsidP="0082012E">
            <w:pPr>
              <w:jc w:val="left"/>
              <w:rPr>
                <w:rFonts w:ascii="Consolas" w:hAnsi="Consolas" w:cs="Consolas"/>
                <w:sz w:val="16"/>
                <w:szCs w:val="16"/>
              </w:rPr>
            </w:pPr>
            <w:r w:rsidRPr="00FC5733">
              <w:rPr>
                <w:rFonts w:ascii="Consolas" w:hAnsi="Consolas" w:cs="Consolas"/>
                <w:sz w:val="16"/>
                <w:szCs w:val="16"/>
              </w:rPr>
              <w:t>-cdoc-decrypt-stream-recv &lt;input-file&gt; &lt;pin&gt; &lt;output-file&gt; &lt;recipient&gt;</w:t>
            </w:r>
          </w:p>
        </w:tc>
        <w:tc>
          <w:tcPr>
            <w:tcW w:w="3339" w:type="pct"/>
          </w:tcPr>
          <w:p w14:paraId="5E66E37B"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C31DCE5" w14:textId="77777777" w:rsidR="0082012E" w:rsidRPr="00FC5733" w:rsidRDefault="0082012E" w:rsidP="00EC12B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EncryptedStreamParser.decryptStreamUsingRecipientName(InputStream dencStream, OutputStream outs, int token, String pin, String recipientName);</w:t>
            </w:r>
          </w:p>
        </w:tc>
      </w:tr>
      <w:tr w:rsidR="007356E5" w:rsidRPr="00FC5733" w14:paraId="7D200740" w14:textId="77777777" w:rsidTr="009E62D3">
        <w:tc>
          <w:tcPr>
            <w:tcW w:w="1661" w:type="pct"/>
          </w:tcPr>
          <w:p w14:paraId="2216003A" w14:textId="77777777" w:rsidR="005E354D" w:rsidRPr="00FC5733" w:rsidRDefault="005E354D" w:rsidP="00C4208F">
            <w:pPr>
              <w:spacing w:after="0"/>
              <w:jc w:val="left"/>
              <w:rPr>
                <w:rFonts w:ascii="Consolas" w:hAnsi="Consolas" w:cs="Consolas"/>
                <w:sz w:val="16"/>
                <w:szCs w:val="16"/>
              </w:rPr>
            </w:pPr>
            <w:r w:rsidRPr="00FC5733">
              <w:rPr>
                <w:rFonts w:ascii="Consolas" w:hAnsi="Consolas" w:cs="Consolas"/>
                <w:sz w:val="16"/>
                <w:szCs w:val="16"/>
              </w:rPr>
              <w:t xml:space="preserve">-cdoc-decrypt-pkcs12  &lt;keystore-file&gt; &lt;keystore-passwd&gt; &lt;keystore-type&gt; &lt;output-file&gt; </w:t>
            </w:r>
          </w:p>
        </w:tc>
        <w:tc>
          <w:tcPr>
            <w:tcW w:w="3339" w:type="pct"/>
          </w:tcPr>
          <w:p w14:paraId="411378B4"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230A5DBF"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5FBB1F62"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EncryptedData.getRecvIndex(X509Certificate cert);</w:t>
            </w:r>
          </w:p>
          <w:p w14:paraId="28AFD8E1" w14:textId="77777777" w:rsidR="005E354D" w:rsidRPr="00FC5733" w:rsidRDefault="00C04AB2" w:rsidP="009E62D3">
            <w:pPr>
              <w:ind w:left="720" w:hanging="720"/>
              <w:jc w:val="left"/>
              <w:rPr>
                <w:rFonts w:ascii="Consolas" w:hAnsi="Consolas" w:cs="Consolas"/>
                <w:sz w:val="16"/>
                <w:szCs w:val="16"/>
              </w:rPr>
            </w:pPr>
            <w:hyperlink r:id="rId156"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57"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58"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59"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tc>
      </w:tr>
      <w:tr w:rsidR="00F32A44" w:rsidRPr="00FC5733" w14:paraId="01C68588" w14:textId="77777777" w:rsidTr="009E62D3">
        <w:tc>
          <w:tcPr>
            <w:tcW w:w="1661" w:type="pct"/>
          </w:tcPr>
          <w:p w14:paraId="50C32872" w14:textId="77777777" w:rsidR="008B3E38" w:rsidRPr="00FC5733" w:rsidRDefault="008B3E38" w:rsidP="004A6118">
            <w:pPr>
              <w:jc w:val="left"/>
              <w:rPr>
                <w:rFonts w:ascii="Consolas" w:hAnsi="Consolas" w:cs="Consolas"/>
                <w:sz w:val="16"/>
                <w:szCs w:val="16"/>
              </w:rPr>
            </w:pPr>
            <w:r w:rsidRPr="00FC5733">
              <w:rPr>
                <w:rFonts w:ascii="Consolas" w:hAnsi="Consolas" w:cs="Consolas"/>
                <w:sz w:val="16"/>
                <w:szCs w:val="16"/>
              </w:rPr>
              <w:t>-cdoc-decrypt-pkcs12-sk</w:t>
            </w:r>
            <w:r w:rsidR="00BF18D7" w:rsidRPr="00FC5733">
              <w:rPr>
                <w:rFonts w:ascii="Consolas" w:hAnsi="Consolas" w:cs="Consolas"/>
                <w:sz w:val="16"/>
                <w:szCs w:val="16"/>
              </w:rPr>
              <w:t xml:space="preserve"> &lt;keystore-file&gt; &lt;keystore-passwd&gt; &lt;keystore-type&gt; &lt;output-file&gt;</w:t>
            </w:r>
          </w:p>
        </w:tc>
        <w:tc>
          <w:tcPr>
            <w:tcW w:w="3339" w:type="pct"/>
          </w:tcPr>
          <w:p w14:paraId="69F3838A"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Pkcs12SignatureFactory.load(String storeName, String storeType, String passwd);</w:t>
            </w:r>
          </w:p>
          <w:p w14:paraId="3E0A3513" w14:textId="77777777" w:rsidR="00EB1A03" w:rsidRPr="00FC5733" w:rsidRDefault="00EB1A03" w:rsidP="009E62D3">
            <w:pPr>
              <w:ind w:left="720" w:hanging="720"/>
              <w:jc w:val="left"/>
              <w:rPr>
                <w:rFonts w:ascii="Consolas" w:hAnsi="Consolas" w:cs="Consolas"/>
                <w:sz w:val="16"/>
                <w:szCs w:val="16"/>
              </w:rPr>
            </w:pPr>
            <w:r w:rsidRPr="00FC5733">
              <w:rPr>
                <w:rFonts w:ascii="Consolas" w:hAnsi="Consolas" w:cs="Consolas"/>
                <w:sz w:val="16"/>
                <w:szCs w:val="16"/>
              </w:rPr>
              <w:t>Pkcs12SignatureFactory.getAuthCertificate(int token, String pin);</w:t>
            </w:r>
          </w:p>
          <w:p w14:paraId="28A301FB" w14:textId="77777777" w:rsidR="00EB1A03" w:rsidRPr="00FC5733" w:rsidRDefault="00EB1A03" w:rsidP="009E62D3">
            <w:pPr>
              <w:ind w:left="720" w:hanging="720"/>
              <w:jc w:val="left"/>
            </w:pPr>
            <w:r w:rsidRPr="00FC5733">
              <w:rPr>
                <w:rFonts w:ascii="Consolas" w:hAnsi="Consolas" w:cs="Consolas"/>
                <w:sz w:val="16"/>
                <w:szCs w:val="16"/>
              </w:rPr>
              <w:t>EncryptedData.getRecvIndex(X509Certificate cert);</w:t>
            </w:r>
          </w:p>
          <w:p w14:paraId="108FB920" w14:textId="77777777" w:rsidR="008B3E38" w:rsidRPr="00FC5733" w:rsidRDefault="00C04AB2" w:rsidP="009E62D3">
            <w:pPr>
              <w:ind w:left="720" w:hanging="720"/>
              <w:jc w:val="left"/>
              <w:rPr>
                <w:rFonts w:ascii="Consolas" w:hAnsi="Consolas" w:cs="Consolas"/>
                <w:sz w:val="16"/>
                <w:szCs w:val="16"/>
              </w:rPr>
            </w:pPr>
            <w:hyperlink r:id="rId160"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 xml:space="preserve">.decryptPkcs12(int nKey, </w:t>
            </w:r>
            <w:hyperlink r:id="rId161"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keystore, </w:t>
            </w:r>
            <w:hyperlink r:id="rId162"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storepass, </w:t>
            </w:r>
            <w:hyperlink r:id="rId163"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storetype);</w:t>
            </w:r>
          </w:p>
          <w:p w14:paraId="74BDCA47" w14:textId="77777777" w:rsidR="00E03716" w:rsidRPr="00506C5B" w:rsidRDefault="00C04AB2" w:rsidP="00325ED0">
            <w:pPr>
              <w:tabs>
                <w:tab w:val="center" w:pos="2709"/>
              </w:tabs>
              <w:ind w:left="720" w:hanging="720"/>
              <w:jc w:val="left"/>
              <w:rPr>
                <w:rFonts w:ascii="Consolas" w:hAnsi="Consolas" w:cs="Consolas"/>
                <w:sz w:val="16"/>
                <w:szCs w:val="16"/>
              </w:rPr>
            </w:pPr>
            <w:hyperlink r:id="rId164" w:history="1">
              <w:r w:rsidR="00E03716" w:rsidRPr="00FC5733">
                <w:rPr>
                  <w:rStyle w:val="Hyperlink"/>
                  <w:rFonts w:ascii="Consolas" w:hAnsi="Consolas" w:cs="Consolas"/>
                  <w:color w:val="000000"/>
                  <w:sz w:val="16"/>
                  <w:szCs w:val="16"/>
                  <w:u w:val="none"/>
                </w:rPr>
                <w:t>EncryptedData</w:t>
              </w:r>
            </w:hyperlink>
            <w:r w:rsidR="00E03716" w:rsidRPr="00506C5B">
              <w:rPr>
                <w:rFonts w:ascii="Consolas" w:hAnsi="Consolas" w:cs="Consolas"/>
                <w:sz w:val="16"/>
                <w:szCs w:val="16"/>
              </w:rPr>
              <w:t>.getData();</w:t>
            </w:r>
          </w:p>
          <w:p w14:paraId="3005F4D7" w14:textId="77777777" w:rsidR="00F92655" w:rsidRPr="00FC5733" w:rsidRDefault="00F92655" w:rsidP="00325ED0">
            <w:pPr>
              <w:tabs>
                <w:tab w:val="center" w:pos="2709"/>
              </w:tabs>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6F8E9712" w14:textId="77777777" w:rsidR="00E03716" w:rsidRPr="00506C5B" w:rsidRDefault="00C04AB2" w:rsidP="009E62D3">
            <w:pPr>
              <w:ind w:left="720" w:hanging="720"/>
              <w:jc w:val="left"/>
              <w:rPr>
                <w:rFonts w:ascii="Consolas" w:hAnsi="Consolas" w:cs="Consolas"/>
                <w:sz w:val="16"/>
                <w:szCs w:val="16"/>
              </w:rPr>
            </w:pPr>
            <w:hyperlink r:id="rId165" w:history="1">
              <w:r w:rsidR="00E03716" w:rsidRPr="00FC5733">
                <w:rPr>
                  <w:rStyle w:val="Hyperlink"/>
                  <w:rFonts w:ascii="Consolas" w:hAnsi="Consolas" w:cs="Consolas"/>
                  <w:color w:val="000000"/>
                  <w:sz w:val="16"/>
                  <w:szCs w:val="16"/>
                  <w:u w:val="none"/>
                </w:rPr>
                <w:t>DigiDocFactory</w:t>
              </w:r>
            </w:hyperlink>
            <w:r w:rsidR="00E03716" w:rsidRPr="00506C5B">
              <w:rPr>
                <w:rFonts w:ascii="Consolas" w:hAnsi="Consolas" w:cs="Consolas"/>
                <w:sz w:val="16"/>
                <w:szCs w:val="16"/>
              </w:rPr>
              <w:t>.readSignedDoc(</w:t>
            </w:r>
            <w:hyperlink r:id="rId166" w:history="1">
              <w:r w:rsidR="00E03716" w:rsidRPr="00FC5733">
                <w:rPr>
                  <w:rStyle w:val="Hyperlink"/>
                  <w:rFonts w:ascii="Consolas" w:hAnsi="Consolas" w:cs="Consolas"/>
                  <w:color w:val="000000"/>
                  <w:sz w:val="16"/>
                  <w:szCs w:val="16"/>
                  <w:u w:val="none"/>
                </w:rPr>
                <w:t>String</w:t>
              </w:r>
            </w:hyperlink>
            <w:r w:rsidR="00E03716" w:rsidRPr="00506C5B">
              <w:rPr>
                <w:rFonts w:ascii="Consolas" w:hAnsi="Consolas" w:cs="Consolas"/>
                <w:sz w:val="16"/>
                <w:szCs w:val="16"/>
              </w:rPr>
              <w:t xml:space="preserve"> fileName);</w:t>
            </w:r>
          </w:p>
          <w:p w14:paraId="4C468BDE" w14:textId="77777777" w:rsidR="00E03716" w:rsidRPr="00506C5B" w:rsidRDefault="00C04AB2" w:rsidP="009E62D3">
            <w:pPr>
              <w:ind w:left="720" w:hanging="720"/>
              <w:jc w:val="left"/>
              <w:rPr>
                <w:rFonts w:ascii="Consolas" w:hAnsi="Consolas" w:cs="Consolas"/>
                <w:sz w:val="16"/>
                <w:szCs w:val="16"/>
              </w:rPr>
            </w:pPr>
            <w:hyperlink r:id="rId167" w:history="1">
              <w:r w:rsidR="00E03716" w:rsidRPr="00FC5733">
                <w:rPr>
                  <w:rStyle w:val="Hyperlink"/>
                  <w:rFonts w:ascii="Consolas" w:hAnsi="Consolas" w:cs="Consolas"/>
                  <w:color w:val="000000"/>
                  <w:sz w:val="16"/>
                  <w:szCs w:val="16"/>
                  <w:u w:val="none"/>
                </w:rPr>
                <w:t>SignedDoc</w:t>
              </w:r>
            </w:hyperlink>
            <w:r w:rsidR="00E03716" w:rsidRPr="00506C5B">
              <w:rPr>
                <w:rFonts w:ascii="Consolas" w:hAnsi="Consolas" w:cs="Consolas"/>
                <w:sz w:val="16"/>
                <w:szCs w:val="16"/>
              </w:rPr>
              <w:t>.getDataFile(int idx);</w:t>
            </w:r>
          </w:p>
          <w:p w14:paraId="4970A714" w14:textId="77777777" w:rsidR="00E03716" w:rsidRPr="00506C5B" w:rsidRDefault="00C04AB2" w:rsidP="009E62D3">
            <w:pPr>
              <w:ind w:left="720" w:hanging="720"/>
              <w:jc w:val="left"/>
              <w:rPr>
                <w:rFonts w:ascii="Consolas" w:hAnsi="Consolas" w:cs="Consolas"/>
                <w:sz w:val="16"/>
                <w:szCs w:val="16"/>
              </w:rPr>
            </w:pPr>
            <w:hyperlink r:id="rId168" w:history="1">
              <w:r w:rsidR="00E03716" w:rsidRPr="00FC5733">
                <w:rPr>
                  <w:rStyle w:val="Hyperlink"/>
                  <w:rFonts w:ascii="Consolas" w:hAnsi="Consolas" w:cs="Consolas"/>
                  <w:color w:val="000000"/>
                  <w:sz w:val="16"/>
                  <w:szCs w:val="16"/>
                  <w:u w:val="none"/>
                </w:rPr>
                <w:t>DataFile</w:t>
              </w:r>
            </w:hyperlink>
            <w:r w:rsidR="00E03716" w:rsidRPr="00506C5B">
              <w:rPr>
                <w:rFonts w:ascii="Consolas" w:hAnsi="Consolas" w:cs="Consolas"/>
                <w:sz w:val="16"/>
                <w:szCs w:val="16"/>
              </w:rPr>
              <w:t>.getBodyAsStream();</w:t>
            </w:r>
          </w:p>
        </w:tc>
      </w:tr>
      <w:tr w:rsidR="008B243E" w:rsidRPr="00FC5733" w14:paraId="0CCF7A0D" w14:textId="77777777" w:rsidTr="009E62D3">
        <w:tc>
          <w:tcPr>
            <w:tcW w:w="1661" w:type="pct"/>
          </w:tcPr>
          <w:p w14:paraId="37FD6F06"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w:t>
            </w:r>
            <w:r w:rsidRPr="00FC5733">
              <w:rPr>
                <w:rFonts w:ascii="Consolas" w:hAnsi="Consolas" w:cs="Consolas"/>
                <w:sz w:val="16"/>
                <w:szCs w:val="16"/>
              </w:rPr>
              <w:softHyphen/>
              <w:t>-decrypt-pkcs12-stream</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10991100"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5B2DF2FB"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tc>
      </w:tr>
      <w:tr w:rsidR="008B243E" w:rsidRPr="00FC5733" w14:paraId="0DC97549" w14:textId="77777777" w:rsidTr="009E62D3">
        <w:tc>
          <w:tcPr>
            <w:tcW w:w="1661" w:type="pct"/>
          </w:tcPr>
          <w:p w14:paraId="0E8A09A9" w14:textId="77777777" w:rsidR="008B243E" w:rsidRPr="00FC5733" w:rsidRDefault="008B243E" w:rsidP="004A6118">
            <w:pPr>
              <w:jc w:val="left"/>
              <w:rPr>
                <w:rFonts w:ascii="Consolas" w:hAnsi="Consolas" w:cs="Consolas"/>
                <w:sz w:val="16"/>
                <w:szCs w:val="16"/>
              </w:rPr>
            </w:pPr>
            <w:r w:rsidRPr="00FC5733">
              <w:rPr>
                <w:rFonts w:ascii="Consolas" w:hAnsi="Consolas" w:cs="Consolas"/>
                <w:sz w:val="16"/>
                <w:szCs w:val="16"/>
              </w:rPr>
              <w:t>-cdoc-decrypt-pkcs12-stream-sk</w:t>
            </w:r>
            <w:r w:rsidR="00D568B4" w:rsidRPr="00FC5733">
              <w:rPr>
                <w:rFonts w:ascii="Consolas" w:hAnsi="Consolas" w:cs="Consolas"/>
                <w:sz w:val="16"/>
                <w:szCs w:val="16"/>
              </w:rPr>
              <w:t xml:space="preserve"> &lt;input-file&gt; &lt;keystore-file&gt; &lt;keystore-passwd&gt; &lt;keystore-type&gt; &lt;output-file&gt;</w:t>
            </w:r>
          </w:p>
        </w:tc>
        <w:tc>
          <w:tcPr>
            <w:tcW w:w="3339" w:type="pct"/>
          </w:tcPr>
          <w:p w14:paraId="60A15011" w14:textId="77777777" w:rsidR="008B243E" w:rsidRPr="00FC5733" w:rsidRDefault="00DE5D00" w:rsidP="009E62D3">
            <w:pPr>
              <w:ind w:left="720" w:hanging="720"/>
              <w:jc w:val="left"/>
              <w:rPr>
                <w:rFonts w:ascii="Consolas" w:hAnsi="Consolas" w:cs="Consolas"/>
                <w:sz w:val="16"/>
                <w:szCs w:val="16"/>
              </w:rPr>
            </w:pPr>
            <w:r w:rsidRPr="00FC5733">
              <w:rPr>
                <w:rFonts w:ascii="Consolas" w:hAnsi="Consolas" w:cs="Consolas"/>
                <w:sz w:val="16"/>
                <w:szCs w:val="16"/>
              </w:rPr>
              <w:t>ConfigManager.instance().getEncryptedStreamParser();</w:t>
            </w:r>
          </w:p>
          <w:p w14:paraId="27897471" w14:textId="77777777" w:rsidR="005B2AD3" w:rsidRPr="00FC5733" w:rsidRDefault="005B2AD3" w:rsidP="009E62D3">
            <w:pPr>
              <w:ind w:left="720" w:hanging="720"/>
              <w:jc w:val="left"/>
              <w:rPr>
                <w:rFonts w:ascii="Consolas" w:hAnsi="Consolas" w:cs="Consolas"/>
                <w:sz w:val="16"/>
                <w:szCs w:val="16"/>
              </w:rPr>
            </w:pPr>
            <w:r w:rsidRPr="00FC5733">
              <w:rPr>
                <w:rFonts w:ascii="Consolas" w:hAnsi="Consolas" w:cs="Consolas"/>
                <w:sz w:val="16"/>
                <w:szCs w:val="16"/>
              </w:rPr>
              <w:t>EncryptedStreamParser.decryptStreamUsingTokenType(InputStream dencStream, OutputStream outs, int token, String pin, String tokenType, String pkcs12Keystore);</w:t>
            </w:r>
          </w:p>
          <w:p w14:paraId="5F44EBD7"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EncryptedData.getData();</w:t>
            </w:r>
          </w:p>
          <w:p w14:paraId="72187A4F"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ConfigManager.instance().getDigiDocFactory();</w:t>
            </w:r>
          </w:p>
          <w:p w14:paraId="3019156C"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DigiDocFactory.readSignedDoc(String fileName);</w:t>
            </w:r>
          </w:p>
          <w:p w14:paraId="4D57994A"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SignedDoc.getDataFile(int idx);</w:t>
            </w:r>
          </w:p>
          <w:p w14:paraId="34A0898B" w14:textId="77777777" w:rsidR="004B1B59" w:rsidRPr="00FC5733" w:rsidRDefault="004B1B59" w:rsidP="009E62D3">
            <w:pPr>
              <w:ind w:left="720" w:hanging="720"/>
              <w:jc w:val="left"/>
              <w:rPr>
                <w:rFonts w:ascii="Consolas" w:hAnsi="Consolas" w:cs="Consolas"/>
                <w:sz w:val="16"/>
                <w:szCs w:val="16"/>
              </w:rPr>
            </w:pPr>
            <w:r w:rsidRPr="00FC5733">
              <w:rPr>
                <w:rFonts w:ascii="Consolas" w:hAnsi="Consolas" w:cs="Consolas"/>
                <w:sz w:val="16"/>
                <w:szCs w:val="16"/>
              </w:rPr>
              <w:t>DataFile.getBodyAsStream();</w:t>
            </w:r>
          </w:p>
        </w:tc>
      </w:tr>
    </w:tbl>
    <w:p w14:paraId="04A5388E" w14:textId="77777777" w:rsidR="000C1E7E" w:rsidRPr="00A3153B" w:rsidRDefault="000C1E7E" w:rsidP="001411EE"/>
    <w:p w14:paraId="51775A8E" w14:textId="77777777" w:rsidR="008F3418" w:rsidRPr="00A3153B" w:rsidRDefault="008F3418" w:rsidP="008F3418">
      <w:pPr>
        <w:jc w:val="left"/>
        <w:sectPr w:rsidR="008F3418" w:rsidRPr="00A3153B" w:rsidSect="00047176">
          <w:headerReference w:type="default" r:id="rId169"/>
          <w:footerReference w:type="even" r:id="rId170"/>
          <w:footerReference w:type="default" r:id="rId171"/>
          <w:headerReference w:type="first" r:id="rId172"/>
          <w:footerReference w:type="first" r:id="rId173"/>
          <w:pgSz w:w="11906" w:h="16838" w:code="9"/>
          <w:pgMar w:top="1418" w:right="1134" w:bottom="1418" w:left="2552" w:header="709" w:footer="709" w:gutter="0"/>
          <w:cols w:space="708"/>
          <w:titlePg/>
          <w:docGrid w:linePitch="360"/>
        </w:sectPr>
      </w:pPr>
    </w:p>
    <w:p w14:paraId="6AD9D18D" w14:textId="77777777" w:rsidR="006B0A2C" w:rsidRPr="00A3153B" w:rsidRDefault="006B0A2C" w:rsidP="00CE7C76">
      <w:pPr>
        <w:pStyle w:val="Heading1"/>
        <w:rPr>
          <w:lang w:val="en-US"/>
        </w:rPr>
      </w:pPr>
      <w:bookmarkStart w:id="443" w:name="_Ref361998067"/>
      <w:bookmarkStart w:id="444" w:name="_Ref361998076"/>
      <w:bookmarkStart w:id="445" w:name="_Toc413334784"/>
      <w:bookmarkStart w:id="446" w:name="_Toc345343606"/>
      <w:r w:rsidRPr="00A3153B">
        <w:rPr>
          <w:lang w:val="en-US"/>
        </w:rPr>
        <w:lastRenderedPageBreak/>
        <w:t>JDigiDoc library’s implementation notes</w:t>
      </w:r>
      <w:bookmarkEnd w:id="443"/>
      <w:bookmarkEnd w:id="444"/>
      <w:bookmarkEnd w:id="445"/>
    </w:p>
    <w:p w14:paraId="4148F181" w14:textId="26C92F31" w:rsidR="006B0A2C" w:rsidRPr="00A3153B" w:rsidRDefault="006B0A2C" w:rsidP="006B0A2C">
      <w:r w:rsidRPr="00A3153B">
        <w:t xml:space="preserve">The following section describes properties of </w:t>
      </w:r>
      <w:r w:rsidR="00CD49BA" w:rsidRPr="00A3153B">
        <w:t>DIGIDOC-XML 1.3 and</w:t>
      </w:r>
      <w:r w:rsidRPr="00A3153B">
        <w:t xml:space="preserve"> BDOC </w:t>
      </w:r>
      <w:r w:rsidR="008A5DD6" w:rsidRPr="00A3153B">
        <w:t>2.1</w:t>
      </w:r>
      <w:r w:rsidRPr="00A3153B">
        <w:t xml:space="preserve"> file</w:t>
      </w:r>
      <w:r w:rsidR="00CD49BA" w:rsidRPr="00A3153B">
        <w:t>s</w:t>
      </w:r>
      <w:r w:rsidRPr="00A3153B">
        <w:t xml:space="preserve"> that are not strictly defined in the </w:t>
      </w:r>
      <w:r w:rsidR="00CD49BA" w:rsidRPr="00A3153B">
        <w:t xml:space="preserve">DIGIDOC-XML 1.3 </w:t>
      </w:r>
      <w:r w:rsidR="00A06BD2" w:rsidRPr="00A3153B">
        <w:fldChar w:fldCharType="begin"/>
      </w:r>
      <w:r w:rsidR="00A06BD2" w:rsidRPr="00A3153B">
        <w:instrText xml:space="preserve"> REF _Ref361994067 \r \h </w:instrText>
      </w:r>
      <w:r w:rsidR="00A06BD2" w:rsidRPr="00A3153B">
        <w:fldChar w:fldCharType="separate"/>
      </w:r>
      <w:r w:rsidR="005B0D68">
        <w:t>[1]</w:t>
      </w:r>
      <w:r w:rsidR="00A06BD2" w:rsidRPr="00A3153B">
        <w:fldChar w:fldCharType="end"/>
      </w:r>
      <w:r w:rsidR="00A06BD2" w:rsidRPr="00A3153B">
        <w:t xml:space="preserve"> </w:t>
      </w:r>
      <w:r w:rsidR="00CD49BA" w:rsidRPr="00A3153B">
        <w:t xml:space="preserve">and </w:t>
      </w:r>
      <w:r w:rsidRPr="00A3153B">
        <w:t xml:space="preserve">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but are used in JDigiDoc library’s implementation (and also in other DigiDoc software libraries) of the file format</w:t>
      </w:r>
      <w:r w:rsidR="00E30F2C" w:rsidRPr="00A3153B">
        <w:t>s</w:t>
      </w:r>
      <w:r w:rsidRPr="00A3153B">
        <w:t>.</w:t>
      </w:r>
    </w:p>
    <w:p w14:paraId="2665AF44" w14:textId="77777777" w:rsidR="00152B18" w:rsidRPr="00A3153B" w:rsidRDefault="00131754" w:rsidP="00CE7C76">
      <w:pPr>
        <w:pStyle w:val="Heading2"/>
        <w:rPr>
          <w:lang w:val="en-US"/>
        </w:rPr>
      </w:pPr>
      <w:bookmarkStart w:id="447" w:name="_Toc413334785"/>
      <w:r w:rsidRPr="00A3153B">
        <w:rPr>
          <w:lang w:val="en-US"/>
        </w:rPr>
        <w:t>General</w:t>
      </w:r>
      <w:r w:rsidR="00152B18" w:rsidRPr="00A3153B">
        <w:rPr>
          <w:lang w:val="en-US"/>
        </w:rPr>
        <w:t xml:space="preserve"> implementation notes</w:t>
      </w:r>
      <w:bookmarkEnd w:id="447"/>
    </w:p>
    <w:p w14:paraId="26018F88" w14:textId="77777777" w:rsidR="0005218C" w:rsidRPr="00A3153B" w:rsidRDefault="0005218C" w:rsidP="0005218C">
      <w:pPr>
        <w:rPr>
          <w:b/>
          <w:u w:val="single"/>
        </w:rPr>
      </w:pPr>
      <w:r w:rsidRPr="00A3153B">
        <w:rPr>
          <w:b/>
          <w:u w:val="single"/>
        </w:rPr>
        <w:t>Digital signature related notes:</w:t>
      </w:r>
    </w:p>
    <w:p w14:paraId="24EC275B" w14:textId="77777777" w:rsidR="00A015AD" w:rsidRPr="00A3153B" w:rsidRDefault="00A015AD" w:rsidP="00D36317">
      <w:pPr>
        <w:pStyle w:val="ListParagraph"/>
        <w:numPr>
          <w:ilvl w:val="0"/>
          <w:numId w:val="41"/>
        </w:numPr>
      </w:pPr>
      <w:r w:rsidRPr="00A3153B">
        <w:t>One OCSP confirmation (time-mark) is allowed for each signature (due to security reasons and in order to maintain testing efficiency).</w:t>
      </w:r>
    </w:p>
    <w:p w14:paraId="670AFE02" w14:textId="71C4E49F" w:rsidR="0020287E" w:rsidRPr="00A3153B" w:rsidRDefault="0020287E" w:rsidP="00D36317">
      <w:pPr>
        <w:pStyle w:val="ListParagraph"/>
        <w:numPr>
          <w:ilvl w:val="0"/>
          <w:numId w:val="41"/>
        </w:numPr>
      </w:pPr>
      <w:r w:rsidRPr="00A3153B">
        <w:t>&lt;Transforms&gt; element is</w:t>
      </w:r>
      <w:r w:rsidR="001D45FB">
        <w:t xml:space="preserve"> allowed in the signature since v3.10 of the library for interoperability purposes. The transformation algorithms are not applied during signature validation.</w:t>
      </w:r>
    </w:p>
    <w:p w14:paraId="6EB9AE89" w14:textId="77777777" w:rsidR="00ED3220" w:rsidRDefault="007819D6" w:rsidP="00D36317">
      <w:pPr>
        <w:pStyle w:val="ListParagraph"/>
        <w:numPr>
          <w:ilvl w:val="0"/>
          <w:numId w:val="41"/>
        </w:numPr>
      </w:pPr>
      <w:r w:rsidRPr="00A3153B">
        <w:t>All data files in</w:t>
      </w:r>
      <w:r w:rsidR="00BE567B" w:rsidRPr="00A3153B">
        <w:t xml:space="preserve"> the container must be signed. A</w:t>
      </w:r>
      <w:r w:rsidRPr="00A3153B">
        <w:t>ll signatures in the container must sign all of the data files.</w:t>
      </w:r>
    </w:p>
    <w:p w14:paraId="3B3C52EC" w14:textId="6D016A11" w:rsidR="00E65AE3" w:rsidRDefault="00E65AE3" w:rsidP="00930550">
      <w:pPr>
        <w:pStyle w:val="ListParagraph"/>
        <w:numPr>
          <w:ilvl w:val="0"/>
          <w:numId w:val="41"/>
        </w:numPr>
      </w:pPr>
      <w:r>
        <w:t xml:space="preserve">Exclusive Canonicalization method </w:t>
      </w:r>
      <w:r w:rsidR="00A747B5">
        <w:t xml:space="preserve">(http://www.w3.org/2001/10/xml-exc-c14n#) </w:t>
      </w:r>
      <w:r>
        <w:t xml:space="preserve">is supported during signature validation </w:t>
      </w:r>
      <w:r w:rsidR="00D70696">
        <w:t xml:space="preserve">for better interoperability </w:t>
      </w:r>
      <w:r>
        <w:t>since v3.10 of the library.</w:t>
      </w:r>
    </w:p>
    <w:p w14:paraId="2E09D098" w14:textId="32AB4D30" w:rsidR="00C33B42" w:rsidRDefault="00C33B42" w:rsidP="00C33B42">
      <w:pPr>
        <w:pStyle w:val="ListParagraph"/>
        <w:numPr>
          <w:ilvl w:val="0"/>
          <w:numId w:val="41"/>
        </w:numPr>
      </w:pPr>
      <w:r>
        <w:t>During signature creation, it is checked that there is only</w:t>
      </w:r>
      <w:r w:rsidRPr="005E05FF">
        <w:t xml:space="preserve"> one &lt;ClaimedRole&gt; element in the signature, which contains the signer’s role and optionally the signer’s resolution. If the &lt;ClaimedRole&gt; element contains both role and resolution then they must be separated with a slash mark, e.g. “role / resolution”. Note that </w:t>
      </w:r>
      <w:r>
        <w:t>when setting the</w:t>
      </w:r>
      <w:r w:rsidRPr="005E05FF">
        <w:t xml:space="preserve"> resolution </w:t>
      </w:r>
      <w:r>
        <w:t>value then role must also be specified.</w:t>
      </w:r>
      <w:r w:rsidRPr="005E05FF" w:rsidDel="00C33B42">
        <w:t xml:space="preserve"> </w:t>
      </w:r>
    </w:p>
    <w:p w14:paraId="63722BDE" w14:textId="6DF08600" w:rsidR="00C33B42" w:rsidRDefault="00C33B42" w:rsidP="00D36317">
      <w:pPr>
        <w:pStyle w:val="ListParagraph"/>
        <w:numPr>
          <w:ilvl w:val="0"/>
          <w:numId w:val="41"/>
        </w:numPr>
      </w:pPr>
      <w:r>
        <w:t>During signature validation, at most two &lt;ClaimedRole&gt; elements are allowed for a signature.</w:t>
      </w:r>
    </w:p>
    <w:p w14:paraId="2931B344" w14:textId="0014BD5E" w:rsidR="00DA4560" w:rsidRPr="005E05FF" w:rsidRDefault="00DA4560" w:rsidP="00DA4560">
      <w:pPr>
        <w:pStyle w:val="ListParagraph"/>
        <w:numPr>
          <w:ilvl w:val="0"/>
          <w:numId w:val="41"/>
        </w:numPr>
        <w:rPr>
          <w:sz w:val="18"/>
          <w:szCs w:val="18"/>
        </w:rPr>
      </w:pPr>
      <w:r>
        <w:rPr>
          <w:color w:val="000000" w:themeColor="text1"/>
          <w:szCs w:val="18"/>
        </w:rPr>
        <w:t>Altering files in older formats SK-XML 1.0, DIGIDOC-XML 1.1 and 1.2 is not supported by the library. It is possible to validate and extract data files from these documents</w:t>
      </w:r>
      <w:r w:rsidR="00B46861">
        <w:rPr>
          <w:color w:val="000000" w:themeColor="text1"/>
          <w:szCs w:val="18"/>
        </w:rPr>
        <w:t>, but validation is expected to return error code about old DigiDoc file format</w:t>
      </w:r>
      <w:r>
        <w:rPr>
          <w:color w:val="000000" w:themeColor="text1"/>
          <w:szCs w:val="18"/>
        </w:rPr>
        <w:t xml:space="preserve">. JDigiDoc utility program (identically to DigIDoc3 Client application) regards </w:t>
      </w:r>
      <w:r w:rsidR="00B46861">
        <w:rPr>
          <w:color w:val="000000" w:themeColor="text1"/>
          <w:szCs w:val="18"/>
        </w:rPr>
        <w:t xml:space="preserve">this </w:t>
      </w:r>
      <w:r>
        <w:rPr>
          <w:color w:val="000000" w:themeColor="text1"/>
          <w:szCs w:val="18"/>
        </w:rPr>
        <w:t xml:space="preserve">validation error as </w:t>
      </w:r>
      <w:r w:rsidR="00B46861">
        <w:rPr>
          <w:color w:val="000000" w:themeColor="text1"/>
          <w:szCs w:val="18"/>
        </w:rPr>
        <w:t xml:space="preserve">a validation </w:t>
      </w:r>
      <w:r>
        <w:rPr>
          <w:color w:val="000000" w:themeColor="text1"/>
          <w:szCs w:val="18"/>
        </w:rPr>
        <w:t xml:space="preserve">warning. </w:t>
      </w:r>
    </w:p>
    <w:p w14:paraId="70D311D3" w14:textId="7D9D14DB" w:rsidR="00DA4560" w:rsidRDefault="00B46861" w:rsidP="00D36317">
      <w:pPr>
        <w:pStyle w:val="ListParagraph"/>
        <w:numPr>
          <w:ilvl w:val="0"/>
          <w:numId w:val="41"/>
        </w:numPr>
      </w:pPr>
      <w:r>
        <w:t>Opening and altering files in BDOC 1.0 format is not supported.</w:t>
      </w:r>
    </w:p>
    <w:p w14:paraId="477EAD12" w14:textId="6E7CCA06" w:rsidR="0005218C" w:rsidRPr="005B6447" w:rsidRDefault="009416BB" w:rsidP="0005218C">
      <w:pPr>
        <w:rPr>
          <w:b/>
          <w:u w:val="single"/>
        </w:rPr>
      </w:pPr>
      <w:r>
        <w:rPr>
          <w:b/>
          <w:u w:val="single"/>
        </w:rPr>
        <w:t>C</w:t>
      </w:r>
      <w:r w:rsidR="0005218C" w:rsidRPr="005B6447">
        <w:rPr>
          <w:b/>
          <w:u w:val="single"/>
        </w:rPr>
        <w:t>ertificate related notes:</w:t>
      </w:r>
    </w:p>
    <w:p w14:paraId="61C25604" w14:textId="77777777" w:rsidR="0005218C" w:rsidRPr="005B6447" w:rsidRDefault="0005218C" w:rsidP="00D36317">
      <w:pPr>
        <w:pStyle w:val="ListParagraph"/>
        <w:numPr>
          <w:ilvl w:val="0"/>
          <w:numId w:val="43"/>
        </w:numPr>
      </w:pPr>
      <w:r w:rsidRPr="005B6447">
        <w:t>Valid signatures (qualified electronic signatures) can be created with a certificate that has “Non-repudiation” value (also referred to as “Content Commitment”) in its “Key usage” field. The requirement is based on the following sources:</w:t>
      </w:r>
    </w:p>
    <w:p w14:paraId="776AC66B" w14:textId="445F2C36" w:rsidR="0005218C" w:rsidRPr="005B6447" w:rsidRDefault="0005218C" w:rsidP="00D36317">
      <w:pPr>
        <w:pStyle w:val="ListParagraph"/>
        <w:numPr>
          <w:ilvl w:val="1"/>
          <w:numId w:val="41"/>
        </w:numPr>
      </w:pPr>
      <w:r w:rsidRPr="005B6447">
        <w:t xml:space="preserve">ETSI TS 102 280 (V1.1.1): “X.509 V3 Certificate Profile for Certificates Issued to Natural Persons” </w:t>
      </w:r>
      <w:r w:rsidRPr="00A3153B">
        <w:fldChar w:fldCharType="begin"/>
      </w:r>
      <w:r w:rsidRPr="005B6447">
        <w:instrText xml:space="preserve"> REF _Ref357525975 \r \h </w:instrText>
      </w:r>
      <w:r w:rsidRPr="00A3153B">
        <w:fldChar w:fldCharType="separate"/>
      </w:r>
      <w:r w:rsidR="005B0D68">
        <w:t>[16]</w:t>
      </w:r>
      <w:r w:rsidRPr="00A3153B">
        <w:fldChar w:fldCharType="end"/>
      </w:r>
      <w:r w:rsidRPr="005B6447">
        <w:t>; chap. 5.4.3;</w:t>
      </w:r>
    </w:p>
    <w:p w14:paraId="564AF772" w14:textId="77777777" w:rsidR="0005218C" w:rsidRPr="005B6447" w:rsidRDefault="0005218C" w:rsidP="00D36317">
      <w:pPr>
        <w:pStyle w:val="ListParagraph"/>
        <w:numPr>
          <w:ilvl w:val="1"/>
          <w:numId w:val="41"/>
        </w:numPr>
      </w:pPr>
      <w:r w:rsidRPr="005B6447">
        <w:t xml:space="preserve">Profile of certificates issued to private persons by AS Sertifitseerimiskeskus: “Certificates on identity card of Republic of Estonia”, version 3.3 </w:t>
      </w:r>
      <w:r w:rsidRPr="00A3153B">
        <w:fldChar w:fldCharType="begin"/>
      </w:r>
      <w:r w:rsidRPr="005B6447">
        <w:instrText xml:space="preserve"> REF _Ref353734416 \r \h </w:instrText>
      </w:r>
      <w:r w:rsidRPr="00A3153B">
        <w:fldChar w:fldCharType="separate"/>
      </w:r>
      <w:r w:rsidR="005B0D68">
        <w:t>[17]</w:t>
      </w:r>
      <w:r w:rsidRPr="00A3153B">
        <w:fldChar w:fldCharType="end"/>
      </w:r>
      <w:r w:rsidRPr="005B6447">
        <w:t>; appendix A.3.3;</w:t>
      </w:r>
    </w:p>
    <w:p w14:paraId="1503C4EE" w14:textId="77777777" w:rsidR="0005218C" w:rsidRPr="005B6447" w:rsidRDefault="0005218C" w:rsidP="00D36317">
      <w:pPr>
        <w:pStyle w:val="ListParagraph"/>
        <w:numPr>
          <w:ilvl w:val="1"/>
          <w:numId w:val="41"/>
        </w:numPr>
      </w:pPr>
      <w:r w:rsidRPr="005B6447">
        <w:t xml:space="preserve">Profile of certificates issued to legal entities by AS Sertifitseerimiskeskus: “Profile of institution certificates and Certificate Revocation Lists”, version 1.3 </w:t>
      </w:r>
      <w:r w:rsidRPr="00A3153B">
        <w:fldChar w:fldCharType="begin"/>
      </w:r>
      <w:r w:rsidRPr="005B6447">
        <w:instrText xml:space="preserve"> REF _Ref353734636 \r \h </w:instrText>
      </w:r>
      <w:r w:rsidRPr="00A3153B">
        <w:fldChar w:fldCharType="separate"/>
      </w:r>
      <w:r w:rsidR="005B0D68">
        <w:t>[18]</w:t>
      </w:r>
      <w:r w:rsidRPr="00A3153B">
        <w:fldChar w:fldCharType="end"/>
      </w:r>
      <w:r w:rsidRPr="005B6447">
        <w:t>; chap. 3.2.2.</w:t>
      </w:r>
    </w:p>
    <w:p w14:paraId="4CA6A33F" w14:textId="77777777" w:rsidR="00A015AD" w:rsidRDefault="0005218C" w:rsidP="00D36317">
      <w:pPr>
        <w:pStyle w:val="ListParagraph"/>
        <w:numPr>
          <w:ilvl w:val="0"/>
          <w:numId w:val="43"/>
        </w:numPr>
      </w:pPr>
      <w:r w:rsidRPr="005B6447">
        <w:t xml:space="preserve">Signature can be created with a certificate that doesn’t have “Non-repudiation” value in its “Key-Usage” field when specific parameters have been set but validation of </w:t>
      </w:r>
      <w:r w:rsidRPr="005B6447">
        <w:lastRenderedPageBreak/>
        <w:t>such signature will produce a respective error message and the signature is not considered as a qualified electronic signature.</w:t>
      </w:r>
    </w:p>
    <w:p w14:paraId="6BDE2CF1" w14:textId="3FE5116E" w:rsidR="009416BB" w:rsidRPr="00A3153B" w:rsidRDefault="009416BB" w:rsidP="009416BB">
      <w:pPr>
        <w:pStyle w:val="ListParagraph"/>
        <w:numPr>
          <w:ilvl w:val="0"/>
          <w:numId w:val="43"/>
        </w:numPr>
        <w:rPr>
          <w:lang w:val="en-GB"/>
        </w:rPr>
      </w:pPr>
      <w:r>
        <w:rPr>
          <w:lang w:val="en-GB"/>
        </w:rPr>
        <w:t>During signature validation, it is checked that the validity periods of the signer’s certificate and</w:t>
      </w:r>
      <w:r w:rsidR="006E2BFB">
        <w:rPr>
          <w:lang w:val="en-GB"/>
        </w:rPr>
        <w:t xml:space="preserve"> all</w:t>
      </w:r>
      <w:r>
        <w:rPr>
          <w:lang w:val="en-GB"/>
        </w:rPr>
        <w:t xml:space="preserve"> </w:t>
      </w:r>
      <w:r w:rsidR="006E2BFB">
        <w:rPr>
          <w:lang w:val="en-GB"/>
        </w:rPr>
        <w:t xml:space="preserve">the certificates in its CA chain </w:t>
      </w:r>
      <w:r>
        <w:rPr>
          <w:lang w:val="en-GB"/>
        </w:rPr>
        <w:t>include the signature creation time (value of the producedAt field in OCSP response).</w:t>
      </w:r>
    </w:p>
    <w:p w14:paraId="2FD177FD" w14:textId="77777777" w:rsidR="004F0C93" w:rsidRPr="005B6447" w:rsidRDefault="00BF0222" w:rsidP="00CE7C76">
      <w:pPr>
        <w:pStyle w:val="Heading2"/>
        <w:rPr>
          <w:lang w:val="en-US"/>
        </w:rPr>
      </w:pPr>
      <w:bookmarkStart w:id="448" w:name="_Toc413334786"/>
      <w:r w:rsidRPr="005B6447">
        <w:rPr>
          <w:lang w:val="en-US"/>
        </w:rPr>
        <w:t>DIGIDOC-XML 1.3 specific implementation notes</w:t>
      </w:r>
      <w:bookmarkEnd w:id="448"/>
    </w:p>
    <w:p w14:paraId="11F4DF0F" w14:textId="77777777" w:rsidR="00360F7F" w:rsidRPr="00A3153B" w:rsidRDefault="00360F7F" w:rsidP="00D36317">
      <w:pPr>
        <w:pStyle w:val="ListParagraph"/>
        <w:numPr>
          <w:ilvl w:val="0"/>
          <w:numId w:val="57"/>
        </w:numPr>
      </w:pPr>
      <w:r w:rsidRPr="005B6447">
        <w:t xml:space="preserve">The only data file embedding mode that is supported, is CONTENT_EMBEDDED_BASE64 which means that the data file is included in the DigiDoc container in base64 encoding. </w:t>
      </w:r>
    </w:p>
    <w:p w14:paraId="23B1B5FA" w14:textId="77777777" w:rsidR="002D5073" w:rsidRPr="005E05FF" w:rsidRDefault="002D5073" w:rsidP="00A3153B">
      <w:pPr>
        <w:pStyle w:val="ListParagraph"/>
        <w:numPr>
          <w:ilvl w:val="0"/>
          <w:numId w:val="57"/>
        </w:numPr>
        <w:rPr>
          <w:rFonts w:cs="Arial"/>
          <w:szCs w:val="20"/>
          <w:lang w:eastAsia="et-EE"/>
        </w:rPr>
      </w:pPr>
      <w:r w:rsidRPr="005E05FF">
        <w:rPr>
          <w:rFonts w:cs="Arial"/>
          <w:szCs w:val="20"/>
          <w:lang w:eastAsia="et-EE"/>
        </w:rPr>
        <w:t xml:space="preserve">The nonce value’s calculation in case of time-marking mechanism </w:t>
      </w:r>
      <w:r>
        <w:rPr>
          <w:rFonts w:cs="Arial"/>
          <w:szCs w:val="20"/>
          <w:lang w:eastAsia="et-EE"/>
        </w:rPr>
        <w:t>of DIGIDOC-XML 1.3 file format</w:t>
      </w:r>
      <w:r w:rsidRPr="005E05FF">
        <w:rPr>
          <w:rFonts w:cs="Arial"/>
          <w:szCs w:val="20"/>
          <w:lang w:eastAsia="et-EE"/>
        </w:rPr>
        <w:t xml:space="preserve"> is implemented as follows: </w:t>
      </w:r>
    </w:p>
    <w:p w14:paraId="739F09B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37449FC7" w14:textId="77777777" w:rsidR="002D5073" w:rsidRPr="005E05FF" w:rsidRDefault="002D5073" w:rsidP="002D507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step is calculated by using SHA-1 algorithm</w:t>
      </w:r>
      <w:r>
        <w:rPr>
          <w:rFonts w:cs="Arial"/>
          <w:szCs w:val="20"/>
          <w:lang w:eastAsia="et-EE"/>
        </w:rPr>
        <w:t>.</w:t>
      </w:r>
      <w:r w:rsidRPr="005E05FF">
        <w:rPr>
          <w:rFonts w:cs="Arial"/>
          <w:szCs w:val="20"/>
          <w:lang w:eastAsia="et-EE"/>
        </w:rPr>
        <w:t xml:space="preserve"> </w:t>
      </w:r>
    </w:p>
    <w:p w14:paraId="5511B74C" w14:textId="1B9D898A" w:rsidR="002D5073" w:rsidRPr="00A3153B" w:rsidRDefault="002D5073" w:rsidP="00A3153B">
      <w:pPr>
        <w:pStyle w:val="ListParagraph"/>
        <w:numPr>
          <w:ilvl w:val="2"/>
          <w:numId w:val="5"/>
        </w:numPr>
        <w:ind w:left="993" w:hanging="284"/>
        <w:rPr>
          <w:rFonts w:cs="Arial"/>
          <w:szCs w:val="20"/>
          <w:lang w:eastAsia="et-EE"/>
        </w:rPr>
      </w:pPr>
      <w:r w:rsidRPr="005E05FF">
        <w:rPr>
          <w:rFonts w:cs="Arial"/>
          <w:szCs w:val="20"/>
          <w:lang w:eastAsia="et-EE"/>
        </w:rPr>
        <w:t>the digest value is included in the OCSP request’s “nonce” field and must be present in the respective field of the OCSP response.</w:t>
      </w:r>
    </w:p>
    <w:p w14:paraId="7A1DF420" w14:textId="77777777" w:rsidR="00F93292" w:rsidRPr="00A3153B" w:rsidRDefault="00F93292" w:rsidP="00D36317">
      <w:pPr>
        <w:pStyle w:val="ListParagraph"/>
        <w:numPr>
          <w:ilvl w:val="0"/>
          <w:numId w:val="57"/>
        </w:numPr>
      </w:pPr>
      <w:r w:rsidRPr="00A3153B">
        <w:t xml:space="preserve">In case of DigiDocService web service </w:t>
      </w:r>
      <w:r w:rsidRPr="00A3153B">
        <w:fldChar w:fldCharType="begin"/>
      </w:r>
      <w:r w:rsidRPr="00A3153B">
        <w:instrText xml:space="preserve"> REF _Ref361096764 \r \h  \* MERGEFORMAT </w:instrText>
      </w:r>
      <w:r w:rsidRPr="00A3153B">
        <w:fldChar w:fldCharType="separate"/>
      </w:r>
      <w:r w:rsidR="005B0D68">
        <w:t>[15]</w:t>
      </w:r>
      <w:r w:rsidRPr="00A3153B">
        <w:fldChar w:fldCharType="end"/>
      </w:r>
      <w:r w:rsidR="00364620" w:rsidRPr="00A3153B">
        <w:t xml:space="preserve"> and DIGIDOC-XML 1.3 file format</w:t>
      </w:r>
      <w:r w:rsidRPr="00A3153B">
        <w:t xml:space="preserve">, JDigiDoc software library </w:t>
      </w:r>
      <w:r w:rsidR="00364620" w:rsidRPr="00A3153B">
        <w:t>supports</w:t>
      </w:r>
      <w:r w:rsidRPr="00A3153B">
        <w:t xml:space="preserve"> HASHCODE </w:t>
      </w:r>
      <w:r w:rsidR="004009DB" w:rsidRPr="00A3153B">
        <w:t xml:space="preserve">data file </w:t>
      </w:r>
      <w:r w:rsidRPr="00A3153B">
        <w:t>mode</w:t>
      </w:r>
      <w:r w:rsidR="004009DB" w:rsidRPr="00A3153B">
        <w:t xml:space="preserve"> for intermediary ddoc files</w:t>
      </w:r>
      <w:r w:rsidRPr="00A3153B">
        <w:t xml:space="preserve">. The mode allows sending only the data file’s digest value to the service, instead of </w:t>
      </w:r>
      <w:r w:rsidR="001C115F" w:rsidRPr="00A3153B">
        <w:t xml:space="preserve">embedding the </w:t>
      </w:r>
      <w:r w:rsidRPr="00A3153B">
        <w:t>whole data file</w:t>
      </w:r>
      <w:r w:rsidR="001C115F" w:rsidRPr="00A3153B">
        <w:t xml:space="preserve"> to the container</w:t>
      </w:r>
      <w:r w:rsidRPr="00A3153B">
        <w:t>. In this case, it is possible to add larger data files than 4MB to the container (</w:t>
      </w:r>
      <w:r w:rsidR="008C1AA4" w:rsidRPr="00A3153B">
        <w:t>which would otherwise be</w:t>
      </w:r>
      <w:r w:rsidRPr="00A3153B">
        <w:t xml:space="preserve"> the maximum </w:t>
      </w:r>
      <w:r w:rsidR="00820614" w:rsidRPr="00A3153B">
        <w:t xml:space="preserve">data </w:t>
      </w:r>
      <w:r w:rsidRPr="00A3153B">
        <w:t xml:space="preserve">file size </w:t>
      </w:r>
      <w:r w:rsidR="008C1AA4" w:rsidRPr="00A3153B">
        <w:t xml:space="preserve">allowed </w:t>
      </w:r>
      <w:r w:rsidRPr="00A3153B">
        <w:t>in DigiDocService).</w:t>
      </w:r>
    </w:p>
    <w:p w14:paraId="6A2B59DF" w14:textId="77777777" w:rsidR="002B43A2" w:rsidRPr="00A3153B" w:rsidRDefault="002B43A2" w:rsidP="00D36317">
      <w:pPr>
        <w:pStyle w:val="ListParagraph"/>
        <w:numPr>
          <w:ilvl w:val="0"/>
          <w:numId w:val="57"/>
        </w:numPr>
      </w:pPr>
      <w:r w:rsidRPr="00A3153B">
        <w:t xml:space="preserve">Embedding data files to the container as pure XML </w:t>
      </w:r>
      <w:r w:rsidR="00D64465" w:rsidRPr="00A3153B">
        <w:t xml:space="preserve">(EMBEDDED data file mode) and signing data files that are not included in the container (DETACHED data file mode) </w:t>
      </w:r>
      <w:r w:rsidR="00FE5DA1" w:rsidRPr="00A3153B">
        <w:t>are</w:t>
      </w:r>
      <w:r w:rsidRPr="00A3153B">
        <w:t xml:space="preserve"> not supported.</w:t>
      </w:r>
    </w:p>
    <w:p w14:paraId="1C23AFBB" w14:textId="77777777" w:rsidR="00D64465" w:rsidRPr="00A3153B" w:rsidRDefault="00B803C2" w:rsidP="00D36317">
      <w:pPr>
        <w:pStyle w:val="ListParagraph"/>
        <w:numPr>
          <w:ilvl w:val="0"/>
          <w:numId w:val="57"/>
        </w:numPr>
      </w:pPr>
      <w:r w:rsidRPr="00A3153B">
        <w:t xml:space="preserve">&lt;DataFile&gt; element’s Id attribute value is set as “D&lt;seq_no&gt;” </w:t>
      </w:r>
      <w:r w:rsidR="00815DBD" w:rsidRPr="00A3153B">
        <w:t xml:space="preserve">when adding the file to DigiDoc container. During verification, the Id attribute </w:t>
      </w:r>
      <w:r w:rsidRPr="00A3153B">
        <w:t>“DO”</w:t>
      </w:r>
      <w:r w:rsidR="00815DBD" w:rsidRPr="00A3153B">
        <w:t xml:space="preserve"> is also accepted as valid.</w:t>
      </w:r>
    </w:p>
    <w:p w14:paraId="20196C1B" w14:textId="78C6C2B8" w:rsidR="00A57126" w:rsidRPr="00A3153B" w:rsidRDefault="00217B5F" w:rsidP="00D36317">
      <w:pPr>
        <w:pStyle w:val="ListParagraph"/>
        <w:numPr>
          <w:ilvl w:val="0"/>
          <w:numId w:val="57"/>
        </w:numPr>
        <w:rPr>
          <w:sz w:val="18"/>
          <w:szCs w:val="18"/>
        </w:rPr>
      </w:pPr>
      <w:r w:rsidRPr="00A3153B">
        <w:rPr>
          <w:b/>
          <w:sz w:val="18"/>
          <w:szCs w:val="18"/>
        </w:rPr>
        <w:t>I</w:t>
      </w:r>
      <w:r w:rsidR="00A57126" w:rsidRPr="00A3153B">
        <w:rPr>
          <w:sz w:val="18"/>
          <w:szCs w:val="18"/>
        </w:rPr>
        <w:t xml:space="preserve">n case of DIGIDOC-XML 1.3 documents, </w:t>
      </w:r>
      <w:r w:rsidR="00DA4560">
        <w:rPr>
          <w:szCs w:val="20"/>
        </w:rPr>
        <w:t xml:space="preserve">the following validation errors are regarded as minor technical errors and are treated as validation warnings in jdigidoc utility program (identically to DigiDoc3 Client application): </w:t>
      </w:r>
      <w:r w:rsidR="00DC1002" w:rsidRPr="00A3153B">
        <w:rPr>
          <w:szCs w:val="20"/>
        </w:rPr>
        <w:t xml:space="preserve"> </w:t>
      </w:r>
      <w:r w:rsidR="00A57126" w:rsidRPr="00A3153B">
        <w:rPr>
          <w:szCs w:val="20"/>
        </w:rPr>
        <w:t xml:space="preserve"> </w:t>
      </w:r>
    </w:p>
    <w:p w14:paraId="6D315DBB" w14:textId="2DD1FC0E" w:rsidR="00DA4560" w:rsidRDefault="00DA4560" w:rsidP="00A3153B">
      <w:pPr>
        <w:pStyle w:val="ListParagraph"/>
        <w:numPr>
          <w:ilvl w:val="1"/>
          <w:numId w:val="5"/>
        </w:numPr>
        <w:rPr>
          <w:sz w:val="18"/>
          <w:szCs w:val="18"/>
        </w:rPr>
      </w:pPr>
      <w:r w:rsidRPr="00DA4560">
        <w:rPr>
          <w:sz w:val="18"/>
          <w:szCs w:val="18"/>
        </w:rPr>
        <w:t>&lt;DataFile&gt; element’s xmlns attribute is missing.</w:t>
      </w:r>
    </w:p>
    <w:p w14:paraId="6BBF716F" w14:textId="13253F4C" w:rsidR="00DA4560" w:rsidRDefault="00DA4560" w:rsidP="00A3153B">
      <w:pPr>
        <w:pStyle w:val="ListParagraph"/>
        <w:numPr>
          <w:ilvl w:val="1"/>
          <w:numId w:val="5"/>
        </w:numPr>
        <w:rPr>
          <w:sz w:val="18"/>
          <w:szCs w:val="18"/>
        </w:rPr>
      </w:pPr>
      <w:r w:rsidRPr="00DA4560">
        <w:rPr>
          <w:sz w:val="18"/>
          <w:szCs w:val="18"/>
        </w:rPr>
        <w:t>&lt;IssuerSerial&gt;&lt;X509IssuerName&gt; and/or &lt;IssuerSerial&gt;&lt;X509SerialNumber&gt; element’s xmlns attribute is missing.</w:t>
      </w:r>
    </w:p>
    <w:p w14:paraId="56C42F27" w14:textId="6C0695A1" w:rsidR="009416BB" w:rsidRDefault="000D4FB8" w:rsidP="009416BB">
      <w:pPr>
        <w:pStyle w:val="ListParagraph"/>
        <w:numPr>
          <w:ilvl w:val="0"/>
          <w:numId w:val="57"/>
        </w:numPr>
      </w:pPr>
      <w:r w:rsidRPr="00A3153B">
        <w:t>It is possible to use JDigiDoc configuration file’s parameter CHECK_</w:t>
      </w:r>
      <w:r w:rsidR="00F14E00" w:rsidRPr="00A3153B">
        <w:t xml:space="preserve">OCSP_NONCE with DIGIDOC-XML 1.3 files, </w:t>
      </w:r>
      <w:r w:rsidRPr="00A3153B">
        <w:t xml:space="preserve">which, if set to “true”, means that the presence of </w:t>
      </w:r>
      <w:r w:rsidR="0087191A" w:rsidRPr="00A3153B">
        <w:t xml:space="preserve">OCSP response’s </w:t>
      </w:r>
      <w:r w:rsidR="00747643" w:rsidRPr="00A3153B">
        <w:t xml:space="preserve">(the contents of &lt;EncapsulatedOCSPValue&gt; element) </w:t>
      </w:r>
      <w:r w:rsidR="00204A9C" w:rsidRPr="00A3153B">
        <w:t>nonce value</w:t>
      </w:r>
      <w:r w:rsidR="0087191A" w:rsidRPr="00A3153B">
        <w:t>’s</w:t>
      </w:r>
      <w:r w:rsidRPr="00A3153B">
        <w:t xml:space="preserve"> ASN.1 prefix is not required during signature validation. Otherwise, it is required by </w:t>
      </w:r>
      <w:r w:rsidR="00762065" w:rsidRPr="00A3153B">
        <w:t xml:space="preserve">RFC 2560 </w:t>
      </w:r>
      <w:r w:rsidR="006F7129" w:rsidRPr="00A3153B">
        <w:t xml:space="preserve">specification </w:t>
      </w:r>
      <w:r w:rsidR="00762065" w:rsidRPr="00A3153B">
        <w:t>(“Online Certificate Status Protocol - OCSP”)</w:t>
      </w:r>
      <w:r w:rsidRPr="00A3153B">
        <w:t xml:space="preserve"> that </w:t>
      </w:r>
      <w:r w:rsidR="006E08F9" w:rsidRPr="00A3153B">
        <w:t xml:space="preserve">the OCSP response’s nonce </w:t>
      </w:r>
      <w:r w:rsidR="00B47A46" w:rsidRPr="00A3153B">
        <w:t>value</w:t>
      </w:r>
      <w:r w:rsidR="006E08F9" w:rsidRPr="00A3153B">
        <w:t xml:space="preserve"> must have the corresponding ASN.1 prefix</w:t>
      </w:r>
      <w:r w:rsidR="00B47A46" w:rsidRPr="00A3153B">
        <w:t xml:space="preserve"> (OCTET STRING tag </w:t>
      </w:r>
      <w:r w:rsidR="00B77208" w:rsidRPr="00A3153B">
        <w:t>(04</w:t>
      </w:r>
      <w:r w:rsidR="00B77208" w:rsidRPr="00A3153B">
        <w:rPr>
          <w:vertAlign w:val="subscript"/>
        </w:rPr>
        <w:t>hex</w:t>
      </w:r>
      <w:r w:rsidR="00B77208" w:rsidRPr="00A3153B">
        <w:t xml:space="preserve">) </w:t>
      </w:r>
      <w:r w:rsidR="00B47A46" w:rsidRPr="00A3153B">
        <w:t xml:space="preserve">followed by the length of the nonce value in </w:t>
      </w:r>
      <w:r w:rsidR="00B32EC3" w:rsidRPr="00A3153B">
        <w:t>hexadecimal format</w:t>
      </w:r>
      <w:r w:rsidR="00B47A46" w:rsidRPr="00A3153B">
        <w:t>)</w:t>
      </w:r>
      <w:r w:rsidRPr="00A3153B">
        <w:t xml:space="preserve">. </w:t>
      </w:r>
      <w:r w:rsidR="006654B5" w:rsidRPr="00A3153B">
        <w:t>By default, the n</w:t>
      </w:r>
      <w:r w:rsidR="0042688C" w:rsidRPr="00A3153B">
        <w:t>once value</w:t>
      </w:r>
      <w:r w:rsidR="006654B5" w:rsidRPr="00A3153B">
        <w:t xml:space="preserve">’s ASN.1 prefix is not checked in order to </w:t>
      </w:r>
      <w:r w:rsidR="008F5D4B" w:rsidRPr="00A3153B">
        <w:t xml:space="preserve">support validation of DIGIDOC-XML 1.3 files created with JDigiDoc library’s version below </w:t>
      </w:r>
      <w:r w:rsidR="001318CF" w:rsidRPr="00A3153B">
        <w:t>v</w:t>
      </w:r>
      <w:r w:rsidR="008F5D4B" w:rsidRPr="00A3153B">
        <w:t>3.7.</w:t>
      </w:r>
    </w:p>
    <w:p w14:paraId="7EAA4A39" w14:textId="77777777" w:rsidR="00CD459D" w:rsidRDefault="00CD459D" w:rsidP="00CD459D"/>
    <w:p w14:paraId="4E9AFEC0" w14:textId="77777777" w:rsidR="00CD459D" w:rsidRPr="00A3153B" w:rsidRDefault="00CD459D" w:rsidP="00CD459D"/>
    <w:p w14:paraId="1401476D" w14:textId="5465917F" w:rsidR="00BF0222" w:rsidRPr="00A3153B" w:rsidRDefault="00BF0222" w:rsidP="00CE7C76">
      <w:pPr>
        <w:pStyle w:val="Heading2"/>
        <w:rPr>
          <w:lang w:val="en-US"/>
        </w:rPr>
      </w:pPr>
      <w:bookmarkStart w:id="449" w:name="_Toc413334787"/>
      <w:r w:rsidRPr="00A3153B">
        <w:rPr>
          <w:lang w:val="en-US"/>
        </w:rPr>
        <w:lastRenderedPageBreak/>
        <w:t xml:space="preserve">BDOC </w:t>
      </w:r>
      <w:r w:rsidR="008A5DD6" w:rsidRPr="00A3153B">
        <w:rPr>
          <w:lang w:val="en-US"/>
        </w:rPr>
        <w:t>2.1</w:t>
      </w:r>
      <w:r w:rsidRPr="00A3153B">
        <w:rPr>
          <w:lang w:val="en-US"/>
        </w:rPr>
        <w:t xml:space="preserve"> specific implementation notes</w:t>
      </w:r>
      <w:bookmarkEnd w:id="449"/>
    </w:p>
    <w:p w14:paraId="101DCC95" w14:textId="77777777" w:rsidR="006B0A2C" w:rsidRPr="00A3153B" w:rsidRDefault="006B0A2C" w:rsidP="006B0A2C">
      <w:pPr>
        <w:rPr>
          <w:b/>
          <w:u w:val="single"/>
        </w:rPr>
      </w:pPr>
      <w:r w:rsidRPr="00A3153B">
        <w:rPr>
          <w:b/>
          <w:u w:val="single"/>
        </w:rPr>
        <w:t>Digital signature related notes:</w:t>
      </w:r>
    </w:p>
    <w:p w14:paraId="623E3B81" w14:textId="578B8E9A" w:rsidR="006B0A2C" w:rsidRPr="00A3153B" w:rsidRDefault="006B0A2C" w:rsidP="00D36317">
      <w:pPr>
        <w:pStyle w:val="ListParagraph"/>
        <w:numPr>
          <w:ilvl w:val="0"/>
          <w:numId w:val="56"/>
        </w:numPr>
      </w:pPr>
      <w:r w:rsidRPr="00A3153B">
        <w:t xml:space="preserve">The supported BDOC </w:t>
      </w:r>
      <w:r w:rsidR="008A5DD6" w:rsidRPr="00A3153B">
        <w:t>2.1</w:t>
      </w:r>
      <w:r w:rsidRPr="00A3153B">
        <w:t xml:space="preserve"> signature profile is a XAdES-EPES profile with time-mark</w:t>
      </w:r>
      <w:r w:rsidR="008F61FA" w:rsidRPr="00A3153B">
        <w:t xml:space="preserve"> (BDOC-TM)</w:t>
      </w:r>
      <w:r w:rsidRPr="00A3153B">
        <w:t xml:space="preserve">. </w:t>
      </w:r>
    </w:p>
    <w:p w14:paraId="087DB9BB" w14:textId="1FEA7F24" w:rsidR="006B0A2C" w:rsidRPr="00A3153B" w:rsidRDefault="006B0A2C" w:rsidP="00FB1CBC">
      <w:pPr>
        <w:pStyle w:val="ListParagraph"/>
        <w:ind w:left="720"/>
      </w:pPr>
      <w:r w:rsidRPr="00A3153B">
        <w:t xml:space="preserve">The basic BDOC profile is XAdES-EPES as BDOC </w:t>
      </w:r>
      <w:r w:rsidR="008A5DD6" w:rsidRPr="00A3153B">
        <w:t>2.1</w:t>
      </w:r>
      <w:r w:rsidRPr="00A3153B">
        <w:t xml:space="preserve"> specification requires that &lt;SignaturePolicyIdentifier&gt; element is present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5.2). </w:t>
      </w:r>
    </w:p>
    <w:p w14:paraId="5A4AE3B1" w14:textId="021C4FB7" w:rsidR="006B0A2C" w:rsidRPr="00A3153B" w:rsidRDefault="006B0A2C" w:rsidP="00FB1CBC">
      <w:pPr>
        <w:pStyle w:val="ListParagraph"/>
        <w:ind w:left="720"/>
      </w:pPr>
      <w:r w:rsidRPr="00A3153B">
        <w:t xml:space="preserve">It is expected that a time-mark (OCSP confirmation) has been added to the signature as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6) a signature is not considered complete or valid without validation data from external </w:t>
      </w:r>
      <w:r w:rsidR="004D17E9" w:rsidRPr="00A3153B">
        <w:t>services (i.e. a time-mark</w:t>
      </w:r>
      <w:r w:rsidRPr="00A3153B">
        <w:t xml:space="preserve">). </w:t>
      </w:r>
    </w:p>
    <w:p w14:paraId="060DF650" w14:textId="132AC579" w:rsidR="006B0A2C" w:rsidRDefault="006B0A2C" w:rsidP="00D36317">
      <w:pPr>
        <w:pStyle w:val="ListParagraph"/>
        <w:numPr>
          <w:ilvl w:val="0"/>
          <w:numId w:val="56"/>
        </w:numPr>
      </w:pPr>
      <w:r w:rsidRPr="00A3153B">
        <w:t>Signatures with time-stamps</w:t>
      </w:r>
      <w:r w:rsidR="008F61FA" w:rsidRPr="00A3153B">
        <w:t xml:space="preserve"> (</w:t>
      </w:r>
      <w:r w:rsidR="003D1972" w:rsidRPr="00A3153B">
        <w:t xml:space="preserve">i.e. </w:t>
      </w:r>
      <w:r w:rsidR="008F61FA" w:rsidRPr="00A3153B">
        <w:t>BDOC TS profile)</w:t>
      </w:r>
      <w:r w:rsidRPr="00A3153B">
        <w:t xml:space="preserve"> are not supported (including archive time-stamps) and will be implemented in the future. Validation data must be added to the signature with a time-mark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chap. 6.1).</w:t>
      </w:r>
    </w:p>
    <w:p w14:paraId="649ADCFA" w14:textId="77777777" w:rsidR="00110203" w:rsidRDefault="00110203" w:rsidP="00A3153B">
      <w:pPr>
        <w:pStyle w:val="ListParagraph"/>
        <w:numPr>
          <w:ilvl w:val="0"/>
          <w:numId w:val="56"/>
        </w:numPr>
        <w:rPr>
          <w:lang w:val="en-GB"/>
        </w:rPr>
      </w:pPr>
      <w:r>
        <w:rPr>
          <w:lang w:val="en-GB"/>
        </w:rPr>
        <w:t xml:space="preserve">In case of BDOC signatures with time-mark, the OCSP nonce field’s value is calculated as follows: </w:t>
      </w:r>
    </w:p>
    <w:p w14:paraId="241C3EC2" w14:textId="77777777" w:rsidR="00110203" w:rsidRPr="005E05FF"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the contents of &lt;SignatureValue&gt; element (i.e. the value without XML tags) is taken and decoded from base64 encoding;</w:t>
      </w:r>
    </w:p>
    <w:p w14:paraId="6AA06D71" w14:textId="77777777" w:rsidR="00110203" w:rsidRDefault="00110203" w:rsidP="00110203">
      <w:pPr>
        <w:pStyle w:val="ListParagraph"/>
        <w:numPr>
          <w:ilvl w:val="2"/>
          <w:numId w:val="5"/>
        </w:numPr>
        <w:ind w:left="993" w:hanging="284"/>
        <w:rPr>
          <w:rFonts w:cs="Arial"/>
          <w:szCs w:val="20"/>
          <w:lang w:eastAsia="et-EE"/>
        </w:rPr>
      </w:pPr>
      <w:r w:rsidRPr="005E05FF">
        <w:rPr>
          <w:rFonts w:cs="Arial"/>
          <w:szCs w:val="20"/>
          <w:lang w:eastAsia="et-EE"/>
        </w:rPr>
        <w:t>digest of the value found in the previous s</w:t>
      </w:r>
      <w:r>
        <w:rPr>
          <w:rFonts w:cs="Arial"/>
          <w:szCs w:val="20"/>
          <w:lang w:eastAsia="et-EE"/>
        </w:rPr>
        <w:t>tep is calculated by using SHA-256</w:t>
      </w:r>
      <w:r w:rsidRPr="005E05FF">
        <w:rPr>
          <w:rFonts w:cs="Arial"/>
          <w:szCs w:val="20"/>
          <w:lang w:eastAsia="et-EE"/>
        </w:rPr>
        <w:t xml:space="preserve"> algorithm</w:t>
      </w:r>
      <w:r>
        <w:rPr>
          <w:rFonts w:cs="Arial"/>
          <w:szCs w:val="20"/>
          <w:lang w:eastAsia="et-EE"/>
        </w:rPr>
        <w:t>.;</w:t>
      </w:r>
    </w:p>
    <w:p w14:paraId="27938781" w14:textId="77777777" w:rsidR="00110203" w:rsidRDefault="00110203" w:rsidP="00110203">
      <w:pPr>
        <w:pStyle w:val="ListParagraph"/>
        <w:numPr>
          <w:ilvl w:val="2"/>
          <w:numId w:val="5"/>
        </w:numPr>
        <w:ind w:left="993" w:hanging="284"/>
        <w:rPr>
          <w:rFonts w:cs="Arial"/>
          <w:szCs w:val="20"/>
          <w:lang w:eastAsia="et-EE"/>
        </w:rPr>
      </w:pPr>
      <w:r>
        <w:rPr>
          <w:rFonts w:cs="Arial"/>
          <w:szCs w:val="20"/>
          <w:lang w:eastAsia="et-EE"/>
        </w:rPr>
        <w:t>the digest value found in the previous step and the digest algorithm that was used are transformed as defined by the following ASN.1 structure:</w:t>
      </w:r>
    </w:p>
    <w:p w14:paraId="61C23894" w14:textId="77777777" w:rsidR="00110203" w:rsidRPr="00D365B7"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TBSDocumentDigest ::= SEQUENCE {</w:t>
      </w:r>
    </w:p>
    <w:p w14:paraId="73016200" w14:textId="77777777" w:rsidR="00110203" w:rsidRPr="00D365B7" w:rsidRDefault="00110203" w:rsidP="00110203">
      <w:pPr>
        <w:spacing w:after="0"/>
        <w:ind w:left="1080" w:firstLine="720"/>
        <w:rPr>
          <w:rFonts w:ascii="Courier New" w:hAnsi="Courier New" w:cs="Courier New"/>
          <w:sz w:val="18"/>
          <w:szCs w:val="20"/>
          <w:lang w:eastAsia="et-EE"/>
        </w:rPr>
      </w:pPr>
      <w:r w:rsidRPr="00D365B7">
        <w:rPr>
          <w:rFonts w:ascii="Courier New" w:hAnsi="Courier New" w:cs="Courier New"/>
          <w:sz w:val="18"/>
          <w:szCs w:val="20"/>
          <w:lang w:eastAsia="et-EE"/>
        </w:rPr>
        <w:t>algorithm AlgorithmIdentifier,</w:t>
      </w:r>
    </w:p>
    <w:p w14:paraId="17198AD8" w14:textId="77777777" w:rsidR="00110203" w:rsidRPr="00D365B7" w:rsidRDefault="00110203" w:rsidP="00110203">
      <w:pPr>
        <w:spacing w:after="0"/>
        <w:ind w:left="1800"/>
        <w:rPr>
          <w:rFonts w:ascii="Courier New" w:hAnsi="Courier New" w:cs="Courier New"/>
          <w:sz w:val="18"/>
          <w:szCs w:val="20"/>
          <w:lang w:eastAsia="et-EE"/>
        </w:rPr>
      </w:pPr>
      <w:r w:rsidRPr="00D365B7">
        <w:rPr>
          <w:rFonts w:ascii="Courier New" w:hAnsi="Courier New" w:cs="Courier New"/>
          <w:sz w:val="18"/>
          <w:szCs w:val="20"/>
          <w:lang w:eastAsia="et-EE"/>
        </w:rPr>
        <w:t>digest OCTET STRING</w:t>
      </w:r>
    </w:p>
    <w:p w14:paraId="49F04939" w14:textId="77777777" w:rsidR="00110203" w:rsidRDefault="00110203" w:rsidP="00110203">
      <w:pPr>
        <w:spacing w:after="0"/>
        <w:ind w:left="720" w:firstLine="720"/>
        <w:rPr>
          <w:rFonts w:ascii="Courier New" w:hAnsi="Courier New" w:cs="Courier New"/>
          <w:sz w:val="18"/>
          <w:szCs w:val="20"/>
          <w:lang w:eastAsia="et-EE"/>
        </w:rPr>
      </w:pPr>
      <w:r w:rsidRPr="00D365B7">
        <w:rPr>
          <w:rFonts w:ascii="Courier New" w:hAnsi="Courier New" w:cs="Courier New"/>
          <w:sz w:val="18"/>
          <w:szCs w:val="20"/>
          <w:lang w:eastAsia="et-EE"/>
        </w:rPr>
        <w:t>}</w:t>
      </w:r>
    </w:p>
    <w:p w14:paraId="2235F7DC" w14:textId="77777777" w:rsidR="00110203" w:rsidRPr="00D365B7" w:rsidRDefault="00110203" w:rsidP="00110203">
      <w:pPr>
        <w:spacing w:after="0"/>
        <w:rPr>
          <w:rFonts w:ascii="Courier New" w:hAnsi="Courier New" w:cs="Courier New"/>
          <w:sz w:val="18"/>
          <w:szCs w:val="20"/>
          <w:lang w:eastAsia="et-EE"/>
        </w:rPr>
      </w:pPr>
      <w:r>
        <w:rPr>
          <w:rFonts w:ascii="Courier New" w:hAnsi="Courier New" w:cs="Courier New"/>
          <w:sz w:val="18"/>
          <w:szCs w:val="20"/>
          <w:lang w:eastAsia="et-EE"/>
        </w:rPr>
        <w:tab/>
      </w:r>
      <w:r>
        <w:rPr>
          <w:rFonts w:ascii="Courier New" w:hAnsi="Courier New" w:cs="Courier New"/>
          <w:sz w:val="18"/>
          <w:szCs w:val="20"/>
          <w:lang w:eastAsia="et-EE"/>
        </w:rPr>
        <w:tab/>
      </w:r>
    </w:p>
    <w:p w14:paraId="4CDE797F" w14:textId="2355E53C" w:rsidR="00110203" w:rsidRPr="00A3153B" w:rsidRDefault="00110203" w:rsidP="00A3153B">
      <w:pPr>
        <w:pStyle w:val="ListParagraph"/>
        <w:numPr>
          <w:ilvl w:val="2"/>
          <w:numId w:val="5"/>
        </w:numPr>
        <w:ind w:left="993" w:hanging="284"/>
        <w:rPr>
          <w:rFonts w:cs="Arial"/>
          <w:szCs w:val="20"/>
          <w:lang w:eastAsia="et-EE"/>
        </w:rPr>
      </w:pPr>
      <w:r>
        <w:rPr>
          <w:rFonts w:cs="Arial"/>
          <w:szCs w:val="20"/>
          <w:lang w:eastAsia="et-EE"/>
        </w:rPr>
        <w:t>the ASN.1 block value produced in the previous step</w:t>
      </w:r>
      <w:r w:rsidRPr="005E05FF">
        <w:rPr>
          <w:rFonts w:cs="Arial"/>
          <w:szCs w:val="20"/>
          <w:lang w:eastAsia="et-EE"/>
        </w:rPr>
        <w:t xml:space="preserve"> is included in the OCSP request’s “nonce” field and must be present in the respective field of the OCSP response</w:t>
      </w:r>
      <w:r>
        <w:rPr>
          <w:rFonts w:cs="Arial"/>
          <w:szCs w:val="20"/>
          <w:lang w:eastAsia="et-EE"/>
        </w:rPr>
        <w:t>.</w:t>
      </w:r>
    </w:p>
    <w:p w14:paraId="604170D9" w14:textId="6AE3E811" w:rsidR="000251AD" w:rsidRPr="00A3153B" w:rsidRDefault="00EB54B8" w:rsidP="00D36317">
      <w:pPr>
        <w:pStyle w:val="ListParagraph"/>
        <w:numPr>
          <w:ilvl w:val="0"/>
          <w:numId w:val="56"/>
        </w:numPr>
      </w:pPr>
      <w:r>
        <w:t xml:space="preserve">In case of signing with </w:t>
      </w:r>
      <w:r w:rsidR="000251AD">
        <w:t>ECC keys (by using ECDSA algorithm)</w:t>
      </w:r>
      <w:r>
        <w:t>,</w:t>
      </w:r>
      <w:r w:rsidR="000251AD">
        <w:t xml:space="preserve"> concatenation method</w:t>
      </w:r>
      <w:r>
        <w:t xml:space="preserve"> is used</w:t>
      </w:r>
      <w:r w:rsidR="000251AD">
        <w:t xml:space="preserve"> for creating signature value.</w:t>
      </w:r>
    </w:p>
    <w:p w14:paraId="166A4F93" w14:textId="77777777" w:rsidR="00110203" w:rsidRDefault="00110203" w:rsidP="00110203">
      <w:pPr>
        <w:pStyle w:val="ListParagraph"/>
        <w:numPr>
          <w:ilvl w:val="0"/>
          <w:numId w:val="56"/>
        </w:numPr>
        <w:rPr>
          <w:lang w:val="en-GB"/>
        </w:rPr>
      </w:pPr>
      <w:r w:rsidRPr="00D365B7">
        <w:rPr>
          <w:lang w:val="en-GB"/>
        </w:rPr>
        <w:t xml:space="preserve">In case of BDOC 2.1 documents, SHA-256 hash function is used by default when calculating data file digests and the digest that is signed. </w:t>
      </w:r>
      <w:r w:rsidRPr="00D365B7">
        <w:t>In case of Estonian ID cards with certificates issued before 2011, the SHA-224 digest type will be automatically selected and used for calculating signature value’s digest (the final digest that is signed), other options are not supported here. Note that other digest in the signature (e.g. data file digests, signer certificate’s digest) are still calculated with SHA-256 (the default digest type).</w:t>
      </w:r>
      <w:r w:rsidRPr="00D365B7">
        <w:rPr>
          <w:lang w:val="en-GB"/>
        </w:rPr>
        <w:t xml:space="preserve"> </w:t>
      </w:r>
    </w:p>
    <w:p w14:paraId="14D5163E" w14:textId="077B7586" w:rsidR="00110203" w:rsidRPr="00D365B7" w:rsidRDefault="00110203" w:rsidP="00110203">
      <w:pPr>
        <w:pStyle w:val="ListParagraph"/>
        <w:numPr>
          <w:ilvl w:val="0"/>
          <w:numId w:val="56"/>
        </w:numPr>
        <w:rPr>
          <w:lang w:val="en-GB"/>
        </w:rPr>
      </w:pPr>
      <w:r w:rsidRPr="00D365B7">
        <w:rPr>
          <w:lang w:val="en-GB"/>
        </w:rPr>
        <w:t>When a hash function that is weaker than SHA-256 (or SHA-224 in the special case with pre-2011 ID-cards) has been used then a warning message about weak digest method is produced to the user.</w:t>
      </w:r>
      <w:r>
        <w:rPr>
          <w:lang w:val="en-GB"/>
        </w:rPr>
        <w:t xml:space="preserve"> </w:t>
      </w:r>
      <w:r>
        <w:t>It is recommended to regard the error as a validation warning (identically to DigiDoc3. Client application and digidoc-tool.cpp utility program).</w:t>
      </w:r>
    </w:p>
    <w:p w14:paraId="2334E3A8" w14:textId="2FF6E996" w:rsidR="006B0A2C" w:rsidRPr="00A3153B" w:rsidRDefault="006B0A2C" w:rsidP="00D36317">
      <w:pPr>
        <w:pStyle w:val="ListParagraph"/>
        <w:numPr>
          <w:ilvl w:val="0"/>
          <w:numId w:val="56"/>
        </w:numPr>
      </w:pPr>
      <w:r w:rsidRPr="00A3153B">
        <w:t xml:space="preserve">The signature policy document’s hash value in &lt;SigPolicyHash&gt; element is checked during validation process (even though it is not mandatory according to BDOC </w:t>
      </w:r>
      <w:r w:rsidR="008A5DD6" w:rsidRPr="00A3153B">
        <w:t>2.1</w:t>
      </w:r>
      <w:r w:rsidRPr="00A3153B">
        <w:t xml:space="preserve"> specification </w:t>
      </w:r>
      <w:r w:rsidRPr="00A3153B">
        <w:fldChar w:fldCharType="begin"/>
      </w:r>
      <w:r w:rsidRPr="00A3153B">
        <w:instrText xml:space="preserve"> REF _Ref351561196 \r \h </w:instrText>
      </w:r>
      <w:r w:rsidRPr="00A3153B">
        <w:fldChar w:fldCharType="separate"/>
      </w:r>
      <w:r w:rsidR="005B0D68">
        <w:t>[2]</w:t>
      </w:r>
      <w:r w:rsidRPr="00A3153B">
        <w:fldChar w:fldCharType="end"/>
      </w:r>
      <w:r w:rsidRPr="00A3153B">
        <w:t xml:space="preserve">, chap. 5.2). The hash value must correspond to the hash value of the document that is located at </w:t>
      </w:r>
      <w:hyperlink r:id="rId174" w:history="1">
        <w:r w:rsidR="00AE3900" w:rsidRPr="00A3153B">
          <w:rPr>
            <w:rStyle w:val="Hyperlink"/>
          </w:rPr>
          <w:t>https://www.sk.ee/repository/bdoc-spec2</w:t>
        </w:r>
        <w:r w:rsidR="00AE3900" w:rsidRPr="00FD67F5">
          <w:rPr>
            <w:rStyle w:val="Hyperlink"/>
          </w:rPr>
          <w:t>1</w:t>
        </w:r>
        <w:r w:rsidR="00AE3900" w:rsidRPr="00A3153B">
          <w:rPr>
            <w:rStyle w:val="Hyperlink"/>
          </w:rPr>
          <w:t>.pdf</w:t>
        </w:r>
      </w:hyperlink>
      <w:r w:rsidRPr="00A3153B">
        <w:t>.</w:t>
      </w:r>
    </w:p>
    <w:p w14:paraId="26CF4A6A" w14:textId="77777777" w:rsidR="006B0A2C" w:rsidRPr="00A3153B" w:rsidRDefault="006B0A2C" w:rsidP="00D36317">
      <w:pPr>
        <w:pStyle w:val="ListParagraph"/>
        <w:numPr>
          <w:ilvl w:val="0"/>
          <w:numId w:val="56"/>
        </w:numPr>
      </w:pPr>
      <w:r w:rsidRPr="00A3153B">
        <w:lastRenderedPageBreak/>
        <w:t xml:space="preserve">XML namespace prefixes are used in case of all XML elements (e.g. “asic:”, “ds:”, “xades:”). </w:t>
      </w:r>
    </w:p>
    <w:p w14:paraId="79668B03" w14:textId="77777777" w:rsidR="006B0A2C" w:rsidRPr="00A3153B" w:rsidRDefault="006B0A2C" w:rsidP="006B0A2C">
      <w:pPr>
        <w:pStyle w:val="ListParagraph"/>
        <w:numPr>
          <w:ilvl w:val="0"/>
          <w:numId w:val="56"/>
        </w:numPr>
      </w:pPr>
      <w:r w:rsidRPr="00A3153B">
        <w:t>The &lt;ds:Signature&gt; element’s Id attribute value is set to “S&lt;seq_no&gt;” during signature creation where sequence numbers are counted from zero. Other Id values that are used in the sub-elements of the &lt;ds:Signature&gt; element contain the signature’s Id value as a prefix. During verification, different Id attribute values are also supported but are not tested periodically.</w:t>
      </w:r>
    </w:p>
    <w:p w14:paraId="6DEFEF5E" w14:textId="77777777" w:rsidR="006B0A2C" w:rsidRPr="00A3153B" w:rsidRDefault="006B0A2C" w:rsidP="006B0A2C">
      <w:pPr>
        <w:rPr>
          <w:b/>
          <w:u w:val="single"/>
        </w:rPr>
      </w:pPr>
      <w:r w:rsidRPr="00A3153B">
        <w:rPr>
          <w:b/>
          <w:u w:val="single"/>
        </w:rPr>
        <w:t>Container related notes:</w:t>
      </w:r>
    </w:p>
    <w:p w14:paraId="28BEDDF7" w14:textId="2A179C38" w:rsidR="006B0A2C" w:rsidRPr="00A3153B" w:rsidRDefault="006B0A2C" w:rsidP="00D36317">
      <w:pPr>
        <w:pStyle w:val="ListParagraph"/>
        <w:numPr>
          <w:ilvl w:val="0"/>
          <w:numId w:val="42"/>
        </w:numPr>
      </w:pPr>
      <w:r w:rsidRPr="00A3153B">
        <w:t xml:space="preserve">BDOC </w:t>
      </w:r>
      <w:r w:rsidR="008A5DD6" w:rsidRPr="00A3153B">
        <w:t>2.1</w:t>
      </w:r>
      <w:r w:rsidRPr="00A3153B">
        <w:t xml:space="preserve"> files are created with .bdoc file extension. Extensions .asice and .sce are supported and recognized only when reading in an existing BDOC </w:t>
      </w:r>
      <w:r w:rsidR="008A5DD6" w:rsidRPr="00A3153B">
        <w:t>2.1</w:t>
      </w:r>
      <w:r w:rsidRPr="00A3153B">
        <w:t xml:space="preserve"> file which has the respective extension value.</w:t>
      </w:r>
    </w:p>
    <w:p w14:paraId="3D56071A" w14:textId="60E52943" w:rsidR="006B0A2C" w:rsidRPr="00A3153B" w:rsidRDefault="006B0A2C" w:rsidP="00D36317">
      <w:pPr>
        <w:pStyle w:val="ListParagraph"/>
        <w:numPr>
          <w:ilvl w:val="0"/>
          <w:numId w:val="42"/>
        </w:numPr>
      </w:pPr>
      <w:r w:rsidRPr="00A3153B">
        <w:rPr>
          <w:rFonts w:cs="Arial"/>
          <w:szCs w:val="20"/>
          <w:lang w:eastAsia="et-EE"/>
        </w:rPr>
        <w:t>Signatures are stored in META-INF/signatures*.xml files where ‘*’ is a sequence number</w:t>
      </w:r>
      <w:r w:rsidR="004920AF">
        <w:rPr>
          <w:rFonts w:cs="Arial"/>
          <w:szCs w:val="20"/>
          <w:lang w:eastAsia="et-EE"/>
        </w:rPr>
        <w:t>.</w:t>
      </w:r>
      <w:r w:rsidRPr="00A3153B">
        <w:rPr>
          <w:rFonts w:cs="Arial"/>
          <w:szCs w:val="20"/>
          <w:lang w:eastAsia="et-EE"/>
        </w:rPr>
        <w:t xml:space="preserve"> </w:t>
      </w:r>
      <w:r w:rsidR="004920AF">
        <w:rPr>
          <w:rFonts w:cs="Arial"/>
          <w:szCs w:val="20"/>
          <w:lang w:eastAsia="et-EE"/>
        </w:rPr>
        <w:t>C</w:t>
      </w:r>
      <w:r w:rsidRPr="00A3153B">
        <w:rPr>
          <w:rFonts w:cs="Arial"/>
          <w:szCs w:val="20"/>
          <w:lang w:eastAsia="et-EE"/>
        </w:rPr>
        <w:t xml:space="preserve">ounting is started from </w:t>
      </w:r>
      <w:r w:rsidR="004920AF">
        <w:rPr>
          <w:rFonts w:cs="Arial"/>
          <w:szCs w:val="20"/>
          <w:lang w:eastAsia="et-EE"/>
        </w:rPr>
        <w:t>one (note that Libdigidocpp library starts counting from zero)</w:t>
      </w:r>
      <w:r w:rsidRPr="00A3153B">
        <w:rPr>
          <w:rFonts w:cs="Arial"/>
          <w:szCs w:val="20"/>
          <w:lang w:eastAsia="et-EE"/>
        </w:rPr>
        <w:t xml:space="preserve">. </w:t>
      </w:r>
      <w:r w:rsidR="002558FF" w:rsidRPr="00A3153B">
        <w:rPr>
          <w:rFonts w:cs="Arial"/>
          <w:szCs w:val="20"/>
          <w:lang w:eastAsia="et-EE"/>
        </w:rPr>
        <w:t>Two signtures*.xml files with duplicate names are not allowed in one container.</w:t>
      </w:r>
    </w:p>
    <w:p w14:paraId="285B3708" w14:textId="77777777" w:rsidR="006B0A2C" w:rsidRPr="00A3153B" w:rsidRDefault="006B0A2C" w:rsidP="00D36317">
      <w:pPr>
        <w:pStyle w:val="ListParagraph"/>
        <w:numPr>
          <w:ilvl w:val="0"/>
          <w:numId w:val="42"/>
        </w:numPr>
      </w:pPr>
      <w:r w:rsidRPr="00A3153B">
        <w:rPr>
          <w:rFonts w:cs="Arial"/>
          <w:szCs w:val="20"/>
          <w:lang w:eastAsia="et-EE"/>
        </w:rPr>
        <w:t>There can be only one signature in one signatures*.xml file due to BDOC format’s legacy issues. Multiple signatures in one signatures*.xml file is not supported in order to maintain testing efficiency. The &lt;ds:Signature&gt; element’s Id attribute values in different signatures*.xml files are generated in the form of “S&lt;seq_no”, the sequence numbers are always unique within one BDOC container.</w:t>
      </w:r>
    </w:p>
    <w:p w14:paraId="4E5AE56D" w14:textId="77777777" w:rsidR="006B0A2C" w:rsidRPr="00A3153B" w:rsidRDefault="006B0A2C" w:rsidP="00D36317">
      <w:pPr>
        <w:pStyle w:val="ListParagraph"/>
        <w:numPr>
          <w:ilvl w:val="0"/>
          <w:numId w:val="42"/>
        </w:numPr>
      </w:pPr>
      <w:r w:rsidRPr="00A3153B">
        <w:t xml:space="preserve">The META-INF/manifest.xml file’s </w:t>
      </w:r>
      <w:r w:rsidR="00233E1A" w:rsidRPr="00A3153B">
        <w:t xml:space="preserve">OpenDocument </w:t>
      </w:r>
      <w:r w:rsidRPr="00A3153B">
        <w:t>version attribute value is “1.0” (instead of “1.2”) as the results of ASiC plug-tests event shows that version 1.0 is used only.</w:t>
      </w:r>
      <w:r w:rsidR="00302FC2" w:rsidRPr="00A3153B">
        <w:t xml:space="preserve"> The requirement of </w:t>
      </w:r>
      <w:r w:rsidR="00233E1A" w:rsidRPr="00A3153B">
        <w:t>the OpenDocument</w:t>
      </w:r>
      <w:r w:rsidR="00932A8A" w:rsidRPr="00A3153B">
        <w:t xml:space="preserve"> version</w:t>
      </w:r>
      <w:r w:rsidR="009907B6" w:rsidRPr="00A3153B">
        <w:t xml:space="preserve"> attribute value</w:t>
      </w:r>
      <w:r w:rsidR="00932A8A" w:rsidRPr="00A3153B">
        <w:t xml:space="preserve"> comes from OpenDocument standard</w:t>
      </w:r>
      <w:r w:rsidR="00233E1A" w:rsidRPr="00A3153B">
        <w:t xml:space="preserve"> </w:t>
      </w:r>
      <w:r w:rsidR="002E1949" w:rsidRPr="00A3153B">
        <w:fldChar w:fldCharType="begin"/>
      </w:r>
      <w:r w:rsidR="002E1949" w:rsidRPr="00A3153B">
        <w:instrText xml:space="preserve"> REF _Ref351562534 \r \h </w:instrText>
      </w:r>
      <w:r w:rsidR="002E1949" w:rsidRPr="00A3153B">
        <w:fldChar w:fldCharType="separate"/>
      </w:r>
      <w:r w:rsidR="005B0D68">
        <w:t>[5]</w:t>
      </w:r>
      <w:r w:rsidR="002E1949" w:rsidRPr="00A3153B">
        <w:fldChar w:fldCharType="end"/>
      </w:r>
      <w:r w:rsidR="00233E1A" w:rsidRPr="00A3153B">
        <w:t xml:space="preserve"> </w:t>
      </w:r>
      <w:r w:rsidR="00932A8A" w:rsidRPr="00A3153B">
        <w:t xml:space="preserve">which is </w:t>
      </w:r>
      <w:r w:rsidR="00587B87" w:rsidRPr="00A3153B">
        <w:t>referred</w:t>
      </w:r>
      <w:r w:rsidR="00125020" w:rsidRPr="00A3153B">
        <w:t xml:space="preserve"> to</w:t>
      </w:r>
      <w:r w:rsidR="00932A8A" w:rsidRPr="00A3153B">
        <w:t xml:space="preserve"> in ASiC standard</w:t>
      </w:r>
      <w:r w:rsidR="00233E1A" w:rsidRPr="00A3153B">
        <w:t xml:space="preserve"> </w:t>
      </w:r>
      <w:r w:rsidR="00233E1A" w:rsidRPr="00A3153B">
        <w:fldChar w:fldCharType="begin"/>
      </w:r>
      <w:r w:rsidR="00233E1A" w:rsidRPr="00A3153B">
        <w:instrText xml:space="preserve"> REF _Ref351561958 \r \h </w:instrText>
      </w:r>
      <w:r w:rsidR="00233E1A" w:rsidRPr="00A3153B">
        <w:fldChar w:fldCharType="separate"/>
      </w:r>
      <w:r w:rsidR="005B0D68">
        <w:t>[6]</w:t>
      </w:r>
      <w:r w:rsidR="00233E1A" w:rsidRPr="00A3153B">
        <w:fldChar w:fldCharType="end"/>
      </w:r>
      <w:r w:rsidR="00233E1A" w:rsidRPr="00A3153B">
        <w:t>.</w:t>
      </w:r>
    </w:p>
    <w:p w14:paraId="1020774B" w14:textId="77777777" w:rsidR="006B0A2C" w:rsidRPr="00A3153B" w:rsidRDefault="006B0A2C" w:rsidP="00D36317">
      <w:pPr>
        <w:pStyle w:val="ListParagraph"/>
        <w:numPr>
          <w:ilvl w:val="0"/>
          <w:numId w:val="42"/>
        </w:numPr>
        <w:rPr>
          <w:rFonts w:cs="Arial"/>
          <w:szCs w:val="20"/>
          <w:lang w:eastAsia="et-EE"/>
        </w:rPr>
      </w:pPr>
      <w:r w:rsidRPr="00A3153B">
        <w:rPr>
          <w:rFonts w:cs="Arial"/>
          <w:szCs w:val="20"/>
          <w:lang w:eastAsia="et-EE"/>
        </w:rPr>
        <w:t>Relative file paths are used, for example “META-INF/signatures*.xml” and “document.txt” instead of “/META-INF/signatures*.xml” and “/document.txt” to ensure better interoperability with third party applications when validating signatures.</w:t>
      </w:r>
      <w:r w:rsidR="008E4815" w:rsidRPr="00A3153B">
        <w:rPr>
          <w:rFonts w:cs="Arial"/>
          <w:szCs w:val="20"/>
          <w:lang w:eastAsia="et-EE"/>
        </w:rPr>
        <w:t xml:space="preserve"> Advantage of using relative paths instead of absolute paths </w:t>
      </w:r>
      <w:r w:rsidR="007848B2" w:rsidRPr="00A3153B">
        <w:rPr>
          <w:rFonts w:cs="Arial"/>
          <w:szCs w:val="20"/>
          <w:lang w:eastAsia="et-EE"/>
        </w:rPr>
        <w:t xml:space="preserve">in the ASiC container </w:t>
      </w:r>
      <w:r w:rsidR="008E4815" w:rsidRPr="00A3153B">
        <w:rPr>
          <w:rFonts w:cs="Arial"/>
          <w:szCs w:val="20"/>
          <w:lang w:eastAsia="et-EE"/>
        </w:rPr>
        <w:t xml:space="preserve">was determined in the course of ASiC </w:t>
      </w:r>
      <w:r w:rsidR="005D1A59" w:rsidRPr="00A3153B">
        <w:rPr>
          <w:rFonts w:cs="Arial"/>
          <w:szCs w:val="20"/>
          <w:lang w:eastAsia="et-EE"/>
        </w:rPr>
        <w:t>plug-tests</w:t>
      </w:r>
      <w:r w:rsidR="003B7CA7" w:rsidRPr="00A3153B">
        <w:rPr>
          <w:rFonts w:cs="Arial"/>
          <w:szCs w:val="20"/>
          <w:lang w:eastAsia="et-EE"/>
        </w:rPr>
        <w:t xml:space="preserve"> (see also chap. “</w:t>
      </w:r>
      <w:r w:rsidR="003B7CA7" w:rsidRPr="00A3153B">
        <w:rPr>
          <w:rFonts w:cs="Arial"/>
          <w:szCs w:val="20"/>
          <w:lang w:eastAsia="et-EE"/>
        </w:rPr>
        <w:fldChar w:fldCharType="begin"/>
      </w:r>
      <w:r w:rsidR="003B7CA7" w:rsidRPr="00A3153B">
        <w:rPr>
          <w:rFonts w:cs="Arial"/>
          <w:szCs w:val="20"/>
          <w:lang w:eastAsia="et-EE"/>
        </w:rPr>
        <w:instrText xml:space="preserve"> REF _Ref361922489 \r \h </w:instrText>
      </w:r>
      <w:r w:rsidR="003B7CA7" w:rsidRPr="00A3153B">
        <w:rPr>
          <w:rFonts w:cs="Arial"/>
          <w:szCs w:val="20"/>
          <w:lang w:eastAsia="et-EE"/>
        </w:rPr>
      </w:r>
      <w:r w:rsidR="003B7CA7" w:rsidRPr="00A3153B">
        <w:rPr>
          <w:rFonts w:cs="Arial"/>
          <w:szCs w:val="20"/>
          <w:lang w:eastAsia="et-EE"/>
        </w:rPr>
        <w:fldChar w:fldCharType="separate"/>
      </w:r>
      <w:r w:rsidR="005B0D68">
        <w:rPr>
          <w:rFonts w:cs="Arial"/>
          <w:szCs w:val="20"/>
          <w:lang w:eastAsia="et-EE"/>
        </w:rPr>
        <w:t>7.3.2</w:t>
      </w:r>
      <w:r w:rsidR="003B7CA7" w:rsidRPr="00A3153B">
        <w:rPr>
          <w:rFonts w:cs="Arial"/>
          <w:szCs w:val="20"/>
          <w:lang w:eastAsia="et-EE"/>
        </w:rPr>
        <w:fldChar w:fldCharType="end"/>
      </w:r>
      <w:r w:rsidR="003B7CA7" w:rsidRPr="00A3153B">
        <w:rPr>
          <w:rFonts w:cs="Arial"/>
          <w:szCs w:val="20"/>
          <w:lang w:eastAsia="et-EE"/>
        </w:rPr>
        <w:t xml:space="preserve"> </w:t>
      </w:r>
      <w:r w:rsidR="003B7CA7" w:rsidRPr="00A3153B">
        <w:rPr>
          <w:rFonts w:cs="Arial"/>
          <w:szCs w:val="20"/>
          <w:lang w:eastAsia="et-EE"/>
        </w:rPr>
        <w:fldChar w:fldCharType="begin"/>
      </w:r>
      <w:r w:rsidR="003B7CA7" w:rsidRPr="00A3153B">
        <w:rPr>
          <w:rFonts w:cs="Arial"/>
          <w:szCs w:val="20"/>
          <w:lang w:eastAsia="et-EE"/>
        </w:rPr>
        <w:instrText xml:space="preserve"> REF _Ref361922480 \h </w:instrText>
      </w:r>
      <w:r w:rsidR="003B7CA7" w:rsidRPr="00A3153B">
        <w:rPr>
          <w:rFonts w:cs="Arial"/>
          <w:szCs w:val="20"/>
          <w:lang w:eastAsia="et-EE"/>
        </w:rPr>
      </w:r>
      <w:r w:rsidR="003B7CA7" w:rsidRPr="00A3153B">
        <w:rPr>
          <w:rFonts w:cs="Arial"/>
          <w:szCs w:val="20"/>
          <w:lang w:eastAsia="et-EE"/>
        </w:rPr>
        <w:fldChar w:fldCharType="separate"/>
      </w:r>
      <w:r w:rsidR="005B0D68" w:rsidRPr="00506C5B">
        <w:t>ASiC Remote P</w:t>
      </w:r>
      <w:r w:rsidR="005B0D68" w:rsidRPr="00FC5733">
        <w:t>lugtests</w:t>
      </w:r>
      <w:r w:rsidR="003B7CA7" w:rsidRPr="00A3153B">
        <w:rPr>
          <w:rFonts w:cs="Arial"/>
          <w:szCs w:val="20"/>
          <w:lang w:eastAsia="et-EE"/>
        </w:rPr>
        <w:fldChar w:fldCharType="end"/>
      </w:r>
      <w:r w:rsidR="003B7CA7" w:rsidRPr="00A3153B">
        <w:rPr>
          <w:rFonts w:cs="Arial"/>
          <w:szCs w:val="20"/>
          <w:lang w:eastAsia="et-EE"/>
        </w:rPr>
        <w:t>”).</w:t>
      </w:r>
    </w:p>
    <w:p w14:paraId="488D32EA" w14:textId="77777777" w:rsidR="006B0A2C" w:rsidRPr="00A3153B" w:rsidRDefault="006B0A2C" w:rsidP="00D36317">
      <w:pPr>
        <w:pStyle w:val="ListParagraph"/>
        <w:numPr>
          <w:ilvl w:val="0"/>
          <w:numId w:val="42"/>
        </w:numPr>
      </w:pPr>
      <w:r w:rsidRPr="00A3153B">
        <w:rPr>
          <w:rFonts w:cs="Arial"/>
          <w:szCs w:val="20"/>
        </w:rPr>
        <w:t xml:space="preserve">The ZIP container’s comment field contains version number of the library that was used for creating the file. The value can be useful, for example, when trying to determine the origin of an erroneous file. </w:t>
      </w:r>
    </w:p>
    <w:p w14:paraId="6BE71D76" w14:textId="66D0C697" w:rsidR="00E20162" w:rsidRPr="00930550" w:rsidRDefault="006B0A2C" w:rsidP="00D36317">
      <w:pPr>
        <w:pStyle w:val="ListParagraph"/>
        <w:numPr>
          <w:ilvl w:val="0"/>
          <w:numId w:val="42"/>
        </w:numPr>
        <w:rPr>
          <w:rFonts w:cs="Arial"/>
          <w:szCs w:val="20"/>
          <w:lang w:eastAsia="et-EE"/>
        </w:rPr>
      </w:pPr>
      <w:r w:rsidRPr="00A3153B">
        <w:rPr>
          <w:rFonts w:cs="Arial"/>
          <w:szCs w:val="20"/>
          <w:lang w:eastAsia="et-EE"/>
        </w:rPr>
        <w:t xml:space="preserve">“mimetype" file is not compressed in the BDOC </w:t>
      </w:r>
      <w:r w:rsidR="008A5DD6" w:rsidRPr="00A3153B">
        <w:rPr>
          <w:rFonts w:cs="Arial"/>
          <w:szCs w:val="20"/>
          <w:lang w:eastAsia="et-EE"/>
        </w:rPr>
        <w:t>2.1</w:t>
      </w:r>
      <w:r w:rsidRPr="00A3153B">
        <w:rPr>
          <w:rFonts w:cs="Arial"/>
          <w:szCs w:val="20"/>
          <w:lang w:eastAsia="et-EE"/>
        </w:rPr>
        <w:t xml:space="preserve"> file’s ZIP container </w:t>
      </w:r>
      <w:r w:rsidRPr="00A3153B">
        <w:t>as the results of ASiC plug-tests event shows that this solution is most widely used.</w:t>
      </w:r>
    </w:p>
    <w:p w14:paraId="0D8408A3" w14:textId="4B4899AD" w:rsidR="00E65AE3" w:rsidRDefault="00E65AE3" w:rsidP="00930550">
      <w:pPr>
        <w:pStyle w:val="ListParagraph"/>
        <w:numPr>
          <w:ilvl w:val="0"/>
          <w:numId w:val="42"/>
        </w:numPr>
      </w:pPr>
      <w:r w:rsidRPr="00A3153B">
        <w:t xml:space="preserve">It is not allowed to add two data files with the same name to </w:t>
      </w:r>
      <w:r>
        <w:t>a BDOC</w:t>
      </w:r>
      <w:r w:rsidRPr="00A3153B">
        <w:t xml:space="preserve"> container as the signed data file must be uniquely identifiable in the container.</w:t>
      </w:r>
    </w:p>
    <w:p w14:paraId="294770DA" w14:textId="660A5056" w:rsidR="00A830D2" w:rsidRPr="00930550" w:rsidRDefault="00A830D2" w:rsidP="00930550">
      <w:pPr>
        <w:pStyle w:val="ListParagraph"/>
        <w:numPr>
          <w:ilvl w:val="0"/>
          <w:numId w:val="42"/>
        </w:numPr>
      </w:pPr>
      <w:r>
        <w:t>JDigiDoc does not support references to data files in BDOC container that start with slash character</w:t>
      </w:r>
      <w:r w:rsidR="00E06944">
        <w:t xml:space="preserve">, i.e. value in the </w:t>
      </w:r>
      <w:r>
        <w:t xml:space="preserve">signatures*.xml file’s &lt;Reference&gt; element’s </w:t>
      </w:r>
      <w:r w:rsidR="00E06944">
        <w:t>“</w:t>
      </w:r>
      <w:r>
        <w:t>URI</w:t>
      </w:r>
      <w:r w:rsidR="00E06944">
        <w:t>”</w:t>
      </w:r>
      <w:r>
        <w:t xml:space="preserve"> attribute and manifest.xml file’s </w:t>
      </w:r>
      <w:r w:rsidRPr="00A830D2">
        <w:t>&lt;file-entry</w:t>
      </w:r>
      <w:r>
        <w:t xml:space="preserve">&gt; element’s </w:t>
      </w:r>
      <w:r w:rsidR="00E06944">
        <w:t>“full-path” attribute should not start with a slash.</w:t>
      </w:r>
    </w:p>
    <w:p w14:paraId="1C622BA2" w14:textId="77777777" w:rsidR="008A545D" w:rsidRPr="00A3153B" w:rsidRDefault="008A545D">
      <w:pPr>
        <w:spacing w:after="0"/>
        <w:jc w:val="left"/>
        <w:rPr>
          <w:rFonts w:cs="Arial"/>
          <w:bCs/>
          <w:kern w:val="32"/>
          <w:sz w:val="32"/>
          <w:szCs w:val="32"/>
        </w:rPr>
      </w:pPr>
      <w:r w:rsidRPr="00506C5B">
        <w:br w:type="page"/>
      </w:r>
    </w:p>
    <w:p w14:paraId="7D30B1C0" w14:textId="77777777" w:rsidR="008F3418" w:rsidRPr="00A3153B" w:rsidRDefault="00FA3774" w:rsidP="00CE7C76">
      <w:pPr>
        <w:pStyle w:val="Heading1"/>
        <w:numPr>
          <w:ilvl w:val="0"/>
          <w:numId w:val="0"/>
        </w:numPr>
        <w:ind w:left="432" w:hanging="432"/>
        <w:rPr>
          <w:lang w:val="en-US"/>
        </w:rPr>
      </w:pPr>
      <w:bookmarkStart w:id="450" w:name="_Toc413334788"/>
      <w:r w:rsidRPr="00A3153B">
        <w:rPr>
          <w:lang w:val="en-US"/>
        </w:rPr>
        <w:lastRenderedPageBreak/>
        <w:t>Appendix</w:t>
      </w:r>
      <w:r w:rsidR="00950FD7" w:rsidRPr="00A3153B">
        <w:rPr>
          <w:lang w:val="en-US"/>
        </w:rPr>
        <w:t xml:space="preserve"> 1</w:t>
      </w:r>
      <w:r w:rsidRPr="00A3153B">
        <w:rPr>
          <w:lang w:val="en-US"/>
        </w:rPr>
        <w:t>: JDigiDoc configuration file</w:t>
      </w:r>
      <w:bookmarkEnd w:id="446"/>
      <w:bookmarkEnd w:id="450"/>
    </w:p>
    <w:p w14:paraId="50201307" w14:textId="77777777" w:rsidR="004F741F" w:rsidRPr="00A3153B" w:rsidRDefault="004F741F" w:rsidP="0014062B">
      <w:r w:rsidRPr="00A3153B">
        <w:t>A sample</w:t>
      </w:r>
      <w:r w:rsidR="00FA3774" w:rsidRPr="00A3153B">
        <w:t xml:space="preserve"> jdigidoc.cfg file </w:t>
      </w:r>
      <w:r w:rsidRPr="00A3153B">
        <w:t xml:space="preserve">may </w:t>
      </w:r>
      <w:r w:rsidR="00FF55F2" w:rsidRPr="00A3153B">
        <w:t>consist</w:t>
      </w:r>
      <w:r w:rsidR="00FA3774" w:rsidRPr="00A3153B">
        <w:t xml:space="preserve"> of the followin</w:t>
      </w:r>
      <w:r w:rsidRPr="00A3153B">
        <w:t>g sections and possible entries:</w:t>
      </w:r>
    </w:p>
    <w:p w14:paraId="7986CC2E" w14:textId="77777777" w:rsidR="00FD2C66" w:rsidRPr="00A3153B" w:rsidRDefault="009E0973" w:rsidP="00D36317">
      <w:pPr>
        <w:pStyle w:val="ListParagraph"/>
        <w:numPr>
          <w:ilvl w:val="0"/>
          <w:numId w:val="23"/>
        </w:numPr>
      </w:pPr>
      <w:r w:rsidRPr="00A3153B">
        <w:t xml:space="preserve">user-specific values to be always checked and possibly modified </w:t>
      </w:r>
      <w:r w:rsidR="00FD2C66" w:rsidRPr="00A3153B">
        <w:t xml:space="preserve">in </w:t>
      </w:r>
      <w:r w:rsidR="00FD2C66" w:rsidRPr="00A3153B">
        <w:rPr>
          <w:color w:val="5F497A" w:themeColor="accent4" w:themeShade="BF"/>
        </w:rPr>
        <w:t>purple</w:t>
      </w:r>
    </w:p>
    <w:p w14:paraId="4353FC58" w14:textId="77777777" w:rsidR="00FD2C66" w:rsidRPr="00A3153B" w:rsidRDefault="00FA3774" w:rsidP="00D36317">
      <w:pPr>
        <w:pStyle w:val="ListParagraph"/>
        <w:numPr>
          <w:ilvl w:val="0"/>
          <w:numId w:val="22"/>
        </w:numPr>
      </w:pPr>
      <w:r w:rsidRPr="00A3153B">
        <w:t>optional</w:t>
      </w:r>
      <w:r w:rsidR="00FD2C66" w:rsidRPr="00A3153B">
        <w:t xml:space="preserve"> and alternative </w:t>
      </w:r>
      <w:r w:rsidRPr="00A3153B">
        <w:t xml:space="preserve">settings in </w:t>
      </w:r>
      <w:r w:rsidRPr="00A3153B">
        <w:rPr>
          <w:i/>
          <w:color w:val="0070C0"/>
        </w:rPr>
        <w:t>blue</w:t>
      </w:r>
    </w:p>
    <w:p w14:paraId="08048AB9" w14:textId="77777777" w:rsidR="00FD2C66" w:rsidRPr="00A3153B" w:rsidRDefault="00E10F9B" w:rsidP="00D36317">
      <w:pPr>
        <w:pStyle w:val="ListParagraph"/>
        <w:numPr>
          <w:ilvl w:val="0"/>
          <w:numId w:val="22"/>
        </w:numPr>
      </w:pPr>
      <w:r w:rsidRPr="00A3153B">
        <w:t>section headers</w:t>
      </w:r>
      <w:r w:rsidRPr="00A3153B">
        <w:rPr>
          <w:i/>
          <w:color w:val="00B0F0"/>
        </w:rPr>
        <w:t xml:space="preserve"> </w:t>
      </w:r>
      <w:r w:rsidRPr="00A3153B">
        <w:t>in</w:t>
      </w:r>
      <w:r w:rsidRPr="00A3153B">
        <w:rPr>
          <w:i/>
          <w:color w:val="00B0F0"/>
        </w:rPr>
        <w:t xml:space="preserve"> </w:t>
      </w:r>
      <w:r w:rsidRPr="00A3153B">
        <w:rPr>
          <w:b/>
          <w:color w:val="00B050"/>
          <w:u w:val="single"/>
        </w:rPr>
        <w:t>green</w:t>
      </w:r>
    </w:p>
    <w:p w14:paraId="314A8B03" w14:textId="77777777" w:rsidR="00536C6D" w:rsidRPr="00A3153B" w:rsidRDefault="00E10F9B" w:rsidP="00D36317">
      <w:pPr>
        <w:pStyle w:val="ListParagraph"/>
        <w:numPr>
          <w:ilvl w:val="0"/>
          <w:numId w:val="22"/>
        </w:numPr>
      </w:pPr>
      <w:r w:rsidRPr="00A3153B">
        <w:rPr>
          <w:i/>
        </w:rPr>
        <w:t xml:space="preserve"># </w:t>
      </w:r>
      <w:r w:rsidRPr="00A3153B">
        <w:t>is indicating</w:t>
      </w:r>
      <w:r w:rsidR="00FD2C66" w:rsidRPr="00A3153B">
        <w:t xml:space="preserve"> all</w:t>
      </w:r>
      <w:r w:rsidRPr="00A3153B">
        <w:t xml:space="preserve"> </w:t>
      </w:r>
      <w:r w:rsidR="00FD2C66" w:rsidRPr="00A3153B">
        <w:t>out-commented</w:t>
      </w:r>
      <w:r w:rsidR="00AE7EEF" w:rsidRPr="00A3153B">
        <w:t xml:space="preserve"> </w:t>
      </w:r>
      <w:r w:rsidR="00FD2C66" w:rsidRPr="00A3153B">
        <w:t>parameters</w:t>
      </w:r>
      <w:r w:rsidR="00AE7EEF" w:rsidRPr="00A3153B">
        <w:t xml:space="preserve"> and additional </w:t>
      </w:r>
      <w:r w:rsidRPr="00A3153B">
        <w:t>notes</w:t>
      </w:r>
    </w:p>
    <w:p w14:paraId="13C3C796" w14:textId="77777777" w:rsidR="003A7A1D" w:rsidRPr="00A3153B" w:rsidRDefault="003A7A1D" w:rsidP="00AE7EEF">
      <w:pPr>
        <w:pStyle w:val="config-sample"/>
        <w:rPr>
          <w:b/>
          <w:u w:val="single"/>
        </w:rPr>
      </w:pPr>
      <w:r w:rsidRPr="00A3153B">
        <w:rPr>
          <w:b/>
          <w:color w:val="00B050"/>
          <w:u w:val="single"/>
        </w:rPr>
        <w:t># JDigiDoc config file</w:t>
      </w:r>
    </w:p>
    <w:p w14:paraId="58CC82A2" w14:textId="77777777" w:rsidR="003A7A1D" w:rsidRPr="00A3153B" w:rsidRDefault="003A7A1D" w:rsidP="00AE7EEF">
      <w:pPr>
        <w:pStyle w:val="config-sample"/>
      </w:pPr>
      <w:r w:rsidRPr="00A3153B">
        <w:t xml:space="preserve"> </w:t>
      </w:r>
      <w:r w:rsidRPr="00A3153B">
        <w:tab/>
      </w:r>
      <w:r w:rsidRPr="00A3153B">
        <w:tab/>
      </w:r>
    </w:p>
    <w:p w14:paraId="38BC6315" w14:textId="77777777" w:rsidR="003A7A1D" w:rsidRPr="00A3153B" w:rsidRDefault="003A7A1D" w:rsidP="00AE7EEF">
      <w:pPr>
        <w:pStyle w:val="config-sample"/>
      </w:pPr>
      <w:r w:rsidRPr="00A3153B">
        <w:rPr>
          <w:b/>
          <w:color w:val="00B050"/>
          <w:u w:val="single"/>
        </w:rPr>
        <w:t># Signature processor settings</w:t>
      </w:r>
      <w:r w:rsidRPr="00A3153B">
        <w:tab/>
      </w:r>
      <w:r w:rsidRPr="00A3153B">
        <w:tab/>
      </w:r>
    </w:p>
    <w:p w14:paraId="2E31FB7D" w14:textId="77777777" w:rsidR="003A7A1D" w:rsidRPr="00A3153B" w:rsidRDefault="003A7A1D" w:rsidP="00AE7EEF">
      <w:pPr>
        <w:pStyle w:val="config-sample"/>
      </w:pPr>
      <w:r w:rsidRPr="00A3153B">
        <w:t>DIGIDOC_SIGN_IMPL</w:t>
      </w:r>
      <w:r w:rsidRPr="00A3153B">
        <w:tab/>
        <w:t>=</w:t>
      </w:r>
      <w:r w:rsidRPr="00A3153B">
        <w:tab/>
        <w:t>ee.sk.digidoc.factory.PKCS11SignatureFactory</w:t>
      </w:r>
    </w:p>
    <w:p w14:paraId="15FB5FC5" w14:textId="2A4FA6D7" w:rsidR="003A7A1D" w:rsidRPr="00A3153B" w:rsidRDefault="004F45B9" w:rsidP="00AE7EEF">
      <w:pPr>
        <w:pStyle w:val="config-sample"/>
        <w:rPr>
          <w:i/>
          <w:color w:val="0070C0"/>
        </w:rPr>
      </w:pPr>
      <w:r w:rsidRPr="00A3153B">
        <w:rPr>
          <w:i/>
          <w:color w:val="0070C0"/>
        </w:rPr>
        <w:t xml:space="preserve"># </w:t>
      </w:r>
      <w:r w:rsidR="003A7A1D" w:rsidRPr="00A3153B">
        <w:rPr>
          <w:i/>
          <w:color w:val="0070C0"/>
        </w:rPr>
        <w:t>DIGIDOC_SIGN_IMPL = ee.sk.digidoc.factory.Pkcs12SignatureFactory</w:t>
      </w:r>
      <w:r w:rsidR="003A7A1D" w:rsidRPr="00A3153B">
        <w:rPr>
          <w:i/>
        </w:rPr>
        <w:tab/>
      </w:r>
    </w:p>
    <w:p w14:paraId="6795C987" w14:textId="77777777" w:rsidR="009D1408" w:rsidRPr="00A3153B" w:rsidRDefault="009D1408" w:rsidP="00AE7EEF">
      <w:pPr>
        <w:pStyle w:val="config-sample"/>
      </w:pPr>
      <w:r w:rsidRPr="00A3153B">
        <w:t>DIGIDOC_SIGN_IMPL_PKCS11</w:t>
      </w:r>
      <w:r w:rsidRPr="00A3153B">
        <w:tab/>
        <w:t>=</w:t>
      </w:r>
      <w:r w:rsidRPr="00A3153B">
        <w:tab/>
        <w:t>ee.sk.digidoc.factory.PKCS11SignatureFactory</w:t>
      </w:r>
    </w:p>
    <w:p w14:paraId="78612C63" w14:textId="77777777" w:rsidR="009D1408" w:rsidRPr="00A3153B" w:rsidRDefault="009D1408" w:rsidP="00AE7EEF">
      <w:pPr>
        <w:pStyle w:val="config-sample"/>
      </w:pPr>
      <w:r w:rsidRPr="00A3153B">
        <w:t>DIGIDOC_SIGN_IMPL_PKCS12</w:t>
      </w:r>
      <w:r w:rsidRPr="00A3153B">
        <w:tab/>
        <w:t>=</w:t>
      </w:r>
      <w:r w:rsidRPr="00A3153B">
        <w:tab/>
        <w:t>ee.sk.digidoc.factory.PKCS12SignatureFactory</w:t>
      </w:r>
    </w:p>
    <w:p w14:paraId="29BBE464" w14:textId="77777777" w:rsidR="003A7A1D" w:rsidRPr="00A3153B" w:rsidRDefault="003A7A1D" w:rsidP="00AE7EEF">
      <w:pPr>
        <w:pStyle w:val="config-sample"/>
      </w:pPr>
      <w:r w:rsidRPr="00A3153B">
        <w:t>DIGIDOC_NOTARY_IMPL</w:t>
      </w:r>
      <w:r w:rsidRPr="00A3153B">
        <w:tab/>
        <w:t>=</w:t>
      </w:r>
      <w:r w:rsidRPr="00A3153B">
        <w:tab/>
        <w:t>ee.sk.digidoc.factory.BouncyCastleNotaryFactory</w:t>
      </w:r>
    </w:p>
    <w:p w14:paraId="28358EF8" w14:textId="77777777" w:rsidR="003A7A1D" w:rsidRPr="00A3153B" w:rsidRDefault="003A7A1D" w:rsidP="00AE7EEF">
      <w:pPr>
        <w:pStyle w:val="config-sample"/>
      </w:pPr>
      <w:r w:rsidRPr="00A3153B">
        <w:t>DIGIDOC_FACTORY_IMPL</w:t>
      </w:r>
      <w:r w:rsidRPr="00A3153B">
        <w:tab/>
        <w:t>=</w:t>
      </w:r>
      <w:r w:rsidRPr="00A3153B">
        <w:tab/>
        <w:t>ee.sk.digidoc.factory.SAXDigiDocFactory</w:t>
      </w:r>
    </w:p>
    <w:p w14:paraId="29BA943D" w14:textId="77777777" w:rsidR="003A7A1D" w:rsidRPr="00A3153B" w:rsidRDefault="003A7A1D" w:rsidP="00AE7EEF">
      <w:pPr>
        <w:pStyle w:val="config-sample"/>
      </w:pPr>
      <w:r w:rsidRPr="00A3153B">
        <w:t>DIGIDOC_TIMESTAMP_IMPL</w:t>
      </w:r>
      <w:r w:rsidRPr="00A3153B">
        <w:tab/>
        <w:t>=</w:t>
      </w:r>
      <w:r w:rsidRPr="00A3153B">
        <w:tab/>
        <w:t>ee.sk.digidoc.factory.BouncyCastleTimestampFactory</w:t>
      </w:r>
      <w:r w:rsidR="00AE7EEF" w:rsidRPr="00A3153B">
        <w:tab/>
      </w:r>
    </w:p>
    <w:p w14:paraId="75D5C152" w14:textId="77777777" w:rsidR="003A7A1D" w:rsidRPr="00A3153B" w:rsidRDefault="003A7A1D" w:rsidP="00AE7EEF">
      <w:pPr>
        <w:pStyle w:val="config-sample"/>
      </w:pPr>
      <w:r w:rsidRPr="00A3153B">
        <w:t>CANONICALIZATION_FACTORY_IMPL</w:t>
      </w:r>
      <w:r w:rsidRPr="00A3153B">
        <w:tab/>
        <w:t>=</w:t>
      </w:r>
      <w:r w:rsidRPr="00A3153B">
        <w:tab/>
        <w:t>ee.sk.digidoc.c14n.TinyXMLCanonicalizer</w:t>
      </w:r>
    </w:p>
    <w:p w14:paraId="086A25F0" w14:textId="77777777" w:rsidR="003A7A1D" w:rsidRPr="00A3153B" w:rsidRDefault="003A7A1D" w:rsidP="00AE7EEF">
      <w:pPr>
        <w:pStyle w:val="config-sample"/>
      </w:pPr>
      <w:r w:rsidRPr="00A3153B">
        <w:t>DIGIDOC_TSLFAC_IMPL</w:t>
      </w:r>
      <w:r w:rsidRPr="00A3153B">
        <w:tab/>
        <w:t>=</w:t>
      </w:r>
      <w:r w:rsidRPr="00A3153B">
        <w:tab/>
        <w:t>ee.sk.digidoc.tsl.DigiDocTrustServiceFactory</w:t>
      </w:r>
    </w:p>
    <w:p w14:paraId="47848844" w14:textId="77777777" w:rsidR="003A7A1D" w:rsidRPr="00A3153B" w:rsidRDefault="003A7A1D" w:rsidP="00AE7EEF">
      <w:pPr>
        <w:pStyle w:val="config-sample"/>
      </w:pPr>
      <w:r w:rsidRPr="00A3153B">
        <w:t>ENCRYPTED_DATA_PARSER_IMPL</w:t>
      </w:r>
      <w:r w:rsidRPr="00A3153B">
        <w:tab/>
        <w:t>=</w:t>
      </w:r>
      <w:r w:rsidRPr="00A3153B">
        <w:tab/>
        <w:t>ee.sk.xmlenc.factory.EncryptedDataSAXParser</w:t>
      </w:r>
    </w:p>
    <w:p w14:paraId="426C8520" w14:textId="77777777" w:rsidR="003A7A1D" w:rsidRPr="00A3153B" w:rsidRDefault="003A7A1D" w:rsidP="00AE7EEF">
      <w:pPr>
        <w:pStyle w:val="config-sample"/>
      </w:pPr>
      <w:r w:rsidRPr="00A3153B">
        <w:t>ENCRYPTED_STREAM_PARSER_IMPL</w:t>
      </w:r>
      <w:r w:rsidRPr="00A3153B">
        <w:tab/>
        <w:t>=</w:t>
      </w:r>
      <w:r w:rsidRPr="00A3153B">
        <w:tab/>
        <w:t>ee.sk.xmlenc.factory.EncryptedStreamSAXParser</w:t>
      </w:r>
    </w:p>
    <w:p w14:paraId="583BF018" w14:textId="77777777" w:rsidR="003A7A1D" w:rsidRPr="00A3153B" w:rsidRDefault="003A7A1D" w:rsidP="00AE7EEF">
      <w:pPr>
        <w:pStyle w:val="config-sample"/>
      </w:pPr>
      <w:r w:rsidRPr="00A3153B">
        <w:tab/>
      </w:r>
      <w:r w:rsidRPr="00A3153B">
        <w:tab/>
      </w:r>
    </w:p>
    <w:p w14:paraId="0E76AFE6" w14:textId="77777777" w:rsidR="003A7A1D" w:rsidRPr="00A3153B" w:rsidRDefault="003A7A1D" w:rsidP="00AE7EEF">
      <w:pPr>
        <w:pStyle w:val="config-sample"/>
      </w:pPr>
      <w:r w:rsidRPr="00A3153B">
        <w:rPr>
          <w:b/>
          <w:color w:val="00B050"/>
          <w:u w:val="single"/>
        </w:rPr>
        <w:t># Security settings</w:t>
      </w:r>
      <w:r w:rsidRPr="00A3153B">
        <w:tab/>
      </w:r>
      <w:r w:rsidRPr="00A3153B">
        <w:tab/>
      </w:r>
    </w:p>
    <w:p w14:paraId="7A46C299" w14:textId="77777777" w:rsidR="003A7A1D" w:rsidRPr="00A3153B" w:rsidRDefault="003A7A1D" w:rsidP="00AE7EEF">
      <w:pPr>
        <w:pStyle w:val="config-sample"/>
      </w:pPr>
      <w:r w:rsidRPr="00A3153B">
        <w:t>DIGIDOC_SECURITY_PROVIDER</w:t>
      </w:r>
      <w:r w:rsidRPr="00A3153B">
        <w:tab/>
        <w:t>=</w:t>
      </w:r>
      <w:r w:rsidRPr="00A3153B">
        <w:tab/>
        <w:t>org.bouncycastle.jce.provider.BouncyCastleProvider</w:t>
      </w:r>
    </w:p>
    <w:p w14:paraId="07A462B1" w14:textId="77777777" w:rsidR="003A7A1D" w:rsidRPr="00A3153B" w:rsidRDefault="003A7A1D" w:rsidP="00AE7EEF">
      <w:pPr>
        <w:pStyle w:val="config-sample"/>
      </w:pPr>
      <w:r w:rsidRPr="00A3153B">
        <w:t>DIGIDOC_SECURITY_PROVIDER_NAME</w:t>
      </w:r>
      <w:r w:rsidRPr="00A3153B">
        <w:tab/>
        <w:t>=</w:t>
      </w:r>
      <w:r w:rsidRPr="00A3153B">
        <w:tab/>
        <w:t>BC</w:t>
      </w:r>
    </w:p>
    <w:p w14:paraId="486AE48F" w14:textId="77777777" w:rsidR="003A7A1D" w:rsidRPr="00A3153B" w:rsidRDefault="003A7A1D" w:rsidP="00AE7EEF">
      <w:pPr>
        <w:pStyle w:val="config-sample"/>
      </w:pPr>
      <w:r w:rsidRPr="00A3153B">
        <w:tab/>
      </w:r>
      <w:r w:rsidRPr="00A3153B">
        <w:tab/>
      </w:r>
    </w:p>
    <w:p w14:paraId="47CF2DFF" w14:textId="77777777" w:rsidR="003A7A1D" w:rsidRPr="00A3153B" w:rsidRDefault="003A7A1D" w:rsidP="00AE7EEF">
      <w:pPr>
        <w:pStyle w:val="config-sample"/>
      </w:pPr>
      <w:r w:rsidRPr="00A3153B">
        <w:rPr>
          <w:b/>
          <w:color w:val="00B050"/>
          <w:u w:val="single"/>
        </w:rPr>
        <w:t># Big file handling</w:t>
      </w:r>
      <w:r w:rsidRPr="00A3153B">
        <w:tab/>
      </w:r>
      <w:r w:rsidRPr="00A3153B">
        <w:tab/>
      </w:r>
    </w:p>
    <w:p w14:paraId="722466A0" w14:textId="77777777" w:rsidR="003A7A1D" w:rsidRDefault="003A7A1D" w:rsidP="00AE7EEF">
      <w:pPr>
        <w:pStyle w:val="config-sample"/>
      </w:pPr>
      <w:r w:rsidRPr="00A3153B">
        <w:t>DIGIDOC_MAX_DATAFILE_CACHED</w:t>
      </w:r>
      <w:r w:rsidRPr="00A3153B">
        <w:tab/>
        <w:t>=</w:t>
      </w:r>
      <w:r w:rsidRPr="00A3153B">
        <w:tab/>
        <w:t>4096</w:t>
      </w:r>
    </w:p>
    <w:p w14:paraId="22D67DFE" w14:textId="77777777" w:rsidR="007C4FB4" w:rsidRPr="006E23C7" w:rsidRDefault="007C4FB4" w:rsidP="007C4FB4">
      <w:pPr>
        <w:pStyle w:val="config-sample"/>
        <w:rPr>
          <w:color w:val="00B050"/>
        </w:rPr>
      </w:pPr>
      <w:r w:rsidRPr="006E23C7">
        <w:rPr>
          <w:color w:val="00B050"/>
        </w:rPr>
        <w:t># use this param if you want temp files in specific dir. You must have write access to it</w:t>
      </w:r>
    </w:p>
    <w:p w14:paraId="19AC422E" w14:textId="77777777" w:rsidR="007C4FB4" w:rsidRPr="006E23C7" w:rsidRDefault="007C4FB4" w:rsidP="007C4FB4">
      <w:pPr>
        <w:pStyle w:val="config-sample"/>
        <w:rPr>
          <w:color w:val="00B050"/>
        </w:rPr>
      </w:pPr>
      <w:r w:rsidRPr="006E23C7">
        <w:rPr>
          <w:color w:val="00B050"/>
        </w:rPr>
        <w:t># default is to use java.io.tempdir</w:t>
      </w:r>
    </w:p>
    <w:p w14:paraId="3BFA48DF" w14:textId="0073AE70" w:rsidR="007C4FB4" w:rsidRPr="006E23C7" w:rsidRDefault="007C4FB4" w:rsidP="007C4FB4">
      <w:pPr>
        <w:pStyle w:val="config-sample"/>
        <w:rPr>
          <w:i/>
        </w:rPr>
      </w:pPr>
      <w:r w:rsidRPr="006E23C7">
        <w:rPr>
          <w:i/>
          <w:color w:val="0070C0"/>
        </w:rPr>
        <w:t># DIGIDOC_DF_CACHE_DIR=/tmp</w:t>
      </w:r>
    </w:p>
    <w:p w14:paraId="0BDCB7D2" w14:textId="77777777" w:rsidR="001475C6" w:rsidRPr="00A3153B" w:rsidRDefault="001475C6" w:rsidP="00AE7EEF">
      <w:pPr>
        <w:pStyle w:val="config-sample"/>
      </w:pPr>
      <w:r w:rsidRPr="00A3153B">
        <w:t>DATAFILE_HASHCODE_MODE</w:t>
      </w:r>
      <w:r w:rsidRPr="00A3153B">
        <w:tab/>
        <w:t>=</w:t>
      </w:r>
      <w:r w:rsidRPr="00A3153B">
        <w:tab/>
        <w:t>FALSE</w:t>
      </w:r>
    </w:p>
    <w:p w14:paraId="2D84B35B" w14:textId="77777777" w:rsidR="001175FC" w:rsidRPr="00A3153B" w:rsidRDefault="001175FC" w:rsidP="00AE7EEF">
      <w:pPr>
        <w:pStyle w:val="config-sample"/>
      </w:pPr>
    </w:p>
    <w:p w14:paraId="56E16926" w14:textId="77777777" w:rsidR="001175FC" w:rsidRPr="00A3153B" w:rsidRDefault="001175FC" w:rsidP="00AE7EEF">
      <w:pPr>
        <w:pStyle w:val="config-sample"/>
        <w:rPr>
          <w:b/>
          <w:color w:val="00B050"/>
          <w:u w:val="single"/>
        </w:rPr>
      </w:pPr>
      <w:r w:rsidRPr="00A3153B">
        <w:rPr>
          <w:b/>
          <w:color w:val="00B050"/>
          <w:u w:val="single"/>
        </w:rPr>
        <w:t># Signature verification settings</w:t>
      </w:r>
    </w:p>
    <w:p w14:paraId="208BAE66" w14:textId="77777777" w:rsidR="00083937" w:rsidRPr="00A3153B" w:rsidRDefault="00083937" w:rsidP="00083937">
      <w:pPr>
        <w:pStyle w:val="config-sample"/>
      </w:pPr>
      <w:r w:rsidRPr="00A3153B">
        <w:t>CHECK_OCSP_NONCE</w:t>
      </w:r>
      <w:r w:rsidRPr="00A3153B">
        <w:tab/>
      </w:r>
      <w:r w:rsidRPr="00A3153B">
        <w:tab/>
        <w:t>=</w:t>
      </w:r>
      <w:r w:rsidRPr="00A3153B">
        <w:tab/>
      </w:r>
      <w:r w:rsidRPr="00A3153B">
        <w:rPr>
          <w:i/>
          <w:color w:val="7030A0"/>
        </w:rPr>
        <w:t>false</w:t>
      </w:r>
    </w:p>
    <w:p w14:paraId="1CC6A6B5" w14:textId="77777777" w:rsidR="003A7A1D" w:rsidRPr="00A3153B" w:rsidRDefault="003A7A1D" w:rsidP="00AE7EEF">
      <w:pPr>
        <w:pStyle w:val="config-sample"/>
      </w:pPr>
    </w:p>
    <w:p w14:paraId="0BF630BE" w14:textId="77777777" w:rsidR="003A7A1D" w:rsidRPr="00A3153B" w:rsidRDefault="003A7A1D" w:rsidP="00AE7EEF">
      <w:pPr>
        <w:pStyle w:val="config-sample"/>
      </w:pPr>
      <w:r w:rsidRPr="00A3153B">
        <w:rPr>
          <w:b/>
          <w:color w:val="00B050"/>
          <w:u w:val="single"/>
        </w:rPr>
        <w:t xml:space="preserve"># default digest type for </w:t>
      </w:r>
      <w:r w:rsidR="00550DBC" w:rsidRPr="00A3153B">
        <w:rPr>
          <w:b/>
          <w:color w:val="00B050"/>
          <w:u w:val="single"/>
        </w:rPr>
        <w:t>hash calculation</w:t>
      </w:r>
      <w:r w:rsidRPr="00A3153B">
        <w:rPr>
          <w:b/>
          <w:color w:val="00B050"/>
          <w:u w:val="single"/>
        </w:rPr>
        <w:t xml:space="preserve"> - SHA-1, SHA-224, SHA-256, SHA-512</w:t>
      </w:r>
      <w:r w:rsidRPr="00A3153B">
        <w:tab/>
      </w:r>
      <w:r w:rsidRPr="00A3153B">
        <w:tab/>
      </w:r>
    </w:p>
    <w:p w14:paraId="7EB8AB55" w14:textId="77777777" w:rsidR="003A7A1D" w:rsidRPr="00A3153B" w:rsidRDefault="003A7A1D" w:rsidP="00AE7EEF">
      <w:pPr>
        <w:pStyle w:val="config-sample"/>
      </w:pPr>
      <w:r w:rsidRPr="00A3153B">
        <w:t>DIGIDOC_DIGEST_TYPE</w:t>
      </w:r>
      <w:r w:rsidRPr="00A3153B">
        <w:tab/>
        <w:t>=</w:t>
      </w:r>
      <w:r w:rsidRPr="00A3153B">
        <w:tab/>
        <w:t>SHA-256</w:t>
      </w:r>
    </w:p>
    <w:p w14:paraId="0D91D292" w14:textId="77777777" w:rsidR="0013121C" w:rsidRPr="00A3153B" w:rsidRDefault="003A7A1D" w:rsidP="00AE7EEF">
      <w:pPr>
        <w:pStyle w:val="config-sample"/>
        <w:rPr>
          <w:i/>
          <w:color w:val="0070C0"/>
        </w:rPr>
      </w:pPr>
      <w:r w:rsidRPr="00A3153B">
        <w:rPr>
          <w:i/>
          <w:color w:val="0070C0"/>
        </w:rPr>
        <w:t># for .ddoc</w:t>
      </w:r>
      <w:r w:rsidR="002F1CD2" w:rsidRPr="00A3153B">
        <w:rPr>
          <w:i/>
          <w:color w:val="0070C0"/>
        </w:rPr>
        <w:t xml:space="preserve"> files, </w:t>
      </w:r>
      <w:r w:rsidRPr="00A3153B">
        <w:rPr>
          <w:i/>
          <w:color w:val="0070C0"/>
        </w:rPr>
        <w:t>SHA-1</w:t>
      </w:r>
      <w:r w:rsidRPr="00A3153B">
        <w:rPr>
          <w:i/>
          <w:color w:val="0070C0"/>
        </w:rPr>
        <w:tab/>
      </w:r>
      <w:r w:rsidR="00F60B82" w:rsidRPr="00A3153B">
        <w:rPr>
          <w:i/>
          <w:color w:val="0070C0"/>
        </w:rPr>
        <w:t xml:space="preserve">digest type </w:t>
      </w:r>
      <w:r w:rsidR="002F1CD2" w:rsidRPr="00A3153B">
        <w:rPr>
          <w:i/>
          <w:color w:val="0070C0"/>
        </w:rPr>
        <w:t>is used always</w:t>
      </w:r>
    </w:p>
    <w:p w14:paraId="2E47D3BA" w14:textId="77777777" w:rsidR="001475C6" w:rsidRPr="00A3153B" w:rsidRDefault="001475C6" w:rsidP="00AE7EEF">
      <w:pPr>
        <w:pStyle w:val="config-sample"/>
      </w:pPr>
      <w:r w:rsidRPr="00A3153B">
        <w:t>BDOC_SHA1_CHECK</w:t>
      </w:r>
      <w:r w:rsidRPr="00A3153B">
        <w:tab/>
        <w:t>=</w:t>
      </w:r>
      <w:r w:rsidRPr="00A3153B">
        <w:tab/>
        <w:t>TRUE</w:t>
      </w:r>
    </w:p>
    <w:p w14:paraId="14925240" w14:textId="77777777" w:rsidR="001475C6" w:rsidRPr="00A3153B" w:rsidRDefault="001475C6" w:rsidP="00AE7EEF">
      <w:pPr>
        <w:pStyle w:val="config-sample"/>
        <w:rPr>
          <w:b/>
          <w:color w:val="00B050"/>
          <w:u w:val="single"/>
        </w:rPr>
      </w:pPr>
    </w:p>
    <w:p w14:paraId="4C6A2642" w14:textId="77777777" w:rsidR="003A7A1D" w:rsidRPr="00A3153B" w:rsidRDefault="003A7A1D" w:rsidP="00AE7EEF">
      <w:pPr>
        <w:pStyle w:val="config-sample"/>
      </w:pPr>
      <w:r w:rsidRPr="00A3153B">
        <w:rPr>
          <w:b/>
          <w:color w:val="00B050"/>
          <w:u w:val="single"/>
        </w:rPr>
        <w:t># digidoc default profile for BDOC format</w:t>
      </w:r>
      <w:r w:rsidRPr="00A3153B">
        <w:tab/>
      </w:r>
      <w:r w:rsidRPr="00A3153B">
        <w:tab/>
      </w:r>
    </w:p>
    <w:p w14:paraId="1F4A96FB" w14:textId="77777777" w:rsidR="003A7A1D" w:rsidRPr="00A3153B" w:rsidRDefault="003A7A1D" w:rsidP="00AE7EEF">
      <w:pPr>
        <w:pStyle w:val="config-sample"/>
      </w:pPr>
      <w:r w:rsidRPr="00A3153B">
        <w:t>DIGIDOC_DEFAULT_PROFILE</w:t>
      </w:r>
      <w:r w:rsidRPr="00A3153B">
        <w:tab/>
        <w:t>=</w:t>
      </w:r>
      <w:r w:rsidRPr="00A3153B">
        <w:tab/>
        <w:t>TM</w:t>
      </w:r>
    </w:p>
    <w:p w14:paraId="0B8EEF55" w14:textId="77777777" w:rsidR="0013121C" w:rsidRPr="00A3153B" w:rsidRDefault="003A7A1D" w:rsidP="00AE7EEF">
      <w:pPr>
        <w:pStyle w:val="config-sample"/>
        <w:rPr>
          <w:i/>
          <w:color w:val="0070C0"/>
        </w:rPr>
      </w:pPr>
      <w:r w:rsidRPr="00A3153B">
        <w:rPr>
          <w:i/>
          <w:color w:val="0070C0"/>
        </w:rPr>
        <w:t># TM = Qualified BDOC signature with time-marks</w:t>
      </w:r>
    </w:p>
    <w:p w14:paraId="058042AF" w14:textId="77777777" w:rsidR="003A7A1D" w:rsidRPr="00A3153B" w:rsidRDefault="0013121C" w:rsidP="00AE7EEF">
      <w:pPr>
        <w:pStyle w:val="config-sample"/>
      </w:pPr>
      <w:r w:rsidRPr="00A3153B">
        <w:rPr>
          <w:i/>
          <w:color w:val="0070C0"/>
        </w:rPr>
        <w:t xml:space="preserve"># </w:t>
      </w:r>
      <w:r w:rsidR="007C0498" w:rsidRPr="00A3153B">
        <w:rPr>
          <w:i/>
          <w:color w:val="0070C0"/>
        </w:rPr>
        <w:t xml:space="preserve">alternative </w:t>
      </w:r>
      <w:r w:rsidRPr="00A3153B">
        <w:rPr>
          <w:i/>
          <w:color w:val="0070C0"/>
        </w:rPr>
        <w:t xml:space="preserve">BDOC profile </w:t>
      </w:r>
      <w:r w:rsidR="007C0498" w:rsidRPr="00A3153B">
        <w:rPr>
          <w:i/>
          <w:color w:val="0070C0"/>
        </w:rPr>
        <w:t xml:space="preserve">is </w:t>
      </w:r>
      <w:r w:rsidRPr="00A3153B">
        <w:rPr>
          <w:i/>
          <w:color w:val="0070C0"/>
        </w:rPr>
        <w:t>BES</w:t>
      </w:r>
      <w:r w:rsidR="003A7A1D" w:rsidRPr="00A3153B">
        <w:rPr>
          <w:i/>
          <w:color w:val="0070C0"/>
        </w:rPr>
        <w:tab/>
      </w:r>
      <w:r w:rsidR="003A7A1D" w:rsidRPr="00A3153B">
        <w:tab/>
      </w:r>
    </w:p>
    <w:p w14:paraId="248AECE5" w14:textId="77777777" w:rsidR="003A7A1D" w:rsidRPr="00A3153B" w:rsidRDefault="003A7A1D" w:rsidP="00AE7EEF">
      <w:pPr>
        <w:pStyle w:val="config-sample"/>
      </w:pPr>
      <w:r w:rsidRPr="00A3153B">
        <w:tab/>
      </w:r>
      <w:r w:rsidRPr="00A3153B">
        <w:tab/>
      </w:r>
    </w:p>
    <w:p w14:paraId="00AEE550" w14:textId="77777777" w:rsidR="003A7A1D" w:rsidRPr="00A3153B" w:rsidRDefault="003A7A1D" w:rsidP="00AE7EEF">
      <w:pPr>
        <w:pStyle w:val="config-sample"/>
      </w:pPr>
      <w:r w:rsidRPr="00A3153B">
        <w:rPr>
          <w:b/>
          <w:color w:val="00B050"/>
          <w:u w:val="single"/>
        </w:rPr>
        <w:t># PKCS#11 module settings - change this according to your signature device!!!</w:t>
      </w:r>
      <w:r w:rsidRPr="00A3153B">
        <w:tab/>
      </w:r>
      <w:r w:rsidRPr="00A3153B">
        <w:tab/>
      </w:r>
    </w:p>
    <w:p w14:paraId="509FD28D" w14:textId="77777777" w:rsidR="003A7A1D" w:rsidRPr="00A3153B" w:rsidRDefault="003A7A1D" w:rsidP="00AE7EEF">
      <w:pPr>
        <w:pStyle w:val="config-sample"/>
      </w:pPr>
      <w:r w:rsidRPr="00A3153B">
        <w:t>DIGIDOC_SIGN_PKCS11_DRIVER</w:t>
      </w:r>
      <w:r w:rsidRPr="00A3153B">
        <w:tab/>
        <w:t>=</w:t>
      </w:r>
      <w:r w:rsidRPr="00A3153B">
        <w:tab/>
      </w:r>
      <w:r w:rsidRPr="00A3153B">
        <w:rPr>
          <w:color w:val="7030A0"/>
        </w:rPr>
        <w:t>opensc-pkcs11</w:t>
      </w:r>
    </w:p>
    <w:p w14:paraId="1E5D56AC" w14:textId="6A6DA201" w:rsidR="009C35B4" w:rsidRPr="00A3153B" w:rsidRDefault="009C35B4" w:rsidP="00AE7EEF">
      <w:pPr>
        <w:pStyle w:val="config-sample"/>
        <w:rPr>
          <w:i/>
          <w:color w:val="0070C0"/>
        </w:rPr>
      </w:pPr>
      <w:r w:rsidRPr="00A3153B">
        <w:rPr>
          <w:i/>
          <w:color w:val="0070C0"/>
        </w:rPr>
        <w:t xml:space="preserve"># </w:t>
      </w:r>
      <w:r w:rsidR="00E6161B" w:rsidRPr="00A3153B">
        <w:rPr>
          <w:i/>
          <w:color w:val="0070C0"/>
        </w:rPr>
        <w:t>i</w:t>
      </w:r>
      <w:r w:rsidRPr="00A3153B">
        <w:rPr>
          <w:i/>
          <w:color w:val="0070C0"/>
        </w:rPr>
        <w:t xml:space="preserve">n linux </w:t>
      </w:r>
      <w:r w:rsidR="007C4FB4">
        <w:rPr>
          <w:i/>
          <w:color w:val="0070C0"/>
        </w:rPr>
        <w:t xml:space="preserve">and OSX </w:t>
      </w:r>
      <w:r w:rsidRPr="00A3153B">
        <w:rPr>
          <w:i/>
          <w:color w:val="0070C0"/>
        </w:rPr>
        <w:t>environment: opensc-pkcs11.so</w:t>
      </w:r>
    </w:p>
    <w:p w14:paraId="7DD2D58E" w14:textId="77777777" w:rsidR="003A7A1D" w:rsidRPr="00A3153B" w:rsidRDefault="004F45B9" w:rsidP="00AE7EEF">
      <w:pPr>
        <w:pStyle w:val="config-sample"/>
      </w:pPr>
      <w:r w:rsidRPr="00A3153B">
        <w:rPr>
          <w:i/>
          <w:color w:val="0070C0"/>
        </w:rPr>
        <w:t>#</w:t>
      </w:r>
      <w:r w:rsidR="00FD2C66" w:rsidRPr="00A3153B">
        <w:rPr>
          <w:i/>
          <w:color w:val="0070C0"/>
        </w:rPr>
        <w:t xml:space="preserve"> </w:t>
      </w:r>
      <w:r w:rsidR="003A7A1D" w:rsidRPr="00A3153B">
        <w:rPr>
          <w:i/>
          <w:color w:val="0070C0"/>
        </w:rPr>
        <w:t>for AID cards (GPK8000): DIGIDOC_SIGN_PKCS11_DRIVER = pk2privXAdES-XL.SCOK/SK/</w:t>
      </w:r>
      <w:r w:rsidR="003A7A1D" w:rsidRPr="00A3153B">
        <w:tab/>
      </w:r>
      <w:r w:rsidR="003A7A1D" w:rsidRPr="00A3153B">
        <w:tab/>
      </w:r>
    </w:p>
    <w:p w14:paraId="1C5796F5" w14:textId="77777777" w:rsidR="00E32C0C" w:rsidRPr="00A3153B" w:rsidRDefault="003A7A1D" w:rsidP="00AE7EEF">
      <w:pPr>
        <w:pStyle w:val="config-sample"/>
        <w:rPr>
          <w:color w:val="auto"/>
        </w:rPr>
      </w:pPr>
      <w:r w:rsidRPr="00A3153B">
        <w:t>DIGIDOC_SIGN_PKCS11_WRAPPER</w:t>
      </w:r>
      <w:r w:rsidRPr="00A3153B">
        <w:tab/>
        <w:t>=</w:t>
      </w:r>
      <w:r w:rsidRPr="00A3153B">
        <w:tab/>
      </w:r>
      <w:r w:rsidRPr="00A3153B">
        <w:rPr>
          <w:color w:val="auto"/>
        </w:rPr>
        <w:t>PKCS11Wrapper</w:t>
      </w:r>
    </w:p>
    <w:p w14:paraId="2987A35F" w14:textId="77777777" w:rsidR="003A7A1D" w:rsidRPr="00A3153B" w:rsidRDefault="003A7A1D" w:rsidP="00AE7EEF">
      <w:pPr>
        <w:pStyle w:val="config-sample"/>
      </w:pPr>
      <w:r w:rsidRPr="00A3153B">
        <w:tab/>
      </w:r>
      <w:r w:rsidRPr="00A3153B">
        <w:tab/>
      </w:r>
    </w:p>
    <w:p w14:paraId="5393312D" w14:textId="77777777" w:rsidR="003A7A1D" w:rsidRPr="00A3153B" w:rsidRDefault="003A7A1D" w:rsidP="00AE7EEF">
      <w:pPr>
        <w:pStyle w:val="config-sample"/>
      </w:pPr>
      <w:r w:rsidRPr="00A3153B">
        <w:rPr>
          <w:b/>
          <w:color w:val="00B050"/>
          <w:u w:val="single"/>
        </w:rPr>
        <w:t># log4j config file - change this!!!</w:t>
      </w:r>
      <w:r w:rsidRPr="00A3153B">
        <w:tab/>
      </w:r>
      <w:r w:rsidRPr="00A3153B">
        <w:tab/>
      </w:r>
    </w:p>
    <w:p w14:paraId="50D277FE" w14:textId="5D128902" w:rsidR="003A7A1D" w:rsidRPr="00A3153B" w:rsidRDefault="003A7A1D" w:rsidP="00AE7EEF">
      <w:pPr>
        <w:pStyle w:val="config-sample"/>
      </w:pPr>
      <w:r w:rsidRPr="00A3153B">
        <w:t>DIGIDOC_LOG4J_CONFIG</w:t>
      </w:r>
      <w:r w:rsidRPr="00A3153B">
        <w:tab/>
        <w:t>=</w:t>
      </w:r>
      <w:r w:rsidRPr="00A3153B">
        <w:tab/>
      </w:r>
      <w:r w:rsidRPr="00A3153B">
        <w:rPr>
          <w:color w:val="7030A0"/>
        </w:rPr>
        <w:t>./</w:t>
      </w:r>
      <w:r w:rsidR="00091937" w:rsidRPr="00A3153B">
        <w:rPr>
          <w:color w:val="7030A0"/>
        </w:rPr>
        <w:t>log4j</w:t>
      </w:r>
      <w:r w:rsidRPr="00A3153B">
        <w:rPr>
          <w:color w:val="7030A0"/>
        </w:rPr>
        <w:t>.properties</w:t>
      </w:r>
    </w:p>
    <w:p w14:paraId="355233A6" w14:textId="77777777" w:rsidR="003A7A1D" w:rsidRPr="00A3153B" w:rsidRDefault="003A7A1D" w:rsidP="00AE7EEF">
      <w:pPr>
        <w:pStyle w:val="config-sample"/>
      </w:pPr>
      <w:r w:rsidRPr="00A3153B">
        <w:tab/>
      </w:r>
      <w:r w:rsidRPr="00A3153B">
        <w:tab/>
      </w:r>
    </w:p>
    <w:p w14:paraId="2D94421F" w14:textId="77777777" w:rsidR="003A7A1D" w:rsidRPr="00A3153B" w:rsidRDefault="003A7A1D" w:rsidP="00AE7EEF">
      <w:pPr>
        <w:pStyle w:val="config-sample"/>
      </w:pPr>
      <w:r w:rsidRPr="00A3153B">
        <w:rPr>
          <w:b/>
          <w:color w:val="00B050"/>
          <w:u w:val="single"/>
        </w:rPr>
        <w:t># OCSP responder URL - change this!!!</w:t>
      </w:r>
      <w:r w:rsidRPr="00A3153B">
        <w:tab/>
      </w:r>
      <w:r w:rsidRPr="00A3153B">
        <w:tab/>
      </w:r>
    </w:p>
    <w:p w14:paraId="2BB9586F" w14:textId="77777777" w:rsidR="004C389E" w:rsidRPr="00A3153B" w:rsidRDefault="003A7A1D" w:rsidP="00AE7EEF">
      <w:pPr>
        <w:pStyle w:val="config-sample"/>
        <w:rPr>
          <w:color w:val="7030A0"/>
        </w:rPr>
      </w:pPr>
      <w:r w:rsidRPr="00A3153B">
        <w:lastRenderedPageBreak/>
        <w:t>DIGIDOC_OCSP_RESPONDER_URL</w:t>
      </w:r>
      <w:r w:rsidRPr="00A3153B">
        <w:tab/>
        <w:t>=</w:t>
      </w:r>
      <w:r w:rsidRPr="00A3153B">
        <w:tab/>
      </w:r>
      <w:r w:rsidR="004353AC" w:rsidRPr="00A3153B">
        <w:rPr>
          <w:color w:val="7030A0"/>
        </w:rPr>
        <w:t xml:space="preserve">http://ocsp.sk.ee </w:t>
      </w:r>
    </w:p>
    <w:p w14:paraId="00826482" w14:textId="77777777" w:rsidR="003A7A1D" w:rsidRPr="00A3153B" w:rsidRDefault="004C389E" w:rsidP="00AE7EEF">
      <w:pPr>
        <w:pStyle w:val="config-sample"/>
        <w:rPr>
          <w:color w:val="00B050"/>
        </w:rPr>
      </w:pPr>
      <w:r w:rsidRPr="00A3153B">
        <w:rPr>
          <w:color w:val="00B050"/>
        </w:rPr>
        <w:t># OpenXAdeS test responder URL</w:t>
      </w:r>
    </w:p>
    <w:p w14:paraId="25567BF6" w14:textId="77777777" w:rsidR="003A7A1D" w:rsidRPr="00A3153B" w:rsidRDefault="004F45B9" w:rsidP="00AE7EEF">
      <w:pPr>
        <w:pStyle w:val="config-sample"/>
      </w:pPr>
      <w:r w:rsidRPr="00A3153B">
        <w:rPr>
          <w:i/>
          <w:color w:val="0070C0"/>
        </w:rPr>
        <w:t xml:space="preserve">#  </w:t>
      </w:r>
      <w:r w:rsidR="003A7A1D" w:rsidRPr="00A3153B">
        <w:rPr>
          <w:i/>
          <w:color w:val="0070C0"/>
        </w:rPr>
        <w:t xml:space="preserve"> DIGIDOC_OCSP_RESPONDER_URL =</w:t>
      </w:r>
      <w:r w:rsidR="003A7A1D" w:rsidRPr="00A3153B">
        <w:tab/>
      </w:r>
      <w:r w:rsidR="004353AC" w:rsidRPr="00A3153B">
        <w:rPr>
          <w:i/>
          <w:color w:val="0070C0"/>
        </w:rPr>
        <w:t>http://www.openxades.org/cgi-bin/ocsp.cgi</w:t>
      </w:r>
      <w:r w:rsidR="003A7A1D" w:rsidRPr="00A3153B">
        <w:tab/>
      </w:r>
    </w:p>
    <w:p w14:paraId="01DE50B5" w14:textId="77777777" w:rsidR="004F45B9" w:rsidRPr="00A3153B" w:rsidRDefault="004F45B9" w:rsidP="00AE7EEF">
      <w:pPr>
        <w:pStyle w:val="config-sample"/>
        <w:rPr>
          <w:b/>
          <w:color w:val="00B050"/>
        </w:rPr>
      </w:pPr>
    </w:p>
    <w:p w14:paraId="48CAE18B" w14:textId="77777777" w:rsidR="003A7A1D" w:rsidRPr="00A3153B" w:rsidRDefault="003A7A1D" w:rsidP="00AE7EEF">
      <w:pPr>
        <w:pStyle w:val="config-sample"/>
      </w:pPr>
      <w:r w:rsidRPr="00A3153B">
        <w:rPr>
          <w:b/>
          <w:color w:val="00B050"/>
        </w:rPr>
        <w:t># connect timeout in milliseconds. 0 means wait forever</w:t>
      </w:r>
      <w:r w:rsidRPr="00A3153B">
        <w:rPr>
          <w:b/>
          <w:color w:val="00B050"/>
        </w:rPr>
        <w:tab/>
      </w:r>
      <w:r w:rsidRPr="00A3153B">
        <w:tab/>
      </w:r>
    </w:p>
    <w:p w14:paraId="2A3B7305" w14:textId="77777777" w:rsidR="003A7A1D" w:rsidRPr="00A3153B" w:rsidRDefault="003A7A1D" w:rsidP="00AE7EEF">
      <w:pPr>
        <w:pStyle w:val="config-sample"/>
      </w:pPr>
      <w:r w:rsidRPr="00A3153B">
        <w:t>OCSP_TIMEOUT</w:t>
      </w:r>
      <w:r w:rsidRPr="00A3153B">
        <w:tab/>
        <w:t>=</w:t>
      </w:r>
      <w:r w:rsidRPr="00A3153B">
        <w:tab/>
        <w:t>30000</w:t>
      </w:r>
    </w:p>
    <w:p w14:paraId="72112BAD" w14:textId="32160919" w:rsidR="00274231" w:rsidRPr="0059121A" w:rsidRDefault="003A7A1D" w:rsidP="00AE7EEF">
      <w:pPr>
        <w:pStyle w:val="config-sample"/>
      </w:pPr>
      <w:r w:rsidRPr="00A3153B">
        <w:tab/>
      </w:r>
    </w:p>
    <w:p w14:paraId="17C58A7B" w14:textId="77777777" w:rsidR="00274231" w:rsidRPr="00A3153B" w:rsidRDefault="00274231" w:rsidP="00AE7EEF">
      <w:pPr>
        <w:pStyle w:val="config-sample"/>
        <w:rPr>
          <w:color w:val="00B050"/>
        </w:rPr>
      </w:pPr>
      <w:r w:rsidRPr="00A3153B">
        <w:rPr>
          <w:color w:val="00B050"/>
        </w:rPr>
        <w:t># By default, key-usage non-repudiation bit is checked for signature certificates</w:t>
      </w:r>
    </w:p>
    <w:p w14:paraId="105E4343" w14:textId="77777777" w:rsidR="003A7A1D" w:rsidRPr="00A3153B" w:rsidRDefault="00274231" w:rsidP="00AE7EEF">
      <w:pPr>
        <w:pStyle w:val="config-sample"/>
        <w:rPr>
          <w:color w:val="auto"/>
        </w:rPr>
      </w:pPr>
      <w:r w:rsidRPr="00A3153B">
        <w:rPr>
          <w:color w:val="auto"/>
        </w:rPr>
        <w:t>KEY_USAGE_CHECK</w:t>
      </w:r>
      <w:r w:rsidRPr="00A3153B">
        <w:rPr>
          <w:color w:val="auto"/>
        </w:rPr>
        <w:tab/>
        <w:t>= TRUE</w:t>
      </w:r>
      <w:r w:rsidR="003A7A1D" w:rsidRPr="00A3153B">
        <w:tab/>
      </w:r>
      <w:r w:rsidR="003A7A1D" w:rsidRPr="00A3153B">
        <w:tab/>
      </w:r>
    </w:p>
    <w:p w14:paraId="0B472C1F" w14:textId="77777777" w:rsidR="003A7A1D" w:rsidRPr="00A3153B" w:rsidRDefault="003A7A1D" w:rsidP="00AE7EEF">
      <w:pPr>
        <w:pStyle w:val="config-sample"/>
      </w:pPr>
      <w:r w:rsidRPr="00A3153B">
        <w:tab/>
      </w:r>
      <w:r w:rsidRPr="00A3153B">
        <w:tab/>
      </w:r>
    </w:p>
    <w:p w14:paraId="44745F61" w14:textId="77777777" w:rsidR="003A7A1D" w:rsidRPr="00A3153B" w:rsidRDefault="003A7A1D" w:rsidP="00AE7EEF">
      <w:pPr>
        <w:pStyle w:val="config-sample"/>
      </w:pPr>
      <w:r w:rsidRPr="00A3153B">
        <w:rPr>
          <w:b/>
          <w:color w:val="00B050"/>
          <w:u w:val="single"/>
        </w:rPr>
        <w:t># Sign OCSP requests or not. Depends on your responder</w:t>
      </w:r>
      <w:r w:rsidRPr="00A3153B">
        <w:tab/>
      </w:r>
      <w:r w:rsidRPr="00A3153B">
        <w:tab/>
      </w:r>
    </w:p>
    <w:p w14:paraId="3F7BD5F8" w14:textId="2C628275" w:rsidR="003A7A1D" w:rsidRPr="00A3153B" w:rsidRDefault="003A7A1D" w:rsidP="00AE7EEF">
      <w:pPr>
        <w:pStyle w:val="config-sample"/>
      </w:pPr>
      <w:r w:rsidRPr="00A3153B">
        <w:t>SIGN_OCSP_REQUESTS</w:t>
      </w:r>
      <w:r w:rsidRPr="00A3153B">
        <w:tab/>
        <w:t>=</w:t>
      </w:r>
      <w:r w:rsidRPr="00A3153B">
        <w:tab/>
      </w:r>
      <w:r w:rsidR="00F94D3B">
        <w:rPr>
          <w:color w:val="7030A0"/>
        </w:rPr>
        <w:t>FALSE</w:t>
      </w:r>
    </w:p>
    <w:p w14:paraId="0CCC5ABF" w14:textId="77777777" w:rsidR="003A7A1D" w:rsidRPr="00A3153B" w:rsidRDefault="003A7A1D" w:rsidP="00AE7EEF">
      <w:pPr>
        <w:pStyle w:val="config-sample"/>
        <w:rPr>
          <w:i/>
          <w:color w:val="0070C0"/>
        </w:rPr>
      </w:pPr>
      <w:r w:rsidRPr="00A3153B">
        <w:rPr>
          <w:i/>
          <w:color w:val="0070C0"/>
        </w:rPr>
        <w:t># OCSP_SAVE_DIR = .</w:t>
      </w:r>
      <w:r w:rsidRPr="00A3153B">
        <w:rPr>
          <w:i/>
          <w:color w:val="0070C0"/>
        </w:rPr>
        <w:tab/>
      </w:r>
      <w:r w:rsidRPr="00A3153B">
        <w:rPr>
          <w:i/>
          <w:color w:val="0070C0"/>
        </w:rPr>
        <w:tab/>
      </w:r>
    </w:p>
    <w:p w14:paraId="16C20816" w14:textId="77777777" w:rsidR="003A7A1D" w:rsidRPr="00A3153B" w:rsidRDefault="003A7A1D" w:rsidP="00AE7EEF">
      <w:pPr>
        <w:pStyle w:val="config-sample"/>
      </w:pPr>
      <w:r w:rsidRPr="00A3153B">
        <w:rPr>
          <w:b/>
          <w:color w:val="00B050"/>
        </w:rPr>
        <w:t># The PKCS#12 file used to sign OCSP requests</w:t>
      </w:r>
      <w:r w:rsidRPr="00A3153B">
        <w:tab/>
      </w:r>
      <w:r w:rsidRPr="00A3153B">
        <w:tab/>
      </w:r>
    </w:p>
    <w:p w14:paraId="2CBCFE66"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DIGIDOC_PKCS12_CONTAINER = </w:t>
      </w:r>
      <w:r w:rsidRPr="00A3153B">
        <w:rPr>
          <w:i/>
          <w:color w:val="7030A0"/>
        </w:rPr>
        <w:t>&lt;your-pkcs12-file-name&gt;</w:t>
      </w:r>
      <w:r w:rsidRPr="00A3153B">
        <w:tab/>
      </w:r>
      <w:r w:rsidRPr="00A3153B">
        <w:tab/>
      </w:r>
    </w:p>
    <w:p w14:paraId="697850B1" w14:textId="77777777" w:rsidR="003A7A1D" w:rsidRPr="00A3153B" w:rsidRDefault="003A7A1D" w:rsidP="00AE7EEF">
      <w:pPr>
        <w:pStyle w:val="config-sample"/>
      </w:pPr>
      <w:r w:rsidRPr="00A3153B">
        <w:rPr>
          <w:b/>
          <w:color w:val="00B050"/>
        </w:rPr>
        <w:t># password for this key</w:t>
      </w:r>
      <w:r w:rsidRPr="00A3153B">
        <w:tab/>
      </w:r>
      <w:r w:rsidRPr="00A3153B">
        <w:tab/>
      </w:r>
    </w:p>
    <w:p w14:paraId="47BC74A3" w14:textId="77777777" w:rsidR="003A7A1D" w:rsidRPr="00A3153B" w:rsidRDefault="003A7A1D" w:rsidP="00AE7EEF">
      <w:pPr>
        <w:pStyle w:val="config-sample"/>
      </w:pPr>
      <w:r w:rsidRPr="00A3153B">
        <w:rPr>
          <w:i/>
          <w:color w:val="0070C0"/>
        </w:rPr>
        <w:t>#</w:t>
      </w:r>
      <w:r w:rsidR="00BC3F7F" w:rsidRPr="00A3153B">
        <w:rPr>
          <w:i/>
          <w:color w:val="0070C0"/>
        </w:rPr>
        <w:t xml:space="preserve"> </w:t>
      </w:r>
      <w:r w:rsidRPr="00A3153B">
        <w:rPr>
          <w:i/>
          <w:color w:val="0070C0"/>
        </w:rPr>
        <w:t xml:space="preserve">DIGIDOC_PKCS12_PASSWD = </w:t>
      </w:r>
      <w:r w:rsidRPr="00A3153B">
        <w:rPr>
          <w:i/>
          <w:color w:val="7030A0"/>
        </w:rPr>
        <w:t>&lt;your-pkcs12-passwd&gt;</w:t>
      </w:r>
      <w:r w:rsidRPr="00A3153B">
        <w:rPr>
          <w:i/>
          <w:color w:val="0070C0"/>
        </w:rPr>
        <w:tab/>
      </w:r>
      <w:r w:rsidRPr="00A3153B">
        <w:tab/>
      </w:r>
    </w:p>
    <w:p w14:paraId="23D35EFE" w14:textId="77777777" w:rsidR="003A7A1D" w:rsidRPr="00A3153B" w:rsidRDefault="003A7A1D" w:rsidP="00AE7EEF">
      <w:pPr>
        <w:pStyle w:val="config-sample"/>
      </w:pPr>
      <w:r w:rsidRPr="00A3153B">
        <w:rPr>
          <w:b/>
          <w:color w:val="00B050"/>
        </w:rPr>
        <w:t># serial number of your PKCS#12 signature cert</w:t>
      </w:r>
      <w:r w:rsidRPr="00A3153B">
        <w:t xml:space="preserve">. </w:t>
      </w:r>
      <w:r w:rsidRPr="00A3153B">
        <w:tab/>
      </w:r>
      <w:r w:rsidRPr="00A3153B">
        <w:tab/>
      </w:r>
    </w:p>
    <w:p w14:paraId="7EEFFE93" w14:textId="77777777" w:rsidR="003A7A1D" w:rsidRPr="00A3153B" w:rsidRDefault="003A7A1D" w:rsidP="00AE7EEF">
      <w:pPr>
        <w:pStyle w:val="config-sample"/>
      </w:pPr>
      <w:r w:rsidRPr="00A3153B">
        <w:rPr>
          <w:b/>
          <w:color w:val="00B050"/>
        </w:rPr>
        <w:t># Use ee.sk.test.OCSPCertFinder to find this</w:t>
      </w:r>
      <w:r w:rsidRPr="00A3153B">
        <w:tab/>
      </w:r>
      <w:r w:rsidRPr="00A3153B">
        <w:tab/>
      </w:r>
    </w:p>
    <w:p w14:paraId="58065878" w14:textId="77777777" w:rsidR="00B14073" w:rsidRPr="00A3153B" w:rsidRDefault="003A7A1D" w:rsidP="00AE7EEF">
      <w:pPr>
        <w:pStyle w:val="config-sample"/>
        <w:rPr>
          <w:i/>
          <w:color w:val="7030A0"/>
        </w:rPr>
      </w:pPr>
      <w:r w:rsidRPr="00A3153B">
        <w:rPr>
          <w:i/>
          <w:color w:val="0070C0"/>
        </w:rPr>
        <w:t>#</w:t>
      </w:r>
      <w:r w:rsidR="00BC3F7F" w:rsidRPr="00A3153B">
        <w:rPr>
          <w:i/>
          <w:color w:val="0070C0"/>
        </w:rPr>
        <w:t xml:space="preserve"> </w:t>
      </w:r>
      <w:r w:rsidRPr="00A3153B">
        <w:rPr>
          <w:i/>
          <w:color w:val="0070C0"/>
        </w:rPr>
        <w:t xml:space="preserve">DIGIDOC_OCSP_SIGN_CERT_SERIAL = </w:t>
      </w:r>
      <w:r w:rsidRPr="00A3153B">
        <w:rPr>
          <w:i/>
          <w:color w:val="7030A0"/>
        </w:rPr>
        <w:t>&lt;your-pkcs12-cert-serial&gt;</w:t>
      </w:r>
    </w:p>
    <w:p w14:paraId="50AD03D2" w14:textId="4C7B6CB2" w:rsidR="003A7A1D" w:rsidRPr="00A3153B" w:rsidRDefault="003A7A1D" w:rsidP="00AE7EEF">
      <w:pPr>
        <w:pStyle w:val="config-sample"/>
      </w:pPr>
    </w:p>
    <w:p w14:paraId="187866CF" w14:textId="77777777" w:rsidR="003A7A1D" w:rsidRPr="00A3153B" w:rsidRDefault="003A7A1D" w:rsidP="00AE7EEF">
      <w:pPr>
        <w:pStyle w:val="config-sample"/>
      </w:pPr>
      <w:r w:rsidRPr="00A3153B">
        <w:rPr>
          <w:b/>
          <w:color w:val="00B050"/>
          <w:u w:val="single"/>
        </w:rPr>
        <w:t># CA ce</w:t>
      </w:r>
      <w:r w:rsidR="002941CD" w:rsidRPr="00A3153B">
        <w:rPr>
          <w:b/>
          <w:color w:val="00B050"/>
          <w:u w:val="single"/>
        </w:rPr>
        <w:t>rtificates. Used to do a prelimi</w:t>
      </w:r>
      <w:r w:rsidRPr="00A3153B">
        <w:rPr>
          <w:b/>
          <w:color w:val="00B050"/>
          <w:u w:val="single"/>
        </w:rPr>
        <w:t>nary check of signer.</w:t>
      </w:r>
      <w:r w:rsidRPr="00A3153B">
        <w:tab/>
      </w:r>
      <w:r w:rsidRPr="00A3153B">
        <w:tab/>
      </w:r>
    </w:p>
    <w:p w14:paraId="5E0CCCAB" w14:textId="77777777" w:rsidR="003A7A1D" w:rsidRPr="00A3153B" w:rsidRDefault="003A7A1D" w:rsidP="00AE7EEF">
      <w:pPr>
        <w:pStyle w:val="config-sample"/>
        <w:rPr>
          <w:b/>
          <w:color w:val="00B050"/>
        </w:rPr>
      </w:pPr>
      <w:r w:rsidRPr="00A3153B">
        <w:rPr>
          <w:b/>
          <w:color w:val="00B050"/>
        </w:rPr>
        <w:t># use jar:// to get certs from classpath</w:t>
      </w:r>
      <w:r w:rsidRPr="00A3153B">
        <w:rPr>
          <w:b/>
          <w:color w:val="00B050"/>
        </w:rPr>
        <w:tab/>
      </w:r>
      <w:r w:rsidRPr="00A3153B">
        <w:rPr>
          <w:b/>
          <w:color w:val="00B050"/>
        </w:rPr>
        <w:tab/>
      </w:r>
    </w:p>
    <w:p w14:paraId="2C14A22D" w14:textId="77777777" w:rsidR="003A7A1D" w:rsidRPr="00A3153B" w:rsidRDefault="003A7A1D" w:rsidP="00AE7EEF">
      <w:pPr>
        <w:pStyle w:val="config-sample"/>
      </w:pPr>
      <w:r w:rsidRPr="00A3153B">
        <w:rPr>
          <w:b/>
          <w:color w:val="00B050"/>
        </w:rPr>
        <w:t xml:space="preserve"># use forward slashes both on your </w:t>
      </w:r>
      <w:r w:rsidR="002941CD" w:rsidRPr="00A3153B">
        <w:rPr>
          <w:b/>
          <w:color w:val="00B050"/>
        </w:rPr>
        <w:t>Linux</w:t>
      </w:r>
      <w:r w:rsidRPr="00A3153B">
        <w:rPr>
          <w:b/>
          <w:color w:val="00B050"/>
        </w:rPr>
        <w:t xml:space="preserve"> and other environments</w:t>
      </w:r>
      <w:r w:rsidRPr="00A3153B">
        <w:rPr>
          <w:b/>
          <w:color w:val="00B050"/>
        </w:rPr>
        <w:tab/>
      </w:r>
      <w:r w:rsidRPr="00A3153B">
        <w:tab/>
      </w:r>
    </w:p>
    <w:p w14:paraId="2E9E5AF6" w14:textId="77777777" w:rsidR="003A7A1D" w:rsidRPr="00A3153B" w:rsidRDefault="003A7A1D" w:rsidP="00AE7EEF">
      <w:pPr>
        <w:pStyle w:val="config-sample"/>
      </w:pPr>
      <w:r w:rsidRPr="00A3153B">
        <w:t>DIGIDOC_CAS</w:t>
      </w:r>
      <w:r w:rsidRPr="00A3153B">
        <w:tab/>
        <w:t>=</w:t>
      </w:r>
      <w:r w:rsidRPr="00A3153B">
        <w:tab/>
      </w:r>
      <w:r w:rsidR="00780522" w:rsidRPr="00A3153B">
        <w:t>1</w:t>
      </w:r>
    </w:p>
    <w:p w14:paraId="0C145534" w14:textId="77777777" w:rsidR="003A7A1D" w:rsidRPr="00A3153B" w:rsidRDefault="003A7A1D" w:rsidP="00AE7EEF">
      <w:pPr>
        <w:pStyle w:val="config-sample"/>
      </w:pPr>
      <w:r w:rsidRPr="00A3153B">
        <w:t>DIGIDOC_CA_1_NAME</w:t>
      </w:r>
      <w:r w:rsidRPr="00A3153B">
        <w:tab/>
        <w:t>=</w:t>
      </w:r>
      <w:r w:rsidRPr="00A3153B">
        <w:tab/>
        <w:t>AS Sertifitseerimiskeskus</w:t>
      </w:r>
    </w:p>
    <w:p w14:paraId="03156A76" w14:textId="77777777" w:rsidR="003A7A1D" w:rsidRPr="00A3153B" w:rsidRDefault="003A7A1D" w:rsidP="00AE7EEF">
      <w:pPr>
        <w:pStyle w:val="config-sample"/>
      </w:pPr>
      <w:r w:rsidRPr="00A3153B">
        <w:t>DIGIDOC_CA_1_TRADENAME</w:t>
      </w:r>
      <w:r w:rsidRPr="00A3153B">
        <w:tab/>
        <w:t>=</w:t>
      </w:r>
      <w:r w:rsidRPr="00A3153B">
        <w:tab/>
        <w:t>SK</w:t>
      </w:r>
    </w:p>
    <w:p w14:paraId="67A1D7AE" w14:textId="5A337D52" w:rsidR="003A7A1D" w:rsidRPr="00A3153B" w:rsidRDefault="003A7A1D" w:rsidP="00AE7EEF">
      <w:pPr>
        <w:pStyle w:val="config-sample"/>
      </w:pPr>
      <w:r w:rsidRPr="00A3153B">
        <w:t>DIGIDOC_CA_1_CERTS</w:t>
      </w:r>
      <w:r w:rsidRPr="00A3153B">
        <w:tab/>
        <w:t>=</w:t>
      </w:r>
      <w:r w:rsidRPr="00A3153B">
        <w:tab/>
        <w:t>1</w:t>
      </w:r>
      <w:r w:rsidR="007C4FB4">
        <w:t>7</w:t>
      </w:r>
    </w:p>
    <w:p w14:paraId="46DC0B80" w14:textId="77777777" w:rsidR="003A7A1D" w:rsidRPr="00A3153B" w:rsidRDefault="003A7A1D" w:rsidP="00AE7EEF">
      <w:pPr>
        <w:pStyle w:val="config-sample"/>
      </w:pPr>
      <w:r w:rsidRPr="00A3153B">
        <w:t>DIGIDOC_CA_1_CERT1</w:t>
      </w:r>
      <w:r w:rsidRPr="00A3153B">
        <w:tab/>
        <w:t>=</w:t>
      </w:r>
      <w:r w:rsidRPr="00A3153B">
        <w:tab/>
        <w:t>jar://certs/EID-SK.crt</w:t>
      </w:r>
    </w:p>
    <w:p w14:paraId="02B1FD74" w14:textId="77777777" w:rsidR="003A7A1D" w:rsidRPr="00A3153B" w:rsidRDefault="003A7A1D" w:rsidP="00AE7EEF">
      <w:pPr>
        <w:pStyle w:val="config-sample"/>
      </w:pPr>
      <w:r w:rsidRPr="00A3153B">
        <w:t>DIGIDOC_CA_1_CERT2</w:t>
      </w:r>
      <w:r w:rsidRPr="00A3153B">
        <w:tab/>
        <w:t>=</w:t>
      </w:r>
      <w:r w:rsidRPr="00A3153B">
        <w:tab/>
        <w:t>jar://certs/EID-SK 2007.crt</w:t>
      </w:r>
    </w:p>
    <w:p w14:paraId="0154F75A" w14:textId="77777777" w:rsidR="003A7A1D" w:rsidRPr="00A3153B" w:rsidRDefault="003A7A1D" w:rsidP="00AE7EEF">
      <w:pPr>
        <w:pStyle w:val="config-sample"/>
      </w:pPr>
      <w:r w:rsidRPr="00A3153B">
        <w:t>DIGIDOC_CA_1_CERT3</w:t>
      </w:r>
      <w:r w:rsidRPr="00A3153B">
        <w:tab/>
        <w:t>=</w:t>
      </w:r>
      <w:r w:rsidRPr="00A3153B">
        <w:tab/>
        <w:t>jar://certs/ESTEID-SK.crt</w:t>
      </w:r>
    </w:p>
    <w:p w14:paraId="33A1F19E" w14:textId="77777777" w:rsidR="003A7A1D" w:rsidRPr="00A3153B" w:rsidRDefault="003A7A1D" w:rsidP="00AE7EEF">
      <w:pPr>
        <w:pStyle w:val="config-sample"/>
      </w:pPr>
      <w:r w:rsidRPr="00A3153B">
        <w:t>DIGIDOC_CA_1_CERT4</w:t>
      </w:r>
      <w:r w:rsidRPr="00A3153B">
        <w:tab/>
        <w:t>=</w:t>
      </w:r>
      <w:r w:rsidRPr="00A3153B">
        <w:tab/>
        <w:t>jar://certs/ESTEID-SK 2007.crt</w:t>
      </w:r>
    </w:p>
    <w:p w14:paraId="66BF1487" w14:textId="77777777" w:rsidR="003A7A1D" w:rsidRPr="00A3153B" w:rsidRDefault="003A7A1D" w:rsidP="00AE7EEF">
      <w:pPr>
        <w:pStyle w:val="config-sample"/>
      </w:pPr>
      <w:r w:rsidRPr="00A3153B">
        <w:t>DIGIDOC_CA_1_CERT5</w:t>
      </w:r>
      <w:r w:rsidRPr="00A3153B">
        <w:tab/>
        <w:t>=</w:t>
      </w:r>
      <w:r w:rsidRPr="00A3153B">
        <w:tab/>
        <w:t>jar://certs/JUUR-SK.crt</w:t>
      </w:r>
    </w:p>
    <w:p w14:paraId="4B837FCF" w14:textId="77777777" w:rsidR="003A7A1D" w:rsidRPr="00A3153B" w:rsidRDefault="003A7A1D" w:rsidP="00AE7EEF">
      <w:pPr>
        <w:pStyle w:val="config-sample"/>
      </w:pPr>
      <w:r w:rsidRPr="00A3153B">
        <w:t>DIGIDOC_CA_1_CERT6</w:t>
      </w:r>
      <w:r w:rsidRPr="00A3153B">
        <w:tab/>
        <w:t>=</w:t>
      </w:r>
      <w:r w:rsidRPr="00A3153B">
        <w:tab/>
        <w:t>jar://certs/KLASS3-SK.crt</w:t>
      </w:r>
    </w:p>
    <w:p w14:paraId="0ECAF4A1" w14:textId="77777777" w:rsidR="003A7A1D" w:rsidRPr="00A3153B" w:rsidRDefault="003A7A1D" w:rsidP="0003238B">
      <w:pPr>
        <w:pStyle w:val="config-sample"/>
      </w:pPr>
      <w:r w:rsidRPr="00A3153B">
        <w:t>DIGIDOC_CA_1_CERT7</w:t>
      </w:r>
      <w:r w:rsidRPr="00A3153B">
        <w:tab/>
        <w:t>=</w:t>
      </w:r>
      <w:r w:rsidRPr="00A3153B">
        <w:tab/>
        <w:t>jar://certs/EECCRCA.crt</w:t>
      </w:r>
    </w:p>
    <w:p w14:paraId="1B178275" w14:textId="77777777" w:rsidR="003A7A1D" w:rsidRPr="00A3153B" w:rsidRDefault="003A7A1D" w:rsidP="00AE7EEF">
      <w:pPr>
        <w:pStyle w:val="config-sample"/>
      </w:pPr>
      <w:r w:rsidRPr="00A3153B">
        <w:t>DIGIDOC_CA_1_CERT</w:t>
      </w:r>
      <w:r w:rsidR="0003238B" w:rsidRPr="00A3153B">
        <w:t>8</w:t>
      </w:r>
      <w:r w:rsidRPr="00A3153B">
        <w:tab/>
        <w:t>=</w:t>
      </w:r>
      <w:r w:rsidRPr="00A3153B">
        <w:tab/>
        <w:t>jar://certs/ESTEID-SK 2011.crt</w:t>
      </w:r>
    </w:p>
    <w:p w14:paraId="6FF47E4B" w14:textId="77777777" w:rsidR="003A7A1D" w:rsidRPr="00A3153B" w:rsidRDefault="003A7A1D" w:rsidP="00AE7EEF">
      <w:pPr>
        <w:pStyle w:val="config-sample"/>
      </w:pPr>
      <w:r w:rsidRPr="00A3153B">
        <w:t>DIGIDOC_CA_1_CERT</w:t>
      </w:r>
      <w:r w:rsidR="0003238B" w:rsidRPr="00A3153B">
        <w:t>9</w:t>
      </w:r>
      <w:r w:rsidRPr="00A3153B">
        <w:tab/>
        <w:t>=</w:t>
      </w:r>
      <w:r w:rsidRPr="00A3153B">
        <w:tab/>
        <w:t>jar://certs/EID-SK 2011.crt</w:t>
      </w:r>
    </w:p>
    <w:p w14:paraId="119E0181" w14:textId="77777777" w:rsidR="003A7A1D" w:rsidRPr="00A3153B" w:rsidRDefault="003A7A1D" w:rsidP="0003238B">
      <w:pPr>
        <w:pStyle w:val="config-sample"/>
      </w:pPr>
      <w:r w:rsidRPr="00A3153B">
        <w:t>DIGIDOC_CA_1_CERT1</w:t>
      </w:r>
      <w:r w:rsidR="0003238B" w:rsidRPr="00A3153B">
        <w:t>0</w:t>
      </w:r>
      <w:r w:rsidRPr="00A3153B">
        <w:tab/>
        <w:t>=</w:t>
      </w:r>
      <w:r w:rsidRPr="00A3153B">
        <w:tab/>
      </w:r>
      <w:r w:rsidR="0003238B" w:rsidRPr="00A3153B">
        <w:t>jar://certs/KLASS3-SK 2010.crt</w:t>
      </w:r>
    </w:p>
    <w:p w14:paraId="7FF3FA52" w14:textId="51795E2B" w:rsidR="004406F0" w:rsidRPr="00A3153B" w:rsidRDefault="004406F0" w:rsidP="0003238B">
      <w:pPr>
        <w:pStyle w:val="config-sample"/>
      </w:pPr>
      <w:r w:rsidRPr="00A3153B">
        <w:t>DIGIDOC_CA_1_CERT11</w:t>
      </w:r>
      <w:r w:rsidRPr="00A3153B">
        <w:tab/>
        <w:t>=</w:t>
      </w:r>
      <w:r w:rsidRPr="00A3153B">
        <w:tab/>
        <w:t>jar://certs/KLASS3-SK 2010 EECCRCA.crt</w:t>
      </w:r>
    </w:p>
    <w:p w14:paraId="75AC67E2" w14:textId="77777777" w:rsidR="0003238B" w:rsidRPr="00A3153B" w:rsidRDefault="0003238B" w:rsidP="00AE7EEF">
      <w:pPr>
        <w:pStyle w:val="config-sample"/>
      </w:pPr>
    </w:p>
    <w:p w14:paraId="721A47E1" w14:textId="77777777" w:rsidR="0003238B" w:rsidRPr="00A3153B" w:rsidRDefault="0003238B" w:rsidP="00AE7EEF">
      <w:pPr>
        <w:pStyle w:val="config-sample"/>
      </w:pPr>
      <w:r w:rsidRPr="00A3153B">
        <w:rPr>
          <w:color w:val="00B050"/>
        </w:rPr>
        <w:t xml:space="preserve"># SK-Test CA certs - </w:t>
      </w:r>
      <w:r w:rsidR="003634A2" w:rsidRPr="00A3153B">
        <w:rPr>
          <w:color w:val="00B050"/>
        </w:rPr>
        <w:t>only present if you have esteidtestcerts</w:t>
      </w:r>
      <w:r w:rsidRPr="00A3153B">
        <w:rPr>
          <w:color w:val="00B050"/>
        </w:rPr>
        <w:t>.jar in CLASSPATH</w:t>
      </w:r>
      <w:r w:rsidR="007733AC" w:rsidRPr="00A3153B">
        <w:rPr>
          <w:color w:val="00B050"/>
        </w:rPr>
        <w:t>. Should be #commented out in case of live applications.</w:t>
      </w:r>
    </w:p>
    <w:p w14:paraId="75446976" w14:textId="0CA630EB" w:rsidR="0003238B" w:rsidRPr="00A3153B" w:rsidRDefault="0003238B" w:rsidP="00AE7EEF">
      <w:pPr>
        <w:pStyle w:val="config-sample"/>
      </w:pPr>
      <w:r w:rsidRPr="00A3153B">
        <w:t>DIGIDOC_CA_1_CERT1</w:t>
      </w:r>
      <w:r w:rsidR="00B1512C" w:rsidRPr="00A3153B">
        <w:t>2</w:t>
      </w:r>
      <w:r w:rsidRPr="00A3153B">
        <w:tab/>
        <w:t>=</w:t>
      </w:r>
      <w:r w:rsidRPr="00A3153B">
        <w:tab/>
        <w:t>jar://certs/TEST-SK.crt</w:t>
      </w:r>
    </w:p>
    <w:p w14:paraId="5C8ED544" w14:textId="5EAF6DE1" w:rsidR="0003238B" w:rsidRPr="00A3153B" w:rsidRDefault="0003238B" w:rsidP="0003238B">
      <w:pPr>
        <w:pStyle w:val="config-sample"/>
      </w:pPr>
      <w:r w:rsidRPr="00A3153B">
        <w:t>DIGIDOC_CA_1_CERT1</w:t>
      </w:r>
      <w:r w:rsidR="00B1512C" w:rsidRPr="00A3153B">
        <w:t>3</w:t>
      </w:r>
      <w:r w:rsidRPr="00A3153B">
        <w:tab/>
        <w:t>=</w:t>
      </w:r>
      <w:r w:rsidRPr="00A3153B">
        <w:tab/>
        <w:t>jar://certs/TEST EECCRCA.crt</w:t>
      </w:r>
    </w:p>
    <w:p w14:paraId="6E988637" w14:textId="0B1727A9" w:rsidR="0003238B" w:rsidRPr="00A3153B" w:rsidRDefault="0003238B" w:rsidP="0003238B">
      <w:pPr>
        <w:pStyle w:val="config-sample"/>
      </w:pPr>
      <w:r w:rsidRPr="00A3153B">
        <w:t>DIGIDOC_CA_1_CERT1</w:t>
      </w:r>
      <w:r w:rsidR="00B1512C" w:rsidRPr="00A3153B">
        <w:t>4</w:t>
      </w:r>
      <w:r w:rsidRPr="00A3153B">
        <w:tab/>
        <w:t>=</w:t>
      </w:r>
      <w:r w:rsidRPr="00A3153B">
        <w:tab/>
        <w:t>jar://certs/TEST ESTEID-SK 2011.crt</w:t>
      </w:r>
    </w:p>
    <w:p w14:paraId="6C61D720" w14:textId="1259267C" w:rsidR="003A7A1D" w:rsidRPr="00A3153B" w:rsidRDefault="0003238B" w:rsidP="00AE7EEF">
      <w:pPr>
        <w:pStyle w:val="config-sample"/>
      </w:pPr>
      <w:r w:rsidRPr="00A3153B">
        <w:t>DIGIDOC_CA_1_CERT1</w:t>
      </w:r>
      <w:r w:rsidR="00B1512C" w:rsidRPr="00A3153B">
        <w:t>5</w:t>
      </w:r>
      <w:r w:rsidRPr="00A3153B">
        <w:tab/>
        <w:t>=</w:t>
      </w:r>
      <w:r w:rsidRPr="00A3153B">
        <w:tab/>
        <w:t>jar://certs/TEST EID-SK 2011.crt</w:t>
      </w:r>
      <w:r w:rsidR="003A7A1D" w:rsidRPr="00A3153B">
        <w:tab/>
      </w:r>
    </w:p>
    <w:p w14:paraId="0086DD3E" w14:textId="01261D58" w:rsidR="00CA7957" w:rsidRPr="00A3153B" w:rsidRDefault="00CA7957" w:rsidP="00CA7957">
      <w:pPr>
        <w:pStyle w:val="config-sample"/>
      </w:pPr>
      <w:r w:rsidRPr="00A3153B">
        <w:t>DIGIDOC_CA_1_CERT1</w:t>
      </w:r>
      <w:r w:rsidR="00B1512C" w:rsidRPr="00A3153B">
        <w:t>6</w:t>
      </w:r>
      <w:r w:rsidRPr="00A3153B">
        <w:tab/>
        <w:t>=</w:t>
      </w:r>
      <w:r w:rsidRPr="00A3153B">
        <w:tab/>
      </w:r>
      <w:r w:rsidR="00BC3F7F" w:rsidRPr="00A3153B">
        <w:t>jar://certs/TEST KLASS3 2010</w:t>
      </w:r>
      <w:r w:rsidRPr="00A3153B">
        <w:t>.crt</w:t>
      </w:r>
    </w:p>
    <w:p w14:paraId="50E23551" w14:textId="2E407896" w:rsidR="00CA7957" w:rsidRPr="00A3153B" w:rsidRDefault="00CA7957" w:rsidP="00CA7957">
      <w:pPr>
        <w:pStyle w:val="config-sample"/>
      </w:pPr>
      <w:r w:rsidRPr="00A3153B">
        <w:t>DIGIDOC_CA_1_CERT1</w:t>
      </w:r>
      <w:r w:rsidR="00B1512C" w:rsidRPr="00A3153B">
        <w:t>7</w:t>
      </w:r>
      <w:r w:rsidRPr="00A3153B">
        <w:tab/>
        <w:t>=</w:t>
      </w:r>
      <w:r w:rsidRPr="00A3153B">
        <w:tab/>
      </w:r>
      <w:r w:rsidR="00BC3F7F" w:rsidRPr="00A3153B">
        <w:t>jar://certs/test Juur-SK</w:t>
      </w:r>
      <w:r w:rsidRPr="00A3153B">
        <w:t>.crt</w:t>
      </w:r>
    </w:p>
    <w:p w14:paraId="11243B32" w14:textId="77777777" w:rsidR="003A7A1D" w:rsidRPr="00A3153B" w:rsidRDefault="003A7A1D" w:rsidP="00AE7EEF">
      <w:pPr>
        <w:pStyle w:val="config-sample"/>
      </w:pPr>
    </w:p>
    <w:p w14:paraId="35FFB924" w14:textId="77777777" w:rsidR="003A7A1D" w:rsidRPr="00A3153B" w:rsidRDefault="003A7A1D" w:rsidP="00AE7EEF">
      <w:pPr>
        <w:pStyle w:val="config-sample"/>
        <w:rPr>
          <w:b/>
          <w:color w:val="00B050"/>
          <w:u w:val="single"/>
        </w:rPr>
      </w:pPr>
      <w:r w:rsidRPr="00A3153B">
        <w:rPr>
          <w:b/>
          <w:color w:val="00B050"/>
          <w:u w:val="single"/>
        </w:rPr>
        <w:t># OCSP responder</w:t>
      </w:r>
      <w:r w:rsidR="00AE7EEF" w:rsidRPr="00A3153B">
        <w:rPr>
          <w:b/>
          <w:color w:val="00B050"/>
          <w:u w:val="single"/>
        </w:rPr>
        <w:t xml:space="preserve"> certificates - change this!!!</w:t>
      </w:r>
    </w:p>
    <w:p w14:paraId="2E6E7AF6" w14:textId="77777777" w:rsidR="003A7A1D" w:rsidRPr="00A3153B" w:rsidRDefault="003A7A1D" w:rsidP="00AE7EEF">
      <w:pPr>
        <w:pStyle w:val="config-sample"/>
        <w:rPr>
          <w:b/>
          <w:color w:val="00B050"/>
        </w:rPr>
      </w:pPr>
      <w:r w:rsidRPr="00A3153B">
        <w:rPr>
          <w:b/>
          <w:color w:val="00B050"/>
        </w:rPr>
        <w:t># Note! if you add or remove som</w:t>
      </w:r>
      <w:r w:rsidR="00AE7EEF" w:rsidRPr="00A3153B">
        <w:rPr>
          <w:b/>
          <w:color w:val="00B050"/>
        </w:rPr>
        <w:t>e of these certificates, update the following number</w:t>
      </w:r>
    </w:p>
    <w:p w14:paraId="5F7003E2" w14:textId="77777777" w:rsidR="003A7A1D" w:rsidRPr="00A3153B" w:rsidRDefault="003A7A1D" w:rsidP="00AE7EEF">
      <w:pPr>
        <w:pStyle w:val="config-sample"/>
      </w:pPr>
      <w:r w:rsidRPr="00A3153B">
        <w:rPr>
          <w:b/>
          <w:color w:val="00B050"/>
        </w:rPr>
        <w:t># also pay attention to proper naming</w:t>
      </w:r>
      <w:r w:rsidRPr="00A3153B">
        <w:rPr>
          <w:b/>
          <w:color w:val="00B050"/>
        </w:rPr>
        <w:tab/>
      </w:r>
      <w:r w:rsidRPr="00A3153B">
        <w:tab/>
      </w:r>
    </w:p>
    <w:p w14:paraId="6751F11B" w14:textId="7A5ECE22" w:rsidR="003634A2" w:rsidRPr="00A3153B" w:rsidRDefault="003634A2" w:rsidP="003634A2">
      <w:pPr>
        <w:pStyle w:val="config-sample"/>
      </w:pPr>
      <w:r w:rsidRPr="00A3153B">
        <w:t>DIGIDOC_CA_1_OCSPS</w:t>
      </w:r>
      <w:r w:rsidRPr="00A3153B">
        <w:tab/>
        <w:t>=</w:t>
      </w:r>
      <w:r w:rsidRPr="00A3153B">
        <w:tab/>
      </w:r>
      <w:r w:rsidR="006C1448" w:rsidRPr="00A3153B">
        <w:t>19</w:t>
      </w:r>
    </w:p>
    <w:p w14:paraId="4D9B8A40" w14:textId="77777777" w:rsidR="003634A2" w:rsidRPr="00A3153B" w:rsidRDefault="003634A2" w:rsidP="003634A2">
      <w:pPr>
        <w:pStyle w:val="config-sample"/>
      </w:pPr>
    </w:p>
    <w:p w14:paraId="6313933D" w14:textId="77777777" w:rsidR="003634A2" w:rsidRPr="00A3153B" w:rsidRDefault="003634A2" w:rsidP="003634A2">
      <w:pPr>
        <w:pStyle w:val="config-sample"/>
      </w:pPr>
      <w:r w:rsidRPr="00A3153B">
        <w:t>DIGIDOC_CA_1_OCSP1_CA_CN</w:t>
      </w:r>
      <w:r w:rsidRPr="00A3153B">
        <w:tab/>
        <w:t>=</w:t>
      </w:r>
      <w:r w:rsidRPr="00A3153B">
        <w:tab/>
        <w:t>ESTEID-SK</w:t>
      </w:r>
    </w:p>
    <w:p w14:paraId="01046AC6" w14:textId="77777777" w:rsidR="003634A2" w:rsidRPr="00A3153B" w:rsidRDefault="003634A2" w:rsidP="003634A2">
      <w:pPr>
        <w:pStyle w:val="config-sample"/>
      </w:pPr>
      <w:r w:rsidRPr="00A3153B">
        <w:t>DIGIDOC_CA_1_OCSP1_CA_CERT</w:t>
      </w:r>
      <w:r w:rsidRPr="00A3153B">
        <w:tab/>
        <w:t>=</w:t>
      </w:r>
      <w:r w:rsidRPr="00A3153B">
        <w:tab/>
        <w:t>jar://certs/ESTEID-SK 2007.crt</w:t>
      </w:r>
    </w:p>
    <w:p w14:paraId="2180D8B7" w14:textId="77777777" w:rsidR="003634A2" w:rsidRPr="00A3153B" w:rsidRDefault="003634A2" w:rsidP="003634A2">
      <w:pPr>
        <w:pStyle w:val="config-sample"/>
      </w:pPr>
      <w:r w:rsidRPr="00A3153B">
        <w:t>DIGIDOC_CA_1_OCSP1_CN</w:t>
      </w:r>
      <w:r w:rsidRPr="00A3153B">
        <w:tab/>
        <w:t>=</w:t>
      </w:r>
      <w:r w:rsidRPr="00A3153B">
        <w:tab/>
        <w:t xml:space="preserve">ESTEID-SK 2007 OCSP RESPONDER </w:t>
      </w:r>
    </w:p>
    <w:p w14:paraId="6706B374" w14:textId="77777777" w:rsidR="003634A2" w:rsidRPr="00A3153B" w:rsidRDefault="003634A2" w:rsidP="003634A2">
      <w:pPr>
        <w:pStyle w:val="config-sample"/>
      </w:pPr>
      <w:r w:rsidRPr="00A3153B">
        <w:t>DIGIDOC_CA_1_OCSP1_CERT</w:t>
      </w:r>
      <w:r w:rsidRPr="00A3153B">
        <w:tab/>
        <w:t>=</w:t>
      </w:r>
      <w:r w:rsidRPr="00A3153B">
        <w:tab/>
        <w:t>jar://certs/ESTEID-SK 2007 OCSP.crt</w:t>
      </w:r>
    </w:p>
    <w:p w14:paraId="071F5FB8" w14:textId="77777777" w:rsidR="003634A2" w:rsidRPr="00A3153B" w:rsidRDefault="003634A2" w:rsidP="003634A2">
      <w:pPr>
        <w:pStyle w:val="config-sample"/>
      </w:pPr>
      <w:r w:rsidRPr="00A3153B">
        <w:t>DIGIDOC_CA_1_OCSP1_URL</w:t>
      </w:r>
      <w:r w:rsidRPr="00A3153B">
        <w:tab/>
        <w:t>=</w:t>
      </w:r>
      <w:r w:rsidRPr="00A3153B">
        <w:tab/>
        <w:t>http://ocsp.sk.ee</w:t>
      </w:r>
    </w:p>
    <w:p w14:paraId="59A7C74C" w14:textId="77777777" w:rsidR="003634A2" w:rsidRPr="00A3153B" w:rsidRDefault="003634A2" w:rsidP="003634A2">
      <w:pPr>
        <w:pStyle w:val="config-sample"/>
      </w:pPr>
    </w:p>
    <w:p w14:paraId="149583F5" w14:textId="77777777" w:rsidR="003634A2" w:rsidRPr="00A3153B" w:rsidRDefault="003634A2" w:rsidP="003634A2">
      <w:pPr>
        <w:pStyle w:val="config-sample"/>
      </w:pPr>
      <w:r w:rsidRPr="00A3153B">
        <w:lastRenderedPageBreak/>
        <w:t>DIGIDOC_CA_1_OCSP2_CA_CN</w:t>
      </w:r>
      <w:r w:rsidRPr="00A3153B">
        <w:tab/>
        <w:t>=</w:t>
      </w:r>
      <w:r w:rsidRPr="00A3153B">
        <w:tab/>
        <w:t>KLASS3-SK</w:t>
      </w:r>
    </w:p>
    <w:p w14:paraId="46F3FD35" w14:textId="77777777" w:rsidR="003634A2" w:rsidRPr="00A3153B" w:rsidRDefault="003634A2" w:rsidP="003634A2">
      <w:pPr>
        <w:pStyle w:val="config-sample"/>
      </w:pPr>
      <w:r w:rsidRPr="00A3153B">
        <w:t>DIGIDOC_CA_1_OCSP2_CA_CERT</w:t>
      </w:r>
      <w:r w:rsidRPr="00A3153B">
        <w:tab/>
        <w:t>=</w:t>
      </w:r>
      <w:r w:rsidRPr="00A3153B">
        <w:tab/>
        <w:t>jar://certs/KLASS3-SK.crt</w:t>
      </w:r>
    </w:p>
    <w:p w14:paraId="1945C4BB" w14:textId="77777777" w:rsidR="003634A2" w:rsidRPr="00A3153B" w:rsidRDefault="003634A2" w:rsidP="003634A2">
      <w:pPr>
        <w:pStyle w:val="config-sample"/>
      </w:pPr>
      <w:r w:rsidRPr="00A3153B">
        <w:t>DIGIDOC_CA_1_OCSP2_CN</w:t>
      </w:r>
      <w:r w:rsidRPr="00A3153B">
        <w:tab/>
        <w:t>=</w:t>
      </w:r>
      <w:r w:rsidRPr="00A3153B">
        <w:tab/>
        <w:t>KLASS3-SK OCSP RESPONDER</w:t>
      </w:r>
    </w:p>
    <w:p w14:paraId="2498F1AF" w14:textId="77777777" w:rsidR="003634A2" w:rsidRPr="00A3153B" w:rsidRDefault="003634A2" w:rsidP="003634A2">
      <w:pPr>
        <w:pStyle w:val="config-sample"/>
      </w:pPr>
      <w:r w:rsidRPr="00A3153B">
        <w:t>DIGIDOC_CA_1_OCSP2_CERT</w:t>
      </w:r>
      <w:r w:rsidRPr="00A3153B">
        <w:tab/>
        <w:t>=</w:t>
      </w:r>
      <w:r w:rsidRPr="00A3153B">
        <w:tab/>
        <w:t>jar://certs/KLASS3-SK OCSP.crt</w:t>
      </w:r>
    </w:p>
    <w:p w14:paraId="1A7C7F73" w14:textId="77777777" w:rsidR="00A66155" w:rsidRPr="00A3153B" w:rsidRDefault="00A66155" w:rsidP="003634A2">
      <w:pPr>
        <w:pStyle w:val="config-sample"/>
      </w:pPr>
      <w:r w:rsidRPr="00A3153B">
        <w:t>DIGIDOC_CA_1_OCSP2_CERT_1</w:t>
      </w:r>
      <w:r w:rsidRPr="00A3153B">
        <w:tab/>
        <w:t>=</w:t>
      </w:r>
      <w:r w:rsidRPr="00A3153B">
        <w:tab/>
        <w:t>jar://certs/</w:t>
      </w:r>
      <w:r w:rsidRPr="00506C5B">
        <w:t>KLASS3-SK OCSP 2006.crt </w:t>
      </w:r>
    </w:p>
    <w:p w14:paraId="35320D16" w14:textId="77777777" w:rsidR="003634A2" w:rsidRPr="00A3153B" w:rsidRDefault="003634A2" w:rsidP="003634A2">
      <w:pPr>
        <w:pStyle w:val="config-sample"/>
      </w:pPr>
      <w:r w:rsidRPr="00A3153B">
        <w:t>DIGIDOC_CA_1_OCSP2_URL</w:t>
      </w:r>
      <w:r w:rsidRPr="00A3153B">
        <w:tab/>
        <w:t>=</w:t>
      </w:r>
      <w:r w:rsidRPr="00A3153B">
        <w:tab/>
        <w:t>http://ocsp.sk.ee</w:t>
      </w:r>
    </w:p>
    <w:p w14:paraId="5C2CC235" w14:textId="77777777" w:rsidR="003634A2" w:rsidRPr="00A3153B" w:rsidRDefault="003634A2" w:rsidP="003634A2">
      <w:pPr>
        <w:pStyle w:val="config-sample"/>
      </w:pPr>
    </w:p>
    <w:p w14:paraId="3C235474" w14:textId="77777777" w:rsidR="003634A2" w:rsidRPr="00A3153B" w:rsidRDefault="003634A2" w:rsidP="003634A2">
      <w:pPr>
        <w:pStyle w:val="config-sample"/>
      </w:pPr>
      <w:r w:rsidRPr="00A3153B">
        <w:t>DIGIDOC_CA_1_OCSP3_CA_CN</w:t>
      </w:r>
      <w:r w:rsidRPr="00A3153B">
        <w:tab/>
        <w:t>=</w:t>
      </w:r>
      <w:r w:rsidRPr="00A3153B">
        <w:tab/>
        <w:t>EID-SK</w:t>
      </w:r>
    </w:p>
    <w:p w14:paraId="326BC0E1" w14:textId="77777777" w:rsidR="003634A2" w:rsidRPr="00A3153B" w:rsidRDefault="003634A2" w:rsidP="003634A2">
      <w:pPr>
        <w:pStyle w:val="config-sample"/>
      </w:pPr>
      <w:r w:rsidRPr="00A3153B">
        <w:t>DIGIDOC_CA_1_OCSP3_CA_CERT</w:t>
      </w:r>
      <w:r w:rsidRPr="00A3153B">
        <w:tab/>
        <w:t>=</w:t>
      </w:r>
      <w:r w:rsidRPr="00A3153B">
        <w:tab/>
        <w:t>jar://certs/EID-SK 2007.crt</w:t>
      </w:r>
    </w:p>
    <w:p w14:paraId="6AD3504D" w14:textId="77777777" w:rsidR="003634A2" w:rsidRPr="00A3153B" w:rsidRDefault="003634A2" w:rsidP="003634A2">
      <w:pPr>
        <w:pStyle w:val="config-sample"/>
      </w:pPr>
      <w:r w:rsidRPr="00A3153B">
        <w:t>DIGIDOC_CA_1_OCSP3_CN</w:t>
      </w:r>
      <w:r w:rsidRPr="00A3153B">
        <w:tab/>
        <w:t>=</w:t>
      </w:r>
      <w:r w:rsidRPr="00A3153B">
        <w:tab/>
        <w:t xml:space="preserve">EID-SK 2007 OCSP RESPONDER </w:t>
      </w:r>
    </w:p>
    <w:p w14:paraId="47BC8EA3" w14:textId="77777777" w:rsidR="003634A2" w:rsidRPr="00A3153B" w:rsidRDefault="003634A2" w:rsidP="003634A2">
      <w:pPr>
        <w:pStyle w:val="config-sample"/>
      </w:pPr>
      <w:r w:rsidRPr="00A3153B">
        <w:t>DIGIDOC_CA_1_OCSP3_CERT</w:t>
      </w:r>
      <w:r w:rsidRPr="00A3153B">
        <w:tab/>
        <w:t>=</w:t>
      </w:r>
      <w:r w:rsidRPr="00A3153B">
        <w:tab/>
        <w:t>jar://certs/EID-SK 2007 OCSP.crt</w:t>
      </w:r>
    </w:p>
    <w:p w14:paraId="27B8D603" w14:textId="77777777" w:rsidR="003634A2" w:rsidRPr="00A3153B" w:rsidRDefault="003634A2" w:rsidP="003634A2">
      <w:pPr>
        <w:pStyle w:val="config-sample"/>
      </w:pPr>
      <w:r w:rsidRPr="00A3153B">
        <w:t>DIGIDOC_CA_1_OCSP3_URL</w:t>
      </w:r>
      <w:r w:rsidRPr="00A3153B">
        <w:tab/>
        <w:t>=</w:t>
      </w:r>
      <w:r w:rsidRPr="00A3153B">
        <w:tab/>
        <w:t>http://ocsp.sk.ee</w:t>
      </w:r>
    </w:p>
    <w:p w14:paraId="78F6FFE9" w14:textId="77777777" w:rsidR="003634A2" w:rsidRPr="00A3153B" w:rsidRDefault="003634A2" w:rsidP="003634A2">
      <w:pPr>
        <w:pStyle w:val="config-sample"/>
      </w:pPr>
    </w:p>
    <w:p w14:paraId="36C49125" w14:textId="77777777" w:rsidR="003634A2" w:rsidRPr="00A3153B" w:rsidRDefault="003634A2" w:rsidP="003634A2">
      <w:pPr>
        <w:pStyle w:val="config-sample"/>
        <w:rPr>
          <w:color w:val="00B050"/>
        </w:rPr>
      </w:pPr>
      <w:r w:rsidRPr="00A3153B">
        <w:rPr>
          <w:color w:val="00B050"/>
        </w:rPr>
        <w:t># EID certificates (for example Mobile-ID certificates) issued since</w:t>
      </w:r>
    </w:p>
    <w:p w14:paraId="2E0109E4" w14:textId="77777777" w:rsidR="003634A2" w:rsidRPr="00A3153B" w:rsidRDefault="003634A2" w:rsidP="003634A2">
      <w:pPr>
        <w:pStyle w:val="config-sample"/>
        <w:rPr>
          <w:color w:val="00B050"/>
        </w:rPr>
      </w:pPr>
      <w:r w:rsidRPr="00A3153B">
        <w:rPr>
          <w:color w:val="00B050"/>
        </w:rPr>
        <w:t># 20.01.2007 validity confirmation service</w:t>
      </w:r>
    </w:p>
    <w:p w14:paraId="78E5344F" w14:textId="77777777" w:rsidR="003634A2" w:rsidRPr="00A3153B" w:rsidRDefault="003634A2" w:rsidP="003634A2">
      <w:pPr>
        <w:pStyle w:val="config-sample"/>
      </w:pPr>
      <w:r w:rsidRPr="00A3153B">
        <w:t>DIGIDOC_CA_1_OCSP4_CERT</w:t>
      </w:r>
      <w:r w:rsidRPr="00A3153B">
        <w:tab/>
        <w:t>=</w:t>
      </w:r>
      <w:r w:rsidRPr="00A3153B">
        <w:tab/>
        <w:t>jar://certs/EID-SK 2007 OCSP.crt</w:t>
      </w:r>
    </w:p>
    <w:p w14:paraId="0C14BBA8" w14:textId="77777777" w:rsidR="003634A2" w:rsidRPr="00A3153B" w:rsidRDefault="003634A2" w:rsidP="003634A2">
      <w:pPr>
        <w:pStyle w:val="config-sample"/>
      </w:pPr>
      <w:r w:rsidRPr="00A3153B">
        <w:t>DIGIDOC_CA_1_OCSP4_CN</w:t>
      </w:r>
      <w:r w:rsidRPr="00A3153B">
        <w:tab/>
        <w:t>=</w:t>
      </w:r>
      <w:r w:rsidRPr="00A3153B">
        <w:tab/>
        <w:t>EID-SK OCSP RESPONDER 2007</w:t>
      </w:r>
    </w:p>
    <w:p w14:paraId="126FC060" w14:textId="77777777" w:rsidR="003634A2" w:rsidRPr="00A3153B" w:rsidRDefault="003634A2" w:rsidP="003634A2">
      <w:pPr>
        <w:pStyle w:val="config-sample"/>
      </w:pPr>
      <w:r w:rsidRPr="00A3153B">
        <w:t>DIGIDOC_CA_1_OCSP4_CA_CERT</w:t>
      </w:r>
      <w:r w:rsidRPr="00A3153B">
        <w:tab/>
        <w:t>=</w:t>
      </w:r>
      <w:r w:rsidRPr="00A3153B">
        <w:tab/>
        <w:t>jar://certs/EID-SK 2007.crt</w:t>
      </w:r>
    </w:p>
    <w:p w14:paraId="6433DA05" w14:textId="77777777" w:rsidR="003634A2" w:rsidRPr="00A3153B" w:rsidRDefault="003634A2" w:rsidP="003634A2">
      <w:pPr>
        <w:pStyle w:val="config-sample"/>
      </w:pPr>
      <w:r w:rsidRPr="00A3153B">
        <w:t>DIGIDOC_CA_1_OCSP4_CA_CN</w:t>
      </w:r>
      <w:r w:rsidRPr="00A3153B">
        <w:tab/>
        <w:t>=</w:t>
      </w:r>
      <w:r w:rsidRPr="00A3153B">
        <w:tab/>
        <w:t>EID-SK 2007</w:t>
      </w:r>
    </w:p>
    <w:p w14:paraId="343FE608" w14:textId="77777777" w:rsidR="003634A2" w:rsidRPr="00A3153B" w:rsidRDefault="003634A2" w:rsidP="003634A2">
      <w:pPr>
        <w:pStyle w:val="config-sample"/>
      </w:pPr>
      <w:r w:rsidRPr="00A3153B">
        <w:t>DIGIDOC_CA_1_OCSP4_URL</w:t>
      </w:r>
      <w:r w:rsidRPr="00A3153B">
        <w:tab/>
        <w:t>=</w:t>
      </w:r>
      <w:r w:rsidRPr="00A3153B">
        <w:tab/>
        <w:t>http://ocsp.sk.ee</w:t>
      </w:r>
    </w:p>
    <w:p w14:paraId="1268902F" w14:textId="77777777" w:rsidR="003634A2" w:rsidRPr="00A3153B" w:rsidRDefault="003634A2" w:rsidP="003634A2">
      <w:pPr>
        <w:pStyle w:val="config-sample"/>
      </w:pPr>
    </w:p>
    <w:p w14:paraId="5070154B" w14:textId="77777777" w:rsidR="003634A2" w:rsidRPr="00A3153B" w:rsidRDefault="003634A2" w:rsidP="003634A2">
      <w:pPr>
        <w:pStyle w:val="config-sample"/>
        <w:rPr>
          <w:color w:val="00B050"/>
        </w:rPr>
      </w:pPr>
      <w:r w:rsidRPr="00A3153B">
        <w:rPr>
          <w:color w:val="00B050"/>
        </w:rPr>
        <w:t># Since 20.01.2007 issued ID-card certificates’ validity confirmation</w:t>
      </w:r>
    </w:p>
    <w:p w14:paraId="76EDBD41" w14:textId="77777777" w:rsidR="003634A2" w:rsidRPr="00A3153B" w:rsidRDefault="003634A2" w:rsidP="003634A2">
      <w:pPr>
        <w:pStyle w:val="config-sample"/>
        <w:rPr>
          <w:color w:val="00B050"/>
        </w:rPr>
      </w:pPr>
      <w:r w:rsidRPr="00A3153B">
        <w:rPr>
          <w:color w:val="00B050"/>
        </w:rPr>
        <w:t># service</w:t>
      </w:r>
    </w:p>
    <w:p w14:paraId="19824CBE" w14:textId="77777777" w:rsidR="003634A2" w:rsidRPr="00A3153B" w:rsidRDefault="003634A2" w:rsidP="003634A2">
      <w:pPr>
        <w:pStyle w:val="config-sample"/>
      </w:pPr>
      <w:r w:rsidRPr="00A3153B">
        <w:t>DIGIDOC_CA_1_OCSP5_CN</w:t>
      </w:r>
      <w:r w:rsidRPr="00A3153B">
        <w:tab/>
        <w:t>=</w:t>
      </w:r>
      <w:r w:rsidRPr="00A3153B">
        <w:tab/>
        <w:t>ESTEID-SK 2007 OCSP RESPONDER</w:t>
      </w:r>
    </w:p>
    <w:p w14:paraId="36C6DEAE" w14:textId="77777777" w:rsidR="003634A2" w:rsidRPr="00A3153B" w:rsidRDefault="003634A2" w:rsidP="003634A2">
      <w:pPr>
        <w:pStyle w:val="config-sample"/>
      </w:pPr>
      <w:r w:rsidRPr="00A3153B">
        <w:t>DIGIDOC_CA_1_OCSP5_CERT</w:t>
      </w:r>
      <w:r w:rsidRPr="00A3153B">
        <w:tab/>
        <w:t>=</w:t>
      </w:r>
      <w:r w:rsidRPr="00A3153B">
        <w:tab/>
        <w:t>jar://certs/ESTEID-SK 2007 OCSP.crt</w:t>
      </w:r>
    </w:p>
    <w:p w14:paraId="065981E5" w14:textId="77777777" w:rsidR="003634A2" w:rsidRPr="00A3153B" w:rsidRDefault="003634A2" w:rsidP="003634A2">
      <w:pPr>
        <w:pStyle w:val="config-sample"/>
      </w:pPr>
      <w:r w:rsidRPr="00A3153B">
        <w:t>DIGIDOC_CA_1_OCSP5_CA_CERT</w:t>
      </w:r>
      <w:r w:rsidRPr="00A3153B">
        <w:tab/>
        <w:t>=</w:t>
      </w:r>
      <w:r w:rsidRPr="00A3153B">
        <w:tab/>
        <w:t>jar://certs/ESTEID-SK 2007.crt</w:t>
      </w:r>
    </w:p>
    <w:p w14:paraId="32D8E903" w14:textId="77777777" w:rsidR="003634A2" w:rsidRPr="00A3153B" w:rsidRDefault="003634A2" w:rsidP="003634A2">
      <w:pPr>
        <w:pStyle w:val="config-sample"/>
      </w:pPr>
      <w:r w:rsidRPr="00A3153B">
        <w:t>DIGIDOC_CA_1_OCSP5_CA_CN</w:t>
      </w:r>
      <w:r w:rsidRPr="00A3153B">
        <w:tab/>
        <w:t>=</w:t>
      </w:r>
      <w:r w:rsidRPr="00A3153B">
        <w:tab/>
        <w:t>ESTEID-SK 2007</w:t>
      </w:r>
    </w:p>
    <w:p w14:paraId="466FE21E" w14:textId="77777777" w:rsidR="003634A2" w:rsidRPr="00A3153B" w:rsidRDefault="003634A2" w:rsidP="003634A2">
      <w:pPr>
        <w:pStyle w:val="config-sample"/>
      </w:pPr>
      <w:r w:rsidRPr="00A3153B">
        <w:t>DIGIDOC_CA_1_OCSP5_URL</w:t>
      </w:r>
      <w:r w:rsidRPr="00A3153B">
        <w:tab/>
        <w:t>=</w:t>
      </w:r>
      <w:r w:rsidRPr="00A3153B">
        <w:tab/>
        <w:t>http://ocsp.sk.ee</w:t>
      </w:r>
    </w:p>
    <w:p w14:paraId="4D42846C" w14:textId="77777777" w:rsidR="003634A2" w:rsidRPr="00A3153B" w:rsidRDefault="003634A2" w:rsidP="003634A2">
      <w:pPr>
        <w:pStyle w:val="config-sample"/>
      </w:pPr>
    </w:p>
    <w:p w14:paraId="0BDEEFD1" w14:textId="77777777" w:rsidR="003634A2" w:rsidRPr="00A3153B" w:rsidRDefault="003634A2" w:rsidP="003634A2">
      <w:pPr>
        <w:pStyle w:val="config-sample"/>
      </w:pPr>
      <w:r w:rsidRPr="00A3153B">
        <w:t>DIGIDOC_CA_1_OCSP6_CN</w:t>
      </w:r>
      <w:r w:rsidRPr="00A3153B">
        <w:tab/>
        <w:t>=</w:t>
      </w:r>
      <w:r w:rsidRPr="00A3153B">
        <w:tab/>
        <w:t>ESTEID-SK 2007 OCSP RESPONDER 2010</w:t>
      </w:r>
    </w:p>
    <w:p w14:paraId="02A2CA78" w14:textId="77777777" w:rsidR="003634A2" w:rsidRPr="00A3153B" w:rsidRDefault="003634A2" w:rsidP="003634A2">
      <w:pPr>
        <w:pStyle w:val="config-sample"/>
      </w:pPr>
      <w:r w:rsidRPr="00A3153B">
        <w:t>DIGIDOC_CA_1_OCSP6_CERT</w:t>
      </w:r>
      <w:r w:rsidRPr="00A3153B">
        <w:tab/>
        <w:t>=</w:t>
      </w:r>
      <w:r w:rsidRPr="00A3153B">
        <w:tab/>
        <w:t>jar://certs/ESTEID-SK 2007 OCSP 2010.crt</w:t>
      </w:r>
    </w:p>
    <w:p w14:paraId="3A3E1125" w14:textId="77777777" w:rsidR="003634A2" w:rsidRPr="00A3153B" w:rsidRDefault="003634A2" w:rsidP="003634A2">
      <w:pPr>
        <w:pStyle w:val="config-sample"/>
      </w:pPr>
      <w:r w:rsidRPr="00A3153B">
        <w:t>DIGIDOC_CA_1_OCSP6_CA_CERT</w:t>
      </w:r>
      <w:r w:rsidRPr="00A3153B">
        <w:tab/>
        <w:t>=</w:t>
      </w:r>
      <w:r w:rsidRPr="00A3153B">
        <w:tab/>
        <w:t>jar://certs/ESTEID-SK 2007.crt</w:t>
      </w:r>
    </w:p>
    <w:p w14:paraId="7A249115" w14:textId="77777777" w:rsidR="003634A2" w:rsidRPr="00A3153B" w:rsidRDefault="003634A2" w:rsidP="003634A2">
      <w:pPr>
        <w:pStyle w:val="config-sample"/>
      </w:pPr>
      <w:r w:rsidRPr="00A3153B">
        <w:t>DIGIDOC_CA_1_OCSP6_CA_CN</w:t>
      </w:r>
      <w:r w:rsidRPr="00A3153B">
        <w:tab/>
        <w:t>=</w:t>
      </w:r>
      <w:r w:rsidRPr="00A3153B">
        <w:tab/>
        <w:t>ESTEID-SK 2007</w:t>
      </w:r>
    </w:p>
    <w:p w14:paraId="67DEBEE6" w14:textId="77777777" w:rsidR="003634A2" w:rsidRPr="00A3153B" w:rsidRDefault="003634A2" w:rsidP="003634A2">
      <w:pPr>
        <w:pStyle w:val="config-sample"/>
      </w:pPr>
      <w:r w:rsidRPr="00A3153B">
        <w:t>DIGIDOC_CA_1_OCSP6_URL</w:t>
      </w:r>
      <w:r w:rsidRPr="00A3153B">
        <w:tab/>
        <w:t>=</w:t>
      </w:r>
      <w:r w:rsidRPr="00A3153B">
        <w:tab/>
        <w:t>http://ocsp.sk.ee</w:t>
      </w:r>
    </w:p>
    <w:p w14:paraId="674E6986" w14:textId="77777777" w:rsidR="003634A2" w:rsidRPr="00A3153B" w:rsidRDefault="003634A2" w:rsidP="003634A2">
      <w:pPr>
        <w:pStyle w:val="config-sample"/>
      </w:pPr>
    </w:p>
    <w:p w14:paraId="46333011" w14:textId="77777777" w:rsidR="003634A2" w:rsidRPr="00A3153B" w:rsidRDefault="003634A2" w:rsidP="003634A2">
      <w:pPr>
        <w:pStyle w:val="config-sample"/>
      </w:pPr>
      <w:r w:rsidRPr="00A3153B">
        <w:t>DIGIDOC_CA_1_OCSP7_CERT</w:t>
      </w:r>
      <w:r w:rsidRPr="00A3153B">
        <w:tab/>
        <w:t>=</w:t>
      </w:r>
      <w:r w:rsidRPr="00A3153B">
        <w:tab/>
        <w:t>jar://certs/EID-SK 2007 OCSP 2010.crt</w:t>
      </w:r>
    </w:p>
    <w:p w14:paraId="34C7D5B7" w14:textId="77777777" w:rsidR="003634A2" w:rsidRPr="00A3153B" w:rsidRDefault="003634A2" w:rsidP="003634A2">
      <w:pPr>
        <w:pStyle w:val="config-sample"/>
      </w:pPr>
      <w:r w:rsidRPr="00A3153B">
        <w:t>DIGIDOC_CA_1_OCSP7_CN</w:t>
      </w:r>
      <w:r w:rsidRPr="00A3153B">
        <w:tab/>
        <w:t>=</w:t>
      </w:r>
      <w:r w:rsidRPr="00A3153B">
        <w:tab/>
        <w:t>EID-SK 2007 OCSP RESPONDER 2010</w:t>
      </w:r>
    </w:p>
    <w:p w14:paraId="715EA9A4" w14:textId="77777777" w:rsidR="003634A2" w:rsidRPr="00A3153B" w:rsidRDefault="003634A2" w:rsidP="003634A2">
      <w:pPr>
        <w:pStyle w:val="config-sample"/>
      </w:pPr>
      <w:r w:rsidRPr="00A3153B">
        <w:t>DIGIDOC_CA_1_OCSP7_CA_CERT</w:t>
      </w:r>
      <w:r w:rsidRPr="00A3153B">
        <w:tab/>
        <w:t>=</w:t>
      </w:r>
      <w:r w:rsidRPr="00A3153B">
        <w:tab/>
        <w:t>jar://certs/EID-SK 2007.crt</w:t>
      </w:r>
    </w:p>
    <w:p w14:paraId="579EE273" w14:textId="77777777" w:rsidR="003634A2" w:rsidRPr="00A3153B" w:rsidRDefault="003634A2" w:rsidP="003634A2">
      <w:pPr>
        <w:pStyle w:val="config-sample"/>
      </w:pPr>
      <w:r w:rsidRPr="00A3153B">
        <w:t>DIGIDOC_CA_1_OCSP7_CA_CN</w:t>
      </w:r>
      <w:r w:rsidRPr="00A3153B">
        <w:tab/>
        <w:t>=</w:t>
      </w:r>
      <w:r w:rsidRPr="00A3153B">
        <w:tab/>
        <w:t>EID-SK 2007</w:t>
      </w:r>
    </w:p>
    <w:p w14:paraId="056248F2" w14:textId="77777777" w:rsidR="003634A2" w:rsidRPr="00A3153B" w:rsidRDefault="003634A2" w:rsidP="003634A2">
      <w:pPr>
        <w:pStyle w:val="config-sample"/>
      </w:pPr>
      <w:r w:rsidRPr="00A3153B">
        <w:t>DIGIDOC_CA_1_OCSP7_URL</w:t>
      </w:r>
      <w:r w:rsidRPr="00A3153B">
        <w:tab/>
        <w:t>=</w:t>
      </w:r>
      <w:r w:rsidRPr="00A3153B">
        <w:tab/>
        <w:t>http://ocsp.sk.ee</w:t>
      </w:r>
    </w:p>
    <w:p w14:paraId="2695265C" w14:textId="77777777" w:rsidR="003634A2" w:rsidRPr="00A3153B" w:rsidRDefault="003634A2" w:rsidP="003634A2">
      <w:pPr>
        <w:pStyle w:val="config-sample"/>
      </w:pPr>
    </w:p>
    <w:p w14:paraId="42ED64F9" w14:textId="77777777" w:rsidR="003634A2" w:rsidRPr="00A3153B" w:rsidRDefault="003634A2" w:rsidP="003634A2">
      <w:pPr>
        <w:pStyle w:val="config-sample"/>
      </w:pPr>
      <w:r w:rsidRPr="00A3153B">
        <w:t>DIGIDOC_CA_1_OCSP8_CERT</w:t>
      </w:r>
      <w:r w:rsidRPr="00A3153B">
        <w:tab/>
        <w:t>=</w:t>
      </w:r>
      <w:r w:rsidRPr="00A3153B">
        <w:tab/>
        <w:t>jar://certs/EID-SK 2007 OCSP.crt</w:t>
      </w:r>
    </w:p>
    <w:p w14:paraId="28477E39" w14:textId="77777777" w:rsidR="003634A2" w:rsidRPr="00A3153B" w:rsidRDefault="003634A2" w:rsidP="003634A2">
      <w:pPr>
        <w:pStyle w:val="config-sample"/>
      </w:pPr>
      <w:r w:rsidRPr="00A3153B">
        <w:t>DIGIDOC_CA_1_OCSP8_CN</w:t>
      </w:r>
      <w:r w:rsidRPr="00A3153B">
        <w:tab/>
        <w:t>=</w:t>
      </w:r>
      <w:r w:rsidRPr="00A3153B">
        <w:tab/>
        <w:t>EID-SK 2007 OCSP RESPONDER</w:t>
      </w:r>
    </w:p>
    <w:p w14:paraId="59C21B69" w14:textId="77777777" w:rsidR="003634A2" w:rsidRPr="00A3153B" w:rsidRDefault="003634A2" w:rsidP="003634A2">
      <w:pPr>
        <w:pStyle w:val="config-sample"/>
      </w:pPr>
      <w:r w:rsidRPr="00A3153B">
        <w:t>DIGIDOC_CA_1_OCSP8_CA_CERT</w:t>
      </w:r>
      <w:r w:rsidRPr="00A3153B">
        <w:tab/>
        <w:t>=</w:t>
      </w:r>
      <w:r w:rsidRPr="00A3153B">
        <w:tab/>
        <w:t>jar://certs/EID-SK 2007.crt</w:t>
      </w:r>
    </w:p>
    <w:p w14:paraId="06A268A9" w14:textId="77777777" w:rsidR="003634A2" w:rsidRPr="00A3153B" w:rsidRDefault="003634A2" w:rsidP="003634A2">
      <w:pPr>
        <w:pStyle w:val="config-sample"/>
      </w:pPr>
      <w:r w:rsidRPr="00A3153B">
        <w:t>DIGIDOC_CA_1_OCSP8_CA_CN</w:t>
      </w:r>
      <w:r w:rsidRPr="00A3153B">
        <w:tab/>
        <w:t>=</w:t>
      </w:r>
      <w:r w:rsidRPr="00A3153B">
        <w:tab/>
        <w:t>EID-SK 2007</w:t>
      </w:r>
    </w:p>
    <w:p w14:paraId="1F95C2E2" w14:textId="77777777" w:rsidR="003634A2" w:rsidRPr="00A3153B" w:rsidRDefault="003634A2" w:rsidP="003634A2">
      <w:pPr>
        <w:pStyle w:val="config-sample"/>
      </w:pPr>
      <w:r w:rsidRPr="00A3153B">
        <w:t>DIGIDOC_CA_1_OCSP8_URL</w:t>
      </w:r>
      <w:r w:rsidRPr="00A3153B">
        <w:tab/>
        <w:t>=</w:t>
      </w:r>
      <w:r w:rsidRPr="00A3153B">
        <w:tab/>
        <w:t>http://ocsp.sk.ee</w:t>
      </w:r>
    </w:p>
    <w:p w14:paraId="4F622760" w14:textId="77777777" w:rsidR="003634A2" w:rsidRPr="00A3153B" w:rsidRDefault="003634A2" w:rsidP="003634A2">
      <w:pPr>
        <w:pStyle w:val="config-sample"/>
      </w:pPr>
    </w:p>
    <w:p w14:paraId="038D6E76" w14:textId="77777777" w:rsidR="003634A2" w:rsidRPr="00A3153B" w:rsidRDefault="003634A2" w:rsidP="003634A2">
      <w:pPr>
        <w:pStyle w:val="config-sample"/>
      </w:pPr>
      <w:r w:rsidRPr="00A3153B">
        <w:t>DIGIDOC_CA_1_OCSP9_CERT</w:t>
      </w:r>
      <w:r w:rsidRPr="00A3153B">
        <w:tab/>
        <w:t>=</w:t>
      </w:r>
      <w:r w:rsidRPr="00A3153B">
        <w:tab/>
        <w:t>jar://certs/ESTEID-SK OCSP 2005.crt</w:t>
      </w:r>
    </w:p>
    <w:p w14:paraId="63D35D83" w14:textId="77777777" w:rsidR="003634A2" w:rsidRPr="00A3153B" w:rsidRDefault="003634A2" w:rsidP="003634A2">
      <w:pPr>
        <w:pStyle w:val="config-sample"/>
      </w:pPr>
      <w:r w:rsidRPr="00A3153B">
        <w:t>DIGIDOC_CA_1_OCSP9_CN</w:t>
      </w:r>
      <w:r w:rsidRPr="00A3153B">
        <w:tab/>
        <w:t>=</w:t>
      </w:r>
      <w:r w:rsidRPr="00A3153B">
        <w:tab/>
        <w:t>ESTEID-SK OCSP RESPONDER 2005</w:t>
      </w:r>
    </w:p>
    <w:p w14:paraId="3EB750B8" w14:textId="77777777" w:rsidR="003634A2" w:rsidRPr="00A3153B" w:rsidRDefault="003634A2" w:rsidP="003634A2">
      <w:pPr>
        <w:pStyle w:val="config-sample"/>
      </w:pPr>
      <w:r w:rsidRPr="00A3153B">
        <w:t>DIGIDOC_CA_1_OCSP9_CA_CERT</w:t>
      </w:r>
      <w:r w:rsidRPr="00A3153B">
        <w:tab/>
        <w:t>=</w:t>
      </w:r>
      <w:r w:rsidRPr="00A3153B">
        <w:tab/>
        <w:t>jar://certs/ESTEID-SK.crt</w:t>
      </w:r>
    </w:p>
    <w:p w14:paraId="19A06C6D" w14:textId="77777777" w:rsidR="003634A2" w:rsidRPr="00A3153B" w:rsidRDefault="003634A2" w:rsidP="003634A2">
      <w:pPr>
        <w:pStyle w:val="config-sample"/>
      </w:pPr>
      <w:r w:rsidRPr="00A3153B">
        <w:t>DIGIDOC_CA_1_OCSP9_CA_CN</w:t>
      </w:r>
      <w:r w:rsidRPr="00A3153B">
        <w:tab/>
        <w:t>=</w:t>
      </w:r>
      <w:r w:rsidRPr="00A3153B">
        <w:tab/>
        <w:t>ESTEID-SK</w:t>
      </w:r>
    </w:p>
    <w:p w14:paraId="3A6C534F" w14:textId="77777777" w:rsidR="003634A2" w:rsidRPr="00A3153B" w:rsidRDefault="003634A2" w:rsidP="003634A2">
      <w:pPr>
        <w:pStyle w:val="config-sample"/>
      </w:pPr>
      <w:r w:rsidRPr="00A3153B">
        <w:t>DIGIDOC_CA_1_OCSP9_URL</w:t>
      </w:r>
      <w:r w:rsidRPr="00A3153B">
        <w:tab/>
        <w:t>=</w:t>
      </w:r>
      <w:r w:rsidRPr="00A3153B">
        <w:tab/>
        <w:t>http://ocsp.sk.ee</w:t>
      </w:r>
    </w:p>
    <w:p w14:paraId="68C4E300" w14:textId="77777777" w:rsidR="003634A2" w:rsidRPr="00A3153B" w:rsidRDefault="003634A2" w:rsidP="003634A2">
      <w:pPr>
        <w:pStyle w:val="config-sample"/>
      </w:pPr>
    </w:p>
    <w:p w14:paraId="64456704" w14:textId="77777777" w:rsidR="003634A2" w:rsidRPr="00A3153B" w:rsidRDefault="003634A2" w:rsidP="003634A2">
      <w:pPr>
        <w:pStyle w:val="config-sample"/>
      </w:pPr>
      <w:r w:rsidRPr="00A3153B">
        <w:t>DIGIDOC_CA_1_OCSP10_CERT</w:t>
      </w:r>
      <w:r w:rsidRPr="00A3153B">
        <w:tab/>
        <w:t>=</w:t>
      </w:r>
      <w:r w:rsidRPr="00A3153B">
        <w:tab/>
        <w:t>jar://certs/SK OCSP 2011.crt</w:t>
      </w:r>
    </w:p>
    <w:p w14:paraId="558DF37F" w14:textId="77777777" w:rsidR="003634A2" w:rsidRPr="00A3153B" w:rsidRDefault="003634A2" w:rsidP="003634A2">
      <w:pPr>
        <w:pStyle w:val="config-sample"/>
      </w:pPr>
      <w:r w:rsidRPr="00A3153B">
        <w:t>DIGIDOC_CA_1_OCSP10_CN</w:t>
      </w:r>
      <w:r w:rsidRPr="00A3153B">
        <w:tab/>
        <w:t>=</w:t>
      </w:r>
      <w:r w:rsidRPr="00A3153B">
        <w:tab/>
        <w:t>SK OCSP RESPONDER 2011</w:t>
      </w:r>
    </w:p>
    <w:p w14:paraId="41C33052" w14:textId="77777777" w:rsidR="003634A2" w:rsidRPr="00A3153B" w:rsidRDefault="003634A2" w:rsidP="003634A2">
      <w:pPr>
        <w:pStyle w:val="config-sample"/>
      </w:pPr>
      <w:r w:rsidRPr="00A3153B">
        <w:t>DIGIDOC_CA_1_OCSP10_CA_CERT</w:t>
      </w:r>
      <w:r w:rsidRPr="00A3153B">
        <w:tab/>
        <w:t>=</w:t>
      </w:r>
      <w:r w:rsidRPr="00A3153B">
        <w:tab/>
        <w:t>jar://certs/EECCRCA.crt</w:t>
      </w:r>
    </w:p>
    <w:p w14:paraId="782183D1" w14:textId="77777777" w:rsidR="003634A2" w:rsidRPr="00A3153B" w:rsidRDefault="003634A2" w:rsidP="003634A2">
      <w:pPr>
        <w:pStyle w:val="config-sample"/>
      </w:pPr>
      <w:r w:rsidRPr="00A3153B">
        <w:t>DIGIDOC_CA_1_OCSP10_CA_CN</w:t>
      </w:r>
      <w:r w:rsidRPr="00A3153B">
        <w:tab/>
        <w:t>=</w:t>
      </w:r>
      <w:r w:rsidRPr="00A3153B">
        <w:tab/>
        <w:t>EE Certification Centre Root CA</w:t>
      </w:r>
    </w:p>
    <w:p w14:paraId="38CAD473" w14:textId="77777777" w:rsidR="003634A2" w:rsidRPr="00A3153B" w:rsidRDefault="003634A2" w:rsidP="003634A2">
      <w:pPr>
        <w:pStyle w:val="config-sample"/>
      </w:pPr>
      <w:r w:rsidRPr="00A3153B">
        <w:t>DIGIDOC_CA_1_OCSP10_URL</w:t>
      </w:r>
      <w:r w:rsidRPr="00A3153B">
        <w:tab/>
        <w:t>=</w:t>
      </w:r>
      <w:r w:rsidRPr="00A3153B">
        <w:tab/>
        <w:t>http://ocsp.sk.ee</w:t>
      </w:r>
    </w:p>
    <w:p w14:paraId="58450C6E" w14:textId="77777777" w:rsidR="003634A2" w:rsidRPr="00A3153B" w:rsidRDefault="003634A2" w:rsidP="003634A2">
      <w:pPr>
        <w:pStyle w:val="config-sample"/>
      </w:pPr>
    </w:p>
    <w:p w14:paraId="6BFAAAD4" w14:textId="77777777" w:rsidR="003634A2" w:rsidRPr="00A3153B" w:rsidRDefault="003634A2" w:rsidP="003634A2">
      <w:pPr>
        <w:pStyle w:val="config-sample"/>
      </w:pPr>
      <w:r w:rsidRPr="00A3153B">
        <w:t>DIGIDOC_CA_1_OCSP11_CA_CN</w:t>
      </w:r>
      <w:r w:rsidRPr="00A3153B">
        <w:tab/>
        <w:t>=</w:t>
      </w:r>
      <w:r w:rsidRPr="00A3153B">
        <w:tab/>
        <w:t>KLASS3-SK</w:t>
      </w:r>
    </w:p>
    <w:p w14:paraId="0A78832D" w14:textId="77777777" w:rsidR="003634A2" w:rsidRPr="00A3153B" w:rsidRDefault="003634A2" w:rsidP="003634A2">
      <w:pPr>
        <w:pStyle w:val="config-sample"/>
      </w:pPr>
      <w:r w:rsidRPr="00A3153B">
        <w:lastRenderedPageBreak/>
        <w:t>DIGIDOC_CA_1_OCSP11_CA_CERT</w:t>
      </w:r>
      <w:r w:rsidRPr="00A3153B">
        <w:tab/>
        <w:t>=</w:t>
      </w:r>
      <w:r w:rsidRPr="00A3153B">
        <w:tab/>
        <w:t>jar://certs/KLASS3-SK.crt</w:t>
      </w:r>
    </w:p>
    <w:p w14:paraId="4C4D0813" w14:textId="77777777" w:rsidR="003634A2" w:rsidRPr="00A3153B" w:rsidRDefault="003634A2" w:rsidP="003634A2">
      <w:pPr>
        <w:pStyle w:val="config-sample"/>
      </w:pPr>
      <w:r w:rsidRPr="00A3153B">
        <w:t>DIGIDOC_CA_1_OCSP11_CN</w:t>
      </w:r>
      <w:r w:rsidRPr="00A3153B">
        <w:tab/>
        <w:t>=</w:t>
      </w:r>
      <w:r w:rsidRPr="00A3153B">
        <w:tab/>
        <w:t>SK Proxy OCSP Responder 2009</w:t>
      </w:r>
    </w:p>
    <w:p w14:paraId="423B999E" w14:textId="77777777" w:rsidR="003634A2" w:rsidRPr="00A3153B" w:rsidRDefault="003634A2" w:rsidP="003634A2">
      <w:pPr>
        <w:pStyle w:val="config-sample"/>
      </w:pPr>
      <w:r w:rsidRPr="00A3153B">
        <w:t>DIGIDOC_CA_1_OCSP11_CERT</w:t>
      </w:r>
      <w:r w:rsidRPr="00A3153B">
        <w:tab/>
        <w:t>=</w:t>
      </w:r>
      <w:r w:rsidRPr="00A3153B">
        <w:tab/>
        <w:t>jar://certs/SK_proxy_OCSP_responder_2009.pem.cer</w:t>
      </w:r>
    </w:p>
    <w:p w14:paraId="03811EA4" w14:textId="77777777" w:rsidR="003634A2" w:rsidRPr="00A3153B" w:rsidRDefault="003634A2" w:rsidP="003634A2">
      <w:pPr>
        <w:pStyle w:val="config-sample"/>
      </w:pPr>
      <w:r w:rsidRPr="00A3153B">
        <w:t>DIGIDOC_CA_1_OCSP11_URL</w:t>
      </w:r>
      <w:r w:rsidRPr="00A3153B">
        <w:tab/>
        <w:t>=</w:t>
      </w:r>
      <w:r w:rsidRPr="00A3153B">
        <w:tab/>
        <w:t>http://ocsp.sk.ee</w:t>
      </w:r>
    </w:p>
    <w:p w14:paraId="0B811DB2" w14:textId="3AD217B2" w:rsidR="003634A2" w:rsidRPr="00A3153B" w:rsidRDefault="003634A2" w:rsidP="003634A2">
      <w:pPr>
        <w:pStyle w:val="config-sample"/>
      </w:pPr>
    </w:p>
    <w:p w14:paraId="735CFE44" w14:textId="77777777" w:rsidR="00E17ABC" w:rsidRPr="00A3153B" w:rsidRDefault="00E17ABC" w:rsidP="00E17ABC">
      <w:pPr>
        <w:pStyle w:val="config-sample"/>
      </w:pPr>
      <w:r w:rsidRPr="00A3153B">
        <w:t>DIGIDOC_CA_1_OCSP12_CA_CN</w:t>
      </w:r>
      <w:r w:rsidRPr="00A3153B">
        <w:tab/>
        <w:t>=</w:t>
      </w:r>
      <w:r w:rsidRPr="00A3153B">
        <w:tab/>
        <w:t>KLASS3-SK</w:t>
      </w:r>
    </w:p>
    <w:p w14:paraId="51937748" w14:textId="77777777" w:rsidR="00E17ABC" w:rsidRPr="00A3153B" w:rsidRDefault="00E17ABC" w:rsidP="00E17ABC">
      <w:pPr>
        <w:pStyle w:val="config-sample"/>
      </w:pPr>
      <w:r w:rsidRPr="00A3153B">
        <w:t>DIGIDOC_CA_1_OCSP12_CA_CERT</w:t>
      </w:r>
      <w:r w:rsidRPr="00A3153B">
        <w:tab/>
        <w:t>=</w:t>
      </w:r>
      <w:r w:rsidRPr="00A3153B">
        <w:tab/>
        <w:t>jar://certs/KLASS3-SK.crt</w:t>
      </w:r>
    </w:p>
    <w:p w14:paraId="2153D34F" w14:textId="77777777" w:rsidR="00E17ABC" w:rsidRPr="00A3153B" w:rsidRDefault="00E17ABC" w:rsidP="00E17ABC">
      <w:pPr>
        <w:pStyle w:val="config-sample"/>
      </w:pPr>
      <w:r w:rsidRPr="00A3153B">
        <w:t>DIGIDOC_CA_1_OCSP12_CN</w:t>
      </w:r>
      <w:r w:rsidRPr="00A3153B">
        <w:tab/>
        <w:t>=</w:t>
      </w:r>
      <w:r w:rsidRPr="00A3153B">
        <w:tab/>
        <w:t>KLASS3-SK OCSP RESPONDER 2009</w:t>
      </w:r>
    </w:p>
    <w:p w14:paraId="27DE427C" w14:textId="77777777" w:rsidR="00E17ABC" w:rsidRPr="00A3153B" w:rsidRDefault="00E17ABC" w:rsidP="00E17ABC">
      <w:pPr>
        <w:pStyle w:val="config-sample"/>
      </w:pPr>
      <w:r w:rsidRPr="00A3153B">
        <w:t>DIGIDOC_CA_1_OCSP12_CERT</w:t>
      </w:r>
      <w:r w:rsidRPr="00A3153B">
        <w:tab/>
        <w:t>=</w:t>
      </w:r>
      <w:r w:rsidRPr="00A3153B">
        <w:tab/>
        <w:t>jar://certs/KLASS3-SK OCSP 2009.crt</w:t>
      </w:r>
    </w:p>
    <w:p w14:paraId="14A95F26" w14:textId="77777777" w:rsidR="00E17ABC" w:rsidRPr="00A3153B" w:rsidRDefault="00E17ABC" w:rsidP="00E17ABC">
      <w:pPr>
        <w:pStyle w:val="config-sample"/>
      </w:pPr>
      <w:r w:rsidRPr="00A3153B">
        <w:t>DIGIDOC_CA_1_OCSP12_URL</w:t>
      </w:r>
      <w:r w:rsidRPr="00A3153B">
        <w:tab/>
        <w:t>=</w:t>
      </w:r>
      <w:r w:rsidRPr="00A3153B">
        <w:tab/>
        <w:t>http://ocsp.sk.ee</w:t>
      </w:r>
    </w:p>
    <w:p w14:paraId="40B3EEF3" w14:textId="77777777" w:rsidR="00E17ABC" w:rsidRPr="00A3153B" w:rsidRDefault="00E17ABC" w:rsidP="003634A2">
      <w:pPr>
        <w:pStyle w:val="config-sample"/>
      </w:pPr>
    </w:p>
    <w:p w14:paraId="51E2B851" w14:textId="77777777" w:rsidR="0054575A" w:rsidRPr="00A3153B" w:rsidRDefault="0054575A" w:rsidP="0054575A">
      <w:pPr>
        <w:pStyle w:val="config-sample"/>
      </w:pPr>
      <w:r w:rsidRPr="00A3153B">
        <w:t>DIGIDOC_CA_1_OCSP13_CERT</w:t>
      </w:r>
      <w:r w:rsidRPr="00A3153B">
        <w:tab/>
        <w:t>=</w:t>
      </w:r>
      <w:r w:rsidRPr="00A3153B">
        <w:tab/>
        <w:t>jar://certs/ESTEID-SK OCSP.crt</w:t>
      </w:r>
    </w:p>
    <w:p w14:paraId="01C5E5AE" w14:textId="77777777" w:rsidR="0054575A" w:rsidRPr="00A3153B" w:rsidRDefault="0054575A" w:rsidP="0054575A">
      <w:pPr>
        <w:pStyle w:val="config-sample"/>
      </w:pPr>
      <w:r w:rsidRPr="00A3153B">
        <w:t>DIGIDOC_CA_1_OCSP13_CN</w:t>
      </w:r>
      <w:r w:rsidRPr="00A3153B">
        <w:tab/>
        <w:t xml:space="preserve">= </w:t>
      </w:r>
      <w:r w:rsidRPr="00A3153B">
        <w:tab/>
        <w:t>ESTEID-SK OCSP RESPONDER</w:t>
      </w:r>
    </w:p>
    <w:p w14:paraId="2008E70E" w14:textId="77777777" w:rsidR="0054575A" w:rsidRPr="00A3153B" w:rsidRDefault="0054575A" w:rsidP="0054575A">
      <w:pPr>
        <w:pStyle w:val="config-sample"/>
      </w:pPr>
      <w:r w:rsidRPr="00A3153B">
        <w:t>DIGIDOC_CA_1_OCSP13_CA_CERT</w:t>
      </w:r>
      <w:r w:rsidRPr="00A3153B">
        <w:tab/>
        <w:t>=</w:t>
      </w:r>
      <w:r w:rsidRPr="00A3153B">
        <w:tab/>
        <w:t>jar://certs/ESTEID-SK.crt</w:t>
      </w:r>
    </w:p>
    <w:p w14:paraId="1094C953" w14:textId="77777777" w:rsidR="0054575A" w:rsidRPr="00A3153B" w:rsidRDefault="0054575A" w:rsidP="0054575A">
      <w:pPr>
        <w:pStyle w:val="config-sample"/>
      </w:pPr>
      <w:r w:rsidRPr="00A3153B">
        <w:t>DIGIDOC_CA_1_OCSP13_CA_CN</w:t>
      </w:r>
      <w:r w:rsidRPr="00A3153B">
        <w:tab/>
        <w:t>=</w:t>
      </w:r>
      <w:r w:rsidRPr="00A3153B">
        <w:tab/>
        <w:t>ESTEID-SK</w:t>
      </w:r>
    </w:p>
    <w:p w14:paraId="36FC3957" w14:textId="77777777" w:rsidR="0054575A" w:rsidRPr="00A3153B" w:rsidRDefault="0054575A" w:rsidP="0054575A">
      <w:pPr>
        <w:pStyle w:val="config-sample"/>
      </w:pPr>
      <w:r w:rsidRPr="00A3153B">
        <w:t>DIGIDOC_CA_1_OCSP13_URL</w:t>
      </w:r>
      <w:r w:rsidRPr="00A3153B">
        <w:tab/>
        <w:t>=</w:t>
      </w:r>
      <w:r w:rsidRPr="00A3153B">
        <w:tab/>
        <w:t>http://ocsp.sk.ee</w:t>
      </w:r>
    </w:p>
    <w:p w14:paraId="05307D53" w14:textId="77777777" w:rsidR="00742073" w:rsidRPr="00A3153B" w:rsidRDefault="00742073" w:rsidP="0054575A">
      <w:pPr>
        <w:pStyle w:val="config-sample"/>
      </w:pPr>
    </w:p>
    <w:p w14:paraId="30448DE7" w14:textId="77777777" w:rsidR="00742073" w:rsidRPr="00A3153B" w:rsidRDefault="00742073" w:rsidP="00742073">
      <w:pPr>
        <w:pStyle w:val="config-sample"/>
      </w:pPr>
      <w:r w:rsidRPr="00A3153B">
        <w:t>DIGIDOC_CA_1_OCSP14_CERT</w:t>
      </w:r>
      <w:r w:rsidRPr="00A3153B">
        <w:tab/>
        <w:t>=</w:t>
      </w:r>
      <w:r w:rsidRPr="00A3153B">
        <w:tab/>
        <w:t>jar://certs/EID-SK OCSP.crt</w:t>
      </w:r>
    </w:p>
    <w:p w14:paraId="5104ABF6" w14:textId="77777777" w:rsidR="00742073" w:rsidRPr="00A3153B" w:rsidRDefault="00742073" w:rsidP="00742073">
      <w:pPr>
        <w:pStyle w:val="config-sample"/>
      </w:pPr>
      <w:r w:rsidRPr="00A3153B">
        <w:t>DIGIDOC_CA_1_OCSP14_CERT_1</w:t>
      </w:r>
      <w:r w:rsidRPr="00A3153B">
        <w:tab/>
        <w:t xml:space="preserve">= </w:t>
      </w:r>
      <w:r w:rsidRPr="00A3153B">
        <w:tab/>
        <w:t>jar://certs/EID-SK OCSP 2006.crt</w:t>
      </w:r>
    </w:p>
    <w:p w14:paraId="3B45DC6D" w14:textId="77777777" w:rsidR="00742073" w:rsidRPr="00A3153B" w:rsidRDefault="00742073" w:rsidP="00742073">
      <w:pPr>
        <w:pStyle w:val="config-sample"/>
      </w:pPr>
      <w:r w:rsidRPr="00A3153B">
        <w:t>DIGIDOC_CA_1_OCSP14_CN</w:t>
      </w:r>
      <w:r w:rsidRPr="00A3153B">
        <w:tab/>
        <w:t>=</w:t>
      </w:r>
      <w:r w:rsidRPr="00A3153B">
        <w:tab/>
        <w:t>EID-SK OCSP RESPONDER</w:t>
      </w:r>
    </w:p>
    <w:p w14:paraId="02261632" w14:textId="77777777" w:rsidR="00742073" w:rsidRPr="00A3153B" w:rsidRDefault="00742073" w:rsidP="00742073">
      <w:pPr>
        <w:pStyle w:val="config-sample"/>
      </w:pPr>
      <w:r w:rsidRPr="00A3153B">
        <w:t>DIGIDOC_CA_1_OCSP14_CA_CERT</w:t>
      </w:r>
      <w:r w:rsidRPr="00A3153B">
        <w:tab/>
        <w:t>=</w:t>
      </w:r>
      <w:r w:rsidRPr="00A3153B">
        <w:tab/>
        <w:t>jar://certs/EID-SK.crt</w:t>
      </w:r>
    </w:p>
    <w:p w14:paraId="0A2E326A" w14:textId="77777777" w:rsidR="00742073" w:rsidRPr="00A3153B" w:rsidRDefault="00742073" w:rsidP="00742073">
      <w:pPr>
        <w:pStyle w:val="config-sample"/>
      </w:pPr>
      <w:r w:rsidRPr="00A3153B">
        <w:t>DIGIDOC_CA_1_OCSP14_CA_CN</w:t>
      </w:r>
      <w:r w:rsidRPr="00A3153B">
        <w:tab/>
        <w:t>=</w:t>
      </w:r>
      <w:r w:rsidRPr="00A3153B">
        <w:tab/>
        <w:t>EID-SK</w:t>
      </w:r>
    </w:p>
    <w:p w14:paraId="2950D378" w14:textId="77777777" w:rsidR="00742073" w:rsidRPr="00A3153B" w:rsidRDefault="00742073" w:rsidP="00742073">
      <w:pPr>
        <w:pStyle w:val="config-sample"/>
      </w:pPr>
      <w:r w:rsidRPr="00A3153B">
        <w:t>DIGIDOC_CA_1_OCSP14_URL</w:t>
      </w:r>
      <w:r w:rsidRPr="00A3153B">
        <w:tab/>
        <w:t>=</w:t>
      </w:r>
      <w:r w:rsidRPr="00A3153B">
        <w:tab/>
        <w:t>http://ocsp.sk.ee</w:t>
      </w:r>
    </w:p>
    <w:p w14:paraId="1CCD6D97" w14:textId="77777777" w:rsidR="00E17ABC" w:rsidRPr="00A3153B" w:rsidRDefault="00E17ABC" w:rsidP="003634A2">
      <w:pPr>
        <w:pStyle w:val="config-sample"/>
      </w:pPr>
    </w:p>
    <w:p w14:paraId="0FF1FDA2" w14:textId="77777777" w:rsidR="003634A2" w:rsidRPr="00A3153B" w:rsidRDefault="003634A2" w:rsidP="003634A2">
      <w:pPr>
        <w:pStyle w:val="config-sample"/>
      </w:pPr>
      <w:r w:rsidRPr="00A3153B">
        <w:t>DIGIDOC_CA_1_OCSP1</w:t>
      </w:r>
      <w:r w:rsidR="00742073" w:rsidRPr="00A3153B">
        <w:t>5</w:t>
      </w:r>
      <w:r w:rsidRPr="00A3153B">
        <w:t>_CA_CN</w:t>
      </w:r>
      <w:r w:rsidRPr="00A3153B">
        <w:tab/>
        <w:t>=</w:t>
      </w:r>
      <w:r w:rsidRPr="00A3153B">
        <w:tab/>
        <w:t>KLASS3-SK 2010</w:t>
      </w:r>
    </w:p>
    <w:p w14:paraId="519BDB6C" w14:textId="77777777" w:rsidR="003634A2" w:rsidRPr="00A3153B" w:rsidRDefault="003634A2" w:rsidP="003634A2">
      <w:pPr>
        <w:pStyle w:val="config-sample"/>
      </w:pPr>
      <w:r w:rsidRPr="00A3153B">
        <w:t>DIGIDOC_CA_1_OCSP1</w:t>
      </w:r>
      <w:r w:rsidR="00742073" w:rsidRPr="00A3153B">
        <w:t>5</w:t>
      </w:r>
      <w:r w:rsidRPr="00A3153B">
        <w:t>_CA_CERT</w:t>
      </w:r>
      <w:r w:rsidRPr="00A3153B">
        <w:tab/>
        <w:t>=</w:t>
      </w:r>
      <w:r w:rsidRPr="00A3153B">
        <w:tab/>
        <w:t>jar://certs/KLASS3-SK 2010.crt</w:t>
      </w:r>
    </w:p>
    <w:p w14:paraId="633D9CD4" w14:textId="77777777" w:rsidR="003634A2" w:rsidRPr="00A3153B" w:rsidRDefault="003634A2" w:rsidP="003634A2">
      <w:pPr>
        <w:pStyle w:val="config-sample"/>
      </w:pPr>
      <w:r w:rsidRPr="00A3153B">
        <w:t>DIGIDOC_CA_1_OCSP1</w:t>
      </w:r>
      <w:r w:rsidR="00742073" w:rsidRPr="00A3153B">
        <w:t>5</w:t>
      </w:r>
      <w:r w:rsidRPr="00A3153B">
        <w:t>_CN</w:t>
      </w:r>
      <w:r w:rsidRPr="00A3153B">
        <w:tab/>
        <w:t>=</w:t>
      </w:r>
      <w:r w:rsidRPr="00A3153B">
        <w:tab/>
        <w:t>KLASS3-SK 2010 OCSP RESPONDER</w:t>
      </w:r>
    </w:p>
    <w:p w14:paraId="4DB66A66" w14:textId="77777777" w:rsidR="003634A2" w:rsidRPr="00A3153B" w:rsidRDefault="003634A2" w:rsidP="003634A2">
      <w:pPr>
        <w:pStyle w:val="config-sample"/>
      </w:pPr>
      <w:r w:rsidRPr="00A3153B">
        <w:t>DIGIDOC_CA_1_OCSP1</w:t>
      </w:r>
      <w:r w:rsidR="00742073" w:rsidRPr="00A3153B">
        <w:t>5</w:t>
      </w:r>
      <w:r w:rsidRPr="00A3153B">
        <w:t>_CERT</w:t>
      </w:r>
      <w:r w:rsidRPr="00A3153B">
        <w:tab/>
        <w:t>=</w:t>
      </w:r>
      <w:r w:rsidRPr="00A3153B">
        <w:tab/>
        <w:t>jar://certs/KLASS3-SK 2010 OCSP.crt</w:t>
      </w:r>
    </w:p>
    <w:p w14:paraId="6A1CAEC8" w14:textId="77777777" w:rsidR="00661E25" w:rsidRPr="00A3153B" w:rsidRDefault="003634A2" w:rsidP="003634A2">
      <w:pPr>
        <w:pStyle w:val="config-sample"/>
      </w:pPr>
      <w:r w:rsidRPr="00A3153B">
        <w:t>DIGIDOC_CA_1_OCSP1</w:t>
      </w:r>
      <w:r w:rsidR="00742073" w:rsidRPr="00A3153B">
        <w:t>5</w:t>
      </w:r>
      <w:r w:rsidRPr="00A3153B">
        <w:t>_URL</w:t>
      </w:r>
      <w:r w:rsidRPr="00A3153B">
        <w:tab/>
        <w:t>=</w:t>
      </w:r>
      <w:r w:rsidRPr="00A3153B">
        <w:tab/>
        <w:t>http://ocsp.sk.ee</w:t>
      </w:r>
    </w:p>
    <w:p w14:paraId="696A25CA" w14:textId="77777777" w:rsidR="003634A2" w:rsidRPr="00A3153B" w:rsidRDefault="003634A2" w:rsidP="003634A2">
      <w:pPr>
        <w:pStyle w:val="config-sample"/>
        <w:rPr>
          <w:color w:val="00B050"/>
        </w:rPr>
      </w:pPr>
      <w:r w:rsidRPr="00A3153B">
        <w:rPr>
          <w:color w:val="00B050"/>
        </w:rPr>
        <w:t>######## Test OCSP responders ##################</w:t>
      </w:r>
    </w:p>
    <w:p w14:paraId="2838AF3E" w14:textId="77777777" w:rsidR="007733AC" w:rsidRPr="00A3153B" w:rsidRDefault="007733AC" w:rsidP="003634A2">
      <w:pPr>
        <w:pStyle w:val="config-sample"/>
      </w:pPr>
      <w:r w:rsidRPr="00A3153B">
        <w:rPr>
          <w:color w:val="00B050"/>
        </w:rPr>
        <w:t># Should be commented out in case of live applications.</w:t>
      </w:r>
    </w:p>
    <w:p w14:paraId="21A7B6D7" w14:textId="77777777" w:rsidR="003634A2" w:rsidRPr="00A3153B" w:rsidRDefault="003634A2" w:rsidP="003634A2">
      <w:pPr>
        <w:pStyle w:val="config-sample"/>
      </w:pPr>
      <w:r w:rsidRPr="00A3153B">
        <w:t>DIGIDOC_CA_1_OCSP1</w:t>
      </w:r>
      <w:r w:rsidR="00B51429" w:rsidRPr="00A3153B">
        <w:t>6</w:t>
      </w:r>
      <w:r w:rsidRPr="00A3153B">
        <w:t>_CERT</w:t>
      </w:r>
      <w:r w:rsidRPr="00A3153B">
        <w:tab/>
        <w:t>=</w:t>
      </w:r>
      <w:r w:rsidRPr="00A3153B">
        <w:tab/>
        <w:t>jar://certs/TEST-SK OCSP 2005.crt</w:t>
      </w:r>
    </w:p>
    <w:p w14:paraId="3A1E1D5D" w14:textId="77777777" w:rsidR="003634A2" w:rsidRPr="00A3153B" w:rsidRDefault="003634A2" w:rsidP="003634A2">
      <w:pPr>
        <w:pStyle w:val="config-sample"/>
      </w:pPr>
      <w:r w:rsidRPr="00A3153B">
        <w:t>DIGIDOC_CA_1_OCSP1</w:t>
      </w:r>
      <w:r w:rsidR="00B51429" w:rsidRPr="00A3153B">
        <w:t>6</w:t>
      </w:r>
      <w:r w:rsidRPr="00A3153B">
        <w:t>_CN</w:t>
      </w:r>
      <w:r w:rsidRPr="00A3153B">
        <w:tab/>
        <w:t>=</w:t>
      </w:r>
      <w:r w:rsidRPr="00A3153B">
        <w:tab/>
        <w:t>TEST-SK OCSP RESPONDER 2005</w:t>
      </w:r>
    </w:p>
    <w:p w14:paraId="305948A9" w14:textId="77777777" w:rsidR="003634A2" w:rsidRPr="00A3153B" w:rsidRDefault="003634A2" w:rsidP="003634A2">
      <w:pPr>
        <w:pStyle w:val="config-sample"/>
      </w:pPr>
      <w:r w:rsidRPr="00A3153B">
        <w:t>DIGIDOC_CA_1_OCSP1</w:t>
      </w:r>
      <w:r w:rsidR="00B51429" w:rsidRPr="00A3153B">
        <w:t>6</w:t>
      </w:r>
      <w:r w:rsidRPr="00A3153B">
        <w:t>_CA_CERT</w:t>
      </w:r>
      <w:r w:rsidRPr="00A3153B">
        <w:tab/>
        <w:t>=</w:t>
      </w:r>
      <w:r w:rsidRPr="00A3153B">
        <w:tab/>
        <w:t>jar://certs/TEST-SK.crt</w:t>
      </w:r>
    </w:p>
    <w:p w14:paraId="6C4546FF" w14:textId="77777777" w:rsidR="003634A2" w:rsidRPr="00A3153B" w:rsidRDefault="003634A2" w:rsidP="003634A2">
      <w:pPr>
        <w:pStyle w:val="config-sample"/>
      </w:pPr>
      <w:r w:rsidRPr="00A3153B">
        <w:t>DIGIDOC_CA_1_OCSP1</w:t>
      </w:r>
      <w:r w:rsidR="00B51429" w:rsidRPr="00A3153B">
        <w:t>6</w:t>
      </w:r>
      <w:r w:rsidRPr="00A3153B">
        <w:t>_CA_CN</w:t>
      </w:r>
      <w:r w:rsidRPr="00A3153B">
        <w:tab/>
        <w:t>=</w:t>
      </w:r>
      <w:r w:rsidRPr="00A3153B">
        <w:tab/>
        <w:t>TEST-SK</w:t>
      </w:r>
    </w:p>
    <w:p w14:paraId="38C1890B" w14:textId="77777777" w:rsidR="003634A2" w:rsidRPr="00A3153B" w:rsidRDefault="003634A2" w:rsidP="003634A2">
      <w:pPr>
        <w:pStyle w:val="config-sample"/>
      </w:pPr>
      <w:r w:rsidRPr="00A3153B">
        <w:t>DIGIDOC_CA_1_OCSP1</w:t>
      </w:r>
      <w:r w:rsidR="00B51429" w:rsidRPr="00A3153B">
        <w:t>6</w:t>
      </w:r>
      <w:r w:rsidRPr="00A3153B">
        <w:t>_URL</w:t>
      </w:r>
      <w:r w:rsidRPr="00A3153B">
        <w:tab/>
        <w:t>=</w:t>
      </w:r>
      <w:r w:rsidRPr="00A3153B">
        <w:tab/>
        <w:t>http://www.openxades.org/cgi-bin/ocsp.cgi</w:t>
      </w:r>
    </w:p>
    <w:p w14:paraId="73B32DC1" w14:textId="77777777" w:rsidR="003634A2" w:rsidRPr="00A3153B" w:rsidRDefault="003634A2" w:rsidP="003634A2">
      <w:pPr>
        <w:pStyle w:val="config-sample"/>
      </w:pPr>
    </w:p>
    <w:p w14:paraId="3BEF3F3F" w14:textId="77777777" w:rsidR="003634A2" w:rsidRPr="00A3153B" w:rsidRDefault="003634A2" w:rsidP="003634A2">
      <w:pPr>
        <w:pStyle w:val="config-sample"/>
      </w:pPr>
      <w:r w:rsidRPr="00A3153B">
        <w:t>DIGIDOC_CA_1_OCSP1</w:t>
      </w:r>
      <w:r w:rsidR="00B51429" w:rsidRPr="00A3153B">
        <w:t>7</w:t>
      </w:r>
      <w:r w:rsidRPr="00A3153B">
        <w:t>_CERT</w:t>
      </w:r>
      <w:r w:rsidRPr="00A3153B">
        <w:tab/>
        <w:t>=</w:t>
      </w:r>
      <w:r w:rsidRPr="00A3153B">
        <w:tab/>
        <w:t>jar://certs/TEST SK OCSP 2011.crt</w:t>
      </w:r>
    </w:p>
    <w:p w14:paraId="645A30B9" w14:textId="77777777" w:rsidR="003634A2" w:rsidRPr="00A3153B" w:rsidRDefault="003634A2" w:rsidP="003634A2">
      <w:pPr>
        <w:pStyle w:val="config-sample"/>
      </w:pPr>
      <w:r w:rsidRPr="00A3153B">
        <w:t>DIGIDOC_CA_1_OCSP1</w:t>
      </w:r>
      <w:r w:rsidR="00B51429" w:rsidRPr="00A3153B">
        <w:t>7</w:t>
      </w:r>
      <w:r w:rsidRPr="00A3153B">
        <w:t>_CN</w:t>
      </w:r>
      <w:r w:rsidRPr="00A3153B">
        <w:tab/>
        <w:t>=</w:t>
      </w:r>
      <w:r w:rsidRPr="00A3153B">
        <w:tab/>
        <w:t>TEST of SK OCSP RESPONDER 2011</w:t>
      </w:r>
    </w:p>
    <w:p w14:paraId="730C0511" w14:textId="77777777" w:rsidR="003634A2" w:rsidRPr="00A3153B" w:rsidRDefault="003634A2" w:rsidP="003634A2">
      <w:pPr>
        <w:pStyle w:val="config-sample"/>
      </w:pPr>
      <w:r w:rsidRPr="00A3153B">
        <w:t>DIGIDOC_CA_1_OCSP1</w:t>
      </w:r>
      <w:r w:rsidR="00B51429" w:rsidRPr="00A3153B">
        <w:t>7</w:t>
      </w:r>
      <w:r w:rsidRPr="00A3153B">
        <w:t>_CA_CERT</w:t>
      </w:r>
      <w:r w:rsidRPr="00A3153B">
        <w:tab/>
        <w:t>=</w:t>
      </w:r>
      <w:r w:rsidRPr="00A3153B">
        <w:tab/>
        <w:t>jar://certs/TEST EECCRCA.crt</w:t>
      </w:r>
    </w:p>
    <w:p w14:paraId="2F2B518A" w14:textId="77777777" w:rsidR="003634A2" w:rsidRPr="00A3153B" w:rsidRDefault="003634A2" w:rsidP="003634A2">
      <w:pPr>
        <w:pStyle w:val="config-sample"/>
      </w:pPr>
      <w:r w:rsidRPr="00A3153B">
        <w:t>DIGIDOC_CA_1_OCSP1</w:t>
      </w:r>
      <w:r w:rsidR="00B51429" w:rsidRPr="00A3153B">
        <w:t>7</w:t>
      </w:r>
      <w:r w:rsidRPr="00A3153B">
        <w:t>_CA_CN</w:t>
      </w:r>
      <w:r w:rsidRPr="00A3153B">
        <w:tab/>
        <w:t>=</w:t>
      </w:r>
      <w:r w:rsidRPr="00A3153B">
        <w:tab/>
        <w:t>TEST of EE Certification Centre Root CA</w:t>
      </w:r>
    </w:p>
    <w:p w14:paraId="2BE3F86C" w14:textId="77777777" w:rsidR="003634A2" w:rsidRPr="00A3153B" w:rsidRDefault="003634A2" w:rsidP="003634A2">
      <w:pPr>
        <w:pStyle w:val="config-sample"/>
      </w:pPr>
      <w:r w:rsidRPr="00A3153B">
        <w:t>DIGIDOC_CA_1_OCSP1</w:t>
      </w:r>
      <w:r w:rsidR="00B51429" w:rsidRPr="00A3153B">
        <w:t>7</w:t>
      </w:r>
      <w:r w:rsidRPr="00A3153B">
        <w:t>_URL</w:t>
      </w:r>
      <w:r w:rsidRPr="00A3153B">
        <w:tab/>
        <w:t>=</w:t>
      </w:r>
      <w:r w:rsidRPr="00A3153B">
        <w:tab/>
        <w:t>http://www.openxades.org/cgi-bin/ocsp.cgi</w:t>
      </w:r>
    </w:p>
    <w:p w14:paraId="63BE002E" w14:textId="77777777" w:rsidR="003634A2" w:rsidRPr="00A3153B" w:rsidRDefault="003634A2" w:rsidP="003634A2">
      <w:pPr>
        <w:pStyle w:val="config-sample"/>
      </w:pPr>
    </w:p>
    <w:p w14:paraId="0B19C05A" w14:textId="77777777" w:rsidR="003634A2" w:rsidRPr="00A3153B" w:rsidRDefault="003634A2" w:rsidP="003634A2">
      <w:pPr>
        <w:pStyle w:val="config-sample"/>
      </w:pPr>
      <w:r w:rsidRPr="00A3153B">
        <w:t>DIGIDOC_CA_1_OCSP1</w:t>
      </w:r>
      <w:r w:rsidR="00E138D5" w:rsidRPr="00A3153B">
        <w:t>8</w:t>
      </w:r>
      <w:r w:rsidRPr="00A3153B">
        <w:t>_CERT</w:t>
      </w:r>
      <w:r w:rsidRPr="00A3153B">
        <w:tab/>
        <w:t>=</w:t>
      </w:r>
      <w:r w:rsidRPr="00A3153B">
        <w:tab/>
        <w:t>jar://certs/TEST SK OCSP 2011.crt</w:t>
      </w:r>
    </w:p>
    <w:p w14:paraId="75F4F5CA" w14:textId="77777777" w:rsidR="003634A2" w:rsidRPr="00A3153B" w:rsidRDefault="003634A2" w:rsidP="003634A2">
      <w:pPr>
        <w:pStyle w:val="config-sample"/>
      </w:pPr>
      <w:r w:rsidRPr="00A3153B">
        <w:t>DIGIDOC_CA_1_OCSP1</w:t>
      </w:r>
      <w:r w:rsidR="00E138D5" w:rsidRPr="00A3153B">
        <w:t>8</w:t>
      </w:r>
      <w:r w:rsidRPr="00A3153B">
        <w:t>_CN</w:t>
      </w:r>
      <w:r w:rsidRPr="00A3153B">
        <w:tab/>
        <w:t>=</w:t>
      </w:r>
      <w:r w:rsidRPr="00A3153B">
        <w:tab/>
        <w:t>TEST of SK OCSP RESPONDER 2011</w:t>
      </w:r>
    </w:p>
    <w:p w14:paraId="51862FF5" w14:textId="77777777" w:rsidR="003634A2" w:rsidRPr="00A3153B" w:rsidRDefault="003634A2" w:rsidP="003634A2">
      <w:pPr>
        <w:pStyle w:val="config-sample"/>
      </w:pPr>
      <w:r w:rsidRPr="00A3153B">
        <w:t>DIGIDOC_CA_1_OCSP1</w:t>
      </w:r>
      <w:r w:rsidR="00E138D5" w:rsidRPr="00A3153B">
        <w:t>8</w:t>
      </w:r>
      <w:r w:rsidRPr="00A3153B">
        <w:t>_CA_CERT</w:t>
      </w:r>
      <w:r w:rsidRPr="00A3153B">
        <w:tab/>
        <w:t>=</w:t>
      </w:r>
      <w:r w:rsidRPr="00A3153B">
        <w:tab/>
        <w:t>jar://certs/KLASS3-SK 2010.crt</w:t>
      </w:r>
    </w:p>
    <w:p w14:paraId="23EAA14C" w14:textId="77777777" w:rsidR="003634A2" w:rsidRPr="00A3153B" w:rsidRDefault="003634A2" w:rsidP="003634A2">
      <w:pPr>
        <w:pStyle w:val="config-sample"/>
      </w:pPr>
      <w:r w:rsidRPr="00A3153B">
        <w:t>DIGIDOC_CA_1_OCSP1</w:t>
      </w:r>
      <w:r w:rsidR="00E138D5" w:rsidRPr="00A3153B">
        <w:t>8</w:t>
      </w:r>
      <w:r w:rsidRPr="00A3153B">
        <w:t>_CA_CN</w:t>
      </w:r>
      <w:r w:rsidRPr="00A3153B">
        <w:tab/>
        <w:t>=</w:t>
      </w:r>
      <w:r w:rsidRPr="00A3153B">
        <w:tab/>
        <w:t>KLASS3-SK 2010</w:t>
      </w:r>
    </w:p>
    <w:p w14:paraId="7B3AAB89" w14:textId="77777777" w:rsidR="003634A2" w:rsidRPr="00A3153B" w:rsidRDefault="003634A2" w:rsidP="003634A2">
      <w:pPr>
        <w:pStyle w:val="config-sample"/>
      </w:pPr>
      <w:r w:rsidRPr="00A3153B">
        <w:t>DIGIDOC_CA_1_OCSP1</w:t>
      </w:r>
      <w:r w:rsidR="00E138D5" w:rsidRPr="00A3153B">
        <w:t>8</w:t>
      </w:r>
      <w:r w:rsidRPr="00A3153B">
        <w:t>_URL</w:t>
      </w:r>
      <w:r w:rsidRPr="00A3153B">
        <w:tab/>
        <w:t>=</w:t>
      </w:r>
      <w:r w:rsidRPr="00A3153B">
        <w:tab/>
        <w:t>http://www.openxades.org/cgi-bin/ocsp.cgi</w:t>
      </w:r>
    </w:p>
    <w:p w14:paraId="2901CD0D" w14:textId="77777777" w:rsidR="003634A2" w:rsidRPr="00A3153B" w:rsidRDefault="003634A2" w:rsidP="003634A2">
      <w:pPr>
        <w:pStyle w:val="config-sample"/>
      </w:pPr>
    </w:p>
    <w:p w14:paraId="45242D23" w14:textId="0FAA90F6" w:rsidR="00BC3F7F" w:rsidRPr="00A3153B" w:rsidRDefault="00BC3F7F" w:rsidP="00BC3F7F">
      <w:pPr>
        <w:pStyle w:val="config-sample"/>
      </w:pPr>
      <w:r w:rsidRPr="00A3153B">
        <w:t>DIGIDOC_CA_1_OCSP</w:t>
      </w:r>
      <w:r w:rsidR="006C1448" w:rsidRPr="00A3153B">
        <w:t>19</w:t>
      </w:r>
      <w:r w:rsidRPr="00A3153B">
        <w:t>_CA_CN</w:t>
      </w:r>
      <w:r w:rsidRPr="00A3153B">
        <w:tab/>
        <w:t>=</w:t>
      </w:r>
      <w:r w:rsidRPr="00A3153B">
        <w:tab/>
        <w:t>TEST of ESTEID-SK 2011</w:t>
      </w:r>
    </w:p>
    <w:p w14:paraId="17E46126" w14:textId="1D87ECAF" w:rsidR="00BC3F7F" w:rsidRPr="00A3153B" w:rsidRDefault="00BC3F7F" w:rsidP="00BC3F7F">
      <w:pPr>
        <w:pStyle w:val="config-sample"/>
      </w:pPr>
      <w:r w:rsidRPr="00A3153B">
        <w:t>DIGIDOC_CA_1_OCSP</w:t>
      </w:r>
      <w:r w:rsidR="006C1448" w:rsidRPr="00A3153B">
        <w:t>19</w:t>
      </w:r>
      <w:r w:rsidRPr="00A3153B">
        <w:t>_CA_CERT</w:t>
      </w:r>
      <w:r w:rsidRPr="00A3153B">
        <w:tab/>
        <w:t>=</w:t>
      </w:r>
      <w:r w:rsidRPr="00A3153B">
        <w:tab/>
        <w:t>jar://certs/TEST ESTEID-SK 2011.crt</w:t>
      </w:r>
    </w:p>
    <w:p w14:paraId="2F6FA295" w14:textId="5F20E931" w:rsidR="00BC3F7F" w:rsidRPr="00A3153B" w:rsidRDefault="00BC3F7F" w:rsidP="00BC3F7F">
      <w:pPr>
        <w:pStyle w:val="config-sample"/>
      </w:pPr>
      <w:r w:rsidRPr="00A3153B">
        <w:t>DIGIDOC_CA_1_OCS</w:t>
      </w:r>
      <w:r w:rsidR="006C1448" w:rsidRPr="00A3153B">
        <w:t>19</w:t>
      </w:r>
      <w:r w:rsidRPr="00A3153B">
        <w:t>_CN</w:t>
      </w:r>
      <w:r w:rsidRPr="00A3153B">
        <w:tab/>
        <w:t>=</w:t>
      </w:r>
      <w:r w:rsidRPr="00A3153B">
        <w:tab/>
        <w:t>TEST of SK OCSP RESPONDER 2011</w:t>
      </w:r>
    </w:p>
    <w:p w14:paraId="68BCF54F" w14:textId="0C9EDFDD" w:rsidR="00BC3F7F" w:rsidRPr="00A3153B" w:rsidRDefault="00BC3F7F" w:rsidP="00BC3F7F">
      <w:pPr>
        <w:pStyle w:val="config-sample"/>
      </w:pPr>
      <w:r w:rsidRPr="00A3153B">
        <w:t>DIGIDOC_CA_1_OCSP</w:t>
      </w:r>
      <w:r w:rsidR="006C1448" w:rsidRPr="00A3153B">
        <w:t>19</w:t>
      </w:r>
      <w:r w:rsidRPr="00A3153B">
        <w:t>_CERT</w:t>
      </w:r>
      <w:r w:rsidRPr="00A3153B">
        <w:tab/>
        <w:t>=</w:t>
      </w:r>
      <w:r w:rsidRPr="00A3153B">
        <w:tab/>
        <w:t>jar://certs/TEST SK OCSP 2011.crt</w:t>
      </w:r>
    </w:p>
    <w:p w14:paraId="65C26BAD" w14:textId="77777777" w:rsidR="007C72D9" w:rsidRDefault="00BC3F7F" w:rsidP="00AE7EEF">
      <w:pPr>
        <w:pStyle w:val="config-sample"/>
      </w:pPr>
      <w:r w:rsidRPr="00A3153B">
        <w:t>DIGIDOC_CA_1_OCSP</w:t>
      </w:r>
      <w:r w:rsidR="006C1448" w:rsidRPr="00A3153B">
        <w:t>19</w:t>
      </w:r>
      <w:r w:rsidRPr="00A3153B">
        <w:t>_URL</w:t>
      </w:r>
      <w:r w:rsidRPr="00A3153B">
        <w:tab/>
        <w:t>=</w:t>
      </w:r>
      <w:r w:rsidRPr="00A3153B">
        <w:tab/>
        <w:t>http://www.openxades.org/cgi-bin/ocsp.cgi</w:t>
      </w:r>
    </w:p>
    <w:p w14:paraId="73C60C95" w14:textId="77777777" w:rsidR="007C72D9" w:rsidRDefault="007C72D9" w:rsidP="00AE7EEF">
      <w:pPr>
        <w:pStyle w:val="config-sample"/>
      </w:pPr>
    </w:p>
    <w:p w14:paraId="693DF961" w14:textId="77777777" w:rsidR="007C72D9" w:rsidRPr="006E23C7" w:rsidRDefault="007C72D9" w:rsidP="007C72D9">
      <w:pPr>
        <w:pStyle w:val="config-sample"/>
        <w:rPr>
          <w:b/>
          <w:color w:val="00B050"/>
          <w:u w:val="single"/>
        </w:rPr>
      </w:pPr>
      <w:r w:rsidRPr="006E23C7">
        <w:rPr>
          <w:b/>
          <w:color w:val="00B050"/>
          <w:u w:val="single"/>
        </w:rPr>
        <w:t># Encryption settings</w:t>
      </w:r>
    </w:p>
    <w:p w14:paraId="0994DA7B" w14:textId="77777777" w:rsidR="007C72D9" w:rsidRDefault="007C72D9" w:rsidP="007C72D9">
      <w:pPr>
        <w:pStyle w:val="config-sample"/>
      </w:pPr>
      <w:r>
        <w:t>DIGDOC_ENCRYPT_KEY_ALG=AES</w:t>
      </w:r>
    </w:p>
    <w:p w14:paraId="2E8E44CD" w14:textId="77777777" w:rsidR="007C72D9" w:rsidRDefault="007C72D9" w:rsidP="007C72D9">
      <w:pPr>
        <w:pStyle w:val="config-sample"/>
      </w:pPr>
      <w:r>
        <w:t>DIGIDOC_ENCRYPTION_ALOGORITHM=AES/CBC/PKCS7Padding</w:t>
      </w:r>
    </w:p>
    <w:p w14:paraId="40EB1A7B" w14:textId="77777777" w:rsidR="007C72D9" w:rsidRDefault="007C72D9" w:rsidP="007C72D9">
      <w:pPr>
        <w:pStyle w:val="config-sample"/>
      </w:pPr>
      <w:r>
        <w:t>DIGIDOC_SECRANDOM_ALGORITHM=SHA1PRNG</w:t>
      </w:r>
    </w:p>
    <w:p w14:paraId="6244000A" w14:textId="045BA32F" w:rsidR="007C72D9" w:rsidRPr="00A3153B" w:rsidRDefault="007C72D9" w:rsidP="00AE7EEF">
      <w:pPr>
        <w:pStyle w:val="config-sample"/>
      </w:pPr>
      <w:r>
        <w:t>DIGIDOC_KEY_ALOGORITHM=RSA/NONE/PKCS1Padding</w:t>
      </w:r>
      <w:r w:rsidR="003A7A1D" w:rsidRPr="00A3153B">
        <w:tab/>
      </w:r>
      <w:r w:rsidR="003A7A1D" w:rsidRPr="00A3153B">
        <w:tab/>
      </w:r>
    </w:p>
    <w:p w14:paraId="28ACE7D2" w14:textId="77777777" w:rsidR="003A7A1D" w:rsidRPr="00A3153B" w:rsidRDefault="003A7A1D" w:rsidP="00AE7EEF">
      <w:pPr>
        <w:pStyle w:val="config-sample"/>
      </w:pPr>
      <w:r w:rsidRPr="00A3153B">
        <w:lastRenderedPageBreak/>
        <w:tab/>
      </w:r>
      <w:r w:rsidRPr="00A3153B">
        <w:tab/>
      </w:r>
    </w:p>
    <w:p w14:paraId="0D8B13B5" w14:textId="77777777" w:rsidR="008046AB" w:rsidRPr="00A3153B" w:rsidRDefault="008046AB" w:rsidP="00CE7C76"/>
    <w:p w14:paraId="2B7FC326" w14:textId="77777777" w:rsidR="008A3D45" w:rsidRPr="00A3153B" w:rsidRDefault="008A3D45">
      <w:pPr>
        <w:spacing w:after="0"/>
        <w:jc w:val="left"/>
        <w:rPr>
          <w:rFonts w:cs="Arial"/>
          <w:bCs/>
          <w:kern w:val="32"/>
          <w:sz w:val="32"/>
          <w:szCs w:val="32"/>
        </w:rPr>
      </w:pPr>
      <w:r w:rsidRPr="00506C5B">
        <w:br w:type="page"/>
      </w:r>
    </w:p>
    <w:p w14:paraId="5F6E4BB7" w14:textId="77777777" w:rsidR="008046AB" w:rsidRPr="00A3153B" w:rsidRDefault="008046AB" w:rsidP="00CE7C76">
      <w:pPr>
        <w:pStyle w:val="Heading1"/>
        <w:numPr>
          <w:ilvl w:val="0"/>
          <w:numId w:val="0"/>
        </w:numPr>
        <w:ind w:left="432" w:hanging="432"/>
        <w:rPr>
          <w:lang w:val="en-US"/>
        </w:rPr>
      </w:pPr>
      <w:bookmarkStart w:id="451" w:name="_Ref361096431"/>
      <w:bookmarkStart w:id="452" w:name="_Toc413334789"/>
      <w:r w:rsidRPr="00A3153B">
        <w:rPr>
          <w:lang w:val="en-US"/>
        </w:rPr>
        <w:lastRenderedPageBreak/>
        <w:t>Appendix 2: Signature types</w:t>
      </w:r>
      <w:bookmarkEnd w:id="451"/>
      <w:bookmarkEnd w:id="452"/>
    </w:p>
    <w:p w14:paraId="255B8D30" w14:textId="77777777" w:rsidR="008046AB" w:rsidRPr="00A3153B" w:rsidRDefault="008046AB" w:rsidP="008046AB">
      <w:r w:rsidRPr="00A3153B">
        <w:t>The signatures which are created can be either digital stamps, qualified electronic signatures or technical signatures depending on the certificate which is used for signing and whether OCSP confirmation is added or not.</w:t>
      </w:r>
    </w:p>
    <w:p w14:paraId="44443EE2" w14:textId="77777777" w:rsidR="007C0498" w:rsidRPr="00A3153B" w:rsidRDefault="007C0498" w:rsidP="007C0498">
      <w:pPr>
        <w:rPr>
          <w:b/>
          <w:u w:val="single"/>
        </w:rPr>
      </w:pPr>
      <w:bookmarkStart w:id="453" w:name="dig_stamp"/>
      <w:r w:rsidRPr="00A3153B">
        <w:rPr>
          <w:b/>
          <w:u w:val="single"/>
        </w:rPr>
        <w:t xml:space="preserve">Qualified electronic signature, i.e. </w:t>
      </w:r>
      <w:r w:rsidR="00C4311E" w:rsidRPr="00A3153B">
        <w:rPr>
          <w:b/>
          <w:u w:val="single"/>
        </w:rPr>
        <w:t>ordinary</w:t>
      </w:r>
      <w:r w:rsidRPr="00A3153B">
        <w:rPr>
          <w:b/>
          <w:u w:val="single"/>
        </w:rPr>
        <w:t xml:space="preserve"> digital signature</w:t>
      </w:r>
    </w:p>
    <w:p w14:paraId="092D32C8" w14:textId="77777777" w:rsidR="007C0498" w:rsidRPr="00A3153B" w:rsidRDefault="007C0498" w:rsidP="007C0498">
      <w:r w:rsidRPr="00A3153B">
        <w:t>Qualified electronic signatures have the following characteristics:</w:t>
      </w:r>
    </w:p>
    <w:p w14:paraId="2601CB7E" w14:textId="77777777" w:rsidR="007C0498" w:rsidRPr="00A3153B" w:rsidRDefault="007C0498" w:rsidP="00D36317">
      <w:pPr>
        <w:pStyle w:val="ListParagraph"/>
        <w:numPr>
          <w:ilvl w:val="0"/>
          <w:numId w:val="47"/>
        </w:numPr>
      </w:pPr>
      <w:r w:rsidRPr="00A3153B">
        <w:t>the certificate for signing has been issued to a private person,</w:t>
      </w:r>
    </w:p>
    <w:p w14:paraId="2DE87A64" w14:textId="77777777" w:rsidR="007C0498" w:rsidRPr="00A3153B" w:rsidRDefault="007C0498" w:rsidP="00D36317">
      <w:pPr>
        <w:pStyle w:val="ListParagraph"/>
        <w:numPr>
          <w:ilvl w:val="0"/>
          <w:numId w:val="47"/>
        </w:numPr>
      </w:pPr>
      <w:r w:rsidRPr="00A3153B">
        <w:t>the signer’s certificate has “Non-repudiation” value in its “Key usage” field (see also figure 1),</w:t>
      </w:r>
    </w:p>
    <w:p w14:paraId="4AAC0B18" w14:textId="77777777" w:rsidR="007C0498" w:rsidRPr="00A3153B" w:rsidRDefault="007C0498" w:rsidP="00D36317">
      <w:pPr>
        <w:pStyle w:val="ListParagraph"/>
        <w:numPr>
          <w:ilvl w:val="0"/>
          <w:numId w:val="47"/>
        </w:numPr>
      </w:pPr>
      <w:r w:rsidRPr="00A3153B">
        <w:t>the signature has OCSP confirmation.</w:t>
      </w:r>
    </w:p>
    <w:p w14:paraId="45327D79" w14:textId="77777777" w:rsidR="007C0498" w:rsidRPr="00A3153B" w:rsidRDefault="007C0498" w:rsidP="007C0498">
      <w:r w:rsidRPr="00A3153B">
        <w:t>Certificates which can be used for qualified electronic signature creation are stored on physical identity tokens: ID-card, Digi-ID, Mobile-ID or cryptostick.</w:t>
      </w:r>
    </w:p>
    <w:p w14:paraId="3D04580F" w14:textId="77777777" w:rsidR="007C0498" w:rsidRPr="00A3153B" w:rsidRDefault="007C0498" w:rsidP="007C0498">
      <w:r w:rsidRPr="00506C5B">
        <w:rPr>
          <w:noProof/>
          <w:lang w:val="et-EE" w:eastAsia="zh-TW"/>
        </w:rPr>
        <w:drawing>
          <wp:inline distT="0" distB="0" distL="0" distR="0" wp14:anchorId="4B6A5B5D" wp14:editId="4A3FCEBC">
            <wp:extent cx="3971925" cy="18002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5" cstate="print"/>
                    <a:stretch>
                      <a:fillRect/>
                    </a:stretch>
                  </pic:blipFill>
                  <pic:spPr>
                    <a:xfrm>
                      <a:off x="0" y="0"/>
                      <a:ext cx="3971925" cy="1800225"/>
                    </a:xfrm>
                    <a:prstGeom prst="rect">
                      <a:avLst/>
                    </a:prstGeom>
                  </pic:spPr>
                </pic:pic>
              </a:graphicData>
            </a:graphic>
          </wp:inline>
        </w:drawing>
      </w:r>
    </w:p>
    <w:p w14:paraId="6AB30DC4" w14:textId="77777777" w:rsidR="007C0498" w:rsidRPr="00A3153B" w:rsidRDefault="007C0498" w:rsidP="007C0498">
      <w:pPr>
        <w:pStyle w:val="Caption"/>
        <w:jc w:val="left"/>
      </w:pPr>
      <w:bookmarkStart w:id="454" w:name="_Toc343681180"/>
      <w:r w:rsidRPr="00A3153B">
        <w:t xml:space="preserve"> A certificate with “Non-Repudiation” value in its “Key Usage” field</w:t>
      </w:r>
      <w:bookmarkEnd w:id="454"/>
    </w:p>
    <w:p w14:paraId="7223FBA1" w14:textId="77777777" w:rsidR="007C0498" w:rsidRPr="00A3153B" w:rsidRDefault="007C0498" w:rsidP="008046AB">
      <w:pPr>
        <w:rPr>
          <w:b/>
          <w:u w:val="single"/>
        </w:rPr>
      </w:pPr>
    </w:p>
    <w:p w14:paraId="6979511D" w14:textId="77777777" w:rsidR="008046AB" w:rsidRPr="00A3153B" w:rsidRDefault="008046AB" w:rsidP="008046AB">
      <w:pPr>
        <w:rPr>
          <w:b/>
          <w:u w:val="single"/>
        </w:rPr>
      </w:pPr>
      <w:r w:rsidRPr="00A3153B">
        <w:rPr>
          <w:b/>
          <w:u w:val="single"/>
        </w:rPr>
        <w:t>Digital stamp</w:t>
      </w:r>
    </w:p>
    <w:bookmarkEnd w:id="453"/>
    <w:p w14:paraId="6E29A8AA" w14:textId="77777777" w:rsidR="008046AB" w:rsidRPr="00A3153B" w:rsidRDefault="008046AB" w:rsidP="008046AB">
      <w:r w:rsidRPr="00A3153B">
        <w:t xml:space="preserve">Digital stamps </w:t>
      </w:r>
      <w:r w:rsidR="007C0498" w:rsidRPr="00A3153B">
        <w:t xml:space="preserve">are </w:t>
      </w:r>
      <w:r w:rsidR="001773A8" w:rsidRPr="00A3153B">
        <w:t>same as</w:t>
      </w:r>
      <w:r w:rsidR="007C0498" w:rsidRPr="00A3153B">
        <w:t xml:space="preserve"> qualified electronic signatures, except of the certificate type that has been used for creating the signature. Digital stamps </w:t>
      </w:r>
      <w:r w:rsidRPr="00A3153B">
        <w:t>have the following characteristics:</w:t>
      </w:r>
    </w:p>
    <w:p w14:paraId="4F386783" w14:textId="77777777" w:rsidR="008046AB" w:rsidRPr="00A3153B" w:rsidRDefault="008046AB" w:rsidP="00D36317">
      <w:pPr>
        <w:pStyle w:val="ListParagraph"/>
        <w:numPr>
          <w:ilvl w:val="0"/>
          <w:numId w:val="47"/>
        </w:numPr>
      </w:pPr>
      <w:r w:rsidRPr="00A3153B">
        <w:t>the certificate for signing is a “digital stamp” certificate issued to an organization (i.e. legal entity),</w:t>
      </w:r>
    </w:p>
    <w:p w14:paraId="41E7D9D7" w14:textId="77777777" w:rsidR="008046AB" w:rsidRPr="00A3153B" w:rsidRDefault="008046AB" w:rsidP="00D36317">
      <w:pPr>
        <w:pStyle w:val="ListParagraph"/>
        <w:numPr>
          <w:ilvl w:val="0"/>
          <w:numId w:val="47"/>
        </w:numPr>
      </w:pPr>
      <w:r w:rsidRPr="00A3153B">
        <w:t>the certificate has “Non-repudiation” value in its “Key usage” field</w:t>
      </w:r>
      <w:r w:rsidR="00A47EEC" w:rsidRPr="00A3153B">
        <w:t xml:space="preserve"> (see also figure </w:t>
      </w:r>
      <w:r w:rsidR="007C0498" w:rsidRPr="00A3153B">
        <w:t>above</w:t>
      </w:r>
      <w:r w:rsidRPr="00A3153B">
        <w:t>),</w:t>
      </w:r>
    </w:p>
    <w:p w14:paraId="769CF15B" w14:textId="77777777" w:rsidR="008046AB" w:rsidRPr="00A3153B" w:rsidRDefault="008046AB" w:rsidP="00D36317">
      <w:pPr>
        <w:pStyle w:val="ListParagraph"/>
        <w:numPr>
          <w:ilvl w:val="0"/>
          <w:numId w:val="47"/>
        </w:numPr>
      </w:pPr>
      <w:r w:rsidRPr="00A3153B">
        <w:t>the signature has OCSP confirmation.</w:t>
      </w:r>
    </w:p>
    <w:p w14:paraId="7DE4319B" w14:textId="77777777" w:rsidR="008046AB" w:rsidRPr="00A3153B" w:rsidRDefault="008046AB" w:rsidP="008046AB">
      <w:r w:rsidRPr="00A3153B">
        <w:t xml:space="preserve">Digital stamp certificates are issued by AS Sertifitseerimiskeskus (SK) (see also </w:t>
      </w:r>
      <w:hyperlink r:id="rId176" w:history="1">
        <w:r w:rsidRPr="00A3153B">
          <w:rPr>
            <w:rStyle w:val="Hyperlink"/>
          </w:rPr>
          <w:t>https://www.sk.ee/en/services/Digital-stamp/</w:t>
        </w:r>
      </w:hyperlink>
      <w:r w:rsidRPr="00A3153B">
        <w:t>), the certificates are stored on cryptosticks.</w:t>
      </w:r>
    </w:p>
    <w:p w14:paraId="365009C2" w14:textId="77777777" w:rsidR="007C0498" w:rsidRPr="00A3153B" w:rsidRDefault="007C0498" w:rsidP="008046AB">
      <w:pPr>
        <w:rPr>
          <w:b/>
          <w:u w:val="single"/>
        </w:rPr>
      </w:pPr>
      <w:bookmarkStart w:id="455" w:name="tech_sig"/>
    </w:p>
    <w:p w14:paraId="37933A75" w14:textId="77777777" w:rsidR="008046AB" w:rsidRPr="00A3153B" w:rsidRDefault="008046AB" w:rsidP="008046AB">
      <w:pPr>
        <w:rPr>
          <w:b/>
          <w:u w:val="single"/>
        </w:rPr>
      </w:pPr>
      <w:r w:rsidRPr="00A3153B">
        <w:rPr>
          <w:b/>
          <w:u w:val="single"/>
        </w:rPr>
        <w:t>Technical signature</w:t>
      </w:r>
    </w:p>
    <w:bookmarkEnd w:id="455"/>
    <w:p w14:paraId="26367252" w14:textId="77777777" w:rsidR="008046AB" w:rsidRPr="00A3153B" w:rsidRDefault="008046AB" w:rsidP="008046AB">
      <w:r w:rsidRPr="00A3153B">
        <w:t xml:space="preserve">Technical signatures are signatures which have </w:t>
      </w:r>
      <w:r w:rsidRPr="00A3153B">
        <w:rPr>
          <w:u w:val="single"/>
        </w:rPr>
        <w:t>at least one</w:t>
      </w:r>
      <w:r w:rsidRPr="00A3153B">
        <w:t xml:space="preserve"> of the following characteristics:</w:t>
      </w:r>
    </w:p>
    <w:p w14:paraId="11CC8923" w14:textId="77777777" w:rsidR="008046AB" w:rsidRPr="00A3153B" w:rsidRDefault="008046AB" w:rsidP="00D36317">
      <w:pPr>
        <w:pStyle w:val="ListParagraph"/>
        <w:numPr>
          <w:ilvl w:val="0"/>
          <w:numId w:val="47"/>
        </w:numPr>
      </w:pPr>
      <w:r w:rsidRPr="00A3153B">
        <w:t>the signer’s certificate does not have “Non-repudiation” value in its “Key usage” field</w:t>
      </w:r>
      <w:r w:rsidR="00722DB0" w:rsidRPr="00A3153B">
        <w:t xml:space="preserve"> (see also figure below</w:t>
      </w:r>
      <w:r w:rsidRPr="00A3153B">
        <w:t>),</w:t>
      </w:r>
    </w:p>
    <w:p w14:paraId="6EB5B2EB" w14:textId="77777777" w:rsidR="008046AB" w:rsidRPr="00A3153B" w:rsidRDefault="008046AB" w:rsidP="00D36317">
      <w:pPr>
        <w:pStyle w:val="ListParagraph"/>
        <w:numPr>
          <w:ilvl w:val="0"/>
          <w:numId w:val="47"/>
        </w:numPr>
      </w:pPr>
      <w:r w:rsidRPr="00A3153B">
        <w:t xml:space="preserve">OCSP confirmation has not been added to the signature. </w:t>
      </w:r>
    </w:p>
    <w:p w14:paraId="4B9DCBD8" w14:textId="77777777" w:rsidR="008046AB" w:rsidRPr="00A3153B" w:rsidRDefault="008046AB" w:rsidP="008046AB">
      <w:r w:rsidRPr="00A3153B">
        <w:t xml:space="preserve">Technical signatures can be created both by private persons and organizations. </w:t>
      </w:r>
    </w:p>
    <w:p w14:paraId="7FA1FBA6" w14:textId="77777777" w:rsidR="008046AB" w:rsidRPr="00A3153B" w:rsidRDefault="008046AB" w:rsidP="008046AB">
      <w:r w:rsidRPr="00A3153B">
        <w:rPr>
          <w:b/>
        </w:rPr>
        <w:lastRenderedPageBreak/>
        <w:t>Note:</w:t>
      </w:r>
      <w:r w:rsidRPr="00A3153B">
        <w:t xml:space="preserve"> verification of a technical signature is expected to produce specific error message(s) depending on the signature’s properties: </w:t>
      </w:r>
    </w:p>
    <w:p w14:paraId="04401BE0" w14:textId="77777777" w:rsidR="008046AB" w:rsidRPr="00A3153B" w:rsidRDefault="008046AB" w:rsidP="00D36317">
      <w:pPr>
        <w:pStyle w:val="ListParagraph"/>
        <w:numPr>
          <w:ilvl w:val="0"/>
          <w:numId w:val="47"/>
        </w:numPr>
      </w:pPr>
      <w:r w:rsidRPr="00A3153B">
        <w:t>technical signature with no OCSP confirmation is expected to produce error message “Signature has no OCSP confirmation!”.</w:t>
      </w:r>
      <w:r w:rsidRPr="00A3153B">
        <w:rPr>
          <w:b/>
        </w:rPr>
        <w:t xml:space="preserve"> </w:t>
      </w:r>
    </w:p>
    <w:p w14:paraId="2A7A0A90" w14:textId="77777777" w:rsidR="00722DB0" w:rsidRPr="00A3153B" w:rsidRDefault="008046AB" w:rsidP="00D36317">
      <w:pPr>
        <w:pStyle w:val="ListParagraph"/>
        <w:numPr>
          <w:ilvl w:val="0"/>
          <w:numId w:val="47"/>
        </w:numPr>
      </w:pPr>
      <w:r w:rsidRPr="00A3153B">
        <w:t>technical signature which has been created with a certificate that doesn’t have “Non-repudiation” value in its “Key usage” field is expected to produce error message “Signer’s cert does not have non-repudiation bit set!”.</w:t>
      </w:r>
    </w:p>
    <w:p w14:paraId="26F3F3E8" w14:textId="77777777" w:rsidR="00722DB0" w:rsidRPr="00A3153B" w:rsidRDefault="00722DB0" w:rsidP="00722DB0">
      <w:r w:rsidRPr="00506C5B">
        <w:rPr>
          <w:noProof/>
          <w:lang w:val="et-EE" w:eastAsia="zh-TW"/>
        </w:rPr>
        <w:drawing>
          <wp:inline distT="0" distB="0" distL="0" distR="0" wp14:anchorId="0CEAD4DF" wp14:editId="27F528EF">
            <wp:extent cx="3971925" cy="166687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7" cstate="print"/>
                    <a:stretch>
                      <a:fillRect/>
                    </a:stretch>
                  </pic:blipFill>
                  <pic:spPr>
                    <a:xfrm>
                      <a:off x="0" y="0"/>
                      <a:ext cx="3971925" cy="1666875"/>
                    </a:xfrm>
                    <a:prstGeom prst="rect">
                      <a:avLst/>
                    </a:prstGeom>
                  </pic:spPr>
                </pic:pic>
              </a:graphicData>
            </a:graphic>
          </wp:inline>
        </w:drawing>
      </w:r>
    </w:p>
    <w:p w14:paraId="77E0CA98" w14:textId="77777777" w:rsidR="00722DB0" w:rsidRPr="00A3153B" w:rsidRDefault="00722DB0" w:rsidP="00722DB0">
      <w:pPr>
        <w:pStyle w:val="Caption"/>
        <w:jc w:val="left"/>
      </w:pPr>
      <w:bookmarkStart w:id="456" w:name="_Toc343681181"/>
      <w:r w:rsidRPr="00A3153B">
        <w:t>A certificate with “Key Encipherment” value in its “Key Usage” field</w:t>
      </w:r>
      <w:bookmarkEnd w:id="456"/>
    </w:p>
    <w:p w14:paraId="05C915B8" w14:textId="77777777" w:rsidR="003A2100" w:rsidRPr="00A3153B" w:rsidRDefault="003A2100" w:rsidP="003A2100">
      <w:r w:rsidRPr="00A3153B">
        <w:t xml:space="preserve">Note that in the meaning of Estonian legislation (see </w:t>
      </w:r>
      <w:r w:rsidRPr="00A3153B">
        <w:fldChar w:fldCharType="begin"/>
      </w:r>
      <w:r w:rsidRPr="00A3153B">
        <w:instrText xml:space="preserve"> REF _Ref361096069 \r \h </w:instrText>
      </w:r>
      <w:r w:rsidRPr="00A3153B">
        <w:fldChar w:fldCharType="separate"/>
      </w:r>
      <w:r w:rsidR="005B0D68">
        <w:t>[10]</w:t>
      </w:r>
      <w:r w:rsidRPr="00A3153B">
        <w:fldChar w:fldCharType="end"/>
      </w:r>
      <w:r w:rsidRPr="00A3153B">
        <w:t>), qualified electronic signatures and digital stamps are equivalent to handwritten signatures whereas technical signatures are not.</w:t>
      </w:r>
    </w:p>
    <w:p w14:paraId="0E52E7EC" w14:textId="77777777" w:rsidR="008046AB" w:rsidRPr="00A3153B" w:rsidRDefault="008046AB" w:rsidP="00CE7C76"/>
    <w:p w14:paraId="1D98056E" w14:textId="77777777" w:rsidR="008046AB" w:rsidRPr="00A3153B" w:rsidRDefault="008046AB" w:rsidP="00CE7C76"/>
    <w:p w14:paraId="6C150561" w14:textId="77777777" w:rsidR="008046AB" w:rsidRPr="00A3153B" w:rsidRDefault="008046AB" w:rsidP="00CE7C76"/>
    <w:sectPr w:rsidR="008046AB" w:rsidRPr="00A3153B" w:rsidSect="00933DAD">
      <w:pgSz w:w="11906" w:h="16838" w:code="9"/>
      <w:pgMar w:top="1418" w:right="1134" w:bottom="1418" w:left="255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2185C" w14:textId="77777777" w:rsidR="00555AE2" w:rsidRDefault="00555AE2">
      <w:r>
        <w:separator/>
      </w:r>
    </w:p>
  </w:endnote>
  <w:endnote w:type="continuationSeparator" w:id="0">
    <w:p w14:paraId="125F8EC4" w14:textId="77777777" w:rsidR="00555AE2" w:rsidRDefault="0055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45">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65">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 w:name="Thorndale">
    <w:altName w:val="Times New Roman"/>
    <w:charset w:val="00"/>
    <w:family w:val="auto"/>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BA"/>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Neue-Light">
    <w:altName w:val="Arial"/>
    <w:panose1 w:val="00000000000000000000"/>
    <w:charset w:val="00"/>
    <w:family w:val="swiss"/>
    <w:notTrueType/>
    <w:pitch w:val="default"/>
    <w:sig w:usb0="00000003" w:usb1="00000000" w:usb2="00000000" w:usb3="00000000" w:csb0="00000001" w:csb1="00000000"/>
  </w:font>
  <w:font w:name="HelveticaNeue-Light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AAA2A" w14:textId="77777777" w:rsidR="00C04AB2" w:rsidRDefault="00C04A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EB99E" w14:textId="77777777" w:rsidR="00C04AB2" w:rsidRDefault="00C04A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60DF" w14:textId="77777777" w:rsidR="00C04AB2" w:rsidRDefault="00C04AB2" w:rsidP="002B6DA3">
    <w:pPr>
      <w:pStyle w:val="Footer"/>
      <w:jc w:val="left"/>
    </w:pPr>
    <w:r>
      <w:rPr>
        <w:b/>
      </w:rPr>
      <w:pict w14:anchorId="44B20986">
        <v:rect id="_x0000_i1027" style="width:411pt;height:1pt" o:hralign="center" o:hrstd="t" o:hrnoshade="t" o:hr="t" fillcolor="#333" stroked="f"/>
      </w:pict>
    </w:r>
  </w:p>
  <w:p w14:paraId="663C1C02" w14:textId="77777777" w:rsidR="00C04AB2" w:rsidRPr="000A243B" w:rsidRDefault="00C04AB2" w:rsidP="00E941B8">
    <w:pPr>
      <w:pStyle w:val="Footer"/>
      <w:jc w:val="left"/>
      <w:rPr>
        <w:sz w:val="18"/>
        <w:szCs w:val="18"/>
      </w:rPr>
    </w:pPr>
    <w:r w:rsidRPr="008A4E58">
      <w:rPr>
        <w:sz w:val="16"/>
        <w:szCs w:val="16"/>
      </w:rPr>
      <w:t>AS Sertifitseerimiskeskus</w:t>
    </w:r>
    <w:r>
      <w:rPr>
        <w:sz w:val="16"/>
        <w:szCs w:val="16"/>
      </w:rPr>
      <w:t xml:space="preserve"> (Certification Centre Ltd.)</w:t>
    </w:r>
    <w:r>
      <w:rPr>
        <w:sz w:val="16"/>
        <w:szCs w:val="16"/>
      </w:rPr>
      <w:tab/>
    </w:r>
    <w:r>
      <w:rPr>
        <w:sz w:val="16"/>
        <w:szCs w:val="16"/>
      </w:rPr>
      <w:tab/>
    </w:r>
    <w:r w:rsidRPr="00E16B04">
      <w:rPr>
        <w:sz w:val="16"/>
        <w:szCs w:val="16"/>
      </w:rPr>
      <w:tab/>
    </w:r>
    <w:r w:rsidRPr="00E16B04">
      <w:rPr>
        <w:sz w:val="16"/>
        <w:szCs w:val="16"/>
      </w:rPr>
      <w:tab/>
    </w:r>
    <w:r>
      <w:rPr>
        <w:sz w:val="16"/>
      </w:rPr>
      <w:tab/>
      <w:t xml:space="preserve">Page  </w:t>
    </w:r>
    <w:r w:rsidRPr="00E16B04">
      <w:rPr>
        <w:rStyle w:val="PageNumber"/>
        <w:sz w:val="18"/>
        <w:szCs w:val="18"/>
      </w:rPr>
      <w:fldChar w:fldCharType="begin"/>
    </w:r>
    <w:r w:rsidRPr="00E16B04">
      <w:rPr>
        <w:rStyle w:val="PageNumber"/>
        <w:sz w:val="18"/>
        <w:szCs w:val="18"/>
      </w:rPr>
      <w:instrText xml:space="preserve"> PAGE </w:instrText>
    </w:r>
    <w:r w:rsidRPr="00E16B04">
      <w:rPr>
        <w:rStyle w:val="PageNumber"/>
        <w:sz w:val="18"/>
        <w:szCs w:val="18"/>
      </w:rPr>
      <w:fldChar w:fldCharType="separate"/>
    </w:r>
    <w:r w:rsidR="000E49A4">
      <w:rPr>
        <w:rStyle w:val="PageNumber"/>
        <w:noProof/>
        <w:sz w:val="18"/>
        <w:szCs w:val="18"/>
      </w:rPr>
      <w:t>38</w:t>
    </w:r>
    <w:r w:rsidRPr="00E16B04">
      <w:rPr>
        <w:rStyle w:val="PageNumber"/>
        <w:sz w:val="18"/>
        <w:szCs w:val="18"/>
      </w:rPr>
      <w:fldChar w:fldCharType="end"/>
    </w:r>
    <w:r w:rsidRPr="00E16B04">
      <w:rPr>
        <w:rStyle w:val="PageNumber"/>
        <w:sz w:val="18"/>
        <w:szCs w:val="18"/>
      </w:rPr>
      <w:t xml:space="preserve"> / </w:t>
    </w:r>
    <w:r w:rsidRPr="00E16B04">
      <w:rPr>
        <w:rStyle w:val="PageNumber"/>
        <w:sz w:val="18"/>
        <w:szCs w:val="18"/>
      </w:rPr>
      <w:fldChar w:fldCharType="begin"/>
    </w:r>
    <w:r w:rsidRPr="00E16B04">
      <w:rPr>
        <w:rStyle w:val="PageNumber"/>
        <w:sz w:val="18"/>
        <w:szCs w:val="18"/>
      </w:rPr>
      <w:instrText xml:space="preserve"> NUMPAGES </w:instrText>
    </w:r>
    <w:r w:rsidRPr="00E16B04">
      <w:rPr>
        <w:rStyle w:val="PageNumber"/>
        <w:sz w:val="18"/>
        <w:szCs w:val="18"/>
      </w:rPr>
      <w:fldChar w:fldCharType="separate"/>
    </w:r>
    <w:r w:rsidR="000E49A4">
      <w:rPr>
        <w:rStyle w:val="PageNumber"/>
        <w:noProof/>
        <w:sz w:val="18"/>
        <w:szCs w:val="18"/>
      </w:rPr>
      <w:t>83</w:t>
    </w:r>
    <w:r w:rsidRPr="00E16B04">
      <w:rPr>
        <w:rStyle w:val="PageNumbe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A420" w14:textId="77777777" w:rsidR="00C04AB2" w:rsidRPr="00E16B04" w:rsidRDefault="00C04AB2" w:rsidP="00967562">
    <w:pPr>
      <w:pStyle w:val="Footer"/>
      <w:rPr>
        <w:sz w:val="18"/>
        <w:szCs w:val="18"/>
      </w:rPr>
    </w:pPr>
    <w:r>
      <w:rPr>
        <w:b/>
      </w:rPr>
      <w:pict w14:anchorId="662CC3E5">
        <v:rect id="_x0000_i1030" style="width:411pt;height:1pt" o:hralign="center" o:hrstd="t" o:hrnoshade="t" o:hr="t" fillcolor="#333" stroked="f"/>
      </w:pict>
    </w:r>
    <w:r w:rsidRPr="008A4E58">
      <w:rPr>
        <w:sz w:val="16"/>
        <w:szCs w:val="16"/>
      </w:rPr>
      <w:t>AS Sertifitseerimiskeskus</w:t>
    </w:r>
    <w:r w:rsidRPr="00DF7E5A">
      <w:rPr>
        <w:sz w:val="16"/>
        <w:szCs w:val="16"/>
      </w:rPr>
      <w:t xml:space="preserve"> (Certification Centre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A66BD" w14:textId="77777777" w:rsidR="00555AE2" w:rsidRDefault="00555AE2">
      <w:r>
        <w:separator/>
      </w:r>
    </w:p>
  </w:footnote>
  <w:footnote w:type="continuationSeparator" w:id="0">
    <w:p w14:paraId="6FEAECDE" w14:textId="77777777" w:rsidR="00555AE2" w:rsidRDefault="00555AE2">
      <w:r>
        <w:continuationSeparator/>
      </w:r>
    </w:p>
  </w:footnote>
  <w:footnote w:id="1">
    <w:p w14:paraId="0A5B4814" w14:textId="77777777" w:rsidR="00C04AB2" w:rsidRPr="00A3153B" w:rsidRDefault="00C04AB2" w:rsidP="0016674D">
      <w:pPr>
        <w:pStyle w:val="FootnoteText"/>
        <w:rPr>
          <w:lang w:val="et-EE"/>
        </w:rPr>
      </w:pPr>
      <w:r>
        <w:rPr>
          <w:rStyle w:val="FootnoteReference"/>
        </w:rPr>
        <w:footnoteRef/>
      </w:r>
      <w:r>
        <w:t xml:space="preserve"> </w:t>
      </w:r>
      <w:r>
        <w:rPr>
          <w:lang w:val="et-EE"/>
        </w:rPr>
        <w:t>Note: OCSP nonce field’s value is calculated differently in case of DIGIDOC-XML 1.3 and BDOC 2.1 formats. See the specification documents of these file formats for more information.</w:t>
      </w:r>
    </w:p>
  </w:footnote>
  <w:footnote w:id="2">
    <w:p w14:paraId="62CF5BAF" w14:textId="529ACCD6" w:rsidR="00C04AB2" w:rsidRDefault="00C04AB2">
      <w:pPr>
        <w:pStyle w:val="FootnoteText"/>
      </w:pPr>
      <w:r>
        <w:rPr>
          <w:rStyle w:val="FootnoteReference"/>
        </w:rPr>
        <w:footnoteRef/>
      </w:r>
      <w:r>
        <w:t xml:space="preserve"> When using temporary intermediary DDOC container then the </w:t>
      </w:r>
      <w:r w:rsidRPr="00A3153B">
        <w:t>data file</w:t>
      </w:r>
      <w:r>
        <w:t>(s)</w:t>
      </w:r>
      <w:r w:rsidRPr="00A3153B">
        <w:t xml:space="preserve"> to be encrypted </w:t>
      </w:r>
      <w:r>
        <w:t xml:space="preserve">are placed </w:t>
      </w:r>
      <w:r w:rsidRPr="00A3153B">
        <w:t>inside a</w:t>
      </w:r>
      <w:r>
        <w:t>n unsigned DDOC</w:t>
      </w:r>
      <w:r w:rsidRPr="00A3153B">
        <w:t xml:space="preserve"> container </w:t>
      </w:r>
      <w:r>
        <w:t>(DIGIDOC-XML 1.3). The whole DDOC container is then encrypted. The unsigned DDOC container should be discarded when decryption is done, e.g. as it is done by DigiDoc3 Client, so that the user gets original data file(s) as a result.</w:t>
      </w:r>
    </w:p>
    <w:p w14:paraId="12F66BC9" w14:textId="1B9500E9" w:rsidR="00C04AB2" w:rsidRPr="005B0D68" w:rsidRDefault="00C04AB2">
      <w:pPr>
        <w:pStyle w:val="FootnoteText"/>
        <w:rPr>
          <w:lang w:val="et-EE"/>
        </w:rPr>
      </w:pPr>
      <w:r>
        <w:t xml:space="preserve">NOTE: it is recommended to use direct encryption without temporary DDOC containers as much as possible. Direct encryption/decryption is supported in all of the DigiDoc libraries with CDOC support and in DigiDoc3 Crypto versions 3.9 and above.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C04AB2" w14:paraId="2F94694C" w14:textId="77777777" w:rsidTr="00692598">
      <w:tc>
        <w:tcPr>
          <w:tcW w:w="7308" w:type="dxa"/>
          <w:shd w:val="clear" w:color="auto" w:fill="auto"/>
        </w:tcPr>
        <w:p w14:paraId="52A0FE56" w14:textId="77777777" w:rsidR="00C04AB2" w:rsidRDefault="00C04AB2" w:rsidP="00EB56D7">
          <w:pPr>
            <w:pStyle w:val="Header"/>
          </w:pPr>
        </w:p>
        <w:p w14:paraId="054A0568" w14:textId="77777777" w:rsidR="00C04AB2" w:rsidRPr="00B937CE" w:rsidRDefault="00C04AB2" w:rsidP="00692598">
          <w:pPr>
            <w:pStyle w:val="Header"/>
            <w:jc w:val="left"/>
            <w:rPr>
              <w:rFonts w:cs="Arial"/>
              <w:b/>
              <w:sz w:val="22"/>
              <w:szCs w:val="22"/>
            </w:rPr>
          </w:pPr>
          <w:r w:rsidRPr="00B937CE">
            <w:rPr>
              <w:rFonts w:cs="Arial"/>
              <w:b/>
              <w:sz w:val="22"/>
              <w:szCs w:val="22"/>
            </w:rPr>
            <w:t>SK-JDD-PRG-GUIDE</w:t>
          </w:r>
        </w:p>
        <w:p w14:paraId="03BE2A4C" w14:textId="77777777" w:rsidR="00C04AB2" w:rsidRPr="00B937CE" w:rsidRDefault="00C04AB2" w:rsidP="00692598">
          <w:pPr>
            <w:pStyle w:val="Header"/>
            <w:jc w:val="left"/>
            <w:rPr>
              <w:rFonts w:cs="Arial"/>
              <w:b/>
              <w:sz w:val="22"/>
              <w:szCs w:val="22"/>
            </w:rPr>
          </w:pPr>
          <w:r w:rsidRPr="00B937CE">
            <w:rPr>
              <w:rFonts w:cs="Arial"/>
              <w:b/>
              <w:sz w:val="22"/>
              <w:szCs w:val="22"/>
            </w:rPr>
            <w:t>JDigiDoc Programmer’s Guide</w:t>
          </w:r>
        </w:p>
      </w:tc>
      <w:tc>
        <w:tcPr>
          <w:tcW w:w="1052" w:type="dxa"/>
          <w:shd w:val="clear" w:color="auto" w:fill="auto"/>
          <w:vAlign w:val="center"/>
        </w:tcPr>
        <w:p w14:paraId="0DF2B2BF" w14:textId="77777777" w:rsidR="00C04AB2" w:rsidRDefault="00C04AB2" w:rsidP="00B1418C">
          <w:pPr>
            <w:pStyle w:val="Header"/>
            <w:jc w:val="center"/>
          </w:pPr>
          <w:r>
            <w:object w:dxaOrig="810" w:dyaOrig="795" w14:anchorId="3B999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9pt" o:ole="">
                <v:imagedata r:id="rId1" o:title=""/>
              </v:shape>
              <o:OLEObject Type="Embed" ProgID="PBrush" ShapeID="_x0000_i1025" DrawAspect="Content" ObjectID="_1495615333" r:id="rId2"/>
            </w:object>
          </w:r>
        </w:p>
        <w:p w14:paraId="31694BF9" w14:textId="44092FE8" w:rsidR="00C04AB2" w:rsidRDefault="00C04AB2" w:rsidP="00692598">
          <w:pPr>
            <w:pStyle w:val="Header"/>
            <w:jc w:val="center"/>
          </w:pPr>
        </w:p>
      </w:tc>
    </w:tr>
  </w:tbl>
  <w:p w14:paraId="6B985A47" w14:textId="77777777" w:rsidR="00C04AB2" w:rsidRDefault="00C04AB2" w:rsidP="00492786">
    <w:r>
      <w:rPr>
        <w:rFonts w:ascii="Helvetica 65" w:hAnsi="Helvetica 65"/>
        <w:b/>
        <w:sz w:val="22"/>
        <w:szCs w:val="22"/>
      </w:rPr>
      <w:pict w14:anchorId="64023B83">
        <v:rect id="_x0000_i1026" style="width:411pt;height:1.5pt" o:hralign="center" o:hrstd="t" o:hrnoshade="t" o:hr="t" fillcolor="#333"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169"/>
      <w:gridCol w:w="1051"/>
    </w:tblGrid>
    <w:tr w:rsidR="00C04AB2" w14:paraId="3529139B" w14:textId="77777777" w:rsidTr="00814C8D">
      <w:tc>
        <w:tcPr>
          <w:tcW w:w="7308" w:type="dxa"/>
          <w:shd w:val="clear" w:color="auto" w:fill="auto"/>
        </w:tcPr>
        <w:p w14:paraId="6E739EF0" w14:textId="77777777" w:rsidR="00C04AB2" w:rsidRDefault="00C04AB2" w:rsidP="00814C8D">
          <w:pPr>
            <w:pStyle w:val="Header"/>
          </w:pPr>
        </w:p>
        <w:p w14:paraId="64A54BEE" w14:textId="77777777" w:rsidR="00C04AB2" w:rsidRDefault="00C04AB2" w:rsidP="00814C8D">
          <w:pPr>
            <w:pStyle w:val="Header"/>
            <w:jc w:val="left"/>
          </w:pPr>
        </w:p>
      </w:tc>
      <w:tc>
        <w:tcPr>
          <w:tcW w:w="1052" w:type="dxa"/>
          <w:shd w:val="clear" w:color="auto" w:fill="auto"/>
          <w:vAlign w:val="center"/>
        </w:tcPr>
        <w:p w14:paraId="345ED549" w14:textId="4307AABE" w:rsidR="00C04AB2" w:rsidRDefault="00C04AB2" w:rsidP="00814C8D">
          <w:pPr>
            <w:pStyle w:val="Header"/>
            <w:jc w:val="center"/>
          </w:pPr>
          <w:r>
            <w:object w:dxaOrig="810" w:dyaOrig="795" w14:anchorId="359C2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5pt;height:39pt" o:ole="">
                <v:imagedata r:id="rId1" o:title=""/>
              </v:shape>
              <o:OLEObject Type="Embed" ProgID="PBrush" ShapeID="_x0000_i1028" DrawAspect="Content" ObjectID="_1495615334" r:id="rId2"/>
            </w:object>
          </w:r>
        </w:p>
      </w:tc>
    </w:tr>
  </w:tbl>
  <w:p w14:paraId="03E20318" w14:textId="77777777" w:rsidR="00C04AB2" w:rsidRPr="002C768D" w:rsidRDefault="00C04AB2" w:rsidP="002C768D">
    <w:pPr>
      <w:pStyle w:val="Header"/>
      <w:jc w:val="left"/>
      <w:rPr>
        <w:b/>
      </w:rPr>
    </w:pPr>
    <w:r>
      <w:rPr>
        <w:rFonts w:ascii="Helvetica 65" w:hAnsi="Helvetica 65"/>
        <w:b/>
        <w:sz w:val="22"/>
        <w:szCs w:val="22"/>
      </w:rPr>
      <w:pict w14:anchorId="71D07BDD">
        <v:rect id="_x0000_i1029" style="width:411pt;height:1.5pt" o:hralign="center" o:hrstd="t" o:hrnoshade="t" o:hr="t" fillcolor="#33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6E78"/>
    <w:multiLevelType w:val="hybridMultilevel"/>
    <w:tmpl w:val="C390E3F8"/>
    <w:lvl w:ilvl="0" w:tplc="360E25B4">
      <w:numFmt w:val="bullet"/>
      <w:lvlText w:val="-"/>
      <w:lvlJc w:val="left"/>
      <w:pPr>
        <w:ind w:left="833" w:hanging="360"/>
      </w:pPr>
      <w:rPr>
        <w:rFonts w:ascii="Helvetica 45" w:eastAsia="Times New Roman" w:hAnsi="Helvetica 45" w:cs="Times New Roman"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4473D2A"/>
    <w:multiLevelType w:val="hybridMultilevel"/>
    <w:tmpl w:val="89B0C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2" w15:restartNumberingAfterBreak="0">
    <w:nsid w:val="06103361"/>
    <w:multiLevelType w:val="hybridMultilevel"/>
    <w:tmpl w:val="9686249E"/>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50C6F"/>
    <w:multiLevelType w:val="hybridMultilevel"/>
    <w:tmpl w:val="AB7A0028"/>
    <w:lvl w:ilvl="0" w:tplc="345887AE">
      <w:numFmt w:val="bullet"/>
      <w:lvlText w:val=""/>
      <w:lvlJc w:val="left"/>
      <w:pPr>
        <w:ind w:left="461" w:hanging="360"/>
      </w:pPr>
      <w:rPr>
        <w:rFonts w:ascii="Symbol" w:eastAsia="Times New Roman" w:hAnsi="Symbol" w:cs="Times New Roman" w:hint="default"/>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4" w15:restartNumberingAfterBreak="0">
    <w:nsid w:val="0D5E7335"/>
    <w:multiLevelType w:val="hybridMultilevel"/>
    <w:tmpl w:val="F9B89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6A58E2"/>
    <w:multiLevelType w:val="hybridMultilevel"/>
    <w:tmpl w:val="8A24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5ECC1A5C">
      <w:numFmt w:val="bullet"/>
      <w:lvlText w:val="•"/>
      <w:lvlJc w:val="left"/>
      <w:pPr>
        <w:ind w:left="2520" w:hanging="360"/>
      </w:pPr>
      <w:rPr>
        <w:rFonts w:ascii="Helvetica 45" w:eastAsia="Times New Roman" w:hAnsi="Helvetica 45"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8F464D"/>
    <w:multiLevelType w:val="hybridMultilevel"/>
    <w:tmpl w:val="7844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C1FC3"/>
    <w:multiLevelType w:val="hybridMultilevel"/>
    <w:tmpl w:val="14DA4A0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15:restartNumberingAfterBreak="0">
    <w:nsid w:val="13F84DD8"/>
    <w:multiLevelType w:val="hybridMultilevel"/>
    <w:tmpl w:val="114866BA"/>
    <w:lvl w:ilvl="0" w:tplc="0425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E165B"/>
    <w:multiLevelType w:val="hybridMultilevel"/>
    <w:tmpl w:val="867CB744"/>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15:restartNumberingAfterBreak="0">
    <w:nsid w:val="16765094"/>
    <w:multiLevelType w:val="hybridMultilevel"/>
    <w:tmpl w:val="1B700392"/>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AD0FD6"/>
    <w:multiLevelType w:val="hybridMultilevel"/>
    <w:tmpl w:val="783AA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CF475B"/>
    <w:multiLevelType w:val="hybridMultilevel"/>
    <w:tmpl w:val="68BEC532"/>
    <w:lvl w:ilvl="0" w:tplc="360E25B4">
      <w:numFmt w:val="bullet"/>
      <w:lvlText w:val="-"/>
      <w:lvlJc w:val="left"/>
      <w:pPr>
        <w:ind w:left="720" w:hanging="360"/>
      </w:pPr>
      <w:rPr>
        <w:rFonts w:ascii="Helvetica 45" w:eastAsia="Times New Roman" w:hAnsi="Helvetica 45" w:cs="Times New Roman" w:hint="default"/>
      </w:rPr>
    </w:lvl>
    <w:lvl w:ilvl="1" w:tplc="04090003">
      <w:start w:val="1"/>
      <w:numFmt w:val="bullet"/>
      <w:lvlText w:val="o"/>
      <w:lvlJc w:val="left"/>
      <w:pPr>
        <w:ind w:left="1327" w:hanging="360"/>
      </w:pPr>
      <w:rPr>
        <w:rFonts w:ascii="Courier New" w:hAnsi="Courier New" w:cs="Courier New" w:hint="default"/>
      </w:rPr>
    </w:lvl>
    <w:lvl w:ilvl="2" w:tplc="04090005">
      <w:start w:val="1"/>
      <w:numFmt w:val="bullet"/>
      <w:lvlText w:val=""/>
      <w:lvlJc w:val="left"/>
      <w:pPr>
        <w:ind w:left="2047" w:hanging="360"/>
      </w:pPr>
      <w:rPr>
        <w:rFonts w:ascii="Wingdings" w:hAnsi="Wingdings" w:hint="default"/>
      </w:rPr>
    </w:lvl>
    <w:lvl w:ilvl="3" w:tplc="0409000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3" w15:restartNumberingAfterBreak="0">
    <w:nsid w:val="185B181E"/>
    <w:multiLevelType w:val="hybridMultilevel"/>
    <w:tmpl w:val="C896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CC5A2A"/>
    <w:multiLevelType w:val="hybridMultilevel"/>
    <w:tmpl w:val="7B9CB68A"/>
    <w:lvl w:ilvl="0" w:tplc="5EFE97AC">
      <w:start w:val="1"/>
      <w:numFmt w:val="decimal"/>
      <w:pStyle w:val="Heading2appendix"/>
      <w:lvlText w:val="%1)"/>
      <w:lvlJc w:val="left"/>
      <w:pPr>
        <w:ind w:left="1080" w:hanging="360"/>
      </w:pPr>
    </w:lvl>
    <w:lvl w:ilvl="1" w:tplc="04250019" w:tentative="1">
      <w:start w:val="1"/>
      <w:numFmt w:val="lowerLetter"/>
      <w:lvlText w:val="%2."/>
      <w:lvlJc w:val="left"/>
      <w:pPr>
        <w:ind w:left="1800" w:hanging="360"/>
      </w:pPr>
    </w:lvl>
    <w:lvl w:ilvl="2" w:tplc="0425001B" w:tentative="1">
      <w:start w:val="1"/>
      <w:numFmt w:val="lowerRoman"/>
      <w:lvlText w:val="%3."/>
      <w:lvlJc w:val="right"/>
      <w:pPr>
        <w:ind w:left="2520" w:hanging="180"/>
      </w:pPr>
    </w:lvl>
    <w:lvl w:ilvl="3" w:tplc="0425000F" w:tentative="1">
      <w:start w:val="1"/>
      <w:numFmt w:val="decimal"/>
      <w:lvlText w:val="%4."/>
      <w:lvlJc w:val="left"/>
      <w:pPr>
        <w:ind w:left="3240" w:hanging="360"/>
      </w:pPr>
    </w:lvl>
    <w:lvl w:ilvl="4" w:tplc="04250019" w:tentative="1">
      <w:start w:val="1"/>
      <w:numFmt w:val="lowerLetter"/>
      <w:lvlText w:val="%5."/>
      <w:lvlJc w:val="left"/>
      <w:pPr>
        <w:ind w:left="3960" w:hanging="360"/>
      </w:pPr>
    </w:lvl>
    <w:lvl w:ilvl="5" w:tplc="0425001B" w:tentative="1">
      <w:start w:val="1"/>
      <w:numFmt w:val="lowerRoman"/>
      <w:lvlText w:val="%6."/>
      <w:lvlJc w:val="right"/>
      <w:pPr>
        <w:ind w:left="4680" w:hanging="180"/>
      </w:pPr>
    </w:lvl>
    <w:lvl w:ilvl="6" w:tplc="0425000F" w:tentative="1">
      <w:start w:val="1"/>
      <w:numFmt w:val="decimal"/>
      <w:lvlText w:val="%7."/>
      <w:lvlJc w:val="left"/>
      <w:pPr>
        <w:ind w:left="5400" w:hanging="360"/>
      </w:pPr>
    </w:lvl>
    <w:lvl w:ilvl="7" w:tplc="04250019" w:tentative="1">
      <w:start w:val="1"/>
      <w:numFmt w:val="lowerLetter"/>
      <w:lvlText w:val="%8."/>
      <w:lvlJc w:val="left"/>
      <w:pPr>
        <w:ind w:left="6120" w:hanging="360"/>
      </w:pPr>
    </w:lvl>
    <w:lvl w:ilvl="8" w:tplc="0425001B" w:tentative="1">
      <w:start w:val="1"/>
      <w:numFmt w:val="lowerRoman"/>
      <w:lvlText w:val="%9."/>
      <w:lvlJc w:val="right"/>
      <w:pPr>
        <w:ind w:left="6840" w:hanging="180"/>
      </w:pPr>
    </w:lvl>
  </w:abstractNum>
  <w:abstractNum w:abstractNumId="15" w15:restartNumberingAfterBreak="0">
    <w:nsid w:val="1A1D0CE9"/>
    <w:multiLevelType w:val="hybridMultilevel"/>
    <w:tmpl w:val="0A0E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E56FC6"/>
    <w:multiLevelType w:val="multilevel"/>
    <w:tmpl w:val="319475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143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C860302"/>
    <w:multiLevelType w:val="hybridMultilevel"/>
    <w:tmpl w:val="0B64418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15:restartNumberingAfterBreak="0">
    <w:nsid w:val="1CBD3BF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15:restartNumberingAfterBreak="0">
    <w:nsid w:val="1FD15EF2"/>
    <w:multiLevelType w:val="hybridMultilevel"/>
    <w:tmpl w:val="43E8A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72682E"/>
    <w:multiLevelType w:val="hybridMultilevel"/>
    <w:tmpl w:val="355681EE"/>
    <w:lvl w:ilvl="0" w:tplc="02282472">
      <w:start w:val="3"/>
      <w:numFmt w:val="bullet"/>
      <w:lvlText w:val=""/>
      <w:lvlJc w:val="left"/>
      <w:pPr>
        <w:ind w:left="461" w:hanging="360"/>
      </w:pPr>
      <w:rPr>
        <w:rFonts w:ascii="Symbol" w:eastAsia="Times New Roman" w:hAnsi="Symbol" w:cs="Times New Roman" w:hint="default"/>
        <w:b w:val="0"/>
      </w:rPr>
    </w:lvl>
    <w:lvl w:ilvl="1" w:tplc="04250003" w:tentative="1">
      <w:start w:val="1"/>
      <w:numFmt w:val="bullet"/>
      <w:lvlText w:val="o"/>
      <w:lvlJc w:val="left"/>
      <w:pPr>
        <w:ind w:left="1181" w:hanging="360"/>
      </w:pPr>
      <w:rPr>
        <w:rFonts w:ascii="Courier New" w:hAnsi="Courier New" w:cs="Courier New" w:hint="default"/>
      </w:rPr>
    </w:lvl>
    <w:lvl w:ilvl="2" w:tplc="04250005" w:tentative="1">
      <w:start w:val="1"/>
      <w:numFmt w:val="bullet"/>
      <w:lvlText w:val=""/>
      <w:lvlJc w:val="left"/>
      <w:pPr>
        <w:ind w:left="1901" w:hanging="360"/>
      </w:pPr>
      <w:rPr>
        <w:rFonts w:ascii="Wingdings" w:hAnsi="Wingdings" w:hint="default"/>
      </w:rPr>
    </w:lvl>
    <w:lvl w:ilvl="3" w:tplc="04250001" w:tentative="1">
      <w:start w:val="1"/>
      <w:numFmt w:val="bullet"/>
      <w:lvlText w:val=""/>
      <w:lvlJc w:val="left"/>
      <w:pPr>
        <w:ind w:left="2621" w:hanging="360"/>
      </w:pPr>
      <w:rPr>
        <w:rFonts w:ascii="Symbol" w:hAnsi="Symbol" w:hint="default"/>
      </w:rPr>
    </w:lvl>
    <w:lvl w:ilvl="4" w:tplc="04250003" w:tentative="1">
      <w:start w:val="1"/>
      <w:numFmt w:val="bullet"/>
      <w:lvlText w:val="o"/>
      <w:lvlJc w:val="left"/>
      <w:pPr>
        <w:ind w:left="3341" w:hanging="360"/>
      </w:pPr>
      <w:rPr>
        <w:rFonts w:ascii="Courier New" w:hAnsi="Courier New" w:cs="Courier New" w:hint="default"/>
      </w:rPr>
    </w:lvl>
    <w:lvl w:ilvl="5" w:tplc="04250005" w:tentative="1">
      <w:start w:val="1"/>
      <w:numFmt w:val="bullet"/>
      <w:lvlText w:val=""/>
      <w:lvlJc w:val="left"/>
      <w:pPr>
        <w:ind w:left="4061" w:hanging="360"/>
      </w:pPr>
      <w:rPr>
        <w:rFonts w:ascii="Wingdings" w:hAnsi="Wingdings" w:hint="default"/>
      </w:rPr>
    </w:lvl>
    <w:lvl w:ilvl="6" w:tplc="04250001" w:tentative="1">
      <w:start w:val="1"/>
      <w:numFmt w:val="bullet"/>
      <w:lvlText w:val=""/>
      <w:lvlJc w:val="left"/>
      <w:pPr>
        <w:ind w:left="4781" w:hanging="360"/>
      </w:pPr>
      <w:rPr>
        <w:rFonts w:ascii="Symbol" w:hAnsi="Symbol" w:hint="default"/>
      </w:rPr>
    </w:lvl>
    <w:lvl w:ilvl="7" w:tplc="04250003" w:tentative="1">
      <w:start w:val="1"/>
      <w:numFmt w:val="bullet"/>
      <w:lvlText w:val="o"/>
      <w:lvlJc w:val="left"/>
      <w:pPr>
        <w:ind w:left="5501" w:hanging="360"/>
      </w:pPr>
      <w:rPr>
        <w:rFonts w:ascii="Courier New" w:hAnsi="Courier New" w:cs="Courier New" w:hint="default"/>
      </w:rPr>
    </w:lvl>
    <w:lvl w:ilvl="8" w:tplc="04250005" w:tentative="1">
      <w:start w:val="1"/>
      <w:numFmt w:val="bullet"/>
      <w:lvlText w:val=""/>
      <w:lvlJc w:val="left"/>
      <w:pPr>
        <w:ind w:left="6221" w:hanging="360"/>
      </w:pPr>
      <w:rPr>
        <w:rFonts w:ascii="Wingdings" w:hAnsi="Wingdings" w:hint="default"/>
      </w:rPr>
    </w:lvl>
  </w:abstractNum>
  <w:abstractNum w:abstractNumId="21" w15:restartNumberingAfterBreak="0">
    <w:nsid w:val="22194B14"/>
    <w:multiLevelType w:val="hybridMultilevel"/>
    <w:tmpl w:val="9606EE66"/>
    <w:lvl w:ilvl="0" w:tplc="FB4C1A9C">
      <w:numFmt w:val="bullet"/>
      <w:lvlText w:val="•"/>
      <w:lvlJc w:val="left"/>
      <w:pPr>
        <w:ind w:left="360" w:hanging="360"/>
      </w:pPr>
      <w:rPr>
        <w:rFonts w:ascii="Helvetica 45" w:eastAsia="Times New Roman" w:hAnsi="Helvetica 45"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5637C9E"/>
    <w:multiLevelType w:val="hybridMultilevel"/>
    <w:tmpl w:val="06A06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3B22D2"/>
    <w:multiLevelType w:val="multilevel"/>
    <w:tmpl w:val="C69E115A"/>
    <w:lvl w:ilvl="0">
      <w:start w:val="1"/>
      <w:numFmt w:val="decimal"/>
      <w:lvlText w:val="%1."/>
      <w:lvlJc w:val="left"/>
      <w:pPr>
        <w:ind w:left="283" w:hanging="283"/>
      </w:pPr>
      <w:rPr>
        <w:rFonts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4" w15:restartNumberingAfterBreak="0">
    <w:nsid w:val="29A73049"/>
    <w:multiLevelType w:val="hybridMultilevel"/>
    <w:tmpl w:val="D2860A7E"/>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15:restartNumberingAfterBreak="0">
    <w:nsid w:val="2A4014E7"/>
    <w:multiLevelType w:val="hybridMultilevel"/>
    <w:tmpl w:val="0A945228"/>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6" w15:restartNumberingAfterBreak="0">
    <w:nsid w:val="2AD74462"/>
    <w:multiLevelType w:val="hybridMultilevel"/>
    <w:tmpl w:val="49A4873C"/>
    <w:lvl w:ilvl="0" w:tplc="0425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A5309A"/>
    <w:multiLevelType w:val="hybridMultilevel"/>
    <w:tmpl w:val="5C78F76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8" w15:restartNumberingAfterBreak="0">
    <w:nsid w:val="2F46403E"/>
    <w:multiLevelType w:val="hybridMultilevel"/>
    <w:tmpl w:val="050AC2D6"/>
    <w:lvl w:ilvl="0" w:tplc="0409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15:restartNumberingAfterBreak="0">
    <w:nsid w:val="318B6428"/>
    <w:multiLevelType w:val="hybridMultilevel"/>
    <w:tmpl w:val="29FC2190"/>
    <w:lvl w:ilvl="0" w:tplc="0409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0" w15:restartNumberingAfterBreak="0">
    <w:nsid w:val="323974F3"/>
    <w:multiLevelType w:val="hybridMultilevel"/>
    <w:tmpl w:val="C57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452F5"/>
    <w:multiLevelType w:val="hybridMultilevel"/>
    <w:tmpl w:val="88AC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65B712D"/>
    <w:multiLevelType w:val="hybridMultilevel"/>
    <w:tmpl w:val="43241B1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3" w15:restartNumberingAfterBreak="0">
    <w:nsid w:val="36B50327"/>
    <w:multiLevelType w:val="hybridMultilevel"/>
    <w:tmpl w:val="57BE807A"/>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15:restartNumberingAfterBreak="0">
    <w:nsid w:val="390C4157"/>
    <w:multiLevelType w:val="hybridMultilevel"/>
    <w:tmpl w:val="F28EC1E0"/>
    <w:lvl w:ilvl="0" w:tplc="04250001">
      <w:start w:val="1"/>
      <w:numFmt w:val="bullet"/>
      <w:lvlText w:val=""/>
      <w:lvlJc w:val="left"/>
      <w:pPr>
        <w:ind w:left="1440" w:hanging="360"/>
      </w:pPr>
      <w:rPr>
        <w:rFonts w:ascii="Symbol" w:hAnsi="Symbol" w:hint="default"/>
      </w:rPr>
    </w:lvl>
    <w:lvl w:ilvl="1" w:tplc="04250003">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5" w15:restartNumberingAfterBreak="0">
    <w:nsid w:val="39FD6892"/>
    <w:multiLevelType w:val="hybridMultilevel"/>
    <w:tmpl w:val="0FF8FCFA"/>
    <w:lvl w:ilvl="0" w:tplc="0409000F">
      <w:start w:val="1"/>
      <w:numFmt w:val="decimal"/>
      <w:lvlText w:val="%1."/>
      <w:lvlJc w:val="left"/>
      <w:pPr>
        <w:ind w:left="720" w:hanging="360"/>
      </w:pPr>
      <w:rPr>
        <w:rFonts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841085"/>
    <w:multiLevelType w:val="hybridMultilevel"/>
    <w:tmpl w:val="F5C2C73E"/>
    <w:lvl w:ilvl="0" w:tplc="360E25B4">
      <w:numFmt w:val="bullet"/>
      <w:lvlText w:val="-"/>
      <w:lvlJc w:val="left"/>
      <w:pPr>
        <w:ind w:left="720" w:hanging="360"/>
      </w:pPr>
      <w:rPr>
        <w:rFonts w:ascii="Helvetica 45" w:eastAsia="Times New Roman" w:hAnsi="Helvetica 45"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7" w15:restartNumberingAfterBreak="0">
    <w:nsid w:val="3C067B31"/>
    <w:multiLevelType w:val="hybridMultilevel"/>
    <w:tmpl w:val="06706068"/>
    <w:lvl w:ilvl="0" w:tplc="360E25B4">
      <w:numFmt w:val="bullet"/>
      <w:lvlText w:val="-"/>
      <w:lvlJc w:val="left"/>
      <w:pPr>
        <w:ind w:left="360" w:hanging="360"/>
      </w:pPr>
      <w:rPr>
        <w:rFonts w:ascii="Helvetica 45" w:eastAsia="Times New Roman" w:hAnsi="Helvetica 45" w:cs="Times New Roman" w:hint="default"/>
      </w:rPr>
    </w:lvl>
    <w:lvl w:ilvl="1" w:tplc="6062F91E">
      <w:numFmt w:val="bullet"/>
      <w:lvlText w:val="•"/>
      <w:lvlJc w:val="left"/>
      <w:pPr>
        <w:ind w:left="1080" w:hanging="360"/>
      </w:pPr>
      <w:rPr>
        <w:rFonts w:ascii="Helvetica 45" w:eastAsia="Times New Roman" w:hAnsi="Helvetica 45"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C5547AD"/>
    <w:multiLevelType w:val="hybridMultilevel"/>
    <w:tmpl w:val="034E01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6C1E189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3715C1"/>
    <w:multiLevelType w:val="hybridMultilevel"/>
    <w:tmpl w:val="C854D5B2"/>
    <w:lvl w:ilvl="0" w:tplc="0425000F">
      <w:start w:val="1"/>
      <w:numFmt w:val="decimal"/>
      <w:lvlText w:val="%1."/>
      <w:lvlJc w:val="left"/>
      <w:pPr>
        <w:ind w:left="720" w:hanging="360"/>
      </w:pPr>
      <w:rPr>
        <w:rFonts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0" w15:restartNumberingAfterBreak="0">
    <w:nsid w:val="3D385694"/>
    <w:multiLevelType w:val="hybridMultilevel"/>
    <w:tmpl w:val="F2622B9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15:restartNumberingAfterBreak="0">
    <w:nsid w:val="3EA3319D"/>
    <w:multiLevelType w:val="hybridMultilevel"/>
    <w:tmpl w:val="A042A944"/>
    <w:lvl w:ilvl="0" w:tplc="360E25B4">
      <w:numFmt w:val="bullet"/>
      <w:lvlText w:val="-"/>
      <w:lvlJc w:val="left"/>
      <w:pPr>
        <w:ind w:left="720" w:hanging="360"/>
      </w:pPr>
      <w:rPr>
        <w:rFonts w:ascii="Helvetica 45" w:eastAsia="Times New Roman" w:hAnsi="Helvetica 45" w:cs="Times New Roman" w:hint="default"/>
      </w:rPr>
    </w:lvl>
    <w:lvl w:ilvl="1" w:tplc="360E25B4">
      <w:numFmt w:val="bullet"/>
      <w:lvlText w:val="-"/>
      <w:lvlJc w:val="left"/>
      <w:pPr>
        <w:ind w:left="1440" w:hanging="360"/>
      </w:pPr>
      <w:rPr>
        <w:rFonts w:ascii="Helvetica 45" w:eastAsia="Times New Roman" w:hAnsi="Helvetica 45" w:cs="Times New Roman" w:hint="default"/>
      </w:rPr>
    </w:lvl>
    <w:lvl w:ilvl="2" w:tplc="360E25B4">
      <w:numFmt w:val="bullet"/>
      <w:lvlText w:val="-"/>
      <w:lvlJc w:val="left"/>
      <w:pPr>
        <w:ind w:left="2160" w:hanging="360"/>
      </w:pPr>
      <w:rPr>
        <w:rFonts w:ascii="Helvetica 45" w:eastAsia="Times New Roman" w:hAnsi="Helvetica 45"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963651"/>
    <w:multiLevelType w:val="multilevel"/>
    <w:tmpl w:val="53BCBC0A"/>
    <w:lvl w:ilvl="0">
      <w:start w:val="1"/>
      <w:numFmt w:val="bullet"/>
      <w:lvlText w:val=""/>
      <w:lvlJc w:val="left"/>
      <w:pPr>
        <w:ind w:left="566" w:hanging="283"/>
      </w:pPr>
      <w:rPr>
        <w:rFonts w:ascii="Symbol" w:hAnsi="Symbol" w:hint="default"/>
        <w:sz w:val="18"/>
        <w:szCs w:val="18"/>
      </w:rPr>
    </w:lvl>
    <w:lvl w:ilvl="1">
      <w:numFmt w:val="bullet"/>
      <w:lvlText w:val="•"/>
      <w:lvlJc w:val="left"/>
      <w:pPr>
        <w:ind w:left="850" w:hanging="283"/>
      </w:pPr>
      <w:rPr>
        <w:rFonts w:ascii="StarSymbol" w:eastAsia="StarSymbol" w:hAnsi="StarSymbol" w:cs="StarSymbol"/>
        <w:sz w:val="18"/>
        <w:szCs w:val="18"/>
      </w:rPr>
    </w:lvl>
    <w:lvl w:ilvl="2">
      <w:numFmt w:val="bullet"/>
      <w:lvlText w:val="•"/>
      <w:lvlJc w:val="left"/>
      <w:pPr>
        <w:ind w:left="1133" w:hanging="283"/>
      </w:pPr>
      <w:rPr>
        <w:rFonts w:ascii="StarSymbol" w:eastAsia="StarSymbol" w:hAnsi="StarSymbol" w:cs="StarSymbol"/>
        <w:sz w:val="18"/>
        <w:szCs w:val="18"/>
      </w:rPr>
    </w:lvl>
    <w:lvl w:ilvl="3">
      <w:numFmt w:val="bullet"/>
      <w:lvlText w:val="•"/>
      <w:lvlJc w:val="left"/>
      <w:pPr>
        <w:ind w:left="1417" w:hanging="283"/>
      </w:pPr>
      <w:rPr>
        <w:rFonts w:ascii="StarSymbol" w:eastAsia="StarSymbol" w:hAnsi="StarSymbol" w:cs="StarSymbol"/>
        <w:sz w:val="18"/>
        <w:szCs w:val="18"/>
      </w:rPr>
    </w:lvl>
    <w:lvl w:ilvl="4">
      <w:numFmt w:val="bullet"/>
      <w:lvlText w:val="•"/>
      <w:lvlJc w:val="left"/>
      <w:pPr>
        <w:ind w:left="1700" w:hanging="283"/>
      </w:pPr>
      <w:rPr>
        <w:rFonts w:ascii="StarSymbol" w:eastAsia="StarSymbol" w:hAnsi="StarSymbol" w:cs="StarSymbol"/>
        <w:sz w:val="18"/>
        <w:szCs w:val="18"/>
      </w:rPr>
    </w:lvl>
    <w:lvl w:ilvl="5">
      <w:numFmt w:val="bullet"/>
      <w:lvlText w:val="•"/>
      <w:lvlJc w:val="left"/>
      <w:pPr>
        <w:ind w:left="1984" w:hanging="283"/>
      </w:pPr>
      <w:rPr>
        <w:rFonts w:ascii="StarSymbol" w:eastAsia="StarSymbol" w:hAnsi="StarSymbol" w:cs="StarSymbol"/>
        <w:sz w:val="18"/>
        <w:szCs w:val="18"/>
      </w:rPr>
    </w:lvl>
    <w:lvl w:ilvl="6">
      <w:numFmt w:val="bullet"/>
      <w:lvlText w:val="•"/>
      <w:lvlJc w:val="left"/>
      <w:pPr>
        <w:ind w:left="2267" w:hanging="283"/>
      </w:pPr>
      <w:rPr>
        <w:rFonts w:ascii="StarSymbol" w:eastAsia="StarSymbol" w:hAnsi="StarSymbol" w:cs="StarSymbol"/>
        <w:sz w:val="18"/>
        <w:szCs w:val="18"/>
      </w:rPr>
    </w:lvl>
    <w:lvl w:ilvl="7">
      <w:numFmt w:val="bullet"/>
      <w:lvlText w:val="•"/>
      <w:lvlJc w:val="left"/>
      <w:pPr>
        <w:ind w:left="2551" w:hanging="283"/>
      </w:pPr>
      <w:rPr>
        <w:rFonts w:ascii="StarSymbol" w:eastAsia="StarSymbol" w:hAnsi="StarSymbol" w:cs="StarSymbol"/>
        <w:sz w:val="18"/>
        <w:szCs w:val="18"/>
      </w:rPr>
    </w:lvl>
    <w:lvl w:ilvl="8">
      <w:numFmt w:val="bullet"/>
      <w:lvlText w:val="•"/>
      <w:lvlJc w:val="left"/>
      <w:pPr>
        <w:ind w:left="2834" w:hanging="283"/>
      </w:pPr>
      <w:rPr>
        <w:rFonts w:ascii="StarSymbol" w:eastAsia="StarSymbol" w:hAnsi="StarSymbol" w:cs="StarSymbol"/>
        <w:sz w:val="18"/>
        <w:szCs w:val="18"/>
      </w:rPr>
    </w:lvl>
  </w:abstractNum>
  <w:abstractNum w:abstractNumId="43" w15:restartNumberingAfterBreak="0">
    <w:nsid w:val="43F83A3B"/>
    <w:multiLevelType w:val="hybridMultilevel"/>
    <w:tmpl w:val="72BADF02"/>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4CA4AC6"/>
    <w:multiLevelType w:val="hybridMultilevel"/>
    <w:tmpl w:val="F1E6B07C"/>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475F466E"/>
    <w:multiLevelType w:val="hybridMultilevel"/>
    <w:tmpl w:val="409E56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4F0B1FDE"/>
    <w:multiLevelType w:val="multilevel"/>
    <w:tmpl w:val="53BCBC0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7" w15:restartNumberingAfterBreak="0">
    <w:nsid w:val="504D5C07"/>
    <w:multiLevelType w:val="hybridMultilevel"/>
    <w:tmpl w:val="E95AD078"/>
    <w:lvl w:ilvl="0" w:tplc="64824B44">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6C4653"/>
    <w:multiLevelType w:val="hybridMultilevel"/>
    <w:tmpl w:val="C8F4E5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961B68"/>
    <w:multiLevelType w:val="hybridMultilevel"/>
    <w:tmpl w:val="E97A7BD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0" w15:restartNumberingAfterBreak="0">
    <w:nsid w:val="560D0BAD"/>
    <w:multiLevelType w:val="hybridMultilevel"/>
    <w:tmpl w:val="9788BBA2"/>
    <w:lvl w:ilvl="0" w:tplc="360E25B4">
      <w:numFmt w:val="bullet"/>
      <w:lvlText w:val="-"/>
      <w:lvlJc w:val="left"/>
      <w:pPr>
        <w:ind w:left="360" w:hanging="360"/>
      </w:pPr>
      <w:rPr>
        <w:rFonts w:ascii="Helvetica 45" w:eastAsia="Times New Roman" w:hAnsi="Helvetica 45" w:cs="Times New Roman" w:hint="default"/>
      </w:rPr>
    </w:lvl>
    <w:lvl w:ilvl="1" w:tplc="04090003">
      <w:start w:val="1"/>
      <w:numFmt w:val="bullet"/>
      <w:lvlText w:val="o"/>
      <w:lvlJc w:val="left"/>
      <w:pPr>
        <w:ind w:left="1080" w:hanging="360"/>
      </w:pPr>
      <w:rPr>
        <w:rFonts w:ascii="Courier New" w:hAnsi="Courier New" w:cs="Courier New" w:hint="default"/>
      </w:rPr>
    </w:lvl>
    <w:lvl w:ilvl="2" w:tplc="360E25B4">
      <w:numFmt w:val="bullet"/>
      <w:lvlText w:val="-"/>
      <w:lvlJc w:val="left"/>
      <w:pPr>
        <w:ind w:left="1800" w:hanging="360"/>
      </w:pPr>
      <w:rPr>
        <w:rFonts w:ascii="Helvetica 45" w:eastAsia="Times New Roman" w:hAnsi="Helvetica 45"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75E735A"/>
    <w:multiLevelType w:val="hybridMultilevel"/>
    <w:tmpl w:val="633EB582"/>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2" w15:restartNumberingAfterBreak="0">
    <w:nsid w:val="59D16A12"/>
    <w:multiLevelType w:val="hybridMultilevel"/>
    <w:tmpl w:val="0EAA0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6C1E1898">
      <w:start w:val="1"/>
      <w:numFmt w:val="bullet"/>
      <w:pStyle w:val="OSCPresponders"/>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B286785"/>
    <w:multiLevelType w:val="hybridMultilevel"/>
    <w:tmpl w:val="6AD02B02"/>
    <w:lvl w:ilvl="0" w:tplc="0425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4" w15:restartNumberingAfterBreak="0">
    <w:nsid w:val="5BC6179E"/>
    <w:multiLevelType w:val="hybridMultilevel"/>
    <w:tmpl w:val="72746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F84835"/>
    <w:multiLevelType w:val="hybridMultilevel"/>
    <w:tmpl w:val="D6C2715A"/>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56" w15:restartNumberingAfterBreak="0">
    <w:nsid w:val="5EF52D62"/>
    <w:multiLevelType w:val="hybridMultilevel"/>
    <w:tmpl w:val="AA8686F8"/>
    <w:lvl w:ilvl="0" w:tplc="04250003">
      <w:start w:val="1"/>
      <w:numFmt w:val="bullet"/>
      <w:lvlText w:val="o"/>
      <w:lvlJc w:val="left"/>
      <w:pPr>
        <w:ind w:left="1287" w:hanging="360"/>
      </w:pPr>
      <w:rPr>
        <w:rFonts w:ascii="Courier New" w:hAnsi="Courier New" w:cs="Courier New" w:hint="default"/>
      </w:rPr>
    </w:lvl>
    <w:lvl w:ilvl="1" w:tplc="04250003">
      <w:start w:val="1"/>
      <w:numFmt w:val="bullet"/>
      <w:lvlText w:val="o"/>
      <w:lvlJc w:val="left"/>
      <w:pPr>
        <w:ind w:left="2007" w:hanging="360"/>
      </w:pPr>
      <w:rPr>
        <w:rFonts w:ascii="Courier New" w:hAnsi="Courier New" w:cs="Courier New" w:hint="default"/>
      </w:rPr>
    </w:lvl>
    <w:lvl w:ilvl="2" w:tplc="04250005" w:tentative="1">
      <w:start w:val="1"/>
      <w:numFmt w:val="bullet"/>
      <w:lvlText w:val=""/>
      <w:lvlJc w:val="left"/>
      <w:pPr>
        <w:ind w:left="2727" w:hanging="360"/>
      </w:pPr>
      <w:rPr>
        <w:rFonts w:ascii="Wingdings" w:hAnsi="Wingdings" w:hint="default"/>
      </w:rPr>
    </w:lvl>
    <w:lvl w:ilvl="3" w:tplc="04250001" w:tentative="1">
      <w:start w:val="1"/>
      <w:numFmt w:val="bullet"/>
      <w:lvlText w:val=""/>
      <w:lvlJc w:val="left"/>
      <w:pPr>
        <w:ind w:left="3447" w:hanging="360"/>
      </w:pPr>
      <w:rPr>
        <w:rFonts w:ascii="Symbol" w:hAnsi="Symbol" w:hint="default"/>
      </w:rPr>
    </w:lvl>
    <w:lvl w:ilvl="4" w:tplc="04250003" w:tentative="1">
      <w:start w:val="1"/>
      <w:numFmt w:val="bullet"/>
      <w:lvlText w:val="o"/>
      <w:lvlJc w:val="left"/>
      <w:pPr>
        <w:ind w:left="4167" w:hanging="360"/>
      </w:pPr>
      <w:rPr>
        <w:rFonts w:ascii="Courier New" w:hAnsi="Courier New" w:cs="Courier New" w:hint="default"/>
      </w:rPr>
    </w:lvl>
    <w:lvl w:ilvl="5" w:tplc="04250005" w:tentative="1">
      <w:start w:val="1"/>
      <w:numFmt w:val="bullet"/>
      <w:lvlText w:val=""/>
      <w:lvlJc w:val="left"/>
      <w:pPr>
        <w:ind w:left="4887" w:hanging="360"/>
      </w:pPr>
      <w:rPr>
        <w:rFonts w:ascii="Wingdings" w:hAnsi="Wingdings" w:hint="default"/>
      </w:rPr>
    </w:lvl>
    <w:lvl w:ilvl="6" w:tplc="04250001" w:tentative="1">
      <w:start w:val="1"/>
      <w:numFmt w:val="bullet"/>
      <w:lvlText w:val=""/>
      <w:lvlJc w:val="left"/>
      <w:pPr>
        <w:ind w:left="5607" w:hanging="360"/>
      </w:pPr>
      <w:rPr>
        <w:rFonts w:ascii="Symbol" w:hAnsi="Symbol" w:hint="default"/>
      </w:rPr>
    </w:lvl>
    <w:lvl w:ilvl="7" w:tplc="04250003" w:tentative="1">
      <w:start w:val="1"/>
      <w:numFmt w:val="bullet"/>
      <w:lvlText w:val="o"/>
      <w:lvlJc w:val="left"/>
      <w:pPr>
        <w:ind w:left="6327" w:hanging="360"/>
      </w:pPr>
      <w:rPr>
        <w:rFonts w:ascii="Courier New" w:hAnsi="Courier New" w:cs="Courier New" w:hint="default"/>
      </w:rPr>
    </w:lvl>
    <w:lvl w:ilvl="8" w:tplc="04250005" w:tentative="1">
      <w:start w:val="1"/>
      <w:numFmt w:val="bullet"/>
      <w:lvlText w:val=""/>
      <w:lvlJc w:val="left"/>
      <w:pPr>
        <w:ind w:left="7047" w:hanging="360"/>
      </w:pPr>
      <w:rPr>
        <w:rFonts w:ascii="Wingdings" w:hAnsi="Wingdings" w:hint="default"/>
      </w:rPr>
    </w:lvl>
  </w:abstractNum>
  <w:abstractNum w:abstractNumId="57" w15:restartNumberingAfterBreak="0">
    <w:nsid w:val="61B4075F"/>
    <w:multiLevelType w:val="hybridMultilevel"/>
    <w:tmpl w:val="CA1056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62214932"/>
    <w:multiLevelType w:val="multilevel"/>
    <w:tmpl w:val="C674E692"/>
    <w:lvl w:ilvl="0">
      <w:start w:val="1"/>
      <w:numFmt w:val="bullet"/>
      <w:lvlText w:val="o"/>
      <w:lvlJc w:val="left"/>
      <w:pPr>
        <w:ind w:left="1003" w:hanging="283"/>
      </w:pPr>
      <w:rPr>
        <w:rFonts w:ascii="Courier New" w:hAnsi="Courier New" w:cs="Courier New" w:hint="default"/>
        <w:sz w:val="18"/>
        <w:szCs w:val="18"/>
      </w:rPr>
    </w:lvl>
    <w:lvl w:ilvl="1">
      <w:numFmt w:val="bullet"/>
      <w:lvlText w:val="•"/>
      <w:lvlJc w:val="left"/>
      <w:pPr>
        <w:ind w:left="1287" w:hanging="283"/>
      </w:pPr>
      <w:rPr>
        <w:rFonts w:ascii="StarSymbol" w:eastAsia="StarSymbol" w:hAnsi="StarSymbol" w:cs="StarSymbol"/>
        <w:sz w:val="18"/>
        <w:szCs w:val="18"/>
      </w:rPr>
    </w:lvl>
    <w:lvl w:ilvl="2">
      <w:numFmt w:val="bullet"/>
      <w:lvlText w:val="•"/>
      <w:lvlJc w:val="left"/>
      <w:pPr>
        <w:ind w:left="1570" w:hanging="283"/>
      </w:pPr>
      <w:rPr>
        <w:rFonts w:ascii="StarSymbol" w:eastAsia="StarSymbol" w:hAnsi="StarSymbol" w:cs="StarSymbol"/>
        <w:sz w:val="18"/>
        <w:szCs w:val="18"/>
      </w:rPr>
    </w:lvl>
    <w:lvl w:ilvl="3">
      <w:numFmt w:val="bullet"/>
      <w:lvlText w:val="•"/>
      <w:lvlJc w:val="left"/>
      <w:pPr>
        <w:ind w:left="1854" w:hanging="283"/>
      </w:pPr>
      <w:rPr>
        <w:rFonts w:ascii="StarSymbol" w:eastAsia="StarSymbol" w:hAnsi="StarSymbol" w:cs="StarSymbol"/>
        <w:sz w:val="18"/>
        <w:szCs w:val="18"/>
      </w:rPr>
    </w:lvl>
    <w:lvl w:ilvl="4">
      <w:numFmt w:val="bullet"/>
      <w:lvlText w:val="•"/>
      <w:lvlJc w:val="left"/>
      <w:pPr>
        <w:ind w:left="2137" w:hanging="283"/>
      </w:pPr>
      <w:rPr>
        <w:rFonts w:ascii="StarSymbol" w:eastAsia="StarSymbol" w:hAnsi="StarSymbol" w:cs="StarSymbol"/>
        <w:sz w:val="18"/>
        <w:szCs w:val="18"/>
      </w:rPr>
    </w:lvl>
    <w:lvl w:ilvl="5">
      <w:numFmt w:val="bullet"/>
      <w:lvlText w:val="•"/>
      <w:lvlJc w:val="left"/>
      <w:pPr>
        <w:ind w:left="2421" w:hanging="283"/>
      </w:pPr>
      <w:rPr>
        <w:rFonts w:ascii="StarSymbol" w:eastAsia="StarSymbol" w:hAnsi="StarSymbol" w:cs="StarSymbol"/>
        <w:sz w:val="18"/>
        <w:szCs w:val="18"/>
      </w:rPr>
    </w:lvl>
    <w:lvl w:ilvl="6">
      <w:numFmt w:val="bullet"/>
      <w:lvlText w:val="•"/>
      <w:lvlJc w:val="left"/>
      <w:pPr>
        <w:ind w:left="2704" w:hanging="283"/>
      </w:pPr>
      <w:rPr>
        <w:rFonts w:ascii="StarSymbol" w:eastAsia="StarSymbol" w:hAnsi="StarSymbol" w:cs="StarSymbol"/>
        <w:sz w:val="18"/>
        <w:szCs w:val="18"/>
      </w:rPr>
    </w:lvl>
    <w:lvl w:ilvl="7">
      <w:numFmt w:val="bullet"/>
      <w:lvlText w:val="•"/>
      <w:lvlJc w:val="left"/>
      <w:pPr>
        <w:ind w:left="2988" w:hanging="283"/>
      </w:pPr>
      <w:rPr>
        <w:rFonts w:ascii="StarSymbol" w:eastAsia="StarSymbol" w:hAnsi="StarSymbol" w:cs="StarSymbol"/>
        <w:sz w:val="18"/>
        <w:szCs w:val="18"/>
      </w:rPr>
    </w:lvl>
    <w:lvl w:ilvl="8">
      <w:numFmt w:val="bullet"/>
      <w:lvlText w:val="•"/>
      <w:lvlJc w:val="left"/>
      <w:pPr>
        <w:ind w:left="3271" w:hanging="283"/>
      </w:pPr>
      <w:rPr>
        <w:rFonts w:ascii="StarSymbol" w:eastAsia="StarSymbol" w:hAnsi="StarSymbol" w:cs="StarSymbol"/>
        <w:sz w:val="18"/>
        <w:szCs w:val="18"/>
      </w:rPr>
    </w:lvl>
  </w:abstractNum>
  <w:abstractNum w:abstractNumId="59" w15:restartNumberingAfterBreak="0">
    <w:nsid w:val="633944CF"/>
    <w:multiLevelType w:val="hybridMultilevel"/>
    <w:tmpl w:val="943436F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0" w15:restartNumberingAfterBreak="0">
    <w:nsid w:val="6472410F"/>
    <w:multiLevelType w:val="hybridMultilevel"/>
    <w:tmpl w:val="2158A3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4E02023"/>
    <w:multiLevelType w:val="hybridMultilevel"/>
    <w:tmpl w:val="0AB4FE7C"/>
    <w:lvl w:ilvl="0" w:tplc="37F8A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55459C"/>
    <w:multiLevelType w:val="hybridMultilevel"/>
    <w:tmpl w:val="ED940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656304"/>
    <w:multiLevelType w:val="hybridMultilevel"/>
    <w:tmpl w:val="DAD0D97A"/>
    <w:lvl w:ilvl="0" w:tplc="0425000F">
      <w:start w:val="1"/>
      <w:numFmt w:val="decimal"/>
      <w:lvlText w:val="%1."/>
      <w:lvlJc w:val="lef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64" w15:restartNumberingAfterBreak="0">
    <w:nsid w:val="6D231A0B"/>
    <w:multiLevelType w:val="hybridMultilevel"/>
    <w:tmpl w:val="7848D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AE6938"/>
    <w:multiLevelType w:val="hybridMultilevel"/>
    <w:tmpl w:val="FCCA79D6"/>
    <w:lvl w:ilvl="0" w:tplc="9ED037C6">
      <w:start w:val="1"/>
      <w:numFmt w:val="decimal"/>
      <w:suff w:val="space"/>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6" w15:restartNumberingAfterBreak="0">
    <w:nsid w:val="6ED64DA0"/>
    <w:multiLevelType w:val="hybridMultilevel"/>
    <w:tmpl w:val="A998D4E8"/>
    <w:lvl w:ilvl="0" w:tplc="0425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F6E1C5B"/>
    <w:multiLevelType w:val="hybridMultilevel"/>
    <w:tmpl w:val="27F8E2C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8" w15:restartNumberingAfterBreak="0">
    <w:nsid w:val="6F84688B"/>
    <w:multiLevelType w:val="hybridMultilevel"/>
    <w:tmpl w:val="E6700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12908C8"/>
    <w:multiLevelType w:val="hybridMultilevel"/>
    <w:tmpl w:val="B9A44C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0" w15:restartNumberingAfterBreak="0">
    <w:nsid w:val="72422E8F"/>
    <w:multiLevelType w:val="hybridMultilevel"/>
    <w:tmpl w:val="D8D64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57964"/>
    <w:multiLevelType w:val="hybridMultilevel"/>
    <w:tmpl w:val="888848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2" w15:restartNumberingAfterBreak="0">
    <w:nsid w:val="738B7F5D"/>
    <w:multiLevelType w:val="hybridMultilevel"/>
    <w:tmpl w:val="B1D25C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770A1D18"/>
    <w:multiLevelType w:val="hybridMultilevel"/>
    <w:tmpl w:val="B5982EDE"/>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113476"/>
    <w:multiLevelType w:val="hybridMultilevel"/>
    <w:tmpl w:val="4C5E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9C16CA"/>
    <w:multiLevelType w:val="hybridMultilevel"/>
    <w:tmpl w:val="CFFE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D515402"/>
    <w:multiLevelType w:val="hybridMultilevel"/>
    <w:tmpl w:val="5C6ABF72"/>
    <w:lvl w:ilvl="0" w:tplc="360E25B4">
      <w:numFmt w:val="bullet"/>
      <w:lvlText w:val="-"/>
      <w:lvlJc w:val="left"/>
      <w:pPr>
        <w:ind w:left="360" w:hanging="360"/>
      </w:pPr>
      <w:rPr>
        <w:rFonts w:ascii="Helvetica 45" w:eastAsia="Times New Roman" w:hAnsi="Helvetica 45" w:cs="Times New Roman" w:hint="default"/>
      </w:rPr>
    </w:lvl>
    <w:lvl w:ilvl="1" w:tplc="0425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E387DE6"/>
    <w:multiLevelType w:val="hybridMultilevel"/>
    <w:tmpl w:val="4B52FE1A"/>
    <w:lvl w:ilvl="0" w:tplc="0425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F0D6BAF"/>
    <w:multiLevelType w:val="hybridMultilevel"/>
    <w:tmpl w:val="3570600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9" w15:restartNumberingAfterBreak="0">
    <w:nsid w:val="7F913106"/>
    <w:multiLevelType w:val="multilevel"/>
    <w:tmpl w:val="DF960E6A"/>
    <w:lvl w:ilvl="0">
      <w:start w:val="1"/>
      <w:numFmt w:val="bullet"/>
      <w:lvlText w:val=""/>
      <w:lvlJc w:val="left"/>
      <w:pPr>
        <w:ind w:left="283" w:hanging="283"/>
      </w:pPr>
      <w:rPr>
        <w:rFonts w:ascii="Symbol" w:hAnsi="Symbol" w:hint="default"/>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start w:val="1"/>
      <w:numFmt w:val="bullet"/>
      <w:lvlText w:val=""/>
      <w:lvlJc w:val="left"/>
      <w:pPr>
        <w:ind w:left="1134" w:hanging="283"/>
      </w:pPr>
      <w:rPr>
        <w:rFonts w:ascii="Symbol" w:hAnsi="Symbol" w:hint="default"/>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80" w15:restartNumberingAfterBreak="0">
    <w:nsid w:val="7FDA226D"/>
    <w:multiLevelType w:val="hybridMultilevel"/>
    <w:tmpl w:val="B7C8FC1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64"/>
  </w:num>
  <w:num w:numId="2">
    <w:abstractNumId w:val="50"/>
  </w:num>
  <w:num w:numId="3">
    <w:abstractNumId w:val="46"/>
  </w:num>
  <w:num w:numId="4">
    <w:abstractNumId w:val="23"/>
  </w:num>
  <w:num w:numId="5">
    <w:abstractNumId w:val="41"/>
  </w:num>
  <w:num w:numId="6">
    <w:abstractNumId w:val="43"/>
  </w:num>
  <w:num w:numId="7">
    <w:abstractNumId w:val="61"/>
  </w:num>
  <w:num w:numId="8">
    <w:abstractNumId w:val="4"/>
  </w:num>
  <w:num w:numId="9">
    <w:abstractNumId w:val="5"/>
  </w:num>
  <w:num w:numId="10">
    <w:abstractNumId w:val="21"/>
  </w:num>
  <w:num w:numId="11">
    <w:abstractNumId w:val="62"/>
  </w:num>
  <w:num w:numId="12">
    <w:abstractNumId w:val="42"/>
  </w:num>
  <w:num w:numId="13">
    <w:abstractNumId w:val="58"/>
  </w:num>
  <w:num w:numId="14">
    <w:abstractNumId w:val="79"/>
  </w:num>
  <w:num w:numId="15">
    <w:abstractNumId w:val="31"/>
  </w:num>
  <w:num w:numId="16">
    <w:abstractNumId w:val="71"/>
  </w:num>
  <w:num w:numId="17">
    <w:abstractNumId w:val="76"/>
  </w:num>
  <w:num w:numId="18">
    <w:abstractNumId w:val="13"/>
  </w:num>
  <w:num w:numId="19">
    <w:abstractNumId w:val="1"/>
  </w:num>
  <w:num w:numId="20">
    <w:abstractNumId w:val="30"/>
  </w:num>
  <w:num w:numId="21">
    <w:abstractNumId w:val="19"/>
  </w:num>
  <w:num w:numId="22">
    <w:abstractNumId w:val="15"/>
  </w:num>
  <w:num w:numId="23">
    <w:abstractNumId w:val="11"/>
  </w:num>
  <w:num w:numId="24">
    <w:abstractNumId w:val="57"/>
  </w:num>
  <w:num w:numId="25">
    <w:abstractNumId w:val="75"/>
  </w:num>
  <w:num w:numId="26">
    <w:abstractNumId w:val="8"/>
  </w:num>
  <w:num w:numId="27">
    <w:abstractNumId w:val="72"/>
  </w:num>
  <w:num w:numId="28">
    <w:abstractNumId w:val="44"/>
  </w:num>
  <w:num w:numId="29">
    <w:abstractNumId w:val="70"/>
  </w:num>
  <w:num w:numId="30">
    <w:abstractNumId w:val="45"/>
  </w:num>
  <w:num w:numId="31">
    <w:abstractNumId w:val="52"/>
  </w:num>
  <w:num w:numId="32">
    <w:abstractNumId w:val="38"/>
  </w:num>
  <w:num w:numId="33">
    <w:abstractNumId w:val="60"/>
  </w:num>
  <w:num w:numId="34">
    <w:abstractNumId w:val="22"/>
  </w:num>
  <w:num w:numId="35">
    <w:abstractNumId w:val="6"/>
  </w:num>
  <w:num w:numId="36">
    <w:abstractNumId w:val="68"/>
  </w:num>
  <w:num w:numId="37">
    <w:abstractNumId w:val="0"/>
  </w:num>
  <w:num w:numId="38">
    <w:abstractNumId w:val="53"/>
  </w:num>
  <w:num w:numId="39">
    <w:abstractNumId w:val="80"/>
  </w:num>
  <w:num w:numId="40">
    <w:abstractNumId w:val="65"/>
  </w:num>
  <w:num w:numId="41">
    <w:abstractNumId w:val="39"/>
  </w:num>
  <w:num w:numId="42">
    <w:abstractNumId w:val="18"/>
  </w:num>
  <w:num w:numId="43">
    <w:abstractNumId w:val="78"/>
  </w:num>
  <w:num w:numId="44">
    <w:abstractNumId w:val="36"/>
  </w:num>
  <w:num w:numId="45">
    <w:abstractNumId w:val="12"/>
  </w:num>
  <w:num w:numId="46">
    <w:abstractNumId w:val="16"/>
  </w:num>
  <w:num w:numId="47">
    <w:abstractNumId w:val="24"/>
  </w:num>
  <w:num w:numId="48">
    <w:abstractNumId w:val="14"/>
  </w:num>
  <w:num w:numId="49">
    <w:abstractNumId w:val="27"/>
  </w:num>
  <w:num w:numId="50">
    <w:abstractNumId w:val="40"/>
  </w:num>
  <w:num w:numId="51">
    <w:abstractNumId w:val="37"/>
  </w:num>
  <w:num w:numId="52">
    <w:abstractNumId w:val="2"/>
  </w:num>
  <w:num w:numId="53">
    <w:abstractNumId w:val="66"/>
  </w:num>
  <w:num w:numId="54">
    <w:abstractNumId w:val="34"/>
  </w:num>
  <w:num w:numId="55">
    <w:abstractNumId w:val="32"/>
  </w:num>
  <w:num w:numId="56">
    <w:abstractNumId w:val="25"/>
  </w:num>
  <w:num w:numId="57">
    <w:abstractNumId w:val="17"/>
  </w:num>
  <w:num w:numId="58">
    <w:abstractNumId w:val="29"/>
  </w:num>
  <w:num w:numId="59">
    <w:abstractNumId w:val="26"/>
  </w:num>
  <w:num w:numId="60">
    <w:abstractNumId w:val="56"/>
  </w:num>
  <w:num w:numId="61">
    <w:abstractNumId w:val="67"/>
  </w:num>
  <w:num w:numId="62">
    <w:abstractNumId w:val="55"/>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9"/>
  </w:num>
  <w:num w:numId="65">
    <w:abstractNumId w:val="49"/>
  </w:num>
  <w:num w:numId="66">
    <w:abstractNumId w:val="63"/>
  </w:num>
  <w:num w:numId="67">
    <w:abstractNumId w:val="33"/>
  </w:num>
  <w:num w:numId="68">
    <w:abstractNumId w:val="54"/>
  </w:num>
  <w:num w:numId="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74"/>
  </w:num>
  <w:num w:numId="71">
    <w:abstractNumId w:val="51"/>
  </w:num>
  <w:num w:numId="72">
    <w:abstractNumId w:val="3"/>
  </w:num>
  <w:num w:numId="73">
    <w:abstractNumId w:val="20"/>
  </w:num>
  <w:num w:numId="74">
    <w:abstractNumId w:val="47"/>
  </w:num>
  <w:num w:numId="75">
    <w:abstractNumId w:val="77"/>
  </w:num>
  <w:num w:numId="76">
    <w:abstractNumId w:val="73"/>
  </w:num>
  <w:num w:numId="77">
    <w:abstractNumId w:val="10"/>
  </w:num>
  <w:num w:numId="78">
    <w:abstractNumId w:val="48"/>
  </w:num>
  <w:num w:numId="7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5"/>
  </w:num>
  <w:num w:numId="81">
    <w:abstractNumId w:val="28"/>
  </w:num>
  <w:num w:numId="82">
    <w:abstractNumId w:val="9"/>
  </w:num>
  <w:num w:numId="83">
    <w:abstractNumId w:val="7"/>
  </w:num>
  <w:num w:numId="84">
    <w:abstractNumId w:val="5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749"/>
    <w:rsid w:val="00001589"/>
    <w:rsid w:val="00001878"/>
    <w:rsid w:val="000019FD"/>
    <w:rsid w:val="00001C88"/>
    <w:rsid w:val="0000272D"/>
    <w:rsid w:val="00003B86"/>
    <w:rsid w:val="00003C74"/>
    <w:rsid w:val="0000626E"/>
    <w:rsid w:val="00006486"/>
    <w:rsid w:val="000065C1"/>
    <w:rsid w:val="000073E6"/>
    <w:rsid w:val="000075D0"/>
    <w:rsid w:val="000075DE"/>
    <w:rsid w:val="0000765C"/>
    <w:rsid w:val="00011DD1"/>
    <w:rsid w:val="0001282A"/>
    <w:rsid w:val="00013781"/>
    <w:rsid w:val="000161F3"/>
    <w:rsid w:val="00017063"/>
    <w:rsid w:val="0001719D"/>
    <w:rsid w:val="000172E0"/>
    <w:rsid w:val="00017483"/>
    <w:rsid w:val="00017F24"/>
    <w:rsid w:val="000214A6"/>
    <w:rsid w:val="0002299D"/>
    <w:rsid w:val="00022CAE"/>
    <w:rsid w:val="00023255"/>
    <w:rsid w:val="0002346D"/>
    <w:rsid w:val="00023AAC"/>
    <w:rsid w:val="000243C0"/>
    <w:rsid w:val="00024EFE"/>
    <w:rsid w:val="000251AD"/>
    <w:rsid w:val="00025669"/>
    <w:rsid w:val="00027ED0"/>
    <w:rsid w:val="00030A97"/>
    <w:rsid w:val="00030BFC"/>
    <w:rsid w:val="000313CE"/>
    <w:rsid w:val="0003238B"/>
    <w:rsid w:val="00032E3B"/>
    <w:rsid w:val="000346D0"/>
    <w:rsid w:val="00034AAE"/>
    <w:rsid w:val="00034C81"/>
    <w:rsid w:val="00034CD1"/>
    <w:rsid w:val="00036392"/>
    <w:rsid w:val="000366FD"/>
    <w:rsid w:val="00040360"/>
    <w:rsid w:val="0004050E"/>
    <w:rsid w:val="00040A0E"/>
    <w:rsid w:val="00040BB2"/>
    <w:rsid w:val="00041584"/>
    <w:rsid w:val="00042055"/>
    <w:rsid w:val="00042745"/>
    <w:rsid w:val="00043291"/>
    <w:rsid w:val="00043C80"/>
    <w:rsid w:val="00044E99"/>
    <w:rsid w:val="000453C7"/>
    <w:rsid w:val="0004615D"/>
    <w:rsid w:val="00046B9C"/>
    <w:rsid w:val="00047176"/>
    <w:rsid w:val="0004750B"/>
    <w:rsid w:val="00047B17"/>
    <w:rsid w:val="000503C4"/>
    <w:rsid w:val="0005045F"/>
    <w:rsid w:val="000506F2"/>
    <w:rsid w:val="00051E20"/>
    <w:rsid w:val="0005218C"/>
    <w:rsid w:val="00052861"/>
    <w:rsid w:val="00052EB3"/>
    <w:rsid w:val="00052F6D"/>
    <w:rsid w:val="00052FA3"/>
    <w:rsid w:val="00053A65"/>
    <w:rsid w:val="000544E9"/>
    <w:rsid w:val="00054CA7"/>
    <w:rsid w:val="00054FA2"/>
    <w:rsid w:val="00055157"/>
    <w:rsid w:val="0005532A"/>
    <w:rsid w:val="00055E78"/>
    <w:rsid w:val="00056160"/>
    <w:rsid w:val="00057575"/>
    <w:rsid w:val="0006002C"/>
    <w:rsid w:val="00060891"/>
    <w:rsid w:val="000609A3"/>
    <w:rsid w:val="0006217C"/>
    <w:rsid w:val="00062A54"/>
    <w:rsid w:val="00062C63"/>
    <w:rsid w:val="00063324"/>
    <w:rsid w:val="000646F7"/>
    <w:rsid w:val="00064750"/>
    <w:rsid w:val="000651FD"/>
    <w:rsid w:val="00065EF3"/>
    <w:rsid w:val="000668C2"/>
    <w:rsid w:val="00066B8F"/>
    <w:rsid w:val="00066C38"/>
    <w:rsid w:val="00067696"/>
    <w:rsid w:val="00070942"/>
    <w:rsid w:val="00070BBE"/>
    <w:rsid w:val="000713B6"/>
    <w:rsid w:val="00071416"/>
    <w:rsid w:val="00071C05"/>
    <w:rsid w:val="00071D28"/>
    <w:rsid w:val="00072063"/>
    <w:rsid w:val="00072586"/>
    <w:rsid w:val="000727A0"/>
    <w:rsid w:val="00074A3C"/>
    <w:rsid w:val="00074F0D"/>
    <w:rsid w:val="00075C55"/>
    <w:rsid w:val="00076FCC"/>
    <w:rsid w:val="00077B22"/>
    <w:rsid w:val="00077BF0"/>
    <w:rsid w:val="00080187"/>
    <w:rsid w:val="00080B0C"/>
    <w:rsid w:val="00080CE8"/>
    <w:rsid w:val="00081B69"/>
    <w:rsid w:val="0008248E"/>
    <w:rsid w:val="00083937"/>
    <w:rsid w:val="00083AB1"/>
    <w:rsid w:val="000855D2"/>
    <w:rsid w:val="000858F4"/>
    <w:rsid w:val="00085C91"/>
    <w:rsid w:val="00085EB0"/>
    <w:rsid w:val="000871AF"/>
    <w:rsid w:val="00087AAA"/>
    <w:rsid w:val="000909D1"/>
    <w:rsid w:val="00090AEE"/>
    <w:rsid w:val="00091385"/>
    <w:rsid w:val="00091685"/>
    <w:rsid w:val="00091937"/>
    <w:rsid w:val="00091AAC"/>
    <w:rsid w:val="000920B6"/>
    <w:rsid w:val="0009309A"/>
    <w:rsid w:val="00093814"/>
    <w:rsid w:val="00093CE7"/>
    <w:rsid w:val="000943D0"/>
    <w:rsid w:val="0009467A"/>
    <w:rsid w:val="00095721"/>
    <w:rsid w:val="00095C3E"/>
    <w:rsid w:val="0009719C"/>
    <w:rsid w:val="00097B2E"/>
    <w:rsid w:val="000A0335"/>
    <w:rsid w:val="000A0DCC"/>
    <w:rsid w:val="000A1279"/>
    <w:rsid w:val="000A1297"/>
    <w:rsid w:val="000A1AFB"/>
    <w:rsid w:val="000A23A8"/>
    <w:rsid w:val="000A243B"/>
    <w:rsid w:val="000A24C2"/>
    <w:rsid w:val="000A28B0"/>
    <w:rsid w:val="000A29E3"/>
    <w:rsid w:val="000A38D0"/>
    <w:rsid w:val="000A42B3"/>
    <w:rsid w:val="000A4A5B"/>
    <w:rsid w:val="000A4C89"/>
    <w:rsid w:val="000A4E94"/>
    <w:rsid w:val="000A5411"/>
    <w:rsid w:val="000A5442"/>
    <w:rsid w:val="000A55CC"/>
    <w:rsid w:val="000A5C6C"/>
    <w:rsid w:val="000A7C6D"/>
    <w:rsid w:val="000A7F2B"/>
    <w:rsid w:val="000B19F2"/>
    <w:rsid w:val="000B1AF9"/>
    <w:rsid w:val="000B1DFF"/>
    <w:rsid w:val="000B22B4"/>
    <w:rsid w:val="000B3E06"/>
    <w:rsid w:val="000B4B07"/>
    <w:rsid w:val="000B558B"/>
    <w:rsid w:val="000B6B8C"/>
    <w:rsid w:val="000B7C52"/>
    <w:rsid w:val="000B7E7D"/>
    <w:rsid w:val="000C0935"/>
    <w:rsid w:val="000C09E4"/>
    <w:rsid w:val="000C138C"/>
    <w:rsid w:val="000C1803"/>
    <w:rsid w:val="000C1E7E"/>
    <w:rsid w:val="000C271F"/>
    <w:rsid w:val="000C565A"/>
    <w:rsid w:val="000C5864"/>
    <w:rsid w:val="000C64D0"/>
    <w:rsid w:val="000C66FA"/>
    <w:rsid w:val="000C6C41"/>
    <w:rsid w:val="000C705E"/>
    <w:rsid w:val="000D0574"/>
    <w:rsid w:val="000D093C"/>
    <w:rsid w:val="000D0D8D"/>
    <w:rsid w:val="000D14AC"/>
    <w:rsid w:val="000D2D84"/>
    <w:rsid w:val="000D36C2"/>
    <w:rsid w:val="000D4044"/>
    <w:rsid w:val="000D40A1"/>
    <w:rsid w:val="000D4FB8"/>
    <w:rsid w:val="000D508E"/>
    <w:rsid w:val="000D551A"/>
    <w:rsid w:val="000D5FDC"/>
    <w:rsid w:val="000D62EE"/>
    <w:rsid w:val="000E0625"/>
    <w:rsid w:val="000E0F54"/>
    <w:rsid w:val="000E17E7"/>
    <w:rsid w:val="000E24CB"/>
    <w:rsid w:val="000E2597"/>
    <w:rsid w:val="000E28F2"/>
    <w:rsid w:val="000E3068"/>
    <w:rsid w:val="000E35A6"/>
    <w:rsid w:val="000E3C23"/>
    <w:rsid w:val="000E3F30"/>
    <w:rsid w:val="000E47DF"/>
    <w:rsid w:val="000E49A4"/>
    <w:rsid w:val="000E4DE6"/>
    <w:rsid w:val="000E4DEE"/>
    <w:rsid w:val="000E4FBE"/>
    <w:rsid w:val="000E670A"/>
    <w:rsid w:val="000E7B11"/>
    <w:rsid w:val="000E7F1D"/>
    <w:rsid w:val="000E7FE9"/>
    <w:rsid w:val="000F1C62"/>
    <w:rsid w:val="000F1CF1"/>
    <w:rsid w:val="000F22CA"/>
    <w:rsid w:val="000F33B2"/>
    <w:rsid w:val="000F33F8"/>
    <w:rsid w:val="000F3CC5"/>
    <w:rsid w:val="000F4174"/>
    <w:rsid w:val="000F4402"/>
    <w:rsid w:val="000F4448"/>
    <w:rsid w:val="000F4A9A"/>
    <w:rsid w:val="000F4BDD"/>
    <w:rsid w:val="000F4D0E"/>
    <w:rsid w:val="000F60F9"/>
    <w:rsid w:val="000F62D2"/>
    <w:rsid w:val="000F65A2"/>
    <w:rsid w:val="000F6607"/>
    <w:rsid w:val="000F66F1"/>
    <w:rsid w:val="000F6D7C"/>
    <w:rsid w:val="000F7608"/>
    <w:rsid w:val="000F779E"/>
    <w:rsid w:val="000F7ABF"/>
    <w:rsid w:val="001006FB"/>
    <w:rsid w:val="00100922"/>
    <w:rsid w:val="00102114"/>
    <w:rsid w:val="001025AA"/>
    <w:rsid w:val="001025B1"/>
    <w:rsid w:val="00102C36"/>
    <w:rsid w:val="00102D78"/>
    <w:rsid w:val="0010439B"/>
    <w:rsid w:val="00104819"/>
    <w:rsid w:val="001057C2"/>
    <w:rsid w:val="00105B03"/>
    <w:rsid w:val="00107160"/>
    <w:rsid w:val="00107734"/>
    <w:rsid w:val="00110203"/>
    <w:rsid w:val="0011030E"/>
    <w:rsid w:val="001117C5"/>
    <w:rsid w:val="00111A9A"/>
    <w:rsid w:val="00111CA5"/>
    <w:rsid w:val="00112B2A"/>
    <w:rsid w:val="0011324A"/>
    <w:rsid w:val="001133F9"/>
    <w:rsid w:val="00113491"/>
    <w:rsid w:val="00114A26"/>
    <w:rsid w:val="00114B86"/>
    <w:rsid w:val="00114CCD"/>
    <w:rsid w:val="00114CE4"/>
    <w:rsid w:val="00114D9B"/>
    <w:rsid w:val="00115624"/>
    <w:rsid w:val="00115E98"/>
    <w:rsid w:val="00116119"/>
    <w:rsid w:val="001175FC"/>
    <w:rsid w:val="00120EAC"/>
    <w:rsid w:val="001215E3"/>
    <w:rsid w:val="00121A86"/>
    <w:rsid w:val="00121BA1"/>
    <w:rsid w:val="00122123"/>
    <w:rsid w:val="00122A91"/>
    <w:rsid w:val="00123CBB"/>
    <w:rsid w:val="001244AB"/>
    <w:rsid w:val="00124B56"/>
    <w:rsid w:val="00125020"/>
    <w:rsid w:val="0012557D"/>
    <w:rsid w:val="00126A8E"/>
    <w:rsid w:val="00126E2D"/>
    <w:rsid w:val="00127B40"/>
    <w:rsid w:val="00130230"/>
    <w:rsid w:val="0013121C"/>
    <w:rsid w:val="00131680"/>
    <w:rsid w:val="00131754"/>
    <w:rsid w:val="001318CF"/>
    <w:rsid w:val="00131A32"/>
    <w:rsid w:val="00131B26"/>
    <w:rsid w:val="00131F7B"/>
    <w:rsid w:val="001320ED"/>
    <w:rsid w:val="00132A57"/>
    <w:rsid w:val="00132D00"/>
    <w:rsid w:val="00133B8D"/>
    <w:rsid w:val="001341A3"/>
    <w:rsid w:val="00134CCD"/>
    <w:rsid w:val="001350D7"/>
    <w:rsid w:val="001361DE"/>
    <w:rsid w:val="0013639A"/>
    <w:rsid w:val="0013731B"/>
    <w:rsid w:val="00137872"/>
    <w:rsid w:val="0014062B"/>
    <w:rsid w:val="00140BA3"/>
    <w:rsid w:val="001411EE"/>
    <w:rsid w:val="0014174A"/>
    <w:rsid w:val="00141A69"/>
    <w:rsid w:val="00141C1D"/>
    <w:rsid w:val="00141DAA"/>
    <w:rsid w:val="00142891"/>
    <w:rsid w:val="00143C73"/>
    <w:rsid w:val="00143E94"/>
    <w:rsid w:val="00144A5B"/>
    <w:rsid w:val="00144CE8"/>
    <w:rsid w:val="0014573F"/>
    <w:rsid w:val="00145D49"/>
    <w:rsid w:val="001461C4"/>
    <w:rsid w:val="001475C6"/>
    <w:rsid w:val="00147BAC"/>
    <w:rsid w:val="00150573"/>
    <w:rsid w:val="00150A0D"/>
    <w:rsid w:val="0015115C"/>
    <w:rsid w:val="00151253"/>
    <w:rsid w:val="00151964"/>
    <w:rsid w:val="00152B18"/>
    <w:rsid w:val="00152C32"/>
    <w:rsid w:val="00153110"/>
    <w:rsid w:val="001532FA"/>
    <w:rsid w:val="00153882"/>
    <w:rsid w:val="00153B13"/>
    <w:rsid w:val="00153BAC"/>
    <w:rsid w:val="00155447"/>
    <w:rsid w:val="001563FB"/>
    <w:rsid w:val="00156629"/>
    <w:rsid w:val="0015720C"/>
    <w:rsid w:val="00157543"/>
    <w:rsid w:val="0015779C"/>
    <w:rsid w:val="00160A22"/>
    <w:rsid w:val="00160AC2"/>
    <w:rsid w:val="00161D9B"/>
    <w:rsid w:val="001627F4"/>
    <w:rsid w:val="0016338A"/>
    <w:rsid w:val="00163E4B"/>
    <w:rsid w:val="001658B5"/>
    <w:rsid w:val="0016658D"/>
    <w:rsid w:val="0016661D"/>
    <w:rsid w:val="0016674D"/>
    <w:rsid w:val="0016711D"/>
    <w:rsid w:val="0016793C"/>
    <w:rsid w:val="001707FB"/>
    <w:rsid w:val="001714F6"/>
    <w:rsid w:val="001716C0"/>
    <w:rsid w:val="00172C1A"/>
    <w:rsid w:val="0017320A"/>
    <w:rsid w:val="0017328A"/>
    <w:rsid w:val="001737E0"/>
    <w:rsid w:val="00174158"/>
    <w:rsid w:val="00174350"/>
    <w:rsid w:val="001748DA"/>
    <w:rsid w:val="001769C0"/>
    <w:rsid w:val="00176F43"/>
    <w:rsid w:val="00177186"/>
    <w:rsid w:val="001773A8"/>
    <w:rsid w:val="00177995"/>
    <w:rsid w:val="00177A8F"/>
    <w:rsid w:val="00180345"/>
    <w:rsid w:val="001827DB"/>
    <w:rsid w:val="001828B7"/>
    <w:rsid w:val="001836E6"/>
    <w:rsid w:val="001839A7"/>
    <w:rsid w:val="00184727"/>
    <w:rsid w:val="00184F60"/>
    <w:rsid w:val="001853D2"/>
    <w:rsid w:val="00185C6D"/>
    <w:rsid w:val="00185DDC"/>
    <w:rsid w:val="00186727"/>
    <w:rsid w:val="00186C93"/>
    <w:rsid w:val="00186F32"/>
    <w:rsid w:val="001878BF"/>
    <w:rsid w:val="00190092"/>
    <w:rsid w:val="0019042C"/>
    <w:rsid w:val="00190972"/>
    <w:rsid w:val="00190B4A"/>
    <w:rsid w:val="00191C37"/>
    <w:rsid w:val="0019369F"/>
    <w:rsid w:val="001940E5"/>
    <w:rsid w:val="00194391"/>
    <w:rsid w:val="001943F0"/>
    <w:rsid w:val="001955D3"/>
    <w:rsid w:val="001971A9"/>
    <w:rsid w:val="00197BD4"/>
    <w:rsid w:val="001A0EB6"/>
    <w:rsid w:val="001A0FF9"/>
    <w:rsid w:val="001A120E"/>
    <w:rsid w:val="001A1952"/>
    <w:rsid w:val="001A3CF3"/>
    <w:rsid w:val="001A402F"/>
    <w:rsid w:val="001A40ED"/>
    <w:rsid w:val="001A47AA"/>
    <w:rsid w:val="001A4EB2"/>
    <w:rsid w:val="001A58DF"/>
    <w:rsid w:val="001A685B"/>
    <w:rsid w:val="001A7268"/>
    <w:rsid w:val="001A7A45"/>
    <w:rsid w:val="001B061A"/>
    <w:rsid w:val="001B0654"/>
    <w:rsid w:val="001B0C9E"/>
    <w:rsid w:val="001B11C1"/>
    <w:rsid w:val="001B1601"/>
    <w:rsid w:val="001B1B9D"/>
    <w:rsid w:val="001B1D1D"/>
    <w:rsid w:val="001B24A5"/>
    <w:rsid w:val="001B433B"/>
    <w:rsid w:val="001B5839"/>
    <w:rsid w:val="001B5E70"/>
    <w:rsid w:val="001B5FA6"/>
    <w:rsid w:val="001B63A0"/>
    <w:rsid w:val="001B6FA1"/>
    <w:rsid w:val="001B7AB4"/>
    <w:rsid w:val="001B7ABA"/>
    <w:rsid w:val="001B7D92"/>
    <w:rsid w:val="001C0006"/>
    <w:rsid w:val="001C0F1A"/>
    <w:rsid w:val="001C115F"/>
    <w:rsid w:val="001C26DB"/>
    <w:rsid w:val="001C29AD"/>
    <w:rsid w:val="001C4680"/>
    <w:rsid w:val="001C4703"/>
    <w:rsid w:val="001C4816"/>
    <w:rsid w:val="001C65EE"/>
    <w:rsid w:val="001C6AA3"/>
    <w:rsid w:val="001C6BFF"/>
    <w:rsid w:val="001C79CC"/>
    <w:rsid w:val="001C7A26"/>
    <w:rsid w:val="001D037B"/>
    <w:rsid w:val="001D12F2"/>
    <w:rsid w:val="001D1AA2"/>
    <w:rsid w:val="001D2886"/>
    <w:rsid w:val="001D3D52"/>
    <w:rsid w:val="001D443D"/>
    <w:rsid w:val="001D45FB"/>
    <w:rsid w:val="001D520C"/>
    <w:rsid w:val="001D5863"/>
    <w:rsid w:val="001D5FE5"/>
    <w:rsid w:val="001D7885"/>
    <w:rsid w:val="001E26B1"/>
    <w:rsid w:val="001E2D65"/>
    <w:rsid w:val="001E3243"/>
    <w:rsid w:val="001E348A"/>
    <w:rsid w:val="001E3FC1"/>
    <w:rsid w:val="001E4CA8"/>
    <w:rsid w:val="001E5866"/>
    <w:rsid w:val="001E59B0"/>
    <w:rsid w:val="001E5A54"/>
    <w:rsid w:val="001E6469"/>
    <w:rsid w:val="001E6879"/>
    <w:rsid w:val="001E6DA2"/>
    <w:rsid w:val="001E6F55"/>
    <w:rsid w:val="001E7909"/>
    <w:rsid w:val="001F0A76"/>
    <w:rsid w:val="001F32A3"/>
    <w:rsid w:val="001F3834"/>
    <w:rsid w:val="001F4679"/>
    <w:rsid w:val="001F472E"/>
    <w:rsid w:val="001F4AA9"/>
    <w:rsid w:val="001F6062"/>
    <w:rsid w:val="001F6E55"/>
    <w:rsid w:val="001F7396"/>
    <w:rsid w:val="001F7BDD"/>
    <w:rsid w:val="00200143"/>
    <w:rsid w:val="002004C5"/>
    <w:rsid w:val="00200830"/>
    <w:rsid w:val="002009D1"/>
    <w:rsid w:val="0020287E"/>
    <w:rsid w:val="00202DC6"/>
    <w:rsid w:val="002030B5"/>
    <w:rsid w:val="002033B9"/>
    <w:rsid w:val="002035ED"/>
    <w:rsid w:val="00204A9C"/>
    <w:rsid w:val="00205A01"/>
    <w:rsid w:val="00205ACD"/>
    <w:rsid w:val="0020616D"/>
    <w:rsid w:val="002070DC"/>
    <w:rsid w:val="00210040"/>
    <w:rsid w:val="0021107D"/>
    <w:rsid w:val="0021202E"/>
    <w:rsid w:val="00212A8A"/>
    <w:rsid w:val="002136DA"/>
    <w:rsid w:val="00214987"/>
    <w:rsid w:val="002149DF"/>
    <w:rsid w:val="00214D73"/>
    <w:rsid w:val="00215584"/>
    <w:rsid w:val="00216018"/>
    <w:rsid w:val="00216511"/>
    <w:rsid w:val="0021715E"/>
    <w:rsid w:val="002173CA"/>
    <w:rsid w:val="002178B3"/>
    <w:rsid w:val="00217B5F"/>
    <w:rsid w:val="00220690"/>
    <w:rsid w:val="002221C2"/>
    <w:rsid w:val="002223F2"/>
    <w:rsid w:val="00223D0D"/>
    <w:rsid w:val="002241DD"/>
    <w:rsid w:val="00225004"/>
    <w:rsid w:val="0022687A"/>
    <w:rsid w:val="00226E29"/>
    <w:rsid w:val="00227788"/>
    <w:rsid w:val="002307C4"/>
    <w:rsid w:val="002321A2"/>
    <w:rsid w:val="002326A4"/>
    <w:rsid w:val="00232820"/>
    <w:rsid w:val="00233499"/>
    <w:rsid w:val="002337A0"/>
    <w:rsid w:val="00233E1A"/>
    <w:rsid w:val="0023404D"/>
    <w:rsid w:val="00234498"/>
    <w:rsid w:val="00235711"/>
    <w:rsid w:val="002365C8"/>
    <w:rsid w:val="0023667F"/>
    <w:rsid w:val="0023678A"/>
    <w:rsid w:val="00236AE4"/>
    <w:rsid w:val="00236B94"/>
    <w:rsid w:val="00236BCD"/>
    <w:rsid w:val="0023765E"/>
    <w:rsid w:val="00237BEB"/>
    <w:rsid w:val="002408C8"/>
    <w:rsid w:val="00241141"/>
    <w:rsid w:val="002414D8"/>
    <w:rsid w:val="002416EA"/>
    <w:rsid w:val="002417FF"/>
    <w:rsid w:val="00241CAA"/>
    <w:rsid w:val="002431FF"/>
    <w:rsid w:val="00243B2A"/>
    <w:rsid w:val="00244427"/>
    <w:rsid w:val="0024468B"/>
    <w:rsid w:val="0024490C"/>
    <w:rsid w:val="00244FAA"/>
    <w:rsid w:val="00245AD9"/>
    <w:rsid w:val="00245D0A"/>
    <w:rsid w:val="00246CC8"/>
    <w:rsid w:val="00246EFC"/>
    <w:rsid w:val="002474D7"/>
    <w:rsid w:val="0025007E"/>
    <w:rsid w:val="00251023"/>
    <w:rsid w:val="00252240"/>
    <w:rsid w:val="00252435"/>
    <w:rsid w:val="00252A2F"/>
    <w:rsid w:val="002532BD"/>
    <w:rsid w:val="002536EA"/>
    <w:rsid w:val="002538FE"/>
    <w:rsid w:val="00253CE5"/>
    <w:rsid w:val="00253E74"/>
    <w:rsid w:val="002545A6"/>
    <w:rsid w:val="002547E0"/>
    <w:rsid w:val="00254997"/>
    <w:rsid w:val="0025567A"/>
    <w:rsid w:val="002558FF"/>
    <w:rsid w:val="00255BDD"/>
    <w:rsid w:val="002560FC"/>
    <w:rsid w:val="002564A6"/>
    <w:rsid w:val="00256BDB"/>
    <w:rsid w:val="00257F00"/>
    <w:rsid w:val="00260DB1"/>
    <w:rsid w:val="00260F78"/>
    <w:rsid w:val="00261294"/>
    <w:rsid w:val="002612CD"/>
    <w:rsid w:val="00262C06"/>
    <w:rsid w:val="00263447"/>
    <w:rsid w:val="002637ED"/>
    <w:rsid w:val="00263BFA"/>
    <w:rsid w:val="00263F43"/>
    <w:rsid w:val="00263FC2"/>
    <w:rsid w:val="00264F10"/>
    <w:rsid w:val="002658DA"/>
    <w:rsid w:val="00266EB7"/>
    <w:rsid w:val="00266FAD"/>
    <w:rsid w:val="002673EC"/>
    <w:rsid w:val="00271600"/>
    <w:rsid w:val="0027231A"/>
    <w:rsid w:val="002729DB"/>
    <w:rsid w:val="002735DF"/>
    <w:rsid w:val="00273948"/>
    <w:rsid w:val="00273B1C"/>
    <w:rsid w:val="00274231"/>
    <w:rsid w:val="00274B1A"/>
    <w:rsid w:val="00274CE2"/>
    <w:rsid w:val="00276A51"/>
    <w:rsid w:val="0027708C"/>
    <w:rsid w:val="00280533"/>
    <w:rsid w:val="00280D85"/>
    <w:rsid w:val="00280E01"/>
    <w:rsid w:val="002844A9"/>
    <w:rsid w:val="00284890"/>
    <w:rsid w:val="002854F5"/>
    <w:rsid w:val="002858AD"/>
    <w:rsid w:val="00285F47"/>
    <w:rsid w:val="00286912"/>
    <w:rsid w:val="00287DE5"/>
    <w:rsid w:val="00290ADE"/>
    <w:rsid w:val="0029117D"/>
    <w:rsid w:val="00291C82"/>
    <w:rsid w:val="00292E2B"/>
    <w:rsid w:val="00293D84"/>
    <w:rsid w:val="002941CD"/>
    <w:rsid w:val="00294BA7"/>
    <w:rsid w:val="00294ED5"/>
    <w:rsid w:val="00294F2C"/>
    <w:rsid w:val="002952D2"/>
    <w:rsid w:val="002956BE"/>
    <w:rsid w:val="00295F97"/>
    <w:rsid w:val="00296C27"/>
    <w:rsid w:val="002A04F1"/>
    <w:rsid w:val="002A0846"/>
    <w:rsid w:val="002A0ACD"/>
    <w:rsid w:val="002A0B97"/>
    <w:rsid w:val="002A1573"/>
    <w:rsid w:val="002A1710"/>
    <w:rsid w:val="002A1834"/>
    <w:rsid w:val="002A1B54"/>
    <w:rsid w:val="002A22A2"/>
    <w:rsid w:val="002A2686"/>
    <w:rsid w:val="002A2820"/>
    <w:rsid w:val="002A366D"/>
    <w:rsid w:val="002A3F11"/>
    <w:rsid w:val="002A4355"/>
    <w:rsid w:val="002A4C98"/>
    <w:rsid w:val="002A4E7D"/>
    <w:rsid w:val="002A60C4"/>
    <w:rsid w:val="002A7036"/>
    <w:rsid w:val="002A7087"/>
    <w:rsid w:val="002A766B"/>
    <w:rsid w:val="002A78FA"/>
    <w:rsid w:val="002A7E80"/>
    <w:rsid w:val="002B0022"/>
    <w:rsid w:val="002B39D3"/>
    <w:rsid w:val="002B43A2"/>
    <w:rsid w:val="002B4E89"/>
    <w:rsid w:val="002B5185"/>
    <w:rsid w:val="002B5381"/>
    <w:rsid w:val="002B57FB"/>
    <w:rsid w:val="002B58FD"/>
    <w:rsid w:val="002B5F0B"/>
    <w:rsid w:val="002B6A6E"/>
    <w:rsid w:val="002B6DA3"/>
    <w:rsid w:val="002C00C6"/>
    <w:rsid w:val="002C100A"/>
    <w:rsid w:val="002C1ECF"/>
    <w:rsid w:val="002C269C"/>
    <w:rsid w:val="002C3ACC"/>
    <w:rsid w:val="002C3F6A"/>
    <w:rsid w:val="002C4C83"/>
    <w:rsid w:val="002C5BAF"/>
    <w:rsid w:val="002C6926"/>
    <w:rsid w:val="002C768D"/>
    <w:rsid w:val="002C7911"/>
    <w:rsid w:val="002D0F79"/>
    <w:rsid w:val="002D0FC4"/>
    <w:rsid w:val="002D176C"/>
    <w:rsid w:val="002D28E1"/>
    <w:rsid w:val="002D32E2"/>
    <w:rsid w:val="002D5073"/>
    <w:rsid w:val="002D650D"/>
    <w:rsid w:val="002D67FD"/>
    <w:rsid w:val="002D68FF"/>
    <w:rsid w:val="002D76CD"/>
    <w:rsid w:val="002D7EF7"/>
    <w:rsid w:val="002E0082"/>
    <w:rsid w:val="002E1313"/>
    <w:rsid w:val="002E1949"/>
    <w:rsid w:val="002E1958"/>
    <w:rsid w:val="002E1F1F"/>
    <w:rsid w:val="002E3174"/>
    <w:rsid w:val="002E3C44"/>
    <w:rsid w:val="002E45F4"/>
    <w:rsid w:val="002E462C"/>
    <w:rsid w:val="002E5681"/>
    <w:rsid w:val="002E59EA"/>
    <w:rsid w:val="002E771B"/>
    <w:rsid w:val="002E7C7F"/>
    <w:rsid w:val="002F0050"/>
    <w:rsid w:val="002F064E"/>
    <w:rsid w:val="002F081F"/>
    <w:rsid w:val="002F139C"/>
    <w:rsid w:val="002F1882"/>
    <w:rsid w:val="002F1CD2"/>
    <w:rsid w:val="002F255B"/>
    <w:rsid w:val="002F2AAF"/>
    <w:rsid w:val="002F2D38"/>
    <w:rsid w:val="002F46BF"/>
    <w:rsid w:val="002F552D"/>
    <w:rsid w:val="002F562E"/>
    <w:rsid w:val="002F56A0"/>
    <w:rsid w:val="002F62CF"/>
    <w:rsid w:val="002F694E"/>
    <w:rsid w:val="002F77ED"/>
    <w:rsid w:val="002F77F1"/>
    <w:rsid w:val="00300AFF"/>
    <w:rsid w:val="00301A88"/>
    <w:rsid w:val="00302FC2"/>
    <w:rsid w:val="00303209"/>
    <w:rsid w:val="00303393"/>
    <w:rsid w:val="003034E0"/>
    <w:rsid w:val="003065E4"/>
    <w:rsid w:val="00306D53"/>
    <w:rsid w:val="00307AAC"/>
    <w:rsid w:val="0031017C"/>
    <w:rsid w:val="003118A7"/>
    <w:rsid w:val="003128E1"/>
    <w:rsid w:val="003145A2"/>
    <w:rsid w:val="003150F4"/>
    <w:rsid w:val="00315506"/>
    <w:rsid w:val="00315BE9"/>
    <w:rsid w:val="003170A2"/>
    <w:rsid w:val="0032098B"/>
    <w:rsid w:val="00320CF6"/>
    <w:rsid w:val="003225BB"/>
    <w:rsid w:val="00322FA4"/>
    <w:rsid w:val="00323054"/>
    <w:rsid w:val="0032404D"/>
    <w:rsid w:val="00324663"/>
    <w:rsid w:val="00324A79"/>
    <w:rsid w:val="00325ED0"/>
    <w:rsid w:val="003266CC"/>
    <w:rsid w:val="003267E4"/>
    <w:rsid w:val="003273DA"/>
    <w:rsid w:val="003279AD"/>
    <w:rsid w:val="0033008A"/>
    <w:rsid w:val="0033281E"/>
    <w:rsid w:val="00333671"/>
    <w:rsid w:val="00334CA4"/>
    <w:rsid w:val="003357FE"/>
    <w:rsid w:val="00335D27"/>
    <w:rsid w:val="00335D9B"/>
    <w:rsid w:val="003362D2"/>
    <w:rsid w:val="0033636B"/>
    <w:rsid w:val="0033643C"/>
    <w:rsid w:val="003365FC"/>
    <w:rsid w:val="0033739D"/>
    <w:rsid w:val="00337A46"/>
    <w:rsid w:val="00337BC3"/>
    <w:rsid w:val="0034053F"/>
    <w:rsid w:val="00341651"/>
    <w:rsid w:val="00341BD7"/>
    <w:rsid w:val="00341D33"/>
    <w:rsid w:val="003422A1"/>
    <w:rsid w:val="00342DA0"/>
    <w:rsid w:val="00342EF1"/>
    <w:rsid w:val="003439FF"/>
    <w:rsid w:val="00344322"/>
    <w:rsid w:val="003444A4"/>
    <w:rsid w:val="00344ABD"/>
    <w:rsid w:val="00345D14"/>
    <w:rsid w:val="00346E3B"/>
    <w:rsid w:val="00347024"/>
    <w:rsid w:val="00347B8D"/>
    <w:rsid w:val="0035039E"/>
    <w:rsid w:val="00350E23"/>
    <w:rsid w:val="00351040"/>
    <w:rsid w:val="00351082"/>
    <w:rsid w:val="00351D79"/>
    <w:rsid w:val="00351EDB"/>
    <w:rsid w:val="003536A7"/>
    <w:rsid w:val="003539C4"/>
    <w:rsid w:val="00353DE5"/>
    <w:rsid w:val="0035446D"/>
    <w:rsid w:val="0035481A"/>
    <w:rsid w:val="00354BEA"/>
    <w:rsid w:val="003553D6"/>
    <w:rsid w:val="0035607F"/>
    <w:rsid w:val="00356E0E"/>
    <w:rsid w:val="00357139"/>
    <w:rsid w:val="0036025B"/>
    <w:rsid w:val="00360564"/>
    <w:rsid w:val="00360908"/>
    <w:rsid w:val="00360F6B"/>
    <w:rsid w:val="00360F7F"/>
    <w:rsid w:val="003610D2"/>
    <w:rsid w:val="003617B4"/>
    <w:rsid w:val="00361910"/>
    <w:rsid w:val="00361FFD"/>
    <w:rsid w:val="00362AC1"/>
    <w:rsid w:val="00363324"/>
    <w:rsid w:val="003634A2"/>
    <w:rsid w:val="00364616"/>
    <w:rsid w:val="00364620"/>
    <w:rsid w:val="00365291"/>
    <w:rsid w:val="00365FF0"/>
    <w:rsid w:val="0036606B"/>
    <w:rsid w:val="00370C1F"/>
    <w:rsid w:val="00371A1A"/>
    <w:rsid w:val="00371CEA"/>
    <w:rsid w:val="003723AC"/>
    <w:rsid w:val="00372744"/>
    <w:rsid w:val="00372E42"/>
    <w:rsid w:val="0037455A"/>
    <w:rsid w:val="00374F87"/>
    <w:rsid w:val="00376778"/>
    <w:rsid w:val="003768F4"/>
    <w:rsid w:val="00383B43"/>
    <w:rsid w:val="00383C2A"/>
    <w:rsid w:val="00384293"/>
    <w:rsid w:val="00384BFE"/>
    <w:rsid w:val="00385A03"/>
    <w:rsid w:val="003865F5"/>
    <w:rsid w:val="00386930"/>
    <w:rsid w:val="0039109B"/>
    <w:rsid w:val="003911EB"/>
    <w:rsid w:val="00391F65"/>
    <w:rsid w:val="003924FF"/>
    <w:rsid w:val="00392504"/>
    <w:rsid w:val="00393D26"/>
    <w:rsid w:val="00393E5D"/>
    <w:rsid w:val="003956D0"/>
    <w:rsid w:val="00395A8D"/>
    <w:rsid w:val="00395D3D"/>
    <w:rsid w:val="003977EC"/>
    <w:rsid w:val="00397B1B"/>
    <w:rsid w:val="003A0EBA"/>
    <w:rsid w:val="003A0F79"/>
    <w:rsid w:val="003A1702"/>
    <w:rsid w:val="003A1931"/>
    <w:rsid w:val="003A1AFB"/>
    <w:rsid w:val="003A2100"/>
    <w:rsid w:val="003A237E"/>
    <w:rsid w:val="003A2806"/>
    <w:rsid w:val="003A2BE3"/>
    <w:rsid w:val="003A4509"/>
    <w:rsid w:val="003A4F69"/>
    <w:rsid w:val="003A5400"/>
    <w:rsid w:val="003A6131"/>
    <w:rsid w:val="003A67F9"/>
    <w:rsid w:val="003A76CF"/>
    <w:rsid w:val="003A7A1D"/>
    <w:rsid w:val="003A7EBD"/>
    <w:rsid w:val="003B1C70"/>
    <w:rsid w:val="003B1C73"/>
    <w:rsid w:val="003B2669"/>
    <w:rsid w:val="003B3042"/>
    <w:rsid w:val="003B359F"/>
    <w:rsid w:val="003B3C46"/>
    <w:rsid w:val="003B3D94"/>
    <w:rsid w:val="003B3FA3"/>
    <w:rsid w:val="003B4219"/>
    <w:rsid w:val="003B5005"/>
    <w:rsid w:val="003B54F6"/>
    <w:rsid w:val="003B57DA"/>
    <w:rsid w:val="003B588F"/>
    <w:rsid w:val="003B5D06"/>
    <w:rsid w:val="003B6146"/>
    <w:rsid w:val="003B6C61"/>
    <w:rsid w:val="003B7190"/>
    <w:rsid w:val="003B74A2"/>
    <w:rsid w:val="003B7923"/>
    <w:rsid w:val="003B7CA7"/>
    <w:rsid w:val="003B7E69"/>
    <w:rsid w:val="003C238C"/>
    <w:rsid w:val="003C2CFC"/>
    <w:rsid w:val="003C2E82"/>
    <w:rsid w:val="003C37C8"/>
    <w:rsid w:val="003C3BEE"/>
    <w:rsid w:val="003C4349"/>
    <w:rsid w:val="003C4369"/>
    <w:rsid w:val="003C4685"/>
    <w:rsid w:val="003C4923"/>
    <w:rsid w:val="003C525C"/>
    <w:rsid w:val="003C686E"/>
    <w:rsid w:val="003C69FB"/>
    <w:rsid w:val="003C6A37"/>
    <w:rsid w:val="003C74A3"/>
    <w:rsid w:val="003C7827"/>
    <w:rsid w:val="003C7F3E"/>
    <w:rsid w:val="003D140D"/>
    <w:rsid w:val="003D16EF"/>
    <w:rsid w:val="003D1972"/>
    <w:rsid w:val="003D1BC8"/>
    <w:rsid w:val="003D1E99"/>
    <w:rsid w:val="003D2C03"/>
    <w:rsid w:val="003D2E19"/>
    <w:rsid w:val="003D328D"/>
    <w:rsid w:val="003D43C7"/>
    <w:rsid w:val="003D46C9"/>
    <w:rsid w:val="003D4BFF"/>
    <w:rsid w:val="003D559A"/>
    <w:rsid w:val="003D5A22"/>
    <w:rsid w:val="003D5AE4"/>
    <w:rsid w:val="003D6086"/>
    <w:rsid w:val="003D6710"/>
    <w:rsid w:val="003D7088"/>
    <w:rsid w:val="003D7D2B"/>
    <w:rsid w:val="003D7E19"/>
    <w:rsid w:val="003D7FBF"/>
    <w:rsid w:val="003E03DE"/>
    <w:rsid w:val="003E09FF"/>
    <w:rsid w:val="003E1483"/>
    <w:rsid w:val="003E2FD0"/>
    <w:rsid w:val="003E41B8"/>
    <w:rsid w:val="003E4464"/>
    <w:rsid w:val="003E4ABF"/>
    <w:rsid w:val="003E4B14"/>
    <w:rsid w:val="003E56F2"/>
    <w:rsid w:val="003E5789"/>
    <w:rsid w:val="003E5BD1"/>
    <w:rsid w:val="003E6192"/>
    <w:rsid w:val="003E6507"/>
    <w:rsid w:val="003E67D8"/>
    <w:rsid w:val="003E6D5E"/>
    <w:rsid w:val="003F04C1"/>
    <w:rsid w:val="003F0745"/>
    <w:rsid w:val="003F1088"/>
    <w:rsid w:val="003F1961"/>
    <w:rsid w:val="003F1D59"/>
    <w:rsid w:val="003F2285"/>
    <w:rsid w:val="003F265E"/>
    <w:rsid w:val="003F2767"/>
    <w:rsid w:val="003F2B72"/>
    <w:rsid w:val="003F2D77"/>
    <w:rsid w:val="003F39B6"/>
    <w:rsid w:val="003F421B"/>
    <w:rsid w:val="003F4282"/>
    <w:rsid w:val="003F51D8"/>
    <w:rsid w:val="003F58C0"/>
    <w:rsid w:val="003F609D"/>
    <w:rsid w:val="003F60A1"/>
    <w:rsid w:val="003F65A1"/>
    <w:rsid w:val="003F6A33"/>
    <w:rsid w:val="003F7DCD"/>
    <w:rsid w:val="00400007"/>
    <w:rsid w:val="0040050E"/>
    <w:rsid w:val="00400886"/>
    <w:rsid w:val="00400941"/>
    <w:rsid w:val="004009DB"/>
    <w:rsid w:val="00400DE3"/>
    <w:rsid w:val="00400E51"/>
    <w:rsid w:val="004011FF"/>
    <w:rsid w:val="0040192E"/>
    <w:rsid w:val="00402149"/>
    <w:rsid w:val="00402B26"/>
    <w:rsid w:val="00403A8F"/>
    <w:rsid w:val="00403EEF"/>
    <w:rsid w:val="0040504B"/>
    <w:rsid w:val="00405060"/>
    <w:rsid w:val="004052F6"/>
    <w:rsid w:val="00406C55"/>
    <w:rsid w:val="004075E0"/>
    <w:rsid w:val="004079F2"/>
    <w:rsid w:val="00407A21"/>
    <w:rsid w:val="00407BF8"/>
    <w:rsid w:val="00410858"/>
    <w:rsid w:val="00410918"/>
    <w:rsid w:val="00410C61"/>
    <w:rsid w:val="00410F1D"/>
    <w:rsid w:val="00416936"/>
    <w:rsid w:val="00416D94"/>
    <w:rsid w:val="00417E18"/>
    <w:rsid w:val="00421E3A"/>
    <w:rsid w:val="004239F6"/>
    <w:rsid w:val="00425A72"/>
    <w:rsid w:val="00425AD8"/>
    <w:rsid w:val="00426151"/>
    <w:rsid w:val="0042688C"/>
    <w:rsid w:val="00427D45"/>
    <w:rsid w:val="00431CCE"/>
    <w:rsid w:val="004322C1"/>
    <w:rsid w:val="0043263E"/>
    <w:rsid w:val="00433234"/>
    <w:rsid w:val="00433B87"/>
    <w:rsid w:val="00433C8A"/>
    <w:rsid w:val="00434102"/>
    <w:rsid w:val="00434812"/>
    <w:rsid w:val="00434ADF"/>
    <w:rsid w:val="004353AC"/>
    <w:rsid w:val="0043559A"/>
    <w:rsid w:val="004358D9"/>
    <w:rsid w:val="004362CE"/>
    <w:rsid w:val="004363A2"/>
    <w:rsid w:val="00437929"/>
    <w:rsid w:val="00437AE3"/>
    <w:rsid w:val="004406F0"/>
    <w:rsid w:val="00440FA2"/>
    <w:rsid w:val="00441177"/>
    <w:rsid w:val="0044121A"/>
    <w:rsid w:val="00441A52"/>
    <w:rsid w:val="00442E79"/>
    <w:rsid w:val="00443C4A"/>
    <w:rsid w:val="00444A28"/>
    <w:rsid w:val="00444B91"/>
    <w:rsid w:val="00444B9E"/>
    <w:rsid w:val="00444CB3"/>
    <w:rsid w:val="00445341"/>
    <w:rsid w:val="004466F3"/>
    <w:rsid w:val="00446C0E"/>
    <w:rsid w:val="00447094"/>
    <w:rsid w:val="0044766E"/>
    <w:rsid w:val="00450422"/>
    <w:rsid w:val="00451543"/>
    <w:rsid w:val="004530C7"/>
    <w:rsid w:val="004531FF"/>
    <w:rsid w:val="00453FCB"/>
    <w:rsid w:val="00454434"/>
    <w:rsid w:val="0045452F"/>
    <w:rsid w:val="00454564"/>
    <w:rsid w:val="004553E4"/>
    <w:rsid w:val="00456149"/>
    <w:rsid w:val="00456A46"/>
    <w:rsid w:val="00456E38"/>
    <w:rsid w:val="004602E3"/>
    <w:rsid w:val="00460B69"/>
    <w:rsid w:val="00460FE0"/>
    <w:rsid w:val="00461A89"/>
    <w:rsid w:val="00462E65"/>
    <w:rsid w:val="00463A80"/>
    <w:rsid w:val="00463E4C"/>
    <w:rsid w:val="004646EC"/>
    <w:rsid w:val="00464897"/>
    <w:rsid w:val="00464A7E"/>
    <w:rsid w:val="00465224"/>
    <w:rsid w:val="004656A6"/>
    <w:rsid w:val="00465D06"/>
    <w:rsid w:val="00467956"/>
    <w:rsid w:val="00467B4D"/>
    <w:rsid w:val="0047034E"/>
    <w:rsid w:val="00470EE9"/>
    <w:rsid w:val="004715ED"/>
    <w:rsid w:val="0047259D"/>
    <w:rsid w:val="004749C9"/>
    <w:rsid w:val="00474DD0"/>
    <w:rsid w:val="00475A7A"/>
    <w:rsid w:val="00476888"/>
    <w:rsid w:val="004778CD"/>
    <w:rsid w:val="00480356"/>
    <w:rsid w:val="00481170"/>
    <w:rsid w:val="00481379"/>
    <w:rsid w:val="00481713"/>
    <w:rsid w:val="0048207D"/>
    <w:rsid w:val="0048271D"/>
    <w:rsid w:val="004828DA"/>
    <w:rsid w:val="00483C77"/>
    <w:rsid w:val="00484CDC"/>
    <w:rsid w:val="00484D64"/>
    <w:rsid w:val="004856FA"/>
    <w:rsid w:val="00485C0C"/>
    <w:rsid w:val="004865E9"/>
    <w:rsid w:val="00486A2B"/>
    <w:rsid w:val="00486B5D"/>
    <w:rsid w:val="004874E5"/>
    <w:rsid w:val="004875CA"/>
    <w:rsid w:val="004877B8"/>
    <w:rsid w:val="00487CC2"/>
    <w:rsid w:val="004900EE"/>
    <w:rsid w:val="00490ECE"/>
    <w:rsid w:val="004920AF"/>
    <w:rsid w:val="004921AB"/>
    <w:rsid w:val="00492786"/>
    <w:rsid w:val="004929D6"/>
    <w:rsid w:val="0049315E"/>
    <w:rsid w:val="00493677"/>
    <w:rsid w:val="0049369B"/>
    <w:rsid w:val="00493757"/>
    <w:rsid w:val="00493F34"/>
    <w:rsid w:val="00495366"/>
    <w:rsid w:val="0049562D"/>
    <w:rsid w:val="00497221"/>
    <w:rsid w:val="00497460"/>
    <w:rsid w:val="00497DE5"/>
    <w:rsid w:val="004A0364"/>
    <w:rsid w:val="004A1F1F"/>
    <w:rsid w:val="004A2DA8"/>
    <w:rsid w:val="004A3DCB"/>
    <w:rsid w:val="004A4683"/>
    <w:rsid w:val="004A486C"/>
    <w:rsid w:val="004A4FEC"/>
    <w:rsid w:val="004A5014"/>
    <w:rsid w:val="004A6118"/>
    <w:rsid w:val="004A65D8"/>
    <w:rsid w:val="004A66F6"/>
    <w:rsid w:val="004A67E5"/>
    <w:rsid w:val="004A69E7"/>
    <w:rsid w:val="004A7807"/>
    <w:rsid w:val="004B09D0"/>
    <w:rsid w:val="004B1B59"/>
    <w:rsid w:val="004B32A8"/>
    <w:rsid w:val="004B3400"/>
    <w:rsid w:val="004B3479"/>
    <w:rsid w:val="004B4173"/>
    <w:rsid w:val="004B56BD"/>
    <w:rsid w:val="004B5F48"/>
    <w:rsid w:val="004B6927"/>
    <w:rsid w:val="004B6BA1"/>
    <w:rsid w:val="004C0523"/>
    <w:rsid w:val="004C113B"/>
    <w:rsid w:val="004C11B3"/>
    <w:rsid w:val="004C12E8"/>
    <w:rsid w:val="004C23E3"/>
    <w:rsid w:val="004C3686"/>
    <w:rsid w:val="004C389E"/>
    <w:rsid w:val="004C3D4F"/>
    <w:rsid w:val="004C40CA"/>
    <w:rsid w:val="004C4449"/>
    <w:rsid w:val="004C5779"/>
    <w:rsid w:val="004C6111"/>
    <w:rsid w:val="004D0563"/>
    <w:rsid w:val="004D0751"/>
    <w:rsid w:val="004D0B16"/>
    <w:rsid w:val="004D0ED9"/>
    <w:rsid w:val="004D1112"/>
    <w:rsid w:val="004D12B9"/>
    <w:rsid w:val="004D17E9"/>
    <w:rsid w:val="004D2483"/>
    <w:rsid w:val="004D32E7"/>
    <w:rsid w:val="004D346C"/>
    <w:rsid w:val="004D39E8"/>
    <w:rsid w:val="004D4E4C"/>
    <w:rsid w:val="004D573A"/>
    <w:rsid w:val="004D66B8"/>
    <w:rsid w:val="004D6B72"/>
    <w:rsid w:val="004D6B92"/>
    <w:rsid w:val="004D6DFD"/>
    <w:rsid w:val="004E0468"/>
    <w:rsid w:val="004E0E97"/>
    <w:rsid w:val="004E14A0"/>
    <w:rsid w:val="004E177F"/>
    <w:rsid w:val="004E1C7F"/>
    <w:rsid w:val="004E2193"/>
    <w:rsid w:val="004E2910"/>
    <w:rsid w:val="004E2C76"/>
    <w:rsid w:val="004E3490"/>
    <w:rsid w:val="004E360A"/>
    <w:rsid w:val="004E3A62"/>
    <w:rsid w:val="004E56A7"/>
    <w:rsid w:val="004E575B"/>
    <w:rsid w:val="004E5D8C"/>
    <w:rsid w:val="004E6314"/>
    <w:rsid w:val="004E67BF"/>
    <w:rsid w:val="004E7E6A"/>
    <w:rsid w:val="004E7F44"/>
    <w:rsid w:val="004F01C1"/>
    <w:rsid w:val="004F06D4"/>
    <w:rsid w:val="004F090D"/>
    <w:rsid w:val="004F0C93"/>
    <w:rsid w:val="004F11F9"/>
    <w:rsid w:val="004F163C"/>
    <w:rsid w:val="004F19BB"/>
    <w:rsid w:val="004F2452"/>
    <w:rsid w:val="004F2B96"/>
    <w:rsid w:val="004F43F6"/>
    <w:rsid w:val="004F45B9"/>
    <w:rsid w:val="004F5E0C"/>
    <w:rsid w:val="004F5E1A"/>
    <w:rsid w:val="004F69E3"/>
    <w:rsid w:val="004F7008"/>
    <w:rsid w:val="004F73C3"/>
    <w:rsid w:val="004F741F"/>
    <w:rsid w:val="004F77B8"/>
    <w:rsid w:val="00500DBA"/>
    <w:rsid w:val="00501DE9"/>
    <w:rsid w:val="0050201B"/>
    <w:rsid w:val="00502291"/>
    <w:rsid w:val="00502FAA"/>
    <w:rsid w:val="005038CE"/>
    <w:rsid w:val="005038EF"/>
    <w:rsid w:val="0050469E"/>
    <w:rsid w:val="00505251"/>
    <w:rsid w:val="00505B1C"/>
    <w:rsid w:val="00505FB2"/>
    <w:rsid w:val="0050620F"/>
    <w:rsid w:val="00506C5B"/>
    <w:rsid w:val="00507DDC"/>
    <w:rsid w:val="00507E4D"/>
    <w:rsid w:val="00510335"/>
    <w:rsid w:val="005120D1"/>
    <w:rsid w:val="0051256A"/>
    <w:rsid w:val="005128CF"/>
    <w:rsid w:val="00512BFB"/>
    <w:rsid w:val="00512D8C"/>
    <w:rsid w:val="00512DA2"/>
    <w:rsid w:val="00512E08"/>
    <w:rsid w:val="00513669"/>
    <w:rsid w:val="00514772"/>
    <w:rsid w:val="00515D92"/>
    <w:rsid w:val="0051602B"/>
    <w:rsid w:val="00516884"/>
    <w:rsid w:val="00516B8C"/>
    <w:rsid w:val="005205F5"/>
    <w:rsid w:val="005221D0"/>
    <w:rsid w:val="005225D8"/>
    <w:rsid w:val="00523A5D"/>
    <w:rsid w:val="0052412F"/>
    <w:rsid w:val="0052416F"/>
    <w:rsid w:val="005243CF"/>
    <w:rsid w:val="005246D6"/>
    <w:rsid w:val="005266A4"/>
    <w:rsid w:val="00526782"/>
    <w:rsid w:val="005269C3"/>
    <w:rsid w:val="005269FA"/>
    <w:rsid w:val="00526C3A"/>
    <w:rsid w:val="00527401"/>
    <w:rsid w:val="0052756D"/>
    <w:rsid w:val="0053083D"/>
    <w:rsid w:val="00530DDD"/>
    <w:rsid w:val="0053149E"/>
    <w:rsid w:val="00533277"/>
    <w:rsid w:val="005339DA"/>
    <w:rsid w:val="0053488C"/>
    <w:rsid w:val="0053493F"/>
    <w:rsid w:val="005355A7"/>
    <w:rsid w:val="00535ADC"/>
    <w:rsid w:val="00536C6D"/>
    <w:rsid w:val="00537179"/>
    <w:rsid w:val="00537E9F"/>
    <w:rsid w:val="0054176A"/>
    <w:rsid w:val="005420E3"/>
    <w:rsid w:val="00543805"/>
    <w:rsid w:val="00543974"/>
    <w:rsid w:val="00544200"/>
    <w:rsid w:val="00544B2D"/>
    <w:rsid w:val="00544C5B"/>
    <w:rsid w:val="0054575A"/>
    <w:rsid w:val="005457A6"/>
    <w:rsid w:val="00546972"/>
    <w:rsid w:val="00546DCA"/>
    <w:rsid w:val="00547486"/>
    <w:rsid w:val="00550DBC"/>
    <w:rsid w:val="00550F56"/>
    <w:rsid w:val="005514B4"/>
    <w:rsid w:val="005522A4"/>
    <w:rsid w:val="00552ADD"/>
    <w:rsid w:val="00552FB8"/>
    <w:rsid w:val="00554640"/>
    <w:rsid w:val="005546CA"/>
    <w:rsid w:val="00554A79"/>
    <w:rsid w:val="005552EE"/>
    <w:rsid w:val="005554B0"/>
    <w:rsid w:val="00555533"/>
    <w:rsid w:val="005559A3"/>
    <w:rsid w:val="00555AE2"/>
    <w:rsid w:val="005560A2"/>
    <w:rsid w:val="00557DFF"/>
    <w:rsid w:val="005605B9"/>
    <w:rsid w:val="00560648"/>
    <w:rsid w:val="0056064A"/>
    <w:rsid w:val="00560725"/>
    <w:rsid w:val="00561720"/>
    <w:rsid w:val="00563EC6"/>
    <w:rsid w:val="00565134"/>
    <w:rsid w:val="005655E6"/>
    <w:rsid w:val="00565CA7"/>
    <w:rsid w:val="00566D1C"/>
    <w:rsid w:val="00566D37"/>
    <w:rsid w:val="005673D4"/>
    <w:rsid w:val="0056784A"/>
    <w:rsid w:val="005715DF"/>
    <w:rsid w:val="0057211A"/>
    <w:rsid w:val="005722FB"/>
    <w:rsid w:val="005723F7"/>
    <w:rsid w:val="00572C20"/>
    <w:rsid w:val="00575B62"/>
    <w:rsid w:val="00575CFF"/>
    <w:rsid w:val="00576470"/>
    <w:rsid w:val="00577546"/>
    <w:rsid w:val="0057784E"/>
    <w:rsid w:val="00580626"/>
    <w:rsid w:val="00580AA5"/>
    <w:rsid w:val="00581628"/>
    <w:rsid w:val="00583A15"/>
    <w:rsid w:val="00584934"/>
    <w:rsid w:val="00584C11"/>
    <w:rsid w:val="005852E9"/>
    <w:rsid w:val="0058575D"/>
    <w:rsid w:val="00585B17"/>
    <w:rsid w:val="005875D1"/>
    <w:rsid w:val="00587B87"/>
    <w:rsid w:val="0059094B"/>
    <w:rsid w:val="00590D90"/>
    <w:rsid w:val="00590E2E"/>
    <w:rsid w:val="0059121A"/>
    <w:rsid w:val="005914A4"/>
    <w:rsid w:val="0059191C"/>
    <w:rsid w:val="00591D2A"/>
    <w:rsid w:val="00591D7F"/>
    <w:rsid w:val="00591DF9"/>
    <w:rsid w:val="005933A3"/>
    <w:rsid w:val="005933D4"/>
    <w:rsid w:val="00594434"/>
    <w:rsid w:val="00597682"/>
    <w:rsid w:val="00597D4B"/>
    <w:rsid w:val="005A1030"/>
    <w:rsid w:val="005A30DA"/>
    <w:rsid w:val="005A3744"/>
    <w:rsid w:val="005A40A4"/>
    <w:rsid w:val="005A5446"/>
    <w:rsid w:val="005A636B"/>
    <w:rsid w:val="005A73D0"/>
    <w:rsid w:val="005A7EF6"/>
    <w:rsid w:val="005B0D68"/>
    <w:rsid w:val="005B0EBB"/>
    <w:rsid w:val="005B0EC4"/>
    <w:rsid w:val="005B2AD3"/>
    <w:rsid w:val="005B4986"/>
    <w:rsid w:val="005B4E1A"/>
    <w:rsid w:val="005B5715"/>
    <w:rsid w:val="005B6447"/>
    <w:rsid w:val="005B64D0"/>
    <w:rsid w:val="005B6877"/>
    <w:rsid w:val="005B6885"/>
    <w:rsid w:val="005B6BBE"/>
    <w:rsid w:val="005B7B12"/>
    <w:rsid w:val="005C0678"/>
    <w:rsid w:val="005C0BD3"/>
    <w:rsid w:val="005C0E9B"/>
    <w:rsid w:val="005C2A58"/>
    <w:rsid w:val="005C3174"/>
    <w:rsid w:val="005C4885"/>
    <w:rsid w:val="005C4C03"/>
    <w:rsid w:val="005C533D"/>
    <w:rsid w:val="005C60CE"/>
    <w:rsid w:val="005C7740"/>
    <w:rsid w:val="005D0E41"/>
    <w:rsid w:val="005D1396"/>
    <w:rsid w:val="005D1A59"/>
    <w:rsid w:val="005D1A70"/>
    <w:rsid w:val="005D1BAB"/>
    <w:rsid w:val="005D227B"/>
    <w:rsid w:val="005D27ED"/>
    <w:rsid w:val="005D3335"/>
    <w:rsid w:val="005D3558"/>
    <w:rsid w:val="005D48D4"/>
    <w:rsid w:val="005D4B36"/>
    <w:rsid w:val="005D5641"/>
    <w:rsid w:val="005D618E"/>
    <w:rsid w:val="005E0280"/>
    <w:rsid w:val="005E06AB"/>
    <w:rsid w:val="005E1A82"/>
    <w:rsid w:val="005E3162"/>
    <w:rsid w:val="005E354D"/>
    <w:rsid w:val="005E412C"/>
    <w:rsid w:val="005E42A4"/>
    <w:rsid w:val="005E446F"/>
    <w:rsid w:val="005E45A2"/>
    <w:rsid w:val="005E6A6E"/>
    <w:rsid w:val="005E7308"/>
    <w:rsid w:val="005E7E69"/>
    <w:rsid w:val="005F0D1F"/>
    <w:rsid w:val="005F0F07"/>
    <w:rsid w:val="005F0FC1"/>
    <w:rsid w:val="005F1EC4"/>
    <w:rsid w:val="005F1FFE"/>
    <w:rsid w:val="005F20BD"/>
    <w:rsid w:val="005F21BA"/>
    <w:rsid w:val="005F22C9"/>
    <w:rsid w:val="005F2774"/>
    <w:rsid w:val="005F2A66"/>
    <w:rsid w:val="005F2C22"/>
    <w:rsid w:val="005F38A7"/>
    <w:rsid w:val="005F42B9"/>
    <w:rsid w:val="005F47F9"/>
    <w:rsid w:val="005F494F"/>
    <w:rsid w:val="005F4953"/>
    <w:rsid w:val="005F4C6A"/>
    <w:rsid w:val="005F4C7B"/>
    <w:rsid w:val="005F5CE3"/>
    <w:rsid w:val="005F69BD"/>
    <w:rsid w:val="005F74EE"/>
    <w:rsid w:val="005F75AF"/>
    <w:rsid w:val="005F7846"/>
    <w:rsid w:val="006001B0"/>
    <w:rsid w:val="00601658"/>
    <w:rsid w:val="00601D35"/>
    <w:rsid w:val="00601E21"/>
    <w:rsid w:val="00601EB6"/>
    <w:rsid w:val="0060297D"/>
    <w:rsid w:val="006036C7"/>
    <w:rsid w:val="006052B8"/>
    <w:rsid w:val="006063B6"/>
    <w:rsid w:val="00606FC9"/>
    <w:rsid w:val="0060705A"/>
    <w:rsid w:val="00607E83"/>
    <w:rsid w:val="00607FC8"/>
    <w:rsid w:val="006101CA"/>
    <w:rsid w:val="00610281"/>
    <w:rsid w:val="006109E1"/>
    <w:rsid w:val="00610CFC"/>
    <w:rsid w:val="00610E0E"/>
    <w:rsid w:val="006111E9"/>
    <w:rsid w:val="006111ED"/>
    <w:rsid w:val="006119E6"/>
    <w:rsid w:val="006131BE"/>
    <w:rsid w:val="00613597"/>
    <w:rsid w:val="006159BB"/>
    <w:rsid w:val="006159F9"/>
    <w:rsid w:val="0061616A"/>
    <w:rsid w:val="0061684B"/>
    <w:rsid w:val="00616E10"/>
    <w:rsid w:val="006172DD"/>
    <w:rsid w:val="006176C5"/>
    <w:rsid w:val="0062004B"/>
    <w:rsid w:val="006202AF"/>
    <w:rsid w:val="006204B5"/>
    <w:rsid w:val="0062075C"/>
    <w:rsid w:val="00620889"/>
    <w:rsid w:val="0062094D"/>
    <w:rsid w:val="00621279"/>
    <w:rsid w:val="006216AB"/>
    <w:rsid w:val="0062235A"/>
    <w:rsid w:val="006223EF"/>
    <w:rsid w:val="00624E4E"/>
    <w:rsid w:val="00625069"/>
    <w:rsid w:val="00625B70"/>
    <w:rsid w:val="0062716A"/>
    <w:rsid w:val="00627316"/>
    <w:rsid w:val="0062742A"/>
    <w:rsid w:val="0063000A"/>
    <w:rsid w:val="00630154"/>
    <w:rsid w:val="0063070D"/>
    <w:rsid w:val="00632427"/>
    <w:rsid w:val="006332C4"/>
    <w:rsid w:val="006333ED"/>
    <w:rsid w:val="00634568"/>
    <w:rsid w:val="0063677F"/>
    <w:rsid w:val="0064025F"/>
    <w:rsid w:val="006404DD"/>
    <w:rsid w:val="006404F8"/>
    <w:rsid w:val="006407E8"/>
    <w:rsid w:val="00640E2F"/>
    <w:rsid w:val="0064178D"/>
    <w:rsid w:val="00642206"/>
    <w:rsid w:val="0064244D"/>
    <w:rsid w:val="0064299F"/>
    <w:rsid w:val="00642C6B"/>
    <w:rsid w:val="00642C9C"/>
    <w:rsid w:val="006436BE"/>
    <w:rsid w:val="00643FA9"/>
    <w:rsid w:val="00644B6D"/>
    <w:rsid w:val="00644C4D"/>
    <w:rsid w:val="00646F01"/>
    <w:rsid w:val="0064785C"/>
    <w:rsid w:val="006479AB"/>
    <w:rsid w:val="00647CAB"/>
    <w:rsid w:val="0065015E"/>
    <w:rsid w:val="0065180C"/>
    <w:rsid w:val="006524E5"/>
    <w:rsid w:val="00652CA0"/>
    <w:rsid w:val="00652EE7"/>
    <w:rsid w:val="00653842"/>
    <w:rsid w:val="00653B6D"/>
    <w:rsid w:val="00654204"/>
    <w:rsid w:val="006551F1"/>
    <w:rsid w:val="00655ADC"/>
    <w:rsid w:val="00655E10"/>
    <w:rsid w:val="0065678B"/>
    <w:rsid w:val="00656F28"/>
    <w:rsid w:val="00657028"/>
    <w:rsid w:val="006572A3"/>
    <w:rsid w:val="006579F5"/>
    <w:rsid w:val="00657A2C"/>
    <w:rsid w:val="0066084C"/>
    <w:rsid w:val="0066101C"/>
    <w:rsid w:val="00661043"/>
    <w:rsid w:val="00661E25"/>
    <w:rsid w:val="0066217F"/>
    <w:rsid w:val="0066288B"/>
    <w:rsid w:val="00662DCF"/>
    <w:rsid w:val="00663181"/>
    <w:rsid w:val="00663197"/>
    <w:rsid w:val="00663263"/>
    <w:rsid w:val="00664402"/>
    <w:rsid w:val="00664C5D"/>
    <w:rsid w:val="00664D51"/>
    <w:rsid w:val="006654B5"/>
    <w:rsid w:val="00666377"/>
    <w:rsid w:val="006664ED"/>
    <w:rsid w:val="00666EB5"/>
    <w:rsid w:val="00667442"/>
    <w:rsid w:val="006674FF"/>
    <w:rsid w:val="00667D4A"/>
    <w:rsid w:val="006706D0"/>
    <w:rsid w:val="0067081D"/>
    <w:rsid w:val="00670919"/>
    <w:rsid w:val="006709EF"/>
    <w:rsid w:val="00670C93"/>
    <w:rsid w:val="00670D9E"/>
    <w:rsid w:val="006713EF"/>
    <w:rsid w:val="0067140D"/>
    <w:rsid w:val="00671412"/>
    <w:rsid w:val="00671CAA"/>
    <w:rsid w:val="00671D6A"/>
    <w:rsid w:val="00672CF0"/>
    <w:rsid w:val="00672D2A"/>
    <w:rsid w:val="00672F27"/>
    <w:rsid w:val="00673881"/>
    <w:rsid w:val="00673A6F"/>
    <w:rsid w:val="006747BA"/>
    <w:rsid w:val="00674963"/>
    <w:rsid w:val="00676785"/>
    <w:rsid w:val="00677042"/>
    <w:rsid w:val="006772A8"/>
    <w:rsid w:val="00680179"/>
    <w:rsid w:val="00680D2E"/>
    <w:rsid w:val="00680E04"/>
    <w:rsid w:val="006814F7"/>
    <w:rsid w:val="0068158B"/>
    <w:rsid w:val="00681B9B"/>
    <w:rsid w:val="0068217C"/>
    <w:rsid w:val="00682330"/>
    <w:rsid w:val="006828AB"/>
    <w:rsid w:val="0068346E"/>
    <w:rsid w:val="00684970"/>
    <w:rsid w:val="006849D0"/>
    <w:rsid w:val="00685785"/>
    <w:rsid w:val="00685847"/>
    <w:rsid w:val="00686577"/>
    <w:rsid w:val="00686A81"/>
    <w:rsid w:val="00687109"/>
    <w:rsid w:val="00687B92"/>
    <w:rsid w:val="00687E2B"/>
    <w:rsid w:val="00690A48"/>
    <w:rsid w:val="00690EA0"/>
    <w:rsid w:val="00691603"/>
    <w:rsid w:val="00691851"/>
    <w:rsid w:val="00692598"/>
    <w:rsid w:val="00693008"/>
    <w:rsid w:val="00693507"/>
    <w:rsid w:val="00693812"/>
    <w:rsid w:val="00693EDD"/>
    <w:rsid w:val="0069403E"/>
    <w:rsid w:val="0069418E"/>
    <w:rsid w:val="00694FED"/>
    <w:rsid w:val="006956A9"/>
    <w:rsid w:val="00695842"/>
    <w:rsid w:val="00696094"/>
    <w:rsid w:val="00696827"/>
    <w:rsid w:val="006A02AA"/>
    <w:rsid w:val="006A128C"/>
    <w:rsid w:val="006A1AB3"/>
    <w:rsid w:val="006A33A9"/>
    <w:rsid w:val="006A439A"/>
    <w:rsid w:val="006A4544"/>
    <w:rsid w:val="006A4C9A"/>
    <w:rsid w:val="006A5AF7"/>
    <w:rsid w:val="006A5E3F"/>
    <w:rsid w:val="006A7EE3"/>
    <w:rsid w:val="006B0167"/>
    <w:rsid w:val="006B0A2C"/>
    <w:rsid w:val="006B13CE"/>
    <w:rsid w:val="006B229F"/>
    <w:rsid w:val="006B23D1"/>
    <w:rsid w:val="006B2446"/>
    <w:rsid w:val="006B29E4"/>
    <w:rsid w:val="006B341F"/>
    <w:rsid w:val="006B3516"/>
    <w:rsid w:val="006B3675"/>
    <w:rsid w:val="006B459E"/>
    <w:rsid w:val="006B495B"/>
    <w:rsid w:val="006B5298"/>
    <w:rsid w:val="006B531D"/>
    <w:rsid w:val="006B535B"/>
    <w:rsid w:val="006B5EB9"/>
    <w:rsid w:val="006B6D42"/>
    <w:rsid w:val="006B7028"/>
    <w:rsid w:val="006B7125"/>
    <w:rsid w:val="006B74BE"/>
    <w:rsid w:val="006B79F1"/>
    <w:rsid w:val="006B7ED7"/>
    <w:rsid w:val="006B7F2E"/>
    <w:rsid w:val="006C0BD1"/>
    <w:rsid w:val="006C0FF8"/>
    <w:rsid w:val="006C12EF"/>
    <w:rsid w:val="006C1448"/>
    <w:rsid w:val="006C1932"/>
    <w:rsid w:val="006C1E6F"/>
    <w:rsid w:val="006C472E"/>
    <w:rsid w:val="006C4ABB"/>
    <w:rsid w:val="006C5581"/>
    <w:rsid w:val="006C5CEF"/>
    <w:rsid w:val="006C6566"/>
    <w:rsid w:val="006C6C21"/>
    <w:rsid w:val="006C7194"/>
    <w:rsid w:val="006D0C22"/>
    <w:rsid w:val="006D1E5A"/>
    <w:rsid w:val="006D1F3D"/>
    <w:rsid w:val="006D204D"/>
    <w:rsid w:val="006D27E8"/>
    <w:rsid w:val="006D2A0C"/>
    <w:rsid w:val="006D2DEF"/>
    <w:rsid w:val="006D3C6E"/>
    <w:rsid w:val="006D4FB1"/>
    <w:rsid w:val="006D57AD"/>
    <w:rsid w:val="006D57E7"/>
    <w:rsid w:val="006D592C"/>
    <w:rsid w:val="006E047F"/>
    <w:rsid w:val="006E08F9"/>
    <w:rsid w:val="006E21F6"/>
    <w:rsid w:val="006E23C7"/>
    <w:rsid w:val="006E2904"/>
    <w:rsid w:val="006E2BFB"/>
    <w:rsid w:val="006E3238"/>
    <w:rsid w:val="006E3FA1"/>
    <w:rsid w:val="006E5091"/>
    <w:rsid w:val="006E5DC0"/>
    <w:rsid w:val="006E715A"/>
    <w:rsid w:val="006E7B87"/>
    <w:rsid w:val="006F0726"/>
    <w:rsid w:val="006F0CF2"/>
    <w:rsid w:val="006F135B"/>
    <w:rsid w:val="006F1A81"/>
    <w:rsid w:val="006F1EAB"/>
    <w:rsid w:val="006F2189"/>
    <w:rsid w:val="006F244B"/>
    <w:rsid w:val="006F2B05"/>
    <w:rsid w:val="006F4355"/>
    <w:rsid w:val="006F444F"/>
    <w:rsid w:val="006F693C"/>
    <w:rsid w:val="006F69E8"/>
    <w:rsid w:val="006F7129"/>
    <w:rsid w:val="006F7EA5"/>
    <w:rsid w:val="0070066D"/>
    <w:rsid w:val="00700C3B"/>
    <w:rsid w:val="007021A3"/>
    <w:rsid w:val="00702540"/>
    <w:rsid w:val="00702BEC"/>
    <w:rsid w:val="0070362C"/>
    <w:rsid w:val="00703B40"/>
    <w:rsid w:val="00704452"/>
    <w:rsid w:val="0070497D"/>
    <w:rsid w:val="00704A7E"/>
    <w:rsid w:val="007051FE"/>
    <w:rsid w:val="00705D2A"/>
    <w:rsid w:val="00705E08"/>
    <w:rsid w:val="007068B9"/>
    <w:rsid w:val="00710936"/>
    <w:rsid w:val="007119C4"/>
    <w:rsid w:val="00712110"/>
    <w:rsid w:val="00712E71"/>
    <w:rsid w:val="00713103"/>
    <w:rsid w:val="00713CAB"/>
    <w:rsid w:val="00713CB5"/>
    <w:rsid w:val="007144E9"/>
    <w:rsid w:val="00714B5F"/>
    <w:rsid w:val="007163E0"/>
    <w:rsid w:val="00716401"/>
    <w:rsid w:val="0071679B"/>
    <w:rsid w:val="00717118"/>
    <w:rsid w:val="007172E8"/>
    <w:rsid w:val="00720211"/>
    <w:rsid w:val="00720337"/>
    <w:rsid w:val="0072064D"/>
    <w:rsid w:val="00721145"/>
    <w:rsid w:val="00721612"/>
    <w:rsid w:val="00722DB0"/>
    <w:rsid w:val="007242BF"/>
    <w:rsid w:val="007242C5"/>
    <w:rsid w:val="00724910"/>
    <w:rsid w:val="00724D4D"/>
    <w:rsid w:val="00724EA3"/>
    <w:rsid w:val="00725259"/>
    <w:rsid w:val="007255C2"/>
    <w:rsid w:val="00726162"/>
    <w:rsid w:val="00726838"/>
    <w:rsid w:val="00726B8A"/>
    <w:rsid w:val="0072776A"/>
    <w:rsid w:val="007277DE"/>
    <w:rsid w:val="00730F5E"/>
    <w:rsid w:val="0073102C"/>
    <w:rsid w:val="00731388"/>
    <w:rsid w:val="007314B9"/>
    <w:rsid w:val="00732F81"/>
    <w:rsid w:val="007337D7"/>
    <w:rsid w:val="00734A2C"/>
    <w:rsid w:val="00734DCB"/>
    <w:rsid w:val="007356E5"/>
    <w:rsid w:val="007363B1"/>
    <w:rsid w:val="0073734D"/>
    <w:rsid w:val="007376F3"/>
    <w:rsid w:val="00740406"/>
    <w:rsid w:val="00740E40"/>
    <w:rsid w:val="0074167B"/>
    <w:rsid w:val="007418A0"/>
    <w:rsid w:val="00742073"/>
    <w:rsid w:val="0074211B"/>
    <w:rsid w:val="00742A19"/>
    <w:rsid w:val="00742B6E"/>
    <w:rsid w:val="00742F82"/>
    <w:rsid w:val="00744438"/>
    <w:rsid w:val="00744EE8"/>
    <w:rsid w:val="00745141"/>
    <w:rsid w:val="0074567D"/>
    <w:rsid w:val="00745A4B"/>
    <w:rsid w:val="007460FA"/>
    <w:rsid w:val="00746708"/>
    <w:rsid w:val="007467CD"/>
    <w:rsid w:val="00746894"/>
    <w:rsid w:val="0074734D"/>
    <w:rsid w:val="00747643"/>
    <w:rsid w:val="00747CBC"/>
    <w:rsid w:val="00752149"/>
    <w:rsid w:val="00752186"/>
    <w:rsid w:val="0075253C"/>
    <w:rsid w:val="0075275C"/>
    <w:rsid w:val="00753F04"/>
    <w:rsid w:val="00754159"/>
    <w:rsid w:val="007546B1"/>
    <w:rsid w:val="00754A45"/>
    <w:rsid w:val="0075526D"/>
    <w:rsid w:val="0075531E"/>
    <w:rsid w:val="007559BD"/>
    <w:rsid w:val="0075662F"/>
    <w:rsid w:val="00756901"/>
    <w:rsid w:val="00756DA8"/>
    <w:rsid w:val="007571BE"/>
    <w:rsid w:val="00760016"/>
    <w:rsid w:val="007604DE"/>
    <w:rsid w:val="007605FD"/>
    <w:rsid w:val="007608F3"/>
    <w:rsid w:val="00762065"/>
    <w:rsid w:val="0076249B"/>
    <w:rsid w:val="00762EFB"/>
    <w:rsid w:val="007630AB"/>
    <w:rsid w:val="007635B4"/>
    <w:rsid w:val="0076401C"/>
    <w:rsid w:val="00764A58"/>
    <w:rsid w:val="00764FA8"/>
    <w:rsid w:val="00765543"/>
    <w:rsid w:val="00765DC8"/>
    <w:rsid w:val="00766328"/>
    <w:rsid w:val="007673D9"/>
    <w:rsid w:val="00770027"/>
    <w:rsid w:val="007733AC"/>
    <w:rsid w:val="0077486D"/>
    <w:rsid w:val="00774A47"/>
    <w:rsid w:val="00775E93"/>
    <w:rsid w:val="00775EB3"/>
    <w:rsid w:val="00776F37"/>
    <w:rsid w:val="00777BC8"/>
    <w:rsid w:val="00780522"/>
    <w:rsid w:val="00781019"/>
    <w:rsid w:val="0078143A"/>
    <w:rsid w:val="007819D6"/>
    <w:rsid w:val="00781FA9"/>
    <w:rsid w:val="007822E8"/>
    <w:rsid w:val="007824E1"/>
    <w:rsid w:val="00782BCA"/>
    <w:rsid w:val="00783099"/>
    <w:rsid w:val="007848B2"/>
    <w:rsid w:val="00784D4F"/>
    <w:rsid w:val="00785029"/>
    <w:rsid w:val="007853CC"/>
    <w:rsid w:val="00785E61"/>
    <w:rsid w:val="00786684"/>
    <w:rsid w:val="0079086B"/>
    <w:rsid w:val="007916DF"/>
    <w:rsid w:val="00791ECC"/>
    <w:rsid w:val="00792211"/>
    <w:rsid w:val="0079235E"/>
    <w:rsid w:val="00792518"/>
    <w:rsid w:val="00793214"/>
    <w:rsid w:val="007932B1"/>
    <w:rsid w:val="00793849"/>
    <w:rsid w:val="00794688"/>
    <w:rsid w:val="00794CDB"/>
    <w:rsid w:val="00794E62"/>
    <w:rsid w:val="0079586E"/>
    <w:rsid w:val="007958A5"/>
    <w:rsid w:val="00796484"/>
    <w:rsid w:val="00796899"/>
    <w:rsid w:val="007968FB"/>
    <w:rsid w:val="00796E70"/>
    <w:rsid w:val="00796FBB"/>
    <w:rsid w:val="0079732F"/>
    <w:rsid w:val="007977D1"/>
    <w:rsid w:val="00797921"/>
    <w:rsid w:val="007A0311"/>
    <w:rsid w:val="007A0CBF"/>
    <w:rsid w:val="007A19B9"/>
    <w:rsid w:val="007A1DE3"/>
    <w:rsid w:val="007A2FC2"/>
    <w:rsid w:val="007A3B8D"/>
    <w:rsid w:val="007A3FE7"/>
    <w:rsid w:val="007A4069"/>
    <w:rsid w:val="007A42BD"/>
    <w:rsid w:val="007A5E98"/>
    <w:rsid w:val="007A62DE"/>
    <w:rsid w:val="007A6623"/>
    <w:rsid w:val="007A6B87"/>
    <w:rsid w:val="007A6C72"/>
    <w:rsid w:val="007A78A8"/>
    <w:rsid w:val="007A7B34"/>
    <w:rsid w:val="007A7B68"/>
    <w:rsid w:val="007A7DA8"/>
    <w:rsid w:val="007B0ADD"/>
    <w:rsid w:val="007B18CF"/>
    <w:rsid w:val="007B20A4"/>
    <w:rsid w:val="007B21DB"/>
    <w:rsid w:val="007B3441"/>
    <w:rsid w:val="007B3A5A"/>
    <w:rsid w:val="007B3C25"/>
    <w:rsid w:val="007B43E4"/>
    <w:rsid w:val="007B4B9B"/>
    <w:rsid w:val="007B575C"/>
    <w:rsid w:val="007B73F8"/>
    <w:rsid w:val="007C02E8"/>
    <w:rsid w:val="007C0498"/>
    <w:rsid w:val="007C110E"/>
    <w:rsid w:val="007C178D"/>
    <w:rsid w:val="007C2504"/>
    <w:rsid w:val="007C2535"/>
    <w:rsid w:val="007C4FB4"/>
    <w:rsid w:val="007C5360"/>
    <w:rsid w:val="007C5E52"/>
    <w:rsid w:val="007C6442"/>
    <w:rsid w:val="007C67E7"/>
    <w:rsid w:val="007C682F"/>
    <w:rsid w:val="007C6D2F"/>
    <w:rsid w:val="007C6E16"/>
    <w:rsid w:val="007C72D9"/>
    <w:rsid w:val="007C783B"/>
    <w:rsid w:val="007C7C13"/>
    <w:rsid w:val="007D016C"/>
    <w:rsid w:val="007D077C"/>
    <w:rsid w:val="007D0DA2"/>
    <w:rsid w:val="007D185F"/>
    <w:rsid w:val="007D2353"/>
    <w:rsid w:val="007D38F0"/>
    <w:rsid w:val="007D3DBA"/>
    <w:rsid w:val="007D457C"/>
    <w:rsid w:val="007D46CA"/>
    <w:rsid w:val="007D4DB4"/>
    <w:rsid w:val="007D5161"/>
    <w:rsid w:val="007D56F4"/>
    <w:rsid w:val="007D7408"/>
    <w:rsid w:val="007D768C"/>
    <w:rsid w:val="007E0FFE"/>
    <w:rsid w:val="007E1E9A"/>
    <w:rsid w:val="007E1F65"/>
    <w:rsid w:val="007E24E1"/>
    <w:rsid w:val="007E2D91"/>
    <w:rsid w:val="007E5772"/>
    <w:rsid w:val="007E5F41"/>
    <w:rsid w:val="007E6664"/>
    <w:rsid w:val="007E6C60"/>
    <w:rsid w:val="007E769E"/>
    <w:rsid w:val="007F149A"/>
    <w:rsid w:val="007F14AA"/>
    <w:rsid w:val="007F161B"/>
    <w:rsid w:val="007F1901"/>
    <w:rsid w:val="007F1DA1"/>
    <w:rsid w:val="007F2D60"/>
    <w:rsid w:val="007F43FE"/>
    <w:rsid w:val="007F4406"/>
    <w:rsid w:val="007F4715"/>
    <w:rsid w:val="007F4ED5"/>
    <w:rsid w:val="007F512D"/>
    <w:rsid w:val="007F522C"/>
    <w:rsid w:val="007F56F1"/>
    <w:rsid w:val="007F66E0"/>
    <w:rsid w:val="007F7087"/>
    <w:rsid w:val="007F78D8"/>
    <w:rsid w:val="007F7B82"/>
    <w:rsid w:val="008000E7"/>
    <w:rsid w:val="00801078"/>
    <w:rsid w:val="0080113D"/>
    <w:rsid w:val="00801C4F"/>
    <w:rsid w:val="00801D71"/>
    <w:rsid w:val="00801DBA"/>
    <w:rsid w:val="008023B8"/>
    <w:rsid w:val="00802494"/>
    <w:rsid w:val="008046AB"/>
    <w:rsid w:val="00804D83"/>
    <w:rsid w:val="00805490"/>
    <w:rsid w:val="008057AF"/>
    <w:rsid w:val="00805B70"/>
    <w:rsid w:val="00805D95"/>
    <w:rsid w:val="00806EA6"/>
    <w:rsid w:val="0080784E"/>
    <w:rsid w:val="00807C77"/>
    <w:rsid w:val="00807D98"/>
    <w:rsid w:val="008109EC"/>
    <w:rsid w:val="00811B01"/>
    <w:rsid w:val="008124CA"/>
    <w:rsid w:val="008138B3"/>
    <w:rsid w:val="00814C8D"/>
    <w:rsid w:val="0081513A"/>
    <w:rsid w:val="008152E9"/>
    <w:rsid w:val="00815DBD"/>
    <w:rsid w:val="00816114"/>
    <w:rsid w:val="008168C7"/>
    <w:rsid w:val="00816C73"/>
    <w:rsid w:val="00817789"/>
    <w:rsid w:val="00817E16"/>
    <w:rsid w:val="0082012E"/>
    <w:rsid w:val="008204A5"/>
    <w:rsid w:val="00820614"/>
    <w:rsid w:val="00820814"/>
    <w:rsid w:val="00820D7B"/>
    <w:rsid w:val="008219CD"/>
    <w:rsid w:val="00821B81"/>
    <w:rsid w:val="00821BB5"/>
    <w:rsid w:val="00822A3E"/>
    <w:rsid w:val="00822D3A"/>
    <w:rsid w:val="00822DB6"/>
    <w:rsid w:val="00823F84"/>
    <w:rsid w:val="008244AA"/>
    <w:rsid w:val="008250DC"/>
    <w:rsid w:val="0082510D"/>
    <w:rsid w:val="008260A2"/>
    <w:rsid w:val="00826727"/>
    <w:rsid w:val="00826AB5"/>
    <w:rsid w:val="00826ADE"/>
    <w:rsid w:val="00826D6F"/>
    <w:rsid w:val="0082709B"/>
    <w:rsid w:val="0082785E"/>
    <w:rsid w:val="00827CDE"/>
    <w:rsid w:val="00831CD9"/>
    <w:rsid w:val="00832AA8"/>
    <w:rsid w:val="008347C7"/>
    <w:rsid w:val="00836AC0"/>
    <w:rsid w:val="00836CCE"/>
    <w:rsid w:val="00836EE7"/>
    <w:rsid w:val="0083715B"/>
    <w:rsid w:val="0084061A"/>
    <w:rsid w:val="0084062D"/>
    <w:rsid w:val="00840D5D"/>
    <w:rsid w:val="0084148E"/>
    <w:rsid w:val="008414FD"/>
    <w:rsid w:val="00841778"/>
    <w:rsid w:val="008420CB"/>
    <w:rsid w:val="0084269D"/>
    <w:rsid w:val="0084279D"/>
    <w:rsid w:val="00842C5A"/>
    <w:rsid w:val="0084381C"/>
    <w:rsid w:val="00843A32"/>
    <w:rsid w:val="00844111"/>
    <w:rsid w:val="0084453A"/>
    <w:rsid w:val="0084495F"/>
    <w:rsid w:val="00845614"/>
    <w:rsid w:val="00845FA8"/>
    <w:rsid w:val="00846D5E"/>
    <w:rsid w:val="00850B28"/>
    <w:rsid w:val="00851125"/>
    <w:rsid w:val="00851ADA"/>
    <w:rsid w:val="00851B30"/>
    <w:rsid w:val="00851D72"/>
    <w:rsid w:val="00853035"/>
    <w:rsid w:val="00853397"/>
    <w:rsid w:val="008536E3"/>
    <w:rsid w:val="00853758"/>
    <w:rsid w:val="00853E23"/>
    <w:rsid w:val="00854908"/>
    <w:rsid w:val="00854AB2"/>
    <w:rsid w:val="008557EA"/>
    <w:rsid w:val="008567A4"/>
    <w:rsid w:val="00857D0F"/>
    <w:rsid w:val="00860108"/>
    <w:rsid w:val="00860365"/>
    <w:rsid w:val="00860A2D"/>
    <w:rsid w:val="00860EA4"/>
    <w:rsid w:val="0086154D"/>
    <w:rsid w:val="00861619"/>
    <w:rsid w:val="0086178B"/>
    <w:rsid w:val="00861814"/>
    <w:rsid w:val="008618EF"/>
    <w:rsid w:val="00862122"/>
    <w:rsid w:val="008622D5"/>
    <w:rsid w:val="00864AAA"/>
    <w:rsid w:val="00864C46"/>
    <w:rsid w:val="008653F5"/>
    <w:rsid w:val="0087043A"/>
    <w:rsid w:val="0087191A"/>
    <w:rsid w:val="0087297A"/>
    <w:rsid w:val="00872D3C"/>
    <w:rsid w:val="00872E96"/>
    <w:rsid w:val="00873389"/>
    <w:rsid w:val="00875674"/>
    <w:rsid w:val="00875BBF"/>
    <w:rsid w:val="008765EB"/>
    <w:rsid w:val="00876754"/>
    <w:rsid w:val="0087693F"/>
    <w:rsid w:val="00880FA0"/>
    <w:rsid w:val="008813EB"/>
    <w:rsid w:val="00881E46"/>
    <w:rsid w:val="0088272B"/>
    <w:rsid w:val="00883A13"/>
    <w:rsid w:val="00883B68"/>
    <w:rsid w:val="00883C08"/>
    <w:rsid w:val="00883CED"/>
    <w:rsid w:val="00883F0D"/>
    <w:rsid w:val="00884A5D"/>
    <w:rsid w:val="00885262"/>
    <w:rsid w:val="0088644B"/>
    <w:rsid w:val="008879D9"/>
    <w:rsid w:val="008879DB"/>
    <w:rsid w:val="008909F8"/>
    <w:rsid w:val="008913D2"/>
    <w:rsid w:val="00891708"/>
    <w:rsid w:val="00892514"/>
    <w:rsid w:val="00892B35"/>
    <w:rsid w:val="00893150"/>
    <w:rsid w:val="008933DE"/>
    <w:rsid w:val="008936CB"/>
    <w:rsid w:val="008941AC"/>
    <w:rsid w:val="00894644"/>
    <w:rsid w:val="00894901"/>
    <w:rsid w:val="00896428"/>
    <w:rsid w:val="00896E94"/>
    <w:rsid w:val="008A0565"/>
    <w:rsid w:val="008A0B6F"/>
    <w:rsid w:val="008A10AF"/>
    <w:rsid w:val="008A1E7E"/>
    <w:rsid w:val="008A1FD8"/>
    <w:rsid w:val="008A231D"/>
    <w:rsid w:val="008A2EAD"/>
    <w:rsid w:val="008A3656"/>
    <w:rsid w:val="008A3D45"/>
    <w:rsid w:val="008A4E58"/>
    <w:rsid w:val="008A500E"/>
    <w:rsid w:val="008A5116"/>
    <w:rsid w:val="008A545D"/>
    <w:rsid w:val="008A59E9"/>
    <w:rsid w:val="008A5DD6"/>
    <w:rsid w:val="008A630C"/>
    <w:rsid w:val="008A760E"/>
    <w:rsid w:val="008A76D1"/>
    <w:rsid w:val="008B10C9"/>
    <w:rsid w:val="008B122C"/>
    <w:rsid w:val="008B243E"/>
    <w:rsid w:val="008B2659"/>
    <w:rsid w:val="008B2693"/>
    <w:rsid w:val="008B3C02"/>
    <w:rsid w:val="008B3E38"/>
    <w:rsid w:val="008B4DCA"/>
    <w:rsid w:val="008B5FF7"/>
    <w:rsid w:val="008B61FE"/>
    <w:rsid w:val="008B662D"/>
    <w:rsid w:val="008B6718"/>
    <w:rsid w:val="008B6C5A"/>
    <w:rsid w:val="008B77ED"/>
    <w:rsid w:val="008B7D77"/>
    <w:rsid w:val="008C0582"/>
    <w:rsid w:val="008C0596"/>
    <w:rsid w:val="008C06DD"/>
    <w:rsid w:val="008C0716"/>
    <w:rsid w:val="008C1235"/>
    <w:rsid w:val="008C1AA4"/>
    <w:rsid w:val="008C2052"/>
    <w:rsid w:val="008C2861"/>
    <w:rsid w:val="008C2D2D"/>
    <w:rsid w:val="008C3759"/>
    <w:rsid w:val="008C3BF9"/>
    <w:rsid w:val="008C3C6B"/>
    <w:rsid w:val="008C43F7"/>
    <w:rsid w:val="008C5987"/>
    <w:rsid w:val="008C62E8"/>
    <w:rsid w:val="008C66B2"/>
    <w:rsid w:val="008C6B02"/>
    <w:rsid w:val="008C7A68"/>
    <w:rsid w:val="008C7E39"/>
    <w:rsid w:val="008D02F6"/>
    <w:rsid w:val="008D0AB1"/>
    <w:rsid w:val="008D0AC1"/>
    <w:rsid w:val="008D0F80"/>
    <w:rsid w:val="008D21C6"/>
    <w:rsid w:val="008D248C"/>
    <w:rsid w:val="008D2519"/>
    <w:rsid w:val="008D3FC6"/>
    <w:rsid w:val="008D4373"/>
    <w:rsid w:val="008D5E57"/>
    <w:rsid w:val="008D6F09"/>
    <w:rsid w:val="008D6F9D"/>
    <w:rsid w:val="008D772F"/>
    <w:rsid w:val="008D79D5"/>
    <w:rsid w:val="008D7AC9"/>
    <w:rsid w:val="008E0C62"/>
    <w:rsid w:val="008E0D01"/>
    <w:rsid w:val="008E0FAB"/>
    <w:rsid w:val="008E17AC"/>
    <w:rsid w:val="008E1DAF"/>
    <w:rsid w:val="008E1F56"/>
    <w:rsid w:val="008E24D5"/>
    <w:rsid w:val="008E2A11"/>
    <w:rsid w:val="008E337B"/>
    <w:rsid w:val="008E3B90"/>
    <w:rsid w:val="008E3BF3"/>
    <w:rsid w:val="008E3CA9"/>
    <w:rsid w:val="008E3CF6"/>
    <w:rsid w:val="008E4306"/>
    <w:rsid w:val="008E4815"/>
    <w:rsid w:val="008E4AF0"/>
    <w:rsid w:val="008E4CC1"/>
    <w:rsid w:val="008E4F23"/>
    <w:rsid w:val="008E54A3"/>
    <w:rsid w:val="008E66CF"/>
    <w:rsid w:val="008E71C7"/>
    <w:rsid w:val="008E71D9"/>
    <w:rsid w:val="008F2018"/>
    <w:rsid w:val="008F263F"/>
    <w:rsid w:val="008F2964"/>
    <w:rsid w:val="008F3021"/>
    <w:rsid w:val="008F3418"/>
    <w:rsid w:val="008F3881"/>
    <w:rsid w:val="008F3B99"/>
    <w:rsid w:val="008F4AA0"/>
    <w:rsid w:val="008F5726"/>
    <w:rsid w:val="008F5D46"/>
    <w:rsid w:val="008F5D4B"/>
    <w:rsid w:val="008F61FA"/>
    <w:rsid w:val="008F6917"/>
    <w:rsid w:val="008F7500"/>
    <w:rsid w:val="009001B4"/>
    <w:rsid w:val="009002DA"/>
    <w:rsid w:val="00900A3D"/>
    <w:rsid w:val="00901D92"/>
    <w:rsid w:val="00901E4E"/>
    <w:rsid w:val="00902B45"/>
    <w:rsid w:val="00905250"/>
    <w:rsid w:val="009056C0"/>
    <w:rsid w:val="00905F63"/>
    <w:rsid w:val="0090723F"/>
    <w:rsid w:val="00907973"/>
    <w:rsid w:val="00907FB1"/>
    <w:rsid w:val="00911478"/>
    <w:rsid w:val="00911B8B"/>
    <w:rsid w:val="00911C7B"/>
    <w:rsid w:val="00911DCB"/>
    <w:rsid w:val="009122AB"/>
    <w:rsid w:val="0091249F"/>
    <w:rsid w:val="00912526"/>
    <w:rsid w:val="00912BC3"/>
    <w:rsid w:val="009134D4"/>
    <w:rsid w:val="00913750"/>
    <w:rsid w:val="00913B03"/>
    <w:rsid w:val="00913B54"/>
    <w:rsid w:val="00914A6D"/>
    <w:rsid w:val="0091596F"/>
    <w:rsid w:val="009165EC"/>
    <w:rsid w:val="00916BD9"/>
    <w:rsid w:val="0091709C"/>
    <w:rsid w:val="0091760C"/>
    <w:rsid w:val="00917820"/>
    <w:rsid w:val="00917AF3"/>
    <w:rsid w:val="0092019B"/>
    <w:rsid w:val="00920AC9"/>
    <w:rsid w:val="0092103F"/>
    <w:rsid w:val="009217EA"/>
    <w:rsid w:val="00921ECD"/>
    <w:rsid w:val="00923CB0"/>
    <w:rsid w:val="00924168"/>
    <w:rsid w:val="00924DD3"/>
    <w:rsid w:val="00925923"/>
    <w:rsid w:val="009262AB"/>
    <w:rsid w:val="00926CD8"/>
    <w:rsid w:val="00927108"/>
    <w:rsid w:val="00927C1A"/>
    <w:rsid w:val="00927EAC"/>
    <w:rsid w:val="00930241"/>
    <w:rsid w:val="00930550"/>
    <w:rsid w:val="00931344"/>
    <w:rsid w:val="00931943"/>
    <w:rsid w:val="00932A8A"/>
    <w:rsid w:val="00933294"/>
    <w:rsid w:val="00933585"/>
    <w:rsid w:val="00933639"/>
    <w:rsid w:val="009339C2"/>
    <w:rsid w:val="00933BA6"/>
    <w:rsid w:val="00933DAD"/>
    <w:rsid w:val="00934336"/>
    <w:rsid w:val="00934591"/>
    <w:rsid w:val="0093480B"/>
    <w:rsid w:val="00935957"/>
    <w:rsid w:val="009369C8"/>
    <w:rsid w:val="009374E8"/>
    <w:rsid w:val="00937A4A"/>
    <w:rsid w:val="00937DE6"/>
    <w:rsid w:val="009404CE"/>
    <w:rsid w:val="00940D0A"/>
    <w:rsid w:val="009414D5"/>
    <w:rsid w:val="009416BB"/>
    <w:rsid w:val="00941B55"/>
    <w:rsid w:val="009424D2"/>
    <w:rsid w:val="00942A6B"/>
    <w:rsid w:val="00942B8B"/>
    <w:rsid w:val="00942EB9"/>
    <w:rsid w:val="00943DF2"/>
    <w:rsid w:val="0094459F"/>
    <w:rsid w:val="00945465"/>
    <w:rsid w:val="00950047"/>
    <w:rsid w:val="00950FD7"/>
    <w:rsid w:val="009511F2"/>
    <w:rsid w:val="00951256"/>
    <w:rsid w:val="00951E74"/>
    <w:rsid w:val="00952242"/>
    <w:rsid w:val="00952CC4"/>
    <w:rsid w:val="0095382A"/>
    <w:rsid w:val="009542A5"/>
    <w:rsid w:val="00954891"/>
    <w:rsid w:val="00954DE3"/>
    <w:rsid w:val="00956E55"/>
    <w:rsid w:val="00957751"/>
    <w:rsid w:val="00962768"/>
    <w:rsid w:val="009628C3"/>
    <w:rsid w:val="0096385C"/>
    <w:rsid w:val="009650F1"/>
    <w:rsid w:val="009654BD"/>
    <w:rsid w:val="009659EA"/>
    <w:rsid w:val="00966090"/>
    <w:rsid w:val="0096617C"/>
    <w:rsid w:val="00966689"/>
    <w:rsid w:val="009671CD"/>
    <w:rsid w:val="00967562"/>
    <w:rsid w:val="0096777F"/>
    <w:rsid w:val="009701F0"/>
    <w:rsid w:val="009717F7"/>
    <w:rsid w:val="009719D5"/>
    <w:rsid w:val="0097235D"/>
    <w:rsid w:val="0097257C"/>
    <w:rsid w:val="00973174"/>
    <w:rsid w:val="00973569"/>
    <w:rsid w:val="00973909"/>
    <w:rsid w:val="00974F27"/>
    <w:rsid w:val="009752C8"/>
    <w:rsid w:val="0097573D"/>
    <w:rsid w:val="00975D4F"/>
    <w:rsid w:val="00976723"/>
    <w:rsid w:val="009769B9"/>
    <w:rsid w:val="00976A19"/>
    <w:rsid w:val="00976A7E"/>
    <w:rsid w:val="0097721A"/>
    <w:rsid w:val="009773A4"/>
    <w:rsid w:val="00977D62"/>
    <w:rsid w:val="00977D84"/>
    <w:rsid w:val="00980CE3"/>
    <w:rsid w:val="009811B4"/>
    <w:rsid w:val="00982BFA"/>
    <w:rsid w:val="00983235"/>
    <w:rsid w:val="00983474"/>
    <w:rsid w:val="00984888"/>
    <w:rsid w:val="0098545D"/>
    <w:rsid w:val="00985877"/>
    <w:rsid w:val="00985992"/>
    <w:rsid w:val="00985FA9"/>
    <w:rsid w:val="0098786A"/>
    <w:rsid w:val="00990648"/>
    <w:rsid w:val="009907B6"/>
    <w:rsid w:val="009909D9"/>
    <w:rsid w:val="00990B68"/>
    <w:rsid w:val="009911C2"/>
    <w:rsid w:val="00991AA7"/>
    <w:rsid w:val="00992A7B"/>
    <w:rsid w:val="00993710"/>
    <w:rsid w:val="00993721"/>
    <w:rsid w:val="0099388F"/>
    <w:rsid w:val="009938ED"/>
    <w:rsid w:val="00993E41"/>
    <w:rsid w:val="00994131"/>
    <w:rsid w:val="00994BDB"/>
    <w:rsid w:val="00994F1C"/>
    <w:rsid w:val="009950B3"/>
    <w:rsid w:val="009951D9"/>
    <w:rsid w:val="009957C2"/>
    <w:rsid w:val="009962A7"/>
    <w:rsid w:val="00996D86"/>
    <w:rsid w:val="00996DA7"/>
    <w:rsid w:val="0099746B"/>
    <w:rsid w:val="009974B2"/>
    <w:rsid w:val="00997585"/>
    <w:rsid w:val="009A007C"/>
    <w:rsid w:val="009A1261"/>
    <w:rsid w:val="009A12F4"/>
    <w:rsid w:val="009A1FC4"/>
    <w:rsid w:val="009A2635"/>
    <w:rsid w:val="009A29C5"/>
    <w:rsid w:val="009A30EF"/>
    <w:rsid w:val="009A38BB"/>
    <w:rsid w:val="009A3C7B"/>
    <w:rsid w:val="009A3F23"/>
    <w:rsid w:val="009A3FA5"/>
    <w:rsid w:val="009A484B"/>
    <w:rsid w:val="009A60F1"/>
    <w:rsid w:val="009A62AA"/>
    <w:rsid w:val="009A6658"/>
    <w:rsid w:val="009A677A"/>
    <w:rsid w:val="009A6CB8"/>
    <w:rsid w:val="009A6FC9"/>
    <w:rsid w:val="009A78B3"/>
    <w:rsid w:val="009B0D9D"/>
    <w:rsid w:val="009B1832"/>
    <w:rsid w:val="009B209E"/>
    <w:rsid w:val="009B2BC0"/>
    <w:rsid w:val="009B3DE5"/>
    <w:rsid w:val="009B4725"/>
    <w:rsid w:val="009B4815"/>
    <w:rsid w:val="009B613D"/>
    <w:rsid w:val="009B6403"/>
    <w:rsid w:val="009B6AA7"/>
    <w:rsid w:val="009B713B"/>
    <w:rsid w:val="009B7617"/>
    <w:rsid w:val="009C125C"/>
    <w:rsid w:val="009C204A"/>
    <w:rsid w:val="009C2159"/>
    <w:rsid w:val="009C35B4"/>
    <w:rsid w:val="009C3889"/>
    <w:rsid w:val="009C3928"/>
    <w:rsid w:val="009C4270"/>
    <w:rsid w:val="009C47AD"/>
    <w:rsid w:val="009C4BFC"/>
    <w:rsid w:val="009C7987"/>
    <w:rsid w:val="009D001E"/>
    <w:rsid w:val="009D0543"/>
    <w:rsid w:val="009D06FD"/>
    <w:rsid w:val="009D078F"/>
    <w:rsid w:val="009D11C0"/>
    <w:rsid w:val="009D1408"/>
    <w:rsid w:val="009D2359"/>
    <w:rsid w:val="009D2691"/>
    <w:rsid w:val="009D2B28"/>
    <w:rsid w:val="009D2CA1"/>
    <w:rsid w:val="009D3715"/>
    <w:rsid w:val="009D38A4"/>
    <w:rsid w:val="009D3983"/>
    <w:rsid w:val="009D4859"/>
    <w:rsid w:val="009D4872"/>
    <w:rsid w:val="009D50EB"/>
    <w:rsid w:val="009D58FF"/>
    <w:rsid w:val="009E0973"/>
    <w:rsid w:val="009E14E9"/>
    <w:rsid w:val="009E18C5"/>
    <w:rsid w:val="009E235A"/>
    <w:rsid w:val="009E2A56"/>
    <w:rsid w:val="009E4736"/>
    <w:rsid w:val="009E4F1A"/>
    <w:rsid w:val="009E6051"/>
    <w:rsid w:val="009E62D3"/>
    <w:rsid w:val="009E64F1"/>
    <w:rsid w:val="009E68D4"/>
    <w:rsid w:val="009E7112"/>
    <w:rsid w:val="009E7534"/>
    <w:rsid w:val="009E7A45"/>
    <w:rsid w:val="009E7AEE"/>
    <w:rsid w:val="009E7B25"/>
    <w:rsid w:val="009F2A60"/>
    <w:rsid w:val="009F2F83"/>
    <w:rsid w:val="009F303C"/>
    <w:rsid w:val="009F368B"/>
    <w:rsid w:val="009F369D"/>
    <w:rsid w:val="009F43BE"/>
    <w:rsid w:val="009F45B9"/>
    <w:rsid w:val="009F53BC"/>
    <w:rsid w:val="009F5AF4"/>
    <w:rsid w:val="00A00353"/>
    <w:rsid w:val="00A015AD"/>
    <w:rsid w:val="00A016FA"/>
    <w:rsid w:val="00A01E5B"/>
    <w:rsid w:val="00A02F40"/>
    <w:rsid w:val="00A0355E"/>
    <w:rsid w:val="00A0419E"/>
    <w:rsid w:val="00A04FEA"/>
    <w:rsid w:val="00A0529C"/>
    <w:rsid w:val="00A05C56"/>
    <w:rsid w:val="00A06298"/>
    <w:rsid w:val="00A062F1"/>
    <w:rsid w:val="00A0680E"/>
    <w:rsid w:val="00A06964"/>
    <w:rsid w:val="00A06BD2"/>
    <w:rsid w:val="00A07B17"/>
    <w:rsid w:val="00A07CA5"/>
    <w:rsid w:val="00A10860"/>
    <w:rsid w:val="00A11D2D"/>
    <w:rsid w:val="00A11E8F"/>
    <w:rsid w:val="00A127A7"/>
    <w:rsid w:val="00A12CB0"/>
    <w:rsid w:val="00A13286"/>
    <w:rsid w:val="00A1391E"/>
    <w:rsid w:val="00A1397D"/>
    <w:rsid w:val="00A15077"/>
    <w:rsid w:val="00A17427"/>
    <w:rsid w:val="00A206C4"/>
    <w:rsid w:val="00A20CB6"/>
    <w:rsid w:val="00A20FAE"/>
    <w:rsid w:val="00A21349"/>
    <w:rsid w:val="00A215B3"/>
    <w:rsid w:val="00A21610"/>
    <w:rsid w:val="00A220CB"/>
    <w:rsid w:val="00A224E1"/>
    <w:rsid w:val="00A228B9"/>
    <w:rsid w:val="00A228D0"/>
    <w:rsid w:val="00A22B50"/>
    <w:rsid w:val="00A22E67"/>
    <w:rsid w:val="00A24D03"/>
    <w:rsid w:val="00A2574E"/>
    <w:rsid w:val="00A25AF8"/>
    <w:rsid w:val="00A27147"/>
    <w:rsid w:val="00A278FE"/>
    <w:rsid w:val="00A308BD"/>
    <w:rsid w:val="00A30CB9"/>
    <w:rsid w:val="00A30E9A"/>
    <w:rsid w:val="00A3153B"/>
    <w:rsid w:val="00A32166"/>
    <w:rsid w:val="00A338CC"/>
    <w:rsid w:val="00A3419A"/>
    <w:rsid w:val="00A344FE"/>
    <w:rsid w:val="00A345C8"/>
    <w:rsid w:val="00A350A5"/>
    <w:rsid w:val="00A35B78"/>
    <w:rsid w:val="00A3690F"/>
    <w:rsid w:val="00A400FF"/>
    <w:rsid w:val="00A40A84"/>
    <w:rsid w:val="00A40F3D"/>
    <w:rsid w:val="00A4166D"/>
    <w:rsid w:val="00A416B8"/>
    <w:rsid w:val="00A42154"/>
    <w:rsid w:val="00A432F7"/>
    <w:rsid w:val="00A43713"/>
    <w:rsid w:val="00A43AFA"/>
    <w:rsid w:val="00A43D2E"/>
    <w:rsid w:val="00A445D0"/>
    <w:rsid w:val="00A46878"/>
    <w:rsid w:val="00A46F35"/>
    <w:rsid w:val="00A47020"/>
    <w:rsid w:val="00A47EEC"/>
    <w:rsid w:val="00A50239"/>
    <w:rsid w:val="00A505AE"/>
    <w:rsid w:val="00A505BF"/>
    <w:rsid w:val="00A51A94"/>
    <w:rsid w:val="00A53A95"/>
    <w:rsid w:val="00A5419F"/>
    <w:rsid w:val="00A55EAF"/>
    <w:rsid w:val="00A57126"/>
    <w:rsid w:val="00A57E21"/>
    <w:rsid w:val="00A6005C"/>
    <w:rsid w:val="00A61054"/>
    <w:rsid w:val="00A6145F"/>
    <w:rsid w:val="00A6386B"/>
    <w:rsid w:val="00A63C44"/>
    <w:rsid w:val="00A63C58"/>
    <w:rsid w:val="00A656D9"/>
    <w:rsid w:val="00A66155"/>
    <w:rsid w:val="00A66FBF"/>
    <w:rsid w:val="00A673C1"/>
    <w:rsid w:val="00A70106"/>
    <w:rsid w:val="00A705AB"/>
    <w:rsid w:val="00A70714"/>
    <w:rsid w:val="00A71500"/>
    <w:rsid w:val="00A72961"/>
    <w:rsid w:val="00A735AC"/>
    <w:rsid w:val="00A747B5"/>
    <w:rsid w:val="00A75054"/>
    <w:rsid w:val="00A77622"/>
    <w:rsid w:val="00A77899"/>
    <w:rsid w:val="00A77D45"/>
    <w:rsid w:val="00A77FBA"/>
    <w:rsid w:val="00A81410"/>
    <w:rsid w:val="00A814E1"/>
    <w:rsid w:val="00A8217D"/>
    <w:rsid w:val="00A8223D"/>
    <w:rsid w:val="00A8268C"/>
    <w:rsid w:val="00A82933"/>
    <w:rsid w:val="00A830D2"/>
    <w:rsid w:val="00A83787"/>
    <w:rsid w:val="00A8388F"/>
    <w:rsid w:val="00A8397D"/>
    <w:rsid w:val="00A83B89"/>
    <w:rsid w:val="00A8478A"/>
    <w:rsid w:val="00A84A24"/>
    <w:rsid w:val="00A84B1E"/>
    <w:rsid w:val="00A84E10"/>
    <w:rsid w:val="00A84FE8"/>
    <w:rsid w:val="00A854DA"/>
    <w:rsid w:val="00A85998"/>
    <w:rsid w:val="00A85A3F"/>
    <w:rsid w:val="00A85A42"/>
    <w:rsid w:val="00A87310"/>
    <w:rsid w:val="00A87B5B"/>
    <w:rsid w:val="00A87EDF"/>
    <w:rsid w:val="00A90853"/>
    <w:rsid w:val="00A909A6"/>
    <w:rsid w:val="00A90F86"/>
    <w:rsid w:val="00A9177B"/>
    <w:rsid w:val="00A922A6"/>
    <w:rsid w:val="00A923FA"/>
    <w:rsid w:val="00A92E58"/>
    <w:rsid w:val="00A93C1C"/>
    <w:rsid w:val="00A93DE7"/>
    <w:rsid w:val="00A944FD"/>
    <w:rsid w:val="00A95A43"/>
    <w:rsid w:val="00A95C51"/>
    <w:rsid w:val="00A9762A"/>
    <w:rsid w:val="00A97B4F"/>
    <w:rsid w:val="00A97CB6"/>
    <w:rsid w:val="00AA05F6"/>
    <w:rsid w:val="00AA0B50"/>
    <w:rsid w:val="00AA1D0C"/>
    <w:rsid w:val="00AA2202"/>
    <w:rsid w:val="00AA4EE3"/>
    <w:rsid w:val="00AA5105"/>
    <w:rsid w:val="00AA6041"/>
    <w:rsid w:val="00AA605F"/>
    <w:rsid w:val="00AA6656"/>
    <w:rsid w:val="00AA741C"/>
    <w:rsid w:val="00AB0627"/>
    <w:rsid w:val="00AB0BD0"/>
    <w:rsid w:val="00AB0D2B"/>
    <w:rsid w:val="00AB2832"/>
    <w:rsid w:val="00AB36D2"/>
    <w:rsid w:val="00AB495B"/>
    <w:rsid w:val="00AB547D"/>
    <w:rsid w:val="00AB5A8C"/>
    <w:rsid w:val="00AB6D0B"/>
    <w:rsid w:val="00AB7610"/>
    <w:rsid w:val="00AC002B"/>
    <w:rsid w:val="00AC0361"/>
    <w:rsid w:val="00AC0A41"/>
    <w:rsid w:val="00AC0EEB"/>
    <w:rsid w:val="00AC1C30"/>
    <w:rsid w:val="00AC2B6B"/>
    <w:rsid w:val="00AC31FD"/>
    <w:rsid w:val="00AC34D6"/>
    <w:rsid w:val="00AC34D7"/>
    <w:rsid w:val="00AC4DA6"/>
    <w:rsid w:val="00AC5431"/>
    <w:rsid w:val="00AC5BC9"/>
    <w:rsid w:val="00AC61B3"/>
    <w:rsid w:val="00AC712C"/>
    <w:rsid w:val="00AC73C0"/>
    <w:rsid w:val="00AC76A0"/>
    <w:rsid w:val="00AC7752"/>
    <w:rsid w:val="00AD0553"/>
    <w:rsid w:val="00AD08A6"/>
    <w:rsid w:val="00AD0995"/>
    <w:rsid w:val="00AD16F7"/>
    <w:rsid w:val="00AD1CF7"/>
    <w:rsid w:val="00AD212D"/>
    <w:rsid w:val="00AD241C"/>
    <w:rsid w:val="00AD3A0D"/>
    <w:rsid w:val="00AD4FCF"/>
    <w:rsid w:val="00AD54F9"/>
    <w:rsid w:val="00AD55D5"/>
    <w:rsid w:val="00AD58E7"/>
    <w:rsid w:val="00AD5BBB"/>
    <w:rsid w:val="00AD5F81"/>
    <w:rsid w:val="00AD6F0F"/>
    <w:rsid w:val="00AD7033"/>
    <w:rsid w:val="00AD70EE"/>
    <w:rsid w:val="00AE01A7"/>
    <w:rsid w:val="00AE0345"/>
    <w:rsid w:val="00AE0C7E"/>
    <w:rsid w:val="00AE1298"/>
    <w:rsid w:val="00AE18E3"/>
    <w:rsid w:val="00AE21F5"/>
    <w:rsid w:val="00AE2984"/>
    <w:rsid w:val="00AE3362"/>
    <w:rsid w:val="00AE3408"/>
    <w:rsid w:val="00AE3900"/>
    <w:rsid w:val="00AE41E5"/>
    <w:rsid w:val="00AE49B9"/>
    <w:rsid w:val="00AE4A8E"/>
    <w:rsid w:val="00AE5A74"/>
    <w:rsid w:val="00AE5E95"/>
    <w:rsid w:val="00AE6233"/>
    <w:rsid w:val="00AE6406"/>
    <w:rsid w:val="00AE69BA"/>
    <w:rsid w:val="00AE7EEF"/>
    <w:rsid w:val="00AF03D5"/>
    <w:rsid w:val="00AF1C25"/>
    <w:rsid w:val="00AF1E06"/>
    <w:rsid w:val="00AF34F1"/>
    <w:rsid w:val="00AF3CB9"/>
    <w:rsid w:val="00AF3E7C"/>
    <w:rsid w:val="00AF3F30"/>
    <w:rsid w:val="00AF4C9D"/>
    <w:rsid w:val="00AF4CAE"/>
    <w:rsid w:val="00AF5EA9"/>
    <w:rsid w:val="00AF6FE2"/>
    <w:rsid w:val="00B00489"/>
    <w:rsid w:val="00B01919"/>
    <w:rsid w:val="00B0323C"/>
    <w:rsid w:val="00B04534"/>
    <w:rsid w:val="00B04941"/>
    <w:rsid w:val="00B04BC9"/>
    <w:rsid w:val="00B053FE"/>
    <w:rsid w:val="00B05AC0"/>
    <w:rsid w:val="00B077B2"/>
    <w:rsid w:val="00B07938"/>
    <w:rsid w:val="00B10347"/>
    <w:rsid w:val="00B1038D"/>
    <w:rsid w:val="00B10C4F"/>
    <w:rsid w:val="00B11C44"/>
    <w:rsid w:val="00B12315"/>
    <w:rsid w:val="00B1286B"/>
    <w:rsid w:val="00B13057"/>
    <w:rsid w:val="00B13940"/>
    <w:rsid w:val="00B13DDE"/>
    <w:rsid w:val="00B14073"/>
    <w:rsid w:val="00B1418C"/>
    <w:rsid w:val="00B14871"/>
    <w:rsid w:val="00B14C1F"/>
    <w:rsid w:val="00B15126"/>
    <w:rsid w:val="00B1512C"/>
    <w:rsid w:val="00B16D36"/>
    <w:rsid w:val="00B172B1"/>
    <w:rsid w:val="00B20036"/>
    <w:rsid w:val="00B204F9"/>
    <w:rsid w:val="00B2151D"/>
    <w:rsid w:val="00B21864"/>
    <w:rsid w:val="00B21E07"/>
    <w:rsid w:val="00B21EC0"/>
    <w:rsid w:val="00B22537"/>
    <w:rsid w:val="00B23664"/>
    <w:rsid w:val="00B2497B"/>
    <w:rsid w:val="00B24E81"/>
    <w:rsid w:val="00B24ED9"/>
    <w:rsid w:val="00B25882"/>
    <w:rsid w:val="00B25A54"/>
    <w:rsid w:val="00B26236"/>
    <w:rsid w:val="00B26549"/>
    <w:rsid w:val="00B26A84"/>
    <w:rsid w:val="00B272AE"/>
    <w:rsid w:val="00B2731F"/>
    <w:rsid w:val="00B27EE4"/>
    <w:rsid w:val="00B27FF5"/>
    <w:rsid w:val="00B3021D"/>
    <w:rsid w:val="00B317E1"/>
    <w:rsid w:val="00B31C1A"/>
    <w:rsid w:val="00B31D25"/>
    <w:rsid w:val="00B31DBD"/>
    <w:rsid w:val="00B32891"/>
    <w:rsid w:val="00B32EC3"/>
    <w:rsid w:val="00B33340"/>
    <w:rsid w:val="00B337AA"/>
    <w:rsid w:val="00B33C98"/>
    <w:rsid w:val="00B3429F"/>
    <w:rsid w:val="00B3441D"/>
    <w:rsid w:val="00B3491C"/>
    <w:rsid w:val="00B35299"/>
    <w:rsid w:val="00B35E8D"/>
    <w:rsid w:val="00B3644E"/>
    <w:rsid w:val="00B36994"/>
    <w:rsid w:val="00B36B97"/>
    <w:rsid w:val="00B3739A"/>
    <w:rsid w:val="00B4044C"/>
    <w:rsid w:val="00B40831"/>
    <w:rsid w:val="00B40896"/>
    <w:rsid w:val="00B409B2"/>
    <w:rsid w:val="00B422A6"/>
    <w:rsid w:val="00B42CA5"/>
    <w:rsid w:val="00B42FB2"/>
    <w:rsid w:val="00B4404C"/>
    <w:rsid w:val="00B4424F"/>
    <w:rsid w:val="00B44478"/>
    <w:rsid w:val="00B45018"/>
    <w:rsid w:val="00B454D5"/>
    <w:rsid w:val="00B4595F"/>
    <w:rsid w:val="00B459A3"/>
    <w:rsid w:val="00B46122"/>
    <w:rsid w:val="00B46184"/>
    <w:rsid w:val="00B46861"/>
    <w:rsid w:val="00B46978"/>
    <w:rsid w:val="00B47956"/>
    <w:rsid w:val="00B47A46"/>
    <w:rsid w:val="00B47DC0"/>
    <w:rsid w:val="00B50B22"/>
    <w:rsid w:val="00B5100E"/>
    <w:rsid w:val="00B51429"/>
    <w:rsid w:val="00B5282F"/>
    <w:rsid w:val="00B53242"/>
    <w:rsid w:val="00B55E9B"/>
    <w:rsid w:val="00B55F3C"/>
    <w:rsid w:val="00B55F91"/>
    <w:rsid w:val="00B5621C"/>
    <w:rsid w:val="00B573E7"/>
    <w:rsid w:val="00B5754B"/>
    <w:rsid w:val="00B57708"/>
    <w:rsid w:val="00B57BB8"/>
    <w:rsid w:val="00B57CDF"/>
    <w:rsid w:val="00B6206E"/>
    <w:rsid w:val="00B6233B"/>
    <w:rsid w:val="00B63362"/>
    <w:rsid w:val="00B63984"/>
    <w:rsid w:val="00B64635"/>
    <w:rsid w:val="00B64A94"/>
    <w:rsid w:val="00B64F41"/>
    <w:rsid w:val="00B65BD3"/>
    <w:rsid w:val="00B65D3B"/>
    <w:rsid w:val="00B65ED9"/>
    <w:rsid w:val="00B66977"/>
    <w:rsid w:val="00B66EF1"/>
    <w:rsid w:val="00B70A45"/>
    <w:rsid w:val="00B711D2"/>
    <w:rsid w:val="00B71E52"/>
    <w:rsid w:val="00B72126"/>
    <w:rsid w:val="00B72981"/>
    <w:rsid w:val="00B72A53"/>
    <w:rsid w:val="00B730D1"/>
    <w:rsid w:val="00B736A1"/>
    <w:rsid w:val="00B73C02"/>
    <w:rsid w:val="00B74D1E"/>
    <w:rsid w:val="00B7574C"/>
    <w:rsid w:val="00B7612D"/>
    <w:rsid w:val="00B76898"/>
    <w:rsid w:val="00B769AF"/>
    <w:rsid w:val="00B76D66"/>
    <w:rsid w:val="00B77208"/>
    <w:rsid w:val="00B778FD"/>
    <w:rsid w:val="00B80177"/>
    <w:rsid w:val="00B803C2"/>
    <w:rsid w:val="00B81B4A"/>
    <w:rsid w:val="00B81D3F"/>
    <w:rsid w:val="00B8375D"/>
    <w:rsid w:val="00B83E78"/>
    <w:rsid w:val="00B844A3"/>
    <w:rsid w:val="00B84D63"/>
    <w:rsid w:val="00B85B0E"/>
    <w:rsid w:val="00B863BD"/>
    <w:rsid w:val="00B86ACF"/>
    <w:rsid w:val="00B86DCF"/>
    <w:rsid w:val="00B87328"/>
    <w:rsid w:val="00B87C20"/>
    <w:rsid w:val="00B90201"/>
    <w:rsid w:val="00B90A3F"/>
    <w:rsid w:val="00B90E7B"/>
    <w:rsid w:val="00B91313"/>
    <w:rsid w:val="00B91CBA"/>
    <w:rsid w:val="00B9251B"/>
    <w:rsid w:val="00B92928"/>
    <w:rsid w:val="00B92A80"/>
    <w:rsid w:val="00B93769"/>
    <w:rsid w:val="00B937CE"/>
    <w:rsid w:val="00B93E4E"/>
    <w:rsid w:val="00B94589"/>
    <w:rsid w:val="00B949B4"/>
    <w:rsid w:val="00B94D62"/>
    <w:rsid w:val="00B94E7C"/>
    <w:rsid w:val="00B95820"/>
    <w:rsid w:val="00B960F5"/>
    <w:rsid w:val="00B969BE"/>
    <w:rsid w:val="00B9713C"/>
    <w:rsid w:val="00B978ED"/>
    <w:rsid w:val="00B97B97"/>
    <w:rsid w:val="00BA0BC6"/>
    <w:rsid w:val="00BA15DA"/>
    <w:rsid w:val="00BA182E"/>
    <w:rsid w:val="00BA1CB2"/>
    <w:rsid w:val="00BA271D"/>
    <w:rsid w:val="00BA3213"/>
    <w:rsid w:val="00BA3376"/>
    <w:rsid w:val="00BA350E"/>
    <w:rsid w:val="00BA4A73"/>
    <w:rsid w:val="00BA5590"/>
    <w:rsid w:val="00BA5C0A"/>
    <w:rsid w:val="00BA6ACF"/>
    <w:rsid w:val="00BA7383"/>
    <w:rsid w:val="00BB061F"/>
    <w:rsid w:val="00BB087C"/>
    <w:rsid w:val="00BB0EF4"/>
    <w:rsid w:val="00BB11EA"/>
    <w:rsid w:val="00BB13E5"/>
    <w:rsid w:val="00BB19D6"/>
    <w:rsid w:val="00BB71BB"/>
    <w:rsid w:val="00BB7B3B"/>
    <w:rsid w:val="00BB7E5A"/>
    <w:rsid w:val="00BB7F06"/>
    <w:rsid w:val="00BB7FF0"/>
    <w:rsid w:val="00BC033B"/>
    <w:rsid w:val="00BC0364"/>
    <w:rsid w:val="00BC0DAF"/>
    <w:rsid w:val="00BC0EF3"/>
    <w:rsid w:val="00BC1887"/>
    <w:rsid w:val="00BC1E73"/>
    <w:rsid w:val="00BC1EEE"/>
    <w:rsid w:val="00BC242B"/>
    <w:rsid w:val="00BC247A"/>
    <w:rsid w:val="00BC2B42"/>
    <w:rsid w:val="00BC2E73"/>
    <w:rsid w:val="00BC328D"/>
    <w:rsid w:val="00BC32FF"/>
    <w:rsid w:val="00BC358B"/>
    <w:rsid w:val="00BC3F7F"/>
    <w:rsid w:val="00BC4835"/>
    <w:rsid w:val="00BC4CFF"/>
    <w:rsid w:val="00BC4EDB"/>
    <w:rsid w:val="00BC62EB"/>
    <w:rsid w:val="00BC65A4"/>
    <w:rsid w:val="00BC6974"/>
    <w:rsid w:val="00BC6B19"/>
    <w:rsid w:val="00BC76A4"/>
    <w:rsid w:val="00BC76E1"/>
    <w:rsid w:val="00BC7AB6"/>
    <w:rsid w:val="00BD02C7"/>
    <w:rsid w:val="00BD0F30"/>
    <w:rsid w:val="00BD3D9F"/>
    <w:rsid w:val="00BD4A9B"/>
    <w:rsid w:val="00BD4D99"/>
    <w:rsid w:val="00BD5149"/>
    <w:rsid w:val="00BD55C9"/>
    <w:rsid w:val="00BD596D"/>
    <w:rsid w:val="00BD634A"/>
    <w:rsid w:val="00BD65A9"/>
    <w:rsid w:val="00BD709B"/>
    <w:rsid w:val="00BE06FE"/>
    <w:rsid w:val="00BE0C7B"/>
    <w:rsid w:val="00BE2710"/>
    <w:rsid w:val="00BE2749"/>
    <w:rsid w:val="00BE2DD1"/>
    <w:rsid w:val="00BE3E62"/>
    <w:rsid w:val="00BE478D"/>
    <w:rsid w:val="00BE51DC"/>
    <w:rsid w:val="00BE567B"/>
    <w:rsid w:val="00BE68D5"/>
    <w:rsid w:val="00BE741E"/>
    <w:rsid w:val="00BE766E"/>
    <w:rsid w:val="00BE7A0E"/>
    <w:rsid w:val="00BF0222"/>
    <w:rsid w:val="00BF1589"/>
    <w:rsid w:val="00BF1818"/>
    <w:rsid w:val="00BF18D7"/>
    <w:rsid w:val="00BF18D9"/>
    <w:rsid w:val="00BF1C13"/>
    <w:rsid w:val="00BF1C9E"/>
    <w:rsid w:val="00BF37DC"/>
    <w:rsid w:val="00BF3ECC"/>
    <w:rsid w:val="00BF3F23"/>
    <w:rsid w:val="00BF42DB"/>
    <w:rsid w:val="00BF457B"/>
    <w:rsid w:val="00BF4775"/>
    <w:rsid w:val="00BF4ACD"/>
    <w:rsid w:val="00BF509D"/>
    <w:rsid w:val="00BF611B"/>
    <w:rsid w:val="00BF64E1"/>
    <w:rsid w:val="00C0072C"/>
    <w:rsid w:val="00C012E3"/>
    <w:rsid w:val="00C01809"/>
    <w:rsid w:val="00C0304E"/>
    <w:rsid w:val="00C045B5"/>
    <w:rsid w:val="00C04AB2"/>
    <w:rsid w:val="00C054EF"/>
    <w:rsid w:val="00C058C6"/>
    <w:rsid w:val="00C0673E"/>
    <w:rsid w:val="00C07AA3"/>
    <w:rsid w:val="00C1012E"/>
    <w:rsid w:val="00C1090F"/>
    <w:rsid w:val="00C10E40"/>
    <w:rsid w:val="00C110DA"/>
    <w:rsid w:val="00C114BC"/>
    <w:rsid w:val="00C12BB6"/>
    <w:rsid w:val="00C1353D"/>
    <w:rsid w:val="00C15570"/>
    <w:rsid w:val="00C15B56"/>
    <w:rsid w:val="00C16437"/>
    <w:rsid w:val="00C167A8"/>
    <w:rsid w:val="00C1696B"/>
    <w:rsid w:val="00C16B82"/>
    <w:rsid w:val="00C16EAE"/>
    <w:rsid w:val="00C17773"/>
    <w:rsid w:val="00C17AB3"/>
    <w:rsid w:val="00C17DDD"/>
    <w:rsid w:val="00C2001E"/>
    <w:rsid w:val="00C20A72"/>
    <w:rsid w:val="00C20B25"/>
    <w:rsid w:val="00C21521"/>
    <w:rsid w:val="00C224D0"/>
    <w:rsid w:val="00C25EE5"/>
    <w:rsid w:val="00C263FD"/>
    <w:rsid w:val="00C3049B"/>
    <w:rsid w:val="00C30E61"/>
    <w:rsid w:val="00C30F05"/>
    <w:rsid w:val="00C310AD"/>
    <w:rsid w:val="00C31D96"/>
    <w:rsid w:val="00C335C8"/>
    <w:rsid w:val="00C33619"/>
    <w:rsid w:val="00C33656"/>
    <w:rsid w:val="00C33B42"/>
    <w:rsid w:val="00C342F9"/>
    <w:rsid w:val="00C3470D"/>
    <w:rsid w:val="00C355DF"/>
    <w:rsid w:val="00C3562E"/>
    <w:rsid w:val="00C36563"/>
    <w:rsid w:val="00C365E5"/>
    <w:rsid w:val="00C36C85"/>
    <w:rsid w:val="00C36CEA"/>
    <w:rsid w:val="00C37536"/>
    <w:rsid w:val="00C37568"/>
    <w:rsid w:val="00C379D5"/>
    <w:rsid w:val="00C37F17"/>
    <w:rsid w:val="00C408EF"/>
    <w:rsid w:val="00C40938"/>
    <w:rsid w:val="00C40DD8"/>
    <w:rsid w:val="00C4208F"/>
    <w:rsid w:val="00C42282"/>
    <w:rsid w:val="00C42C6F"/>
    <w:rsid w:val="00C4311E"/>
    <w:rsid w:val="00C439B6"/>
    <w:rsid w:val="00C43F0D"/>
    <w:rsid w:val="00C44784"/>
    <w:rsid w:val="00C44AE9"/>
    <w:rsid w:val="00C44AF8"/>
    <w:rsid w:val="00C44DF1"/>
    <w:rsid w:val="00C44E6C"/>
    <w:rsid w:val="00C4549B"/>
    <w:rsid w:val="00C4566C"/>
    <w:rsid w:val="00C4655D"/>
    <w:rsid w:val="00C47099"/>
    <w:rsid w:val="00C5030C"/>
    <w:rsid w:val="00C50A66"/>
    <w:rsid w:val="00C50BFC"/>
    <w:rsid w:val="00C50D3B"/>
    <w:rsid w:val="00C51BC0"/>
    <w:rsid w:val="00C52B95"/>
    <w:rsid w:val="00C52E91"/>
    <w:rsid w:val="00C5372F"/>
    <w:rsid w:val="00C53D17"/>
    <w:rsid w:val="00C53E8A"/>
    <w:rsid w:val="00C54541"/>
    <w:rsid w:val="00C546E8"/>
    <w:rsid w:val="00C55206"/>
    <w:rsid w:val="00C57978"/>
    <w:rsid w:val="00C603DC"/>
    <w:rsid w:val="00C606E6"/>
    <w:rsid w:val="00C6148D"/>
    <w:rsid w:val="00C6191D"/>
    <w:rsid w:val="00C61DD3"/>
    <w:rsid w:val="00C622A1"/>
    <w:rsid w:val="00C6267E"/>
    <w:rsid w:val="00C62ED8"/>
    <w:rsid w:val="00C634C2"/>
    <w:rsid w:val="00C638F1"/>
    <w:rsid w:val="00C641BD"/>
    <w:rsid w:val="00C65B11"/>
    <w:rsid w:val="00C65B75"/>
    <w:rsid w:val="00C67158"/>
    <w:rsid w:val="00C67E6A"/>
    <w:rsid w:val="00C70E54"/>
    <w:rsid w:val="00C728D0"/>
    <w:rsid w:val="00C72935"/>
    <w:rsid w:val="00C73CC8"/>
    <w:rsid w:val="00C74094"/>
    <w:rsid w:val="00C75CCE"/>
    <w:rsid w:val="00C763A2"/>
    <w:rsid w:val="00C76404"/>
    <w:rsid w:val="00C7672F"/>
    <w:rsid w:val="00C772E0"/>
    <w:rsid w:val="00C77CC3"/>
    <w:rsid w:val="00C77E1C"/>
    <w:rsid w:val="00C80B23"/>
    <w:rsid w:val="00C81B8C"/>
    <w:rsid w:val="00C81F27"/>
    <w:rsid w:val="00C81F73"/>
    <w:rsid w:val="00C8208A"/>
    <w:rsid w:val="00C823DD"/>
    <w:rsid w:val="00C827E6"/>
    <w:rsid w:val="00C82945"/>
    <w:rsid w:val="00C83AA5"/>
    <w:rsid w:val="00C846CD"/>
    <w:rsid w:val="00C84DCF"/>
    <w:rsid w:val="00C90414"/>
    <w:rsid w:val="00C91117"/>
    <w:rsid w:val="00C9198E"/>
    <w:rsid w:val="00C919A5"/>
    <w:rsid w:val="00C91C45"/>
    <w:rsid w:val="00C940DE"/>
    <w:rsid w:val="00C949FE"/>
    <w:rsid w:val="00C95970"/>
    <w:rsid w:val="00C95A37"/>
    <w:rsid w:val="00C96A96"/>
    <w:rsid w:val="00C96DCC"/>
    <w:rsid w:val="00C97422"/>
    <w:rsid w:val="00C97D8D"/>
    <w:rsid w:val="00CA0B99"/>
    <w:rsid w:val="00CA1632"/>
    <w:rsid w:val="00CA2825"/>
    <w:rsid w:val="00CA2E32"/>
    <w:rsid w:val="00CA3926"/>
    <w:rsid w:val="00CA43DD"/>
    <w:rsid w:val="00CA45D1"/>
    <w:rsid w:val="00CA45D2"/>
    <w:rsid w:val="00CA4F69"/>
    <w:rsid w:val="00CA5145"/>
    <w:rsid w:val="00CA6237"/>
    <w:rsid w:val="00CA6688"/>
    <w:rsid w:val="00CA67B1"/>
    <w:rsid w:val="00CA7957"/>
    <w:rsid w:val="00CB0FFE"/>
    <w:rsid w:val="00CB1A16"/>
    <w:rsid w:val="00CB1A6E"/>
    <w:rsid w:val="00CB3EF4"/>
    <w:rsid w:val="00CB53BF"/>
    <w:rsid w:val="00CB5CFD"/>
    <w:rsid w:val="00CB5E34"/>
    <w:rsid w:val="00CB776B"/>
    <w:rsid w:val="00CC06C0"/>
    <w:rsid w:val="00CC0F7B"/>
    <w:rsid w:val="00CC1587"/>
    <w:rsid w:val="00CC2F05"/>
    <w:rsid w:val="00CC3E2A"/>
    <w:rsid w:val="00CC4FC8"/>
    <w:rsid w:val="00CC58A2"/>
    <w:rsid w:val="00CC596C"/>
    <w:rsid w:val="00CC6993"/>
    <w:rsid w:val="00CC6A4B"/>
    <w:rsid w:val="00CC7103"/>
    <w:rsid w:val="00CC7155"/>
    <w:rsid w:val="00CC720D"/>
    <w:rsid w:val="00CC7558"/>
    <w:rsid w:val="00CD0532"/>
    <w:rsid w:val="00CD25C9"/>
    <w:rsid w:val="00CD2CC5"/>
    <w:rsid w:val="00CD2E8F"/>
    <w:rsid w:val="00CD2EB6"/>
    <w:rsid w:val="00CD35FC"/>
    <w:rsid w:val="00CD459D"/>
    <w:rsid w:val="00CD492A"/>
    <w:rsid w:val="00CD49BA"/>
    <w:rsid w:val="00CD4C8D"/>
    <w:rsid w:val="00CD501F"/>
    <w:rsid w:val="00CD528C"/>
    <w:rsid w:val="00CD6454"/>
    <w:rsid w:val="00CD65D3"/>
    <w:rsid w:val="00CE15DC"/>
    <w:rsid w:val="00CE1933"/>
    <w:rsid w:val="00CE1A76"/>
    <w:rsid w:val="00CE1FAB"/>
    <w:rsid w:val="00CE4EA1"/>
    <w:rsid w:val="00CE5911"/>
    <w:rsid w:val="00CE6D5B"/>
    <w:rsid w:val="00CE719A"/>
    <w:rsid w:val="00CE79AC"/>
    <w:rsid w:val="00CE7C76"/>
    <w:rsid w:val="00CF00D2"/>
    <w:rsid w:val="00CF0187"/>
    <w:rsid w:val="00CF07FB"/>
    <w:rsid w:val="00CF0833"/>
    <w:rsid w:val="00CF102C"/>
    <w:rsid w:val="00CF1059"/>
    <w:rsid w:val="00CF1A98"/>
    <w:rsid w:val="00CF1BCB"/>
    <w:rsid w:val="00CF2889"/>
    <w:rsid w:val="00CF2DCF"/>
    <w:rsid w:val="00CF31E4"/>
    <w:rsid w:val="00CF3A7D"/>
    <w:rsid w:val="00CF42A9"/>
    <w:rsid w:val="00CF43F5"/>
    <w:rsid w:val="00CF4BAE"/>
    <w:rsid w:val="00CF4E4A"/>
    <w:rsid w:val="00CF54B5"/>
    <w:rsid w:val="00CF56EC"/>
    <w:rsid w:val="00CF5852"/>
    <w:rsid w:val="00CF6254"/>
    <w:rsid w:val="00CF6607"/>
    <w:rsid w:val="00CF6F0B"/>
    <w:rsid w:val="00CF770B"/>
    <w:rsid w:val="00CF7867"/>
    <w:rsid w:val="00CF7A2C"/>
    <w:rsid w:val="00D000EC"/>
    <w:rsid w:val="00D006CE"/>
    <w:rsid w:val="00D00B18"/>
    <w:rsid w:val="00D01617"/>
    <w:rsid w:val="00D016C6"/>
    <w:rsid w:val="00D017AB"/>
    <w:rsid w:val="00D01BCC"/>
    <w:rsid w:val="00D01FB4"/>
    <w:rsid w:val="00D023DF"/>
    <w:rsid w:val="00D032C2"/>
    <w:rsid w:val="00D03AC4"/>
    <w:rsid w:val="00D03D67"/>
    <w:rsid w:val="00D05CEF"/>
    <w:rsid w:val="00D067AA"/>
    <w:rsid w:val="00D06973"/>
    <w:rsid w:val="00D1049C"/>
    <w:rsid w:val="00D105FD"/>
    <w:rsid w:val="00D107C0"/>
    <w:rsid w:val="00D12589"/>
    <w:rsid w:val="00D126F9"/>
    <w:rsid w:val="00D12772"/>
    <w:rsid w:val="00D13809"/>
    <w:rsid w:val="00D13A1D"/>
    <w:rsid w:val="00D1445F"/>
    <w:rsid w:val="00D145EA"/>
    <w:rsid w:val="00D14A74"/>
    <w:rsid w:val="00D14E1F"/>
    <w:rsid w:val="00D15965"/>
    <w:rsid w:val="00D170E6"/>
    <w:rsid w:val="00D17778"/>
    <w:rsid w:val="00D178D8"/>
    <w:rsid w:val="00D17B2D"/>
    <w:rsid w:val="00D200AF"/>
    <w:rsid w:val="00D20467"/>
    <w:rsid w:val="00D204F3"/>
    <w:rsid w:val="00D2079A"/>
    <w:rsid w:val="00D2184A"/>
    <w:rsid w:val="00D22995"/>
    <w:rsid w:val="00D22AE9"/>
    <w:rsid w:val="00D23DE4"/>
    <w:rsid w:val="00D24079"/>
    <w:rsid w:val="00D27DB0"/>
    <w:rsid w:val="00D27DFB"/>
    <w:rsid w:val="00D30CF0"/>
    <w:rsid w:val="00D3144A"/>
    <w:rsid w:val="00D31878"/>
    <w:rsid w:val="00D31DAC"/>
    <w:rsid w:val="00D3299C"/>
    <w:rsid w:val="00D32E27"/>
    <w:rsid w:val="00D35801"/>
    <w:rsid w:val="00D36317"/>
    <w:rsid w:val="00D3645E"/>
    <w:rsid w:val="00D3734C"/>
    <w:rsid w:val="00D3760D"/>
    <w:rsid w:val="00D4026F"/>
    <w:rsid w:val="00D403D7"/>
    <w:rsid w:val="00D4056B"/>
    <w:rsid w:val="00D405EC"/>
    <w:rsid w:val="00D40616"/>
    <w:rsid w:val="00D419AB"/>
    <w:rsid w:val="00D42CEB"/>
    <w:rsid w:val="00D42D91"/>
    <w:rsid w:val="00D42D95"/>
    <w:rsid w:val="00D431C5"/>
    <w:rsid w:val="00D437AA"/>
    <w:rsid w:val="00D4384B"/>
    <w:rsid w:val="00D45C0F"/>
    <w:rsid w:val="00D468ED"/>
    <w:rsid w:val="00D4710F"/>
    <w:rsid w:val="00D50149"/>
    <w:rsid w:val="00D5099D"/>
    <w:rsid w:val="00D50FDF"/>
    <w:rsid w:val="00D51206"/>
    <w:rsid w:val="00D5182B"/>
    <w:rsid w:val="00D53C3D"/>
    <w:rsid w:val="00D54267"/>
    <w:rsid w:val="00D5431A"/>
    <w:rsid w:val="00D54A04"/>
    <w:rsid w:val="00D55352"/>
    <w:rsid w:val="00D568B4"/>
    <w:rsid w:val="00D6019B"/>
    <w:rsid w:val="00D60954"/>
    <w:rsid w:val="00D60F14"/>
    <w:rsid w:val="00D619DB"/>
    <w:rsid w:val="00D61B3F"/>
    <w:rsid w:val="00D622DF"/>
    <w:rsid w:val="00D62363"/>
    <w:rsid w:val="00D64065"/>
    <w:rsid w:val="00D64465"/>
    <w:rsid w:val="00D64AAD"/>
    <w:rsid w:val="00D64BAB"/>
    <w:rsid w:val="00D651BE"/>
    <w:rsid w:val="00D653CB"/>
    <w:rsid w:val="00D65521"/>
    <w:rsid w:val="00D65547"/>
    <w:rsid w:val="00D66505"/>
    <w:rsid w:val="00D669E0"/>
    <w:rsid w:val="00D67690"/>
    <w:rsid w:val="00D678AE"/>
    <w:rsid w:val="00D7005A"/>
    <w:rsid w:val="00D70580"/>
    <w:rsid w:val="00D70696"/>
    <w:rsid w:val="00D70A94"/>
    <w:rsid w:val="00D70E55"/>
    <w:rsid w:val="00D71239"/>
    <w:rsid w:val="00D71FB5"/>
    <w:rsid w:val="00D71FC6"/>
    <w:rsid w:val="00D7214B"/>
    <w:rsid w:val="00D721FE"/>
    <w:rsid w:val="00D726E7"/>
    <w:rsid w:val="00D72D44"/>
    <w:rsid w:val="00D72DA9"/>
    <w:rsid w:val="00D72E49"/>
    <w:rsid w:val="00D73220"/>
    <w:rsid w:val="00D73492"/>
    <w:rsid w:val="00D73821"/>
    <w:rsid w:val="00D73863"/>
    <w:rsid w:val="00D73883"/>
    <w:rsid w:val="00D7413F"/>
    <w:rsid w:val="00D746C0"/>
    <w:rsid w:val="00D74A75"/>
    <w:rsid w:val="00D74B0A"/>
    <w:rsid w:val="00D75B46"/>
    <w:rsid w:val="00D75C75"/>
    <w:rsid w:val="00D75EAC"/>
    <w:rsid w:val="00D76443"/>
    <w:rsid w:val="00D76B26"/>
    <w:rsid w:val="00D76D41"/>
    <w:rsid w:val="00D773A5"/>
    <w:rsid w:val="00D7741E"/>
    <w:rsid w:val="00D80064"/>
    <w:rsid w:val="00D803CF"/>
    <w:rsid w:val="00D80454"/>
    <w:rsid w:val="00D8163E"/>
    <w:rsid w:val="00D826D2"/>
    <w:rsid w:val="00D82C40"/>
    <w:rsid w:val="00D83EF7"/>
    <w:rsid w:val="00D84E33"/>
    <w:rsid w:val="00D84FCE"/>
    <w:rsid w:val="00D866F8"/>
    <w:rsid w:val="00D86F8A"/>
    <w:rsid w:val="00D86F9A"/>
    <w:rsid w:val="00D87290"/>
    <w:rsid w:val="00D87987"/>
    <w:rsid w:val="00D87D13"/>
    <w:rsid w:val="00D918A5"/>
    <w:rsid w:val="00D931E2"/>
    <w:rsid w:val="00D9371D"/>
    <w:rsid w:val="00D939F6"/>
    <w:rsid w:val="00D954C7"/>
    <w:rsid w:val="00D95605"/>
    <w:rsid w:val="00D95D09"/>
    <w:rsid w:val="00D960B7"/>
    <w:rsid w:val="00D97344"/>
    <w:rsid w:val="00DA0192"/>
    <w:rsid w:val="00DA1199"/>
    <w:rsid w:val="00DA222D"/>
    <w:rsid w:val="00DA2720"/>
    <w:rsid w:val="00DA3890"/>
    <w:rsid w:val="00DA4560"/>
    <w:rsid w:val="00DA4C03"/>
    <w:rsid w:val="00DA6238"/>
    <w:rsid w:val="00DA648D"/>
    <w:rsid w:val="00DA6813"/>
    <w:rsid w:val="00DA72BC"/>
    <w:rsid w:val="00DA773D"/>
    <w:rsid w:val="00DB0B8A"/>
    <w:rsid w:val="00DB164C"/>
    <w:rsid w:val="00DB2093"/>
    <w:rsid w:val="00DB2265"/>
    <w:rsid w:val="00DB22A3"/>
    <w:rsid w:val="00DB2545"/>
    <w:rsid w:val="00DB2D18"/>
    <w:rsid w:val="00DB30E3"/>
    <w:rsid w:val="00DB31EA"/>
    <w:rsid w:val="00DB3D6C"/>
    <w:rsid w:val="00DB5B40"/>
    <w:rsid w:val="00DB615B"/>
    <w:rsid w:val="00DB6A6F"/>
    <w:rsid w:val="00DB79B1"/>
    <w:rsid w:val="00DB79BE"/>
    <w:rsid w:val="00DC1002"/>
    <w:rsid w:val="00DC3079"/>
    <w:rsid w:val="00DC40F0"/>
    <w:rsid w:val="00DC438D"/>
    <w:rsid w:val="00DC4825"/>
    <w:rsid w:val="00DC4A38"/>
    <w:rsid w:val="00DC4AD6"/>
    <w:rsid w:val="00DC4E07"/>
    <w:rsid w:val="00DC4EFF"/>
    <w:rsid w:val="00DC5C12"/>
    <w:rsid w:val="00DC5EA0"/>
    <w:rsid w:val="00DC73B3"/>
    <w:rsid w:val="00DC7E6E"/>
    <w:rsid w:val="00DD088D"/>
    <w:rsid w:val="00DD1FFC"/>
    <w:rsid w:val="00DD381C"/>
    <w:rsid w:val="00DD3FE8"/>
    <w:rsid w:val="00DD4966"/>
    <w:rsid w:val="00DD4BAE"/>
    <w:rsid w:val="00DD5291"/>
    <w:rsid w:val="00DD598A"/>
    <w:rsid w:val="00DD621F"/>
    <w:rsid w:val="00DD7684"/>
    <w:rsid w:val="00DD7A9C"/>
    <w:rsid w:val="00DE0433"/>
    <w:rsid w:val="00DE0491"/>
    <w:rsid w:val="00DE0A5A"/>
    <w:rsid w:val="00DE128B"/>
    <w:rsid w:val="00DE1377"/>
    <w:rsid w:val="00DE1803"/>
    <w:rsid w:val="00DE1913"/>
    <w:rsid w:val="00DE1A87"/>
    <w:rsid w:val="00DE2E0D"/>
    <w:rsid w:val="00DE3568"/>
    <w:rsid w:val="00DE365C"/>
    <w:rsid w:val="00DE37A4"/>
    <w:rsid w:val="00DE39D7"/>
    <w:rsid w:val="00DE3AB1"/>
    <w:rsid w:val="00DE3B4D"/>
    <w:rsid w:val="00DE4C3C"/>
    <w:rsid w:val="00DE5456"/>
    <w:rsid w:val="00DE571D"/>
    <w:rsid w:val="00DE5C2B"/>
    <w:rsid w:val="00DE5D00"/>
    <w:rsid w:val="00DE66FB"/>
    <w:rsid w:val="00DE71A8"/>
    <w:rsid w:val="00DF0587"/>
    <w:rsid w:val="00DF08A9"/>
    <w:rsid w:val="00DF1797"/>
    <w:rsid w:val="00DF287A"/>
    <w:rsid w:val="00DF2B83"/>
    <w:rsid w:val="00DF3593"/>
    <w:rsid w:val="00DF3E9C"/>
    <w:rsid w:val="00DF5E6D"/>
    <w:rsid w:val="00DF65FB"/>
    <w:rsid w:val="00DF76F1"/>
    <w:rsid w:val="00DF7CB7"/>
    <w:rsid w:val="00DF7E5A"/>
    <w:rsid w:val="00E0018F"/>
    <w:rsid w:val="00E00F01"/>
    <w:rsid w:val="00E02177"/>
    <w:rsid w:val="00E02AB6"/>
    <w:rsid w:val="00E02FBF"/>
    <w:rsid w:val="00E03716"/>
    <w:rsid w:val="00E03A6B"/>
    <w:rsid w:val="00E03F08"/>
    <w:rsid w:val="00E041AC"/>
    <w:rsid w:val="00E0427E"/>
    <w:rsid w:val="00E0539A"/>
    <w:rsid w:val="00E05549"/>
    <w:rsid w:val="00E060D5"/>
    <w:rsid w:val="00E06416"/>
    <w:rsid w:val="00E06944"/>
    <w:rsid w:val="00E100B8"/>
    <w:rsid w:val="00E102A2"/>
    <w:rsid w:val="00E10A01"/>
    <w:rsid w:val="00E10F9B"/>
    <w:rsid w:val="00E10FCC"/>
    <w:rsid w:val="00E111BF"/>
    <w:rsid w:val="00E1226D"/>
    <w:rsid w:val="00E12B7C"/>
    <w:rsid w:val="00E138D5"/>
    <w:rsid w:val="00E14F13"/>
    <w:rsid w:val="00E15050"/>
    <w:rsid w:val="00E15C13"/>
    <w:rsid w:val="00E15C87"/>
    <w:rsid w:val="00E1672B"/>
    <w:rsid w:val="00E16B04"/>
    <w:rsid w:val="00E17ABC"/>
    <w:rsid w:val="00E20162"/>
    <w:rsid w:val="00E209A2"/>
    <w:rsid w:val="00E209EB"/>
    <w:rsid w:val="00E21243"/>
    <w:rsid w:val="00E21C31"/>
    <w:rsid w:val="00E22B48"/>
    <w:rsid w:val="00E22D39"/>
    <w:rsid w:val="00E2365A"/>
    <w:rsid w:val="00E23680"/>
    <w:rsid w:val="00E25B1F"/>
    <w:rsid w:val="00E266BB"/>
    <w:rsid w:val="00E26DCC"/>
    <w:rsid w:val="00E279FB"/>
    <w:rsid w:val="00E30348"/>
    <w:rsid w:val="00E30A2A"/>
    <w:rsid w:val="00E30D27"/>
    <w:rsid w:val="00E30F2C"/>
    <w:rsid w:val="00E3168B"/>
    <w:rsid w:val="00E327F2"/>
    <w:rsid w:val="00E32C0C"/>
    <w:rsid w:val="00E3328D"/>
    <w:rsid w:val="00E33B77"/>
    <w:rsid w:val="00E34037"/>
    <w:rsid w:val="00E340A3"/>
    <w:rsid w:val="00E35022"/>
    <w:rsid w:val="00E357F3"/>
    <w:rsid w:val="00E358BD"/>
    <w:rsid w:val="00E36C0B"/>
    <w:rsid w:val="00E36EF9"/>
    <w:rsid w:val="00E372E2"/>
    <w:rsid w:val="00E37617"/>
    <w:rsid w:val="00E37688"/>
    <w:rsid w:val="00E4065A"/>
    <w:rsid w:val="00E40926"/>
    <w:rsid w:val="00E40D98"/>
    <w:rsid w:val="00E41167"/>
    <w:rsid w:val="00E42E2B"/>
    <w:rsid w:val="00E44783"/>
    <w:rsid w:val="00E454B3"/>
    <w:rsid w:val="00E4569A"/>
    <w:rsid w:val="00E460E9"/>
    <w:rsid w:val="00E46329"/>
    <w:rsid w:val="00E4632E"/>
    <w:rsid w:val="00E46BE4"/>
    <w:rsid w:val="00E47A95"/>
    <w:rsid w:val="00E5085D"/>
    <w:rsid w:val="00E51814"/>
    <w:rsid w:val="00E52F0F"/>
    <w:rsid w:val="00E53112"/>
    <w:rsid w:val="00E538F1"/>
    <w:rsid w:val="00E53AE8"/>
    <w:rsid w:val="00E54D65"/>
    <w:rsid w:val="00E55307"/>
    <w:rsid w:val="00E57298"/>
    <w:rsid w:val="00E57C32"/>
    <w:rsid w:val="00E57D49"/>
    <w:rsid w:val="00E6161B"/>
    <w:rsid w:val="00E6203D"/>
    <w:rsid w:val="00E62208"/>
    <w:rsid w:val="00E6228C"/>
    <w:rsid w:val="00E62E20"/>
    <w:rsid w:val="00E640EB"/>
    <w:rsid w:val="00E64B6B"/>
    <w:rsid w:val="00E654B7"/>
    <w:rsid w:val="00E657AB"/>
    <w:rsid w:val="00E65AE3"/>
    <w:rsid w:val="00E65E09"/>
    <w:rsid w:val="00E665C3"/>
    <w:rsid w:val="00E70AB1"/>
    <w:rsid w:val="00E70B9C"/>
    <w:rsid w:val="00E70DAA"/>
    <w:rsid w:val="00E71EE8"/>
    <w:rsid w:val="00E73B5A"/>
    <w:rsid w:val="00E73E43"/>
    <w:rsid w:val="00E747D5"/>
    <w:rsid w:val="00E74B1F"/>
    <w:rsid w:val="00E74B68"/>
    <w:rsid w:val="00E761CA"/>
    <w:rsid w:val="00E76FD3"/>
    <w:rsid w:val="00E775A1"/>
    <w:rsid w:val="00E777ED"/>
    <w:rsid w:val="00E801A4"/>
    <w:rsid w:val="00E802B2"/>
    <w:rsid w:val="00E80F23"/>
    <w:rsid w:val="00E81508"/>
    <w:rsid w:val="00E816D4"/>
    <w:rsid w:val="00E81930"/>
    <w:rsid w:val="00E821E9"/>
    <w:rsid w:val="00E82AA4"/>
    <w:rsid w:val="00E83522"/>
    <w:rsid w:val="00E83C74"/>
    <w:rsid w:val="00E84075"/>
    <w:rsid w:val="00E842EE"/>
    <w:rsid w:val="00E85388"/>
    <w:rsid w:val="00E8568A"/>
    <w:rsid w:val="00E85B2E"/>
    <w:rsid w:val="00E8713E"/>
    <w:rsid w:val="00E87167"/>
    <w:rsid w:val="00E8770D"/>
    <w:rsid w:val="00E916DD"/>
    <w:rsid w:val="00E91DCE"/>
    <w:rsid w:val="00E922B5"/>
    <w:rsid w:val="00E92C12"/>
    <w:rsid w:val="00E9300C"/>
    <w:rsid w:val="00E94128"/>
    <w:rsid w:val="00E941B8"/>
    <w:rsid w:val="00E94B4C"/>
    <w:rsid w:val="00E951F4"/>
    <w:rsid w:val="00E95619"/>
    <w:rsid w:val="00E95B6F"/>
    <w:rsid w:val="00E96B33"/>
    <w:rsid w:val="00E97A9F"/>
    <w:rsid w:val="00EA01BC"/>
    <w:rsid w:val="00EA0283"/>
    <w:rsid w:val="00EA04C6"/>
    <w:rsid w:val="00EA09AA"/>
    <w:rsid w:val="00EA0BF1"/>
    <w:rsid w:val="00EA3725"/>
    <w:rsid w:val="00EA3BB9"/>
    <w:rsid w:val="00EA3D72"/>
    <w:rsid w:val="00EA4E37"/>
    <w:rsid w:val="00EA5C4B"/>
    <w:rsid w:val="00EA64CC"/>
    <w:rsid w:val="00EA6952"/>
    <w:rsid w:val="00EA6B87"/>
    <w:rsid w:val="00EA6C9B"/>
    <w:rsid w:val="00EB05E7"/>
    <w:rsid w:val="00EB0D07"/>
    <w:rsid w:val="00EB11F9"/>
    <w:rsid w:val="00EB1A03"/>
    <w:rsid w:val="00EB1FB3"/>
    <w:rsid w:val="00EB34AE"/>
    <w:rsid w:val="00EB35E3"/>
    <w:rsid w:val="00EB419C"/>
    <w:rsid w:val="00EB4355"/>
    <w:rsid w:val="00EB500E"/>
    <w:rsid w:val="00EB54B8"/>
    <w:rsid w:val="00EB56D7"/>
    <w:rsid w:val="00EB7D68"/>
    <w:rsid w:val="00EC0340"/>
    <w:rsid w:val="00EC0EE1"/>
    <w:rsid w:val="00EC12B3"/>
    <w:rsid w:val="00EC287B"/>
    <w:rsid w:val="00EC2A31"/>
    <w:rsid w:val="00EC2CB1"/>
    <w:rsid w:val="00EC3C50"/>
    <w:rsid w:val="00EC3CEE"/>
    <w:rsid w:val="00EC4063"/>
    <w:rsid w:val="00EC4069"/>
    <w:rsid w:val="00EC4DD7"/>
    <w:rsid w:val="00EC5017"/>
    <w:rsid w:val="00EC6D37"/>
    <w:rsid w:val="00EC71DB"/>
    <w:rsid w:val="00EC7423"/>
    <w:rsid w:val="00ED010A"/>
    <w:rsid w:val="00ED0333"/>
    <w:rsid w:val="00ED0550"/>
    <w:rsid w:val="00ED06C5"/>
    <w:rsid w:val="00ED3220"/>
    <w:rsid w:val="00ED3FA7"/>
    <w:rsid w:val="00ED4AE2"/>
    <w:rsid w:val="00ED4D29"/>
    <w:rsid w:val="00ED4F99"/>
    <w:rsid w:val="00ED6083"/>
    <w:rsid w:val="00ED6932"/>
    <w:rsid w:val="00ED7D95"/>
    <w:rsid w:val="00EE0B19"/>
    <w:rsid w:val="00EE0CF9"/>
    <w:rsid w:val="00EE0E18"/>
    <w:rsid w:val="00EE11E3"/>
    <w:rsid w:val="00EE2587"/>
    <w:rsid w:val="00EE2925"/>
    <w:rsid w:val="00EE2F0C"/>
    <w:rsid w:val="00EE3DD6"/>
    <w:rsid w:val="00EE3FB1"/>
    <w:rsid w:val="00EE412D"/>
    <w:rsid w:val="00EE430A"/>
    <w:rsid w:val="00EE4BB9"/>
    <w:rsid w:val="00EE5FA2"/>
    <w:rsid w:val="00EE6C9F"/>
    <w:rsid w:val="00EF297B"/>
    <w:rsid w:val="00EF2A01"/>
    <w:rsid w:val="00EF3948"/>
    <w:rsid w:val="00EF4355"/>
    <w:rsid w:val="00EF4606"/>
    <w:rsid w:val="00EF4FC2"/>
    <w:rsid w:val="00EF5B6E"/>
    <w:rsid w:val="00EF7360"/>
    <w:rsid w:val="00EF7F75"/>
    <w:rsid w:val="00F005F8"/>
    <w:rsid w:val="00F00D85"/>
    <w:rsid w:val="00F0133F"/>
    <w:rsid w:val="00F01631"/>
    <w:rsid w:val="00F0200C"/>
    <w:rsid w:val="00F02E1E"/>
    <w:rsid w:val="00F03209"/>
    <w:rsid w:val="00F03225"/>
    <w:rsid w:val="00F03259"/>
    <w:rsid w:val="00F03582"/>
    <w:rsid w:val="00F03850"/>
    <w:rsid w:val="00F03B49"/>
    <w:rsid w:val="00F04092"/>
    <w:rsid w:val="00F046A8"/>
    <w:rsid w:val="00F054AA"/>
    <w:rsid w:val="00F05E87"/>
    <w:rsid w:val="00F069E8"/>
    <w:rsid w:val="00F0705C"/>
    <w:rsid w:val="00F072B6"/>
    <w:rsid w:val="00F073EE"/>
    <w:rsid w:val="00F0751F"/>
    <w:rsid w:val="00F076C6"/>
    <w:rsid w:val="00F1064E"/>
    <w:rsid w:val="00F112EC"/>
    <w:rsid w:val="00F1147E"/>
    <w:rsid w:val="00F11C82"/>
    <w:rsid w:val="00F123C2"/>
    <w:rsid w:val="00F128F7"/>
    <w:rsid w:val="00F134D3"/>
    <w:rsid w:val="00F13563"/>
    <w:rsid w:val="00F13B68"/>
    <w:rsid w:val="00F143A0"/>
    <w:rsid w:val="00F14E00"/>
    <w:rsid w:val="00F1521D"/>
    <w:rsid w:val="00F15F44"/>
    <w:rsid w:val="00F166FD"/>
    <w:rsid w:val="00F16E73"/>
    <w:rsid w:val="00F16FBF"/>
    <w:rsid w:val="00F177B6"/>
    <w:rsid w:val="00F17972"/>
    <w:rsid w:val="00F17CFD"/>
    <w:rsid w:val="00F2021A"/>
    <w:rsid w:val="00F210D3"/>
    <w:rsid w:val="00F21639"/>
    <w:rsid w:val="00F21877"/>
    <w:rsid w:val="00F21CC9"/>
    <w:rsid w:val="00F22294"/>
    <w:rsid w:val="00F2295C"/>
    <w:rsid w:val="00F22C51"/>
    <w:rsid w:val="00F2396D"/>
    <w:rsid w:val="00F2530B"/>
    <w:rsid w:val="00F26C85"/>
    <w:rsid w:val="00F27AC1"/>
    <w:rsid w:val="00F27EA7"/>
    <w:rsid w:val="00F30952"/>
    <w:rsid w:val="00F31796"/>
    <w:rsid w:val="00F32377"/>
    <w:rsid w:val="00F32A44"/>
    <w:rsid w:val="00F32CFB"/>
    <w:rsid w:val="00F32E12"/>
    <w:rsid w:val="00F33F64"/>
    <w:rsid w:val="00F34697"/>
    <w:rsid w:val="00F350D4"/>
    <w:rsid w:val="00F35175"/>
    <w:rsid w:val="00F35254"/>
    <w:rsid w:val="00F35D70"/>
    <w:rsid w:val="00F37C51"/>
    <w:rsid w:val="00F40884"/>
    <w:rsid w:val="00F40DE1"/>
    <w:rsid w:val="00F40FF1"/>
    <w:rsid w:val="00F41B78"/>
    <w:rsid w:val="00F42483"/>
    <w:rsid w:val="00F42AA7"/>
    <w:rsid w:val="00F44D70"/>
    <w:rsid w:val="00F465A0"/>
    <w:rsid w:val="00F465D1"/>
    <w:rsid w:val="00F4730F"/>
    <w:rsid w:val="00F47E5E"/>
    <w:rsid w:val="00F50068"/>
    <w:rsid w:val="00F501A4"/>
    <w:rsid w:val="00F503E4"/>
    <w:rsid w:val="00F50FC1"/>
    <w:rsid w:val="00F519A6"/>
    <w:rsid w:val="00F5223D"/>
    <w:rsid w:val="00F5249A"/>
    <w:rsid w:val="00F52CE8"/>
    <w:rsid w:val="00F54900"/>
    <w:rsid w:val="00F54AC2"/>
    <w:rsid w:val="00F57963"/>
    <w:rsid w:val="00F60863"/>
    <w:rsid w:val="00F60983"/>
    <w:rsid w:val="00F60B82"/>
    <w:rsid w:val="00F61F72"/>
    <w:rsid w:val="00F61F77"/>
    <w:rsid w:val="00F62E33"/>
    <w:rsid w:val="00F64993"/>
    <w:rsid w:val="00F653D2"/>
    <w:rsid w:val="00F70222"/>
    <w:rsid w:val="00F70EE0"/>
    <w:rsid w:val="00F71CB1"/>
    <w:rsid w:val="00F74F83"/>
    <w:rsid w:val="00F779C5"/>
    <w:rsid w:val="00F77B0B"/>
    <w:rsid w:val="00F77C74"/>
    <w:rsid w:val="00F77E58"/>
    <w:rsid w:val="00F80C8C"/>
    <w:rsid w:val="00F810B3"/>
    <w:rsid w:val="00F816DC"/>
    <w:rsid w:val="00F82197"/>
    <w:rsid w:val="00F83196"/>
    <w:rsid w:val="00F83A01"/>
    <w:rsid w:val="00F84450"/>
    <w:rsid w:val="00F85645"/>
    <w:rsid w:val="00F856EB"/>
    <w:rsid w:val="00F85763"/>
    <w:rsid w:val="00F85C2D"/>
    <w:rsid w:val="00F87808"/>
    <w:rsid w:val="00F90665"/>
    <w:rsid w:val="00F910FB"/>
    <w:rsid w:val="00F91958"/>
    <w:rsid w:val="00F91D96"/>
    <w:rsid w:val="00F9217A"/>
    <w:rsid w:val="00F923C3"/>
    <w:rsid w:val="00F923F9"/>
    <w:rsid w:val="00F92655"/>
    <w:rsid w:val="00F92688"/>
    <w:rsid w:val="00F92964"/>
    <w:rsid w:val="00F93292"/>
    <w:rsid w:val="00F93ABB"/>
    <w:rsid w:val="00F93C49"/>
    <w:rsid w:val="00F93CFB"/>
    <w:rsid w:val="00F93D14"/>
    <w:rsid w:val="00F94084"/>
    <w:rsid w:val="00F94856"/>
    <w:rsid w:val="00F94D3B"/>
    <w:rsid w:val="00F95018"/>
    <w:rsid w:val="00F956A6"/>
    <w:rsid w:val="00F95732"/>
    <w:rsid w:val="00F96531"/>
    <w:rsid w:val="00F96D69"/>
    <w:rsid w:val="00F97B01"/>
    <w:rsid w:val="00F97F59"/>
    <w:rsid w:val="00FA02C9"/>
    <w:rsid w:val="00FA0512"/>
    <w:rsid w:val="00FA0DFA"/>
    <w:rsid w:val="00FA1934"/>
    <w:rsid w:val="00FA1B0A"/>
    <w:rsid w:val="00FA259D"/>
    <w:rsid w:val="00FA3774"/>
    <w:rsid w:val="00FA4175"/>
    <w:rsid w:val="00FA45EE"/>
    <w:rsid w:val="00FA477C"/>
    <w:rsid w:val="00FA4B15"/>
    <w:rsid w:val="00FA4D4A"/>
    <w:rsid w:val="00FA4DE8"/>
    <w:rsid w:val="00FA6AD9"/>
    <w:rsid w:val="00FA6BF4"/>
    <w:rsid w:val="00FA6BFB"/>
    <w:rsid w:val="00FA7763"/>
    <w:rsid w:val="00FA79FE"/>
    <w:rsid w:val="00FA7B36"/>
    <w:rsid w:val="00FA7C83"/>
    <w:rsid w:val="00FB0277"/>
    <w:rsid w:val="00FB0389"/>
    <w:rsid w:val="00FB08C1"/>
    <w:rsid w:val="00FB0D73"/>
    <w:rsid w:val="00FB1CBC"/>
    <w:rsid w:val="00FB1E08"/>
    <w:rsid w:val="00FB1FD6"/>
    <w:rsid w:val="00FB2089"/>
    <w:rsid w:val="00FB25AE"/>
    <w:rsid w:val="00FB61E5"/>
    <w:rsid w:val="00FB68FC"/>
    <w:rsid w:val="00FB6DD3"/>
    <w:rsid w:val="00FB70CE"/>
    <w:rsid w:val="00FB7E03"/>
    <w:rsid w:val="00FC0CFA"/>
    <w:rsid w:val="00FC11B4"/>
    <w:rsid w:val="00FC2214"/>
    <w:rsid w:val="00FC29DD"/>
    <w:rsid w:val="00FC2FFE"/>
    <w:rsid w:val="00FC3054"/>
    <w:rsid w:val="00FC416E"/>
    <w:rsid w:val="00FC43A3"/>
    <w:rsid w:val="00FC4840"/>
    <w:rsid w:val="00FC4871"/>
    <w:rsid w:val="00FC5733"/>
    <w:rsid w:val="00FC5A21"/>
    <w:rsid w:val="00FC61F4"/>
    <w:rsid w:val="00FC64B5"/>
    <w:rsid w:val="00FC6BC9"/>
    <w:rsid w:val="00FC71B2"/>
    <w:rsid w:val="00FC7323"/>
    <w:rsid w:val="00FC7406"/>
    <w:rsid w:val="00FC765A"/>
    <w:rsid w:val="00FD07B8"/>
    <w:rsid w:val="00FD0BDA"/>
    <w:rsid w:val="00FD0D37"/>
    <w:rsid w:val="00FD1172"/>
    <w:rsid w:val="00FD12CF"/>
    <w:rsid w:val="00FD2C66"/>
    <w:rsid w:val="00FD30D5"/>
    <w:rsid w:val="00FD345D"/>
    <w:rsid w:val="00FD38BE"/>
    <w:rsid w:val="00FD4154"/>
    <w:rsid w:val="00FD42E9"/>
    <w:rsid w:val="00FD5182"/>
    <w:rsid w:val="00FD600C"/>
    <w:rsid w:val="00FD6661"/>
    <w:rsid w:val="00FD666F"/>
    <w:rsid w:val="00FD6AD8"/>
    <w:rsid w:val="00FD6F04"/>
    <w:rsid w:val="00FE0CE5"/>
    <w:rsid w:val="00FE16F1"/>
    <w:rsid w:val="00FE3605"/>
    <w:rsid w:val="00FE4303"/>
    <w:rsid w:val="00FE56B4"/>
    <w:rsid w:val="00FE5DA1"/>
    <w:rsid w:val="00FE5E7E"/>
    <w:rsid w:val="00FE65A7"/>
    <w:rsid w:val="00FE69B6"/>
    <w:rsid w:val="00FE791E"/>
    <w:rsid w:val="00FE7D41"/>
    <w:rsid w:val="00FF0042"/>
    <w:rsid w:val="00FF1028"/>
    <w:rsid w:val="00FF2096"/>
    <w:rsid w:val="00FF2484"/>
    <w:rsid w:val="00FF28F3"/>
    <w:rsid w:val="00FF4084"/>
    <w:rsid w:val="00FF45E6"/>
    <w:rsid w:val="00FF5477"/>
    <w:rsid w:val="00FF55F2"/>
    <w:rsid w:val="00FF6A28"/>
    <w:rsid w:val="00FF6B69"/>
    <w:rsid w:val="00FF6D3F"/>
    <w:rsid w:val="00FF6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80D34"/>
  <w15:docId w15:val="{CE5CFB9A-2CB2-41E7-A347-B8E12F30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4AB2"/>
    <w:pPr>
      <w:spacing w:after="120"/>
      <w:jc w:val="both"/>
    </w:pPr>
    <w:rPr>
      <w:rFonts w:ascii="Arial" w:hAnsi="Arial"/>
      <w:szCs w:val="24"/>
    </w:rPr>
  </w:style>
  <w:style w:type="paragraph" w:styleId="Heading1">
    <w:name w:val="heading 1"/>
    <w:basedOn w:val="Normal"/>
    <w:next w:val="Normal"/>
    <w:link w:val="Heading1Char"/>
    <w:uiPriority w:val="9"/>
    <w:qFormat/>
    <w:rsid w:val="00C04AB2"/>
    <w:pPr>
      <w:keepNext/>
      <w:numPr>
        <w:numId w:val="46"/>
      </w:numPr>
      <w:spacing w:before="300" w:after="300"/>
      <w:outlineLvl w:val="0"/>
    </w:pPr>
    <w:rPr>
      <w:rFonts w:cs="Arial"/>
      <w:bCs/>
      <w:kern w:val="32"/>
      <w:sz w:val="32"/>
      <w:szCs w:val="32"/>
      <w:lang w:val="en-GB"/>
    </w:rPr>
  </w:style>
  <w:style w:type="paragraph" w:styleId="Heading2">
    <w:name w:val="heading 2"/>
    <w:basedOn w:val="Normal"/>
    <w:next w:val="Normal"/>
    <w:link w:val="Heading2Char"/>
    <w:uiPriority w:val="9"/>
    <w:qFormat/>
    <w:rsid w:val="00C04AB2"/>
    <w:pPr>
      <w:keepNext/>
      <w:numPr>
        <w:ilvl w:val="1"/>
        <w:numId w:val="46"/>
      </w:numPr>
      <w:spacing w:before="300" w:after="240"/>
      <w:outlineLvl w:val="1"/>
    </w:pPr>
    <w:rPr>
      <w:rFonts w:cs="Arial"/>
      <w:b/>
      <w:bCs/>
      <w:i/>
      <w:iCs/>
      <w:sz w:val="28"/>
      <w:szCs w:val="28"/>
      <w:lang w:val="en-GB"/>
    </w:rPr>
  </w:style>
  <w:style w:type="paragraph" w:styleId="Heading3">
    <w:name w:val="heading 3"/>
    <w:basedOn w:val="Normal"/>
    <w:next w:val="Normal"/>
    <w:link w:val="Heading3Char"/>
    <w:uiPriority w:val="9"/>
    <w:qFormat/>
    <w:rsid w:val="00C04AB2"/>
    <w:pPr>
      <w:keepNext/>
      <w:numPr>
        <w:ilvl w:val="2"/>
        <w:numId w:val="46"/>
      </w:numPr>
      <w:spacing w:before="220" w:after="160"/>
      <w:outlineLvl w:val="2"/>
    </w:pPr>
    <w:rPr>
      <w:rFonts w:cs="Arial"/>
      <w:bCs/>
      <w:sz w:val="24"/>
    </w:rPr>
  </w:style>
  <w:style w:type="paragraph" w:styleId="Heading4">
    <w:name w:val="heading 4"/>
    <w:basedOn w:val="Pealkiri1111"/>
    <w:next w:val="Normal"/>
    <w:link w:val="Heading4Char"/>
    <w:qFormat/>
    <w:rsid w:val="00C04AB2"/>
    <w:pPr>
      <w:numPr>
        <w:ilvl w:val="3"/>
        <w:numId w:val="46"/>
      </w:numPr>
      <w:spacing w:after="160"/>
      <w:outlineLvl w:val="3"/>
    </w:pPr>
    <w:rPr>
      <w:rFonts w:ascii="Arial" w:hAnsi="Arial"/>
      <w:b w:val="0"/>
      <w:lang w:val="en-GB"/>
    </w:rPr>
  </w:style>
  <w:style w:type="paragraph" w:styleId="Heading5">
    <w:name w:val="heading 5"/>
    <w:basedOn w:val="Normal"/>
    <w:next w:val="Normal"/>
    <w:qFormat/>
    <w:rsid w:val="00C04AB2"/>
    <w:pPr>
      <w:numPr>
        <w:ilvl w:val="4"/>
        <w:numId w:val="46"/>
      </w:numPr>
      <w:spacing w:before="240" w:after="60"/>
      <w:outlineLvl w:val="4"/>
    </w:pPr>
    <w:rPr>
      <w:b/>
      <w:bCs/>
      <w:i/>
      <w:iCs/>
      <w:sz w:val="26"/>
      <w:szCs w:val="26"/>
    </w:rPr>
  </w:style>
  <w:style w:type="paragraph" w:styleId="Heading6">
    <w:name w:val="heading 6"/>
    <w:basedOn w:val="Normal"/>
    <w:next w:val="Normal"/>
    <w:qFormat/>
    <w:rsid w:val="00C04AB2"/>
    <w:pPr>
      <w:numPr>
        <w:ilvl w:val="5"/>
        <w:numId w:val="46"/>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semiHidden/>
    <w:unhideWhenUsed/>
    <w:qFormat/>
    <w:rsid w:val="00C04AB2"/>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04AB2"/>
    <w:pPr>
      <w:keepNext/>
      <w:keepLines/>
      <w:numPr>
        <w:ilvl w:val="7"/>
        <w:numId w:val="4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04AB2"/>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rsid w:val="00C04A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04AB2"/>
  </w:style>
  <w:style w:type="paragraph" w:styleId="Footer">
    <w:name w:val="footer"/>
    <w:basedOn w:val="Normal"/>
    <w:rsid w:val="00C04AB2"/>
  </w:style>
  <w:style w:type="paragraph" w:customStyle="1" w:styleId="Pealkiri11">
    <w:name w:val="Pealkiri 11"/>
    <w:basedOn w:val="Heading1"/>
    <w:next w:val="Normal"/>
    <w:link w:val="Pealkiri11Char"/>
    <w:qFormat/>
    <w:rsid w:val="00C04AB2"/>
    <w:pPr>
      <w:numPr>
        <w:numId w:val="0"/>
      </w:numPr>
    </w:pPr>
    <w:rPr>
      <w:rFonts w:ascii="Helvetica 65" w:hAnsi="Helvetica 65"/>
      <w:b/>
    </w:rPr>
  </w:style>
  <w:style w:type="paragraph" w:customStyle="1" w:styleId="L6ik-tab">
    <w:name w:val="L6ik-tab"/>
    <w:basedOn w:val="Normal"/>
    <w:rsid w:val="00C04AB2"/>
    <w:pPr>
      <w:ind w:firstLine="360"/>
    </w:pPr>
  </w:style>
  <w:style w:type="paragraph" w:customStyle="1" w:styleId="Pealkiri21">
    <w:name w:val="Pealkiri 21"/>
    <w:basedOn w:val="Heading3"/>
    <w:next w:val="Normal"/>
    <w:qFormat/>
    <w:rsid w:val="00C04AB2"/>
    <w:pPr>
      <w:numPr>
        <w:ilvl w:val="0"/>
        <w:numId w:val="0"/>
      </w:numPr>
    </w:pPr>
    <w:rPr>
      <w:rFonts w:ascii="Helvetica 65" w:hAnsi="Helvetica 65"/>
      <w:lang w:val="en-GB"/>
    </w:rPr>
  </w:style>
  <w:style w:type="character" w:styleId="PageNumber">
    <w:name w:val="page number"/>
    <w:rsid w:val="00C04AB2"/>
    <w:rPr>
      <w:rFonts w:ascii="Helvetica 45" w:hAnsi="Helvetica 45"/>
      <w:sz w:val="20"/>
    </w:rPr>
  </w:style>
  <w:style w:type="paragraph" w:styleId="Header">
    <w:name w:val="header"/>
    <w:basedOn w:val="Normal"/>
    <w:rsid w:val="00C04AB2"/>
    <w:pPr>
      <w:tabs>
        <w:tab w:val="left" w:pos="4500"/>
      </w:tabs>
      <w:jc w:val="right"/>
    </w:pPr>
    <w:rPr>
      <w:sz w:val="16"/>
    </w:rPr>
  </w:style>
  <w:style w:type="paragraph" w:styleId="TOC3">
    <w:name w:val="toc 3"/>
    <w:basedOn w:val="Normal"/>
    <w:next w:val="Normal"/>
    <w:autoRedefine/>
    <w:uiPriority w:val="39"/>
    <w:rsid w:val="00C04AB2"/>
    <w:pPr>
      <w:ind w:left="400"/>
    </w:pPr>
  </w:style>
  <w:style w:type="paragraph" w:customStyle="1" w:styleId="Pealkiri31">
    <w:name w:val="Pealkiri 31"/>
    <w:basedOn w:val="Normal"/>
    <w:next w:val="Normal"/>
    <w:rsid w:val="00C04AB2"/>
    <w:rPr>
      <w:rFonts w:ascii="Helvetica 65" w:hAnsi="Helvetica 65"/>
    </w:rPr>
  </w:style>
  <w:style w:type="paragraph" w:styleId="TOC1">
    <w:name w:val="toc 1"/>
    <w:basedOn w:val="Normal"/>
    <w:next w:val="Normal"/>
    <w:autoRedefine/>
    <w:uiPriority w:val="39"/>
    <w:rsid w:val="00C04AB2"/>
    <w:pPr>
      <w:tabs>
        <w:tab w:val="left" w:pos="400"/>
        <w:tab w:val="right" w:leader="dot" w:pos="8210"/>
      </w:tabs>
    </w:pPr>
  </w:style>
  <w:style w:type="paragraph" w:styleId="TOC2">
    <w:name w:val="toc 2"/>
    <w:basedOn w:val="Normal"/>
    <w:next w:val="Normal"/>
    <w:autoRedefine/>
    <w:uiPriority w:val="39"/>
    <w:rsid w:val="00C04AB2"/>
    <w:pPr>
      <w:ind w:left="200"/>
    </w:pPr>
  </w:style>
  <w:style w:type="paragraph" w:styleId="TOC4">
    <w:name w:val="toc 4"/>
    <w:basedOn w:val="Normal"/>
    <w:next w:val="Normal"/>
    <w:autoRedefine/>
    <w:rsid w:val="00C04AB2"/>
    <w:pPr>
      <w:ind w:left="600"/>
    </w:pPr>
  </w:style>
  <w:style w:type="paragraph" w:styleId="TOC5">
    <w:name w:val="toc 5"/>
    <w:basedOn w:val="Normal"/>
    <w:next w:val="Normal"/>
    <w:autoRedefine/>
    <w:semiHidden/>
    <w:rsid w:val="00C04AB2"/>
    <w:pPr>
      <w:ind w:left="800"/>
    </w:pPr>
  </w:style>
  <w:style w:type="paragraph" w:styleId="TOC6">
    <w:name w:val="toc 6"/>
    <w:basedOn w:val="Normal"/>
    <w:next w:val="Normal"/>
    <w:autoRedefine/>
    <w:semiHidden/>
    <w:rsid w:val="00C04AB2"/>
    <w:pPr>
      <w:ind w:left="1000"/>
    </w:pPr>
  </w:style>
  <w:style w:type="paragraph" w:styleId="TOC7">
    <w:name w:val="toc 7"/>
    <w:basedOn w:val="Normal"/>
    <w:next w:val="Normal"/>
    <w:autoRedefine/>
    <w:semiHidden/>
    <w:rsid w:val="00C04AB2"/>
    <w:pPr>
      <w:ind w:left="1200"/>
    </w:pPr>
  </w:style>
  <w:style w:type="paragraph" w:styleId="TOC8">
    <w:name w:val="toc 8"/>
    <w:basedOn w:val="Normal"/>
    <w:next w:val="Normal"/>
    <w:autoRedefine/>
    <w:semiHidden/>
    <w:rsid w:val="00C04AB2"/>
    <w:pPr>
      <w:ind w:left="1400"/>
    </w:pPr>
  </w:style>
  <w:style w:type="paragraph" w:styleId="TOC9">
    <w:name w:val="toc 9"/>
    <w:basedOn w:val="Normal"/>
    <w:next w:val="Normal"/>
    <w:autoRedefine/>
    <w:semiHidden/>
    <w:rsid w:val="00C04AB2"/>
    <w:pPr>
      <w:ind w:left="1600"/>
    </w:pPr>
  </w:style>
  <w:style w:type="character" w:styleId="Hyperlink">
    <w:name w:val="Hyperlink"/>
    <w:uiPriority w:val="99"/>
    <w:rsid w:val="00C04AB2"/>
    <w:rPr>
      <w:color w:val="0000FF"/>
      <w:u w:val="single"/>
    </w:rPr>
  </w:style>
  <w:style w:type="paragraph" w:styleId="DocumentMap">
    <w:name w:val="Document Map"/>
    <w:basedOn w:val="Normal"/>
    <w:semiHidden/>
    <w:rsid w:val="00C04AB2"/>
    <w:pPr>
      <w:shd w:val="clear" w:color="auto" w:fill="000080"/>
    </w:pPr>
    <w:rPr>
      <w:rFonts w:ascii="Tahoma" w:hAnsi="Tahoma" w:cs="Tahoma"/>
    </w:rPr>
  </w:style>
  <w:style w:type="paragraph" w:customStyle="1" w:styleId="Tiitel1">
    <w:name w:val="Tiitel1"/>
    <w:basedOn w:val="Normal"/>
    <w:rsid w:val="00C04AB2"/>
    <w:rPr>
      <w:rFonts w:ascii="Helvetica 65" w:hAnsi="Helvetica 65"/>
      <w:sz w:val="72"/>
    </w:rPr>
  </w:style>
  <w:style w:type="paragraph" w:styleId="BalloonText">
    <w:name w:val="Balloon Text"/>
    <w:basedOn w:val="Normal"/>
    <w:link w:val="BalloonTextChar"/>
    <w:uiPriority w:val="99"/>
    <w:semiHidden/>
    <w:rsid w:val="00C04AB2"/>
    <w:rPr>
      <w:rFonts w:ascii="Tahoma" w:hAnsi="Tahoma" w:cs="Tahoma"/>
      <w:sz w:val="16"/>
      <w:szCs w:val="16"/>
    </w:rPr>
  </w:style>
  <w:style w:type="character" w:customStyle="1" w:styleId="Heading2Char">
    <w:name w:val="Heading 2 Char"/>
    <w:link w:val="Heading2"/>
    <w:uiPriority w:val="9"/>
    <w:rsid w:val="00C04AB2"/>
    <w:rPr>
      <w:rFonts w:ascii="Arial" w:hAnsi="Arial" w:cs="Arial"/>
      <w:b/>
      <w:bCs/>
      <w:i/>
      <w:iCs/>
      <w:sz w:val="28"/>
      <w:szCs w:val="28"/>
      <w:lang w:val="en-GB"/>
    </w:rPr>
  </w:style>
  <w:style w:type="paragraph" w:styleId="BodyTextIndent">
    <w:name w:val="Body Text Indent"/>
    <w:basedOn w:val="Normal"/>
    <w:rsid w:val="00C04AB2"/>
    <w:pPr>
      <w:ind w:left="2160"/>
      <w:jc w:val="left"/>
    </w:pPr>
    <w:rPr>
      <w:rFonts w:ascii="Times New Roman" w:hAnsi="Times New Roman"/>
      <w:color w:val="0000FF"/>
      <w:sz w:val="22"/>
      <w:szCs w:val="20"/>
      <w:lang w:eastAsia="et-EE"/>
    </w:rPr>
  </w:style>
  <w:style w:type="table" w:styleId="TableGrid">
    <w:name w:val="Table Grid"/>
    <w:basedOn w:val="TableNormal"/>
    <w:uiPriority w:val="59"/>
    <w:rsid w:val="00C04AB2"/>
    <w:pPr>
      <w:spacing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alkiri1111">
    <w:name w:val="Pealkiri 1.1.1.1"/>
    <w:basedOn w:val="Heading3"/>
    <w:qFormat/>
    <w:rsid w:val="00C04AB2"/>
    <w:pPr>
      <w:numPr>
        <w:ilvl w:val="0"/>
        <w:numId w:val="0"/>
      </w:numPr>
      <w:spacing w:after="120"/>
    </w:pPr>
    <w:rPr>
      <w:rFonts w:ascii="Helvetica 65" w:hAnsi="Helvetica 65"/>
      <w:b/>
      <w:bCs w:val="0"/>
      <w:i/>
      <w:sz w:val="22"/>
      <w:szCs w:val="22"/>
    </w:rPr>
  </w:style>
  <w:style w:type="character" w:styleId="CommentReference">
    <w:name w:val="annotation reference"/>
    <w:rsid w:val="00C04AB2"/>
    <w:rPr>
      <w:sz w:val="16"/>
      <w:szCs w:val="16"/>
    </w:rPr>
  </w:style>
  <w:style w:type="paragraph" w:styleId="CommentText">
    <w:name w:val="annotation text"/>
    <w:basedOn w:val="Normal"/>
    <w:link w:val="CommentTextChar"/>
    <w:rsid w:val="00C04AB2"/>
    <w:rPr>
      <w:szCs w:val="20"/>
    </w:rPr>
  </w:style>
  <w:style w:type="paragraph" w:styleId="CommentSubject">
    <w:name w:val="annotation subject"/>
    <w:basedOn w:val="CommentText"/>
    <w:next w:val="CommentText"/>
    <w:semiHidden/>
    <w:rsid w:val="00C04AB2"/>
    <w:rPr>
      <w:b/>
      <w:bCs/>
    </w:rPr>
  </w:style>
  <w:style w:type="paragraph" w:customStyle="1" w:styleId="kood">
    <w:name w:val="kood"/>
    <w:basedOn w:val="Normal"/>
    <w:link w:val="koodChar"/>
    <w:qFormat/>
    <w:rsid w:val="00C04AB2"/>
    <w:pPr>
      <w:pBdr>
        <w:top w:val="single" w:sz="4" w:space="1" w:color="auto"/>
        <w:left w:val="single" w:sz="4" w:space="4" w:color="auto"/>
        <w:bottom w:val="single" w:sz="4" w:space="1" w:color="auto"/>
        <w:right w:val="single" w:sz="4" w:space="4" w:color="auto"/>
      </w:pBdr>
      <w:shd w:val="clear" w:color="auto" w:fill="EEECE1" w:themeFill="background2"/>
      <w:spacing w:before="120"/>
      <w:ind w:left="907"/>
      <w:contextualSpacing/>
      <w:jc w:val="left"/>
      <w:textboxTightWrap w:val="allLines"/>
    </w:pPr>
    <w:rPr>
      <w:rFonts w:ascii="Courier New" w:hAnsi="Courier New"/>
      <w:sz w:val="18"/>
      <w:lang w:val="et-EE"/>
    </w:rPr>
  </w:style>
  <w:style w:type="character" w:customStyle="1" w:styleId="koodChar">
    <w:name w:val="kood Char"/>
    <w:link w:val="kood"/>
    <w:rsid w:val="00C04AB2"/>
    <w:rPr>
      <w:rFonts w:ascii="Courier New" w:hAnsi="Courier New"/>
      <w:sz w:val="18"/>
      <w:szCs w:val="24"/>
      <w:shd w:val="clear" w:color="auto" w:fill="EEECE1" w:themeFill="background2"/>
      <w:lang w:val="et-EE"/>
    </w:rPr>
  </w:style>
  <w:style w:type="character" w:customStyle="1" w:styleId="Heading1Char">
    <w:name w:val="Heading 1 Char"/>
    <w:link w:val="Heading1"/>
    <w:uiPriority w:val="9"/>
    <w:rsid w:val="00C04AB2"/>
    <w:rPr>
      <w:rFonts w:ascii="Arial" w:hAnsi="Arial" w:cs="Arial"/>
      <w:bCs/>
      <w:kern w:val="32"/>
      <w:sz w:val="32"/>
      <w:szCs w:val="32"/>
      <w:lang w:val="en-GB"/>
    </w:rPr>
  </w:style>
  <w:style w:type="paragraph" w:styleId="ListParagraph">
    <w:name w:val="List Paragraph"/>
    <w:basedOn w:val="Normal"/>
    <w:link w:val="ListParagraphChar"/>
    <w:uiPriority w:val="34"/>
    <w:qFormat/>
    <w:rsid w:val="00C04AB2"/>
    <w:pPr>
      <w:jc w:val="left"/>
    </w:pPr>
  </w:style>
  <w:style w:type="paragraph" w:customStyle="1" w:styleId="Sourcecode">
    <w:name w:val="Sourcecode"/>
    <w:basedOn w:val="Normal"/>
    <w:link w:val="SourcecodeChar"/>
    <w:rsid w:val="00C04AB2"/>
    <w:pPr>
      <w:widowControl w:val="0"/>
      <w:suppressAutoHyphens/>
      <w:autoSpaceDE w:val="0"/>
      <w:autoSpaceDN w:val="0"/>
      <w:jc w:val="left"/>
      <w:textAlignment w:val="baseline"/>
    </w:pPr>
    <w:rPr>
      <w:rFonts w:ascii="Courier" w:eastAsia="Courier New" w:hAnsi="Courier" w:cs="Courier New"/>
      <w:color w:val="000000"/>
      <w:kern w:val="3"/>
      <w:szCs w:val="20"/>
      <w:lang w:eastAsia="et-EE" w:bidi="et-EE"/>
    </w:rPr>
  </w:style>
  <w:style w:type="paragraph" w:customStyle="1" w:styleId="DecimalAligned">
    <w:name w:val="Decimal Aligned"/>
    <w:basedOn w:val="Normal"/>
    <w:uiPriority w:val="40"/>
    <w:qFormat/>
    <w:rsid w:val="00C04AB2"/>
    <w:pPr>
      <w:tabs>
        <w:tab w:val="decimal" w:pos="360"/>
      </w:tabs>
      <w:spacing w:after="200"/>
      <w:jc w:val="left"/>
    </w:pPr>
    <w:rPr>
      <w:rFonts w:ascii="Calibri" w:eastAsia="Calibri" w:hAnsi="Calibri"/>
      <w:sz w:val="22"/>
      <w:szCs w:val="22"/>
      <w:lang w:eastAsia="ja-JP"/>
    </w:rPr>
  </w:style>
  <w:style w:type="paragraph" w:styleId="FootnoteText">
    <w:name w:val="footnote text"/>
    <w:basedOn w:val="Normal"/>
    <w:link w:val="FootnoteTextChar"/>
    <w:uiPriority w:val="99"/>
    <w:unhideWhenUsed/>
    <w:rsid w:val="00C04AB2"/>
    <w:pPr>
      <w:jc w:val="left"/>
    </w:pPr>
    <w:rPr>
      <w:rFonts w:ascii="Calibri" w:hAnsi="Calibri"/>
      <w:szCs w:val="20"/>
      <w:lang w:eastAsia="ja-JP"/>
    </w:rPr>
  </w:style>
  <w:style w:type="character" w:customStyle="1" w:styleId="FootnoteTextChar">
    <w:name w:val="Footnote Text Char"/>
    <w:link w:val="FootnoteText"/>
    <w:uiPriority w:val="99"/>
    <w:rsid w:val="00C04AB2"/>
    <w:rPr>
      <w:rFonts w:ascii="Calibri" w:hAnsi="Calibri"/>
      <w:lang w:eastAsia="ja-JP"/>
    </w:rPr>
  </w:style>
  <w:style w:type="character" w:styleId="SubtleEmphasis">
    <w:name w:val="Subtle Emphasis"/>
    <w:uiPriority w:val="19"/>
    <w:qFormat/>
    <w:rsid w:val="00C04AB2"/>
    <w:rPr>
      <w:i/>
      <w:iCs/>
      <w:color w:val="7F7F7F"/>
    </w:rPr>
  </w:style>
  <w:style w:type="table" w:styleId="MediumShading2-Accent5">
    <w:name w:val="Medium Shading 2 Accent 5"/>
    <w:basedOn w:val="TableNormal"/>
    <w:uiPriority w:val="64"/>
    <w:rsid w:val="00C04AB2"/>
    <w:rPr>
      <w:rFonts w:ascii="Calibri" w:hAnsi="Calibr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link w:val="Heading3"/>
    <w:uiPriority w:val="9"/>
    <w:rsid w:val="00C04AB2"/>
    <w:rPr>
      <w:rFonts w:ascii="Arial" w:hAnsi="Arial" w:cs="Arial"/>
      <w:bCs/>
      <w:sz w:val="24"/>
      <w:szCs w:val="24"/>
    </w:rPr>
  </w:style>
  <w:style w:type="paragraph" w:styleId="HTMLPreformatted">
    <w:name w:val="HTML Preformatted"/>
    <w:basedOn w:val="Normal"/>
    <w:link w:val="HTMLPreformattedChar"/>
    <w:uiPriority w:val="99"/>
    <w:unhideWhenUsed/>
    <w:rsid w:val="00C0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HTMLPreformattedChar">
    <w:name w:val="HTML Preformatted Char"/>
    <w:link w:val="HTMLPreformatted"/>
    <w:uiPriority w:val="99"/>
    <w:rsid w:val="00C04AB2"/>
    <w:rPr>
      <w:rFonts w:ascii="Courier New" w:hAnsi="Courier New" w:cs="Courier New"/>
    </w:rPr>
  </w:style>
  <w:style w:type="character" w:customStyle="1" w:styleId="BalloonTextChar">
    <w:name w:val="Balloon Text Char"/>
    <w:link w:val="BalloonText"/>
    <w:uiPriority w:val="99"/>
    <w:semiHidden/>
    <w:rsid w:val="00C04AB2"/>
    <w:rPr>
      <w:rFonts w:ascii="Tahoma" w:hAnsi="Tahoma" w:cs="Tahoma"/>
      <w:sz w:val="16"/>
      <w:szCs w:val="16"/>
    </w:rPr>
  </w:style>
  <w:style w:type="paragraph" w:customStyle="1" w:styleId="Standard">
    <w:name w:val="Standard"/>
    <w:rsid w:val="00C04AB2"/>
    <w:pPr>
      <w:widowControl w:val="0"/>
      <w:suppressAutoHyphens/>
      <w:autoSpaceDN w:val="0"/>
      <w:textAlignment w:val="baseline"/>
    </w:pPr>
    <w:rPr>
      <w:rFonts w:ascii="Thorndale" w:eastAsia="HG Mincho Light J" w:hAnsi="Thorndale" w:cs="Arial Unicode MS"/>
      <w:color w:val="000000"/>
      <w:kern w:val="3"/>
      <w:sz w:val="24"/>
      <w:szCs w:val="24"/>
      <w:lang w:eastAsia="et-EE" w:bidi="et-EE"/>
    </w:rPr>
  </w:style>
  <w:style w:type="paragraph" w:customStyle="1" w:styleId="Textbody">
    <w:name w:val="Text body"/>
    <w:basedOn w:val="Standard"/>
    <w:rsid w:val="00C04AB2"/>
    <w:pPr>
      <w:spacing w:after="120"/>
    </w:pPr>
    <w:rPr>
      <w:rFonts w:ascii="Arial" w:hAnsi="Arial"/>
    </w:rPr>
  </w:style>
  <w:style w:type="character" w:customStyle="1" w:styleId="Internetlink">
    <w:name w:val="Internet link"/>
    <w:rsid w:val="00C04AB2"/>
    <w:rPr>
      <w:color w:val="000080"/>
      <w:u w:val="single"/>
    </w:rPr>
  </w:style>
  <w:style w:type="character" w:customStyle="1" w:styleId="CommentTextChar">
    <w:name w:val="Comment Text Char"/>
    <w:link w:val="CommentText"/>
    <w:rsid w:val="00C04AB2"/>
    <w:rPr>
      <w:rFonts w:ascii="Arial" w:hAnsi="Arial"/>
    </w:rPr>
  </w:style>
  <w:style w:type="table" w:styleId="MediumGrid3-Accent3">
    <w:name w:val="Medium Grid 3 Accent 3"/>
    <w:basedOn w:val="TableNormal"/>
    <w:uiPriority w:val="69"/>
    <w:rsid w:val="00C04AB2"/>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5">
    <w:name w:val="Medium Grid 3 Accent 5"/>
    <w:basedOn w:val="TableNormal"/>
    <w:uiPriority w:val="69"/>
    <w:rsid w:val="00C04AB2"/>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1">
    <w:name w:val="Medium Grid 3 Accent 1"/>
    <w:basedOn w:val="TableNormal"/>
    <w:uiPriority w:val="69"/>
    <w:rsid w:val="00C04AB2"/>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
    <w:name w:val="Medium Grid 3"/>
    <w:basedOn w:val="TableNormal"/>
    <w:uiPriority w:val="69"/>
    <w:rsid w:val="00C04AB2"/>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character" w:styleId="HTMLTypewriter">
    <w:name w:val="HTML Typewriter"/>
    <w:uiPriority w:val="99"/>
    <w:unhideWhenUsed/>
    <w:rsid w:val="00C04AB2"/>
    <w:rPr>
      <w:rFonts w:ascii="Courier New" w:eastAsia="Times New Roman" w:hAnsi="Courier New" w:cs="Courier New"/>
      <w:sz w:val="20"/>
      <w:szCs w:val="20"/>
    </w:rPr>
  </w:style>
  <w:style w:type="table" w:styleId="LightList">
    <w:name w:val="Light List"/>
    <w:basedOn w:val="TableNormal"/>
    <w:uiPriority w:val="61"/>
    <w:rsid w:val="00C04AB2"/>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HTMLCode">
    <w:name w:val="HTML Code"/>
    <w:uiPriority w:val="99"/>
    <w:unhideWhenUsed/>
    <w:rsid w:val="00C04AB2"/>
    <w:rPr>
      <w:rFonts w:ascii="Courier New" w:eastAsia="Times New Roman" w:hAnsi="Courier New" w:cs="Courier New"/>
      <w:sz w:val="20"/>
      <w:szCs w:val="20"/>
    </w:rPr>
  </w:style>
  <w:style w:type="paragraph" w:customStyle="1" w:styleId="kooddepr">
    <w:name w:val="kood (depr)"/>
    <w:basedOn w:val="kood"/>
    <w:link w:val="kooddeprChar"/>
    <w:qFormat/>
    <w:rsid w:val="00C04AB2"/>
    <w:pPr>
      <w:pBdr>
        <w:top w:val="dashed" w:sz="4" w:space="1" w:color="auto"/>
        <w:left w:val="dashed" w:sz="4" w:space="4" w:color="auto"/>
        <w:bottom w:val="dashed" w:sz="4" w:space="1" w:color="auto"/>
        <w:right w:val="dashed" w:sz="4" w:space="4" w:color="auto"/>
      </w:pBdr>
    </w:pPr>
  </w:style>
  <w:style w:type="paragraph" w:customStyle="1" w:styleId="eclipse">
    <w:name w:val="eclipse"/>
    <w:basedOn w:val="Normal"/>
    <w:link w:val="eclipseChar"/>
    <w:qFormat/>
    <w:rsid w:val="00C04AB2"/>
    <w:pPr>
      <w:pBdr>
        <w:top w:val="single" w:sz="4" w:space="1" w:color="auto"/>
        <w:left w:val="single" w:sz="4" w:space="4" w:color="auto"/>
        <w:bottom w:val="single" w:sz="4" w:space="1" w:color="auto"/>
        <w:right w:val="single" w:sz="4" w:space="4" w:color="auto"/>
      </w:pBdr>
      <w:shd w:val="clear" w:color="auto" w:fill="EEECE1" w:themeFill="background2"/>
      <w:autoSpaceDE w:val="0"/>
      <w:autoSpaceDN w:val="0"/>
      <w:adjustRightInd w:val="0"/>
      <w:spacing w:before="120"/>
      <w:ind w:left="851"/>
      <w:contextualSpacing/>
      <w:jc w:val="left"/>
    </w:pPr>
    <w:rPr>
      <w:rFonts w:ascii="Consolas" w:hAnsi="Consolas" w:cs="Consolas"/>
      <w:color w:val="000000"/>
      <w:sz w:val="18"/>
      <w:szCs w:val="20"/>
    </w:rPr>
  </w:style>
  <w:style w:type="character" w:customStyle="1" w:styleId="kooddeprChar">
    <w:name w:val="kood (depr) Char"/>
    <w:basedOn w:val="koodChar"/>
    <w:link w:val="kooddepr"/>
    <w:rsid w:val="00C04AB2"/>
    <w:rPr>
      <w:rFonts w:ascii="Courier New" w:hAnsi="Courier New"/>
      <w:sz w:val="18"/>
      <w:szCs w:val="24"/>
      <w:shd w:val="clear" w:color="auto" w:fill="EEECE1" w:themeFill="background2"/>
      <w:lang w:val="et-EE"/>
    </w:rPr>
  </w:style>
  <w:style w:type="paragraph" w:customStyle="1" w:styleId="Ecl-param">
    <w:name w:val="Ecl-param"/>
    <w:basedOn w:val="eclipse"/>
    <w:link w:val="Ecl-paramChar"/>
    <w:qFormat/>
    <w:rsid w:val="00C04AB2"/>
    <w:rPr>
      <w:iCs/>
      <w:color w:val="0000C0"/>
    </w:rPr>
  </w:style>
  <w:style w:type="character" w:customStyle="1" w:styleId="eclipseChar">
    <w:name w:val="eclipse Char"/>
    <w:basedOn w:val="DefaultParagraphFont"/>
    <w:link w:val="eclipse"/>
    <w:rsid w:val="00C04AB2"/>
    <w:rPr>
      <w:rFonts w:ascii="Consolas" w:hAnsi="Consolas" w:cs="Consolas"/>
      <w:color w:val="000000"/>
      <w:sz w:val="18"/>
      <w:shd w:val="clear" w:color="auto" w:fill="EEECE1" w:themeFill="background2"/>
    </w:rPr>
  </w:style>
  <w:style w:type="paragraph" w:customStyle="1" w:styleId="ecl-string">
    <w:name w:val="ecl-string"/>
    <w:basedOn w:val="eclipse"/>
    <w:link w:val="ecl-stringChar"/>
    <w:qFormat/>
    <w:rsid w:val="00C04AB2"/>
    <w:rPr>
      <w:i/>
      <w:iCs/>
      <w:color w:val="0000C0"/>
    </w:rPr>
  </w:style>
  <w:style w:type="character" w:customStyle="1" w:styleId="Ecl-paramChar">
    <w:name w:val="Ecl-param Char"/>
    <w:basedOn w:val="eclipseChar"/>
    <w:link w:val="Ecl-param"/>
    <w:rsid w:val="00C04AB2"/>
    <w:rPr>
      <w:rFonts w:ascii="Consolas" w:hAnsi="Consolas" w:cs="Consolas"/>
      <w:iCs/>
      <w:color w:val="0000C0"/>
      <w:sz w:val="18"/>
      <w:shd w:val="clear" w:color="auto" w:fill="EEECE1" w:themeFill="background2"/>
    </w:rPr>
  </w:style>
  <w:style w:type="paragraph" w:customStyle="1" w:styleId="ecl-method">
    <w:name w:val="ecl-method"/>
    <w:basedOn w:val="kood"/>
    <w:link w:val="ecl-methodChar"/>
    <w:qFormat/>
    <w:rsid w:val="00C04AB2"/>
    <w:rPr>
      <w:rFonts w:ascii="Consolas" w:hAnsi="Consolas" w:cs="Consolas"/>
      <w:i/>
      <w:iCs/>
      <w:color w:val="000000"/>
    </w:rPr>
  </w:style>
  <w:style w:type="character" w:customStyle="1" w:styleId="ecl-stringChar">
    <w:name w:val="ecl-string Char"/>
    <w:basedOn w:val="eclipseChar"/>
    <w:link w:val="ecl-string"/>
    <w:rsid w:val="00C04AB2"/>
    <w:rPr>
      <w:rFonts w:ascii="Consolas" w:hAnsi="Consolas" w:cs="Consolas"/>
      <w:i/>
      <w:iCs/>
      <w:color w:val="0000C0"/>
      <w:sz w:val="18"/>
      <w:shd w:val="clear" w:color="auto" w:fill="EEECE1" w:themeFill="background2"/>
    </w:rPr>
  </w:style>
  <w:style w:type="paragraph" w:customStyle="1" w:styleId="ecl-comment">
    <w:name w:val="ecl-comment"/>
    <w:basedOn w:val="eclipse"/>
    <w:link w:val="ecl-commentChar"/>
    <w:qFormat/>
    <w:rsid w:val="00C04AB2"/>
    <w:pPr>
      <w:pBdr>
        <w:top w:val="single" w:sz="4" w:space="0" w:color="auto"/>
      </w:pBdr>
      <w:ind w:left="0" w:firstLine="284"/>
    </w:pPr>
    <w:rPr>
      <w:color w:val="00B050"/>
    </w:rPr>
  </w:style>
  <w:style w:type="character" w:customStyle="1" w:styleId="ecl-methodChar">
    <w:name w:val="ecl-method Char"/>
    <w:basedOn w:val="koodChar"/>
    <w:link w:val="ecl-method"/>
    <w:rsid w:val="00C04AB2"/>
    <w:rPr>
      <w:rFonts w:ascii="Consolas" w:hAnsi="Consolas" w:cs="Consolas"/>
      <w:i/>
      <w:iCs/>
      <w:color w:val="000000"/>
      <w:sz w:val="18"/>
      <w:szCs w:val="24"/>
      <w:shd w:val="clear" w:color="auto" w:fill="EEECE1" w:themeFill="background2"/>
      <w:lang w:val="et-EE"/>
    </w:rPr>
  </w:style>
  <w:style w:type="paragraph" w:customStyle="1" w:styleId="ecl-depr">
    <w:name w:val="ecl-depr"/>
    <w:basedOn w:val="eclipse"/>
    <w:link w:val="ecl-deprChar"/>
    <w:qFormat/>
    <w:rsid w:val="00C04AB2"/>
    <w:pPr>
      <w:pBdr>
        <w:top w:val="dashed" w:sz="4" w:space="1" w:color="auto"/>
        <w:left w:val="dashed" w:sz="4" w:space="4" w:color="auto"/>
        <w:bottom w:val="dashed" w:sz="4" w:space="1" w:color="auto"/>
        <w:right w:val="dashed" w:sz="4" w:space="4" w:color="auto"/>
      </w:pBdr>
    </w:pPr>
    <w:rPr>
      <w:szCs w:val="18"/>
    </w:rPr>
  </w:style>
  <w:style w:type="character" w:customStyle="1" w:styleId="ecl-commentChar">
    <w:name w:val="ecl-comment Char"/>
    <w:basedOn w:val="eclipseChar"/>
    <w:link w:val="ecl-comment"/>
    <w:rsid w:val="00C04AB2"/>
    <w:rPr>
      <w:rFonts w:ascii="Consolas" w:hAnsi="Consolas" w:cs="Consolas"/>
      <w:color w:val="00B050"/>
      <w:sz w:val="18"/>
      <w:shd w:val="clear" w:color="auto" w:fill="EEECE1" w:themeFill="background2"/>
    </w:rPr>
  </w:style>
  <w:style w:type="paragraph" w:customStyle="1" w:styleId="utility-command">
    <w:name w:val="utility-command"/>
    <w:basedOn w:val="eclipse"/>
    <w:link w:val="utility-commandChar"/>
    <w:qFormat/>
    <w:rsid w:val="00C04AB2"/>
    <w:pPr>
      <w:shd w:val="clear" w:color="auto" w:fill="C6D9F1" w:themeFill="text2" w:themeFillTint="33"/>
    </w:pPr>
  </w:style>
  <w:style w:type="character" w:customStyle="1" w:styleId="ecl-deprChar">
    <w:name w:val="ecl-depr Char"/>
    <w:basedOn w:val="eclipseChar"/>
    <w:link w:val="ecl-depr"/>
    <w:rsid w:val="00C04AB2"/>
    <w:rPr>
      <w:rFonts w:ascii="Consolas" w:hAnsi="Consolas" w:cs="Consolas"/>
      <w:color w:val="000000"/>
      <w:sz w:val="18"/>
      <w:szCs w:val="18"/>
      <w:shd w:val="clear" w:color="auto" w:fill="EEECE1" w:themeFill="background2"/>
    </w:rPr>
  </w:style>
  <w:style w:type="paragraph" w:customStyle="1" w:styleId="config">
    <w:name w:val="config"/>
    <w:basedOn w:val="Sourcecode"/>
    <w:link w:val="configChar"/>
    <w:qFormat/>
    <w:rsid w:val="00C04AB2"/>
    <w:pPr>
      <w:pBdr>
        <w:top w:val="single" w:sz="4" w:space="1" w:color="auto" w:shadow="1"/>
        <w:left w:val="single" w:sz="4" w:space="4" w:color="auto" w:shadow="1"/>
        <w:bottom w:val="single" w:sz="4" w:space="1" w:color="auto" w:shadow="1"/>
        <w:right w:val="single" w:sz="4" w:space="4" w:color="auto" w:shadow="1"/>
      </w:pBdr>
      <w:shd w:val="clear" w:color="auto" w:fill="EAF1DD" w:themeFill="accent3" w:themeFillTint="33"/>
      <w:spacing w:before="120"/>
      <w:ind w:left="567"/>
      <w:contextualSpacing/>
    </w:pPr>
    <w:rPr>
      <w:rFonts w:ascii="Consolas" w:hAnsi="Consolas"/>
      <w:sz w:val="18"/>
      <w:szCs w:val="18"/>
    </w:rPr>
  </w:style>
  <w:style w:type="character" w:customStyle="1" w:styleId="utility-commandChar">
    <w:name w:val="utility-command Char"/>
    <w:basedOn w:val="eclipseChar"/>
    <w:link w:val="utility-command"/>
    <w:rsid w:val="00C04AB2"/>
    <w:rPr>
      <w:rFonts w:ascii="Consolas" w:hAnsi="Consolas" w:cs="Consolas"/>
      <w:color w:val="000000"/>
      <w:sz w:val="18"/>
      <w:shd w:val="clear" w:color="auto" w:fill="C6D9F1" w:themeFill="text2" w:themeFillTint="33"/>
    </w:rPr>
  </w:style>
  <w:style w:type="paragraph" w:customStyle="1" w:styleId="bat">
    <w:name w:val="bat"/>
    <w:basedOn w:val="config"/>
    <w:link w:val="batChar"/>
    <w:qFormat/>
    <w:rsid w:val="00C04AB2"/>
    <w:pPr>
      <w:pBdr>
        <w:top w:val="single" w:sz="4" w:space="12" w:color="auto" w:shadow="1"/>
        <w:bottom w:val="single" w:sz="4" w:space="12" w:color="auto" w:shadow="1"/>
      </w:pBdr>
      <w:shd w:val="clear" w:color="auto" w:fill="FFFFFF" w:themeFill="background1"/>
      <w:ind w:right="113"/>
    </w:pPr>
  </w:style>
  <w:style w:type="character" w:customStyle="1" w:styleId="SourcecodeChar">
    <w:name w:val="Sourcecode Char"/>
    <w:basedOn w:val="DefaultParagraphFont"/>
    <w:link w:val="Sourcecode"/>
    <w:rsid w:val="00C04AB2"/>
    <w:rPr>
      <w:rFonts w:ascii="Courier" w:eastAsia="Courier New" w:hAnsi="Courier" w:cs="Courier New"/>
      <w:color w:val="000000"/>
      <w:kern w:val="3"/>
      <w:lang w:eastAsia="et-EE" w:bidi="et-EE"/>
    </w:rPr>
  </w:style>
  <w:style w:type="character" w:customStyle="1" w:styleId="configChar">
    <w:name w:val="config Char"/>
    <w:basedOn w:val="SourcecodeChar"/>
    <w:link w:val="config"/>
    <w:rsid w:val="00C04AB2"/>
    <w:rPr>
      <w:rFonts w:ascii="Consolas" w:eastAsia="Courier New" w:hAnsi="Consolas" w:cs="Courier New"/>
      <w:color w:val="000000"/>
      <w:kern w:val="3"/>
      <w:sz w:val="18"/>
      <w:szCs w:val="18"/>
      <w:shd w:val="clear" w:color="auto" w:fill="EAF1DD" w:themeFill="accent3" w:themeFillTint="33"/>
      <w:lang w:eastAsia="et-EE" w:bidi="et-EE"/>
    </w:rPr>
  </w:style>
  <w:style w:type="table" w:customStyle="1" w:styleId="Parameters">
    <w:name w:val="Parameters"/>
    <w:basedOn w:val="TableElegant"/>
    <w:uiPriority w:val="99"/>
    <w:rsid w:val="00C04AB2"/>
    <w:pPr>
      <w:ind w:left="113"/>
    </w:pPr>
    <w:rPr>
      <w:rFonts w:ascii="Helvetica 45" w:hAnsi="Helvetica 45"/>
      <w:color w:val="000000" w:themeColor="text1"/>
      <w:sz w:val="18"/>
      <w:lang w:val="et-EE" w:eastAsia="et-EE"/>
    </w:rPr>
    <w:tblPr>
      <w:tblBorders>
        <w:top w:val="none" w:sz="0" w:space="0" w:color="auto"/>
        <w:left w:val="none" w:sz="0" w:space="0" w:color="auto"/>
        <w:bottom w:val="none" w:sz="0" w:space="0" w:color="auto"/>
        <w:right w:val="none" w:sz="0" w:space="0" w:color="auto"/>
        <w:insideH w:val="single" w:sz="4" w:space="0" w:color="auto"/>
        <w:insideV w:val="single" w:sz="4" w:space="0" w:color="auto"/>
      </w:tblBorders>
    </w:tblPr>
    <w:tcPr>
      <w:shd w:val="clear" w:color="auto" w:fill="auto"/>
    </w:tcPr>
    <w:tblStylePr w:type="firstRow">
      <w:rPr>
        <w:rFonts w:asciiTheme="minorHAnsi" w:hAnsiTheme="minorHAnsi"/>
        <w:b w:val="0"/>
        <w:i w:val="0"/>
        <w:caps w:val="0"/>
        <w:color w:val="auto"/>
        <w:sz w:val="20"/>
      </w:rPr>
      <w:tblPr/>
      <w:tcPr>
        <w:tcBorders>
          <w:tl2br w:val="none" w:sz="0" w:space="0" w:color="auto"/>
          <w:tr2bl w:val="none" w:sz="0" w:space="0" w:color="auto"/>
        </w:tcBorders>
        <w:shd w:val="clear" w:color="auto" w:fill="D9D9D9" w:themeFill="background1" w:themeFillShade="D9"/>
      </w:tcPr>
    </w:tblStylePr>
    <w:tblStylePr w:type="firstCol">
      <w:pPr>
        <w:wordWrap/>
        <w:mirrorIndents/>
        <w:jc w:val="left"/>
      </w:pPr>
      <w:rPr>
        <w:rFonts w:ascii="ArialMT" w:hAnsi="ArialMT"/>
        <w:b/>
        <w:sz w:val="18"/>
      </w:rPr>
    </w:tblStylePr>
  </w:style>
  <w:style w:type="character" w:customStyle="1" w:styleId="batChar">
    <w:name w:val="bat Char"/>
    <w:basedOn w:val="configChar"/>
    <w:link w:val="bat"/>
    <w:rsid w:val="00C04AB2"/>
    <w:rPr>
      <w:rFonts w:ascii="Consolas" w:eastAsia="Courier New" w:hAnsi="Consolas" w:cs="Courier New"/>
      <w:color w:val="000000"/>
      <w:kern w:val="3"/>
      <w:sz w:val="18"/>
      <w:szCs w:val="18"/>
      <w:shd w:val="clear" w:color="auto" w:fill="FFFFFF" w:themeFill="background1"/>
      <w:lang w:eastAsia="et-EE" w:bidi="et-EE"/>
    </w:rPr>
  </w:style>
  <w:style w:type="table" w:styleId="Table3Deffects3">
    <w:name w:val="Table 3D effects 3"/>
    <w:basedOn w:val="TableNormal"/>
    <w:rsid w:val="00C04AB2"/>
    <w:pPr>
      <w:spacing w:line="276"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C04AB2"/>
    <w:pPr>
      <w:spacing w:line="276"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aram">
    <w:name w:val="Param"/>
    <w:basedOn w:val="TableNormal"/>
    <w:uiPriority w:val="99"/>
    <w:rsid w:val="00C04AB2"/>
    <w:rPr>
      <w:rFonts w:ascii="Helvetica 45" w:hAnsi="Helvetica 45"/>
      <w:sz w:val="18"/>
    </w:rPr>
    <w:tblPr>
      <w:tblInd w:w="113" w:type="dxa"/>
      <w:tblBorders>
        <w:insideH w:val="single" w:sz="4" w:space="0" w:color="auto"/>
        <w:insideV w:val="single" w:sz="4" w:space="0" w:color="auto"/>
      </w:tblBorders>
    </w:tblPr>
    <w:tcPr>
      <w:shd w:val="clear" w:color="auto" w:fill="FFFFFF" w:themeFill="background1"/>
    </w:tcPr>
    <w:tblStylePr w:type="firstRow">
      <w:tblPr/>
      <w:tcPr>
        <w:shd w:val="clear" w:color="auto" w:fill="D9D9D9" w:themeFill="background1" w:themeFillShade="D9"/>
      </w:tcPr>
    </w:tblStylePr>
  </w:style>
  <w:style w:type="paragraph" w:customStyle="1" w:styleId="cmd-atr1">
    <w:name w:val="cmd-atr1"/>
    <w:basedOn w:val="bat"/>
    <w:next w:val="BodyText"/>
    <w:link w:val="cmd-atr1Char"/>
    <w:qFormat/>
    <w:rsid w:val="00C04AB2"/>
    <w:rPr>
      <w:rFonts w:ascii="Courier" w:hAnsi="Courier"/>
      <w:b/>
      <w:color w:val="FF0000"/>
    </w:rPr>
  </w:style>
  <w:style w:type="character" w:customStyle="1" w:styleId="normaltext">
    <w:name w:val="normaltext"/>
    <w:basedOn w:val="DefaultParagraphFont"/>
    <w:rsid w:val="00C04AB2"/>
  </w:style>
  <w:style w:type="character" w:customStyle="1" w:styleId="cmd-atr1Char">
    <w:name w:val="cmd-atr1 Char"/>
    <w:basedOn w:val="batChar"/>
    <w:link w:val="cmd-atr1"/>
    <w:rsid w:val="00C04AB2"/>
    <w:rPr>
      <w:rFonts w:ascii="Courier" w:eastAsia="Courier New" w:hAnsi="Courier" w:cs="Courier New"/>
      <w:b/>
      <w:color w:val="FF0000"/>
      <w:kern w:val="3"/>
      <w:sz w:val="18"/>
      <w:szCs w:val="18"/>
      <w:shd w:val="clear" w:color="auto" w:fill="FFFFFF" w:themeFill="background1"/>
      <w:lang w:eastAsia="et-EE" w:bidi="et-EE"/>
    </w:rPr>
  </w:style>
  <w:style w:type="paragraph" w:styleId="BodyText">
    <w:name w:val="Body Text"/>
    <w:basedOn w:val="Normal"/>
    <w:link w:val="BodyTextChar"/>
    <w:rsid w:val="00C04AB2"/>
  </w:style>
  <w:style w:type="character" w:customStyle="1" w:styleId="BodyTextChar">
    <w:name w:val="Body Text Char"/>
    <w:basedOn w:val="DefaultParagraphFont"/>
    <w:link w:val="BodyText"/>
    <w:rsid w:val="00C04AB2"/>
    <w:rPr>
      <w:rFonts w:ascii="Arial" w:hAnsi="Arial"/>
      <w:szCs w:val="24"/>
    </w:rPr>
  </w:style>
  <w:style w:type="character" w:customStyle="1" w:styleId="mediumtext">
    <w:name w:val="mediumtext"/>
    <w:basedOn w:val="DefaultParagraphFont"/>
    <w:rsid w:val="00C04AB2"/>
  </w:style>
  <w:style w:type="paragraph" w:styleId="NormalWeb">
    <w:name w:val="Normal (Web)"/>
    <w:basedOn w:val="Normal"/>
    <w:uiPriority w:val="99"/>
    <w:unhideWhenUsed/>
    <w:rsid w:val="00C04AB2"/>
    <w:pPr>
      <w:spacing w:before="100" w:beforeAutospacing="1" w:after="100" w:afterAutospacing="1"/>
      <w:jc w:val="left"/>
    </w:pPr>
    <w:rPr>
      <w:rFonts w:ascii="Times New Roman" w:eastAsiaTheme="minorEastAsia" w:hAnsi="Times New Roman"/>
      <w:sz w:val="24"/>
    </w:rPr>
  </w:style>
  <w:style w:type="paragraph" w:styleId="Caption">
    <w:name w:val="caption"/>
    <w:basedOn w:val="Normal"/>
    <w:next w:val="Normal"/>
    <w:unhideWhenUsed/>
    <w:qFormat/>
    <w:rsid w:val="00C04AB2"/>
    <w:pPr>
      <w:spacing w:after="200"/>
    </w:pPr>
    <w:rPr>
      <w:b/>
      <w:bCs/>
      <w:sz w:val="16"/>
      <w:szCs w:val="18"/>
    </w:rPr>
  </w:style>
  <w:style w:type="paragraph" w:customStyle="1" w:styleId="config-sample">
    <w:name w:val="config-sample"/>
    <w:basedOn w:val="config"/>
    <w:link w:val="config-sampleChar"/>
    <w:qFormat/>
    <w:rsid w:val="00C04AB2"/>
    <w:pPr>
      <w:spacing w:line="276" w:lineRule="auto"/>
      <w:ind w:left="0"/>
    </w:pPr>
    <w:rPr>
      <w:sz w:val="16"/>
      <w:szCs w:val="16"/>
    </w:rPr>
  </w:style>
  <w:style w:type="character" w:customStyle="1" w:styleId="config-sampleChar">
    <w:name w:val="config-sample Char"/>
    <w:basedOn w:val="configChar"/>
    <w:link w:val="config-sample"/>
    <w:rsid w:val="00C04AB2"/>
    <w:rPr>
      <w:rFonts w:ascii="Consolas" w:eastAsia="Courier New" w:hAnsi="Consolas" w:cs="Courier New"/>
      <w:color w:val="000000"/>
      <w:kern w:val="3"/>
      <w:sz w:val="16"/>
      <w:szCs w:val="16"/>
      <w:shd w:val="clear" w:color="auto" w:fill="EAF1DD" w:themeFill="accent3" w:themeFillTint="33"/>
      <w:lang w:eastAsia="et-EE" w:bidi="et-EE"/>
    </w:rPr>
  </w:style>
  <w:style w:type="character" w:customStyle="1" w:styleId="style4">
    <w:name w:val="style4"/>
    <w:basedOn w:val="DefaultParagraphFont"/>
    <w:rsid w:val="00C04AB2"/>
  </w:style>
  <w:style w:type="paragraph" w:customStyle="1" w:styleId="UtilitySyntax">
    <w:name w:val="Utility Syntax"/>
    <w:basedOn w:val="Normal"/>
    <w:link w:val="UtilitySyntaxChar"/>
    <w:qFormat/>
    <w:rsid w:val="00C04AB2"/>
    <w:pPr>
      <w:ind w:left="567"/>
    </w:pPr>
    <w:rPr>
      <w:rFonts w:ascii="Helvetica 45" w:hAnsi="Helvetica 45"/>
    </w:rPr>
  </w:style>
  <w:style w:type="character" w:customStyle="1" w:styleId="UtilitySyntaxChar">
    <w:name w:val="Utility Syntax Char"/>
    <w:basedOn w:val="DefaultParagraphFont"/>
    <w:link w:val="UtilitySyntax"/>
    <w:rsid w:val="00C04AB2"/>
    <w:rPr>
      <w:rFonts w:ascii="Helvetica 45" w:hAnsi="Helvetica 45"/>
      <w:szCs w:val="24"/>
    </w:rPr>
  </w:style>
  <w:style w:type="paragraph" w:customStyle="1" w:styleId="OSCPresponders">
    <w:name w:val="OSCP responders"/>
    <w:basedOn w:val="ListParagraph"/>
    <w:link w:val="OSCPrespondersChar"/>
    <w:qFormat/>
    <w:rsid w:val="00C04AB2"/>
    <w:pPr>
      <w:numPr>
        <w:ilvl w:val="2"/>
        <w:numId w:val="31"/>
      </w:numPr>
    </w:pPr>
    <w:rPr>
      <w:i/>
      <w:sz w:val="18"/>
      <w:szCs w:val="18"/>
    </w:rPr>
  </w:style>
  <w:style w:type="character" w:customStyle="1" w:styleId="ListParagraphChar">
    <w:name w:val="List Paragraph Char"/>
    <w:basedOn w:val="DefaultParagraphFont"/>
    <w:link w:val="ListParagraph"/>
    <w:uiPriority w:val="34"/>
    <w:rsid w:val="00C04AB2"/>
    <w:rPr>
      <w:rFonts w:ascii="Arial" w:hAnsi="Arial"/>
      <w:szCs w:val="24"/>
    </w:rPr>
  </w:style>
  <w:style w:type="character" w:customStyle="1" w:styleId="OSCPrespondersChar">
    <w:name w:val="OSCP responders Char"/>
    <w:basedOn w:val="ListParagraphChar"/>
    <w:link w:val="OSCPresponders"/>
    <w:rsid w:val="00C04AB2"/>
    <w:rPr>
      <w:rFonts w:ascii="Arial" w:hAnsi="Arial"/>
      <w:i/>
      <w:sz w:val="18"/>
      <w:szCs w:val="18"/>
    </w:rPr>
  </w:style>
  <w:style w:type="paragraph" w:styleId="Revision">
    <w:name w:val="Revision"/>
    <w:hidden/>
    <w:uiPriority w:val="99"/>
    <w:semiHidden/>
    <w:rsid w:val="00C04AB2"/>
    <w:rPr>
      <w:rFonts w:ascii="Helvetica 45" w:hAnsi="Helvetica 45"/>
      <w:szCs w:val="24"/>
    </w:rPr>
  </w:style>
  <w:style w:type="character" w:styleId="FollowedHyperlink">
    <w:name w:val="FollowedHyperlink"/>
    <w:basedOn w:val="DefaultParagraphFont"/>
    <w:rsid w:val="00C04AB2"/>
    <w:rPr>
      <w:color w:val="800080" w:themeColor="followedHyperlink"/>
      <w:u w:val="single"/>
    </w:rPr>
  </w:style>
  <w:style w:type="paragraph" w:styleId="PlainText">
    <w:name w:val="Plain Text"/>
    <w:basedOn w:val="Normal"/>
    <w:link w:val="PlainTextChar"/>
    <w:uiPriority w:val="99"/>
    <w:unhideWhenUsed/>
    <w:rsid w:val="00C04AB2"/>
    <w:pPr>
      <w:spacing w:after="0"/>
      <w:jc w:val="left"/>
    </w:pPr>
    <w:rPr>
      <w:rFonts w:ascii="Calibri" w:eastAsiaTheme="minorHAnsi" w:hAnsi="Calibri" w:cstheme="minorBidi"/>
      <w:sz w:val="22"/>
      <w:szCs w:val="21"/>
      <w:lang w:val="et-EE"/>
    </w:rPr>
  </w:style>
  <w:style w:type="character" w:customStyle="1" w:styleId="PlainTextChar">
    <w:name w:val="Plain Text Char"/>
    <w:basedOn w:val="DefaultParagraphFont"/>
    <w:link w:val="PlainText"/>
    <w:uiPriority w:val="99"/>
    <w:rsid w:val="00C04AB2"/>
    <w:rPr>
      <w:rFonts w:ascii="Calibri" w:eastAsiaTheme="minorHAnsi" w:hAnsi="Calibri" w:cstheme="minorBidi"/>
      <w:sz w:val="22"/>
      <w:szCs w:val="21"/>
      <w:lang w:val="et-EE"/>
    </w:rPr>
  </w:style>
  <w:style w:type="paragraph" w:styleId="Index1">
    <w:name w:val="index 1"/>
    <w:basedOn w:val="Normal"/>
    <w:next w:val="Normal"/>
    <w:autoRedefine/>
    <w:rsid w:val="00C04AB2"/>
    <w:pPr>
      <w:spacing w:after="0"/>
      <w:ind w:left="200" w:hanging="200"/>
    </w:pPr>
  </w:style>
  <w:style w:type="character" w:customStyle="1" w:styleId="Heading7Char">
    <w:name w:val="Heading 7 Char"/>
    <w:basedOn w:val="DefaultParagraphFont"/>
    <w:link w:val="Heading7"/>
    <w:semiHidden/>
    <w:rsid w:val="00C04AB2"/>
    <w:rPr>
      <w:rFonts w:asciiTheme="majorHAnsi" w:eastAsiaTheme="majorEastAsia" w:hAnsiTheme="majorHAnsi" w:cstheme="majorBidi"/>
      <w:i/>
      <w:iCs/>
      <w:color w:val="404040" w:themeColor="text1" w:themeTint="BF"/>
      <w:szCs w:val="24"/>
    </w:rPr>
  </w:style>
  <w:style w:type="character" w:styleId="Strong">
    <w:name w:val="Strong"/>
    <w:basedOn w:val="DefaultParagraphFont"/>
    <w:qFormat/>
    <w:rsid w:val="00C04AB2"/>
    <w:rPr>
      <w:b/>
      <w:bCs/>
    </w:rPr>
  </w:style>
  <w:style w:type="character" w:styleId="FootnoteReference">
    <w:name w:val="footnote reference"/>
    <w:basedOn w:val="DefaultParagraphFont"/>
    <w:rsid w:val="00C04AB2"/>
    <w:rPr>
      <w:vertAlign w:val="superscript"/>
    </w:rPr>
  </w:style>
  <w:style w:type="character" w:customStyle="1" w:styleId="Heading3Char1">
    <w:name w:val="Heading 3 Char1"/>
    <w:basedOn w:val="DefaultParagraphFont"/>
    <w:uiPriority w:val="9"/>
    <w:rsid w:val="006172DD"/>
    <w:rPr>
      <w:rFonts w:asciiTheme="majorHAnsi" w:eastAsiaTheme="majorEastAsia" w:hAnsiTheme="majorHAnsi" w:cstheme="majorBidi"/>
      <w:b/>
      <w:bCs/>
      <w:color w:val="4F81BD" w:themeColor="accent1"/>
      <w:szCs w:val="24"/>
    </w:rPr>
  </w:style>
  <w:style w:type="character" w:customStyle="1" w:styleId="Heading8Char">
    <w:name w:val="Heading 8 Char"/>
    <w:basedOn w:val="DefaultParagraphFont"/>
    <w:link w:val="Heading8"/>
    <w:semiHidden/>
    <w:rsid w:val="00C04AB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04AB2"/>
    <w:rPr>
      <w:rFonts w:asciiTheme="majorHAnsi" w:eastAsiaTheme="majorEastAsia" w:hAnsiTheme="majorHAnsi" w:cstheme="majorBidi"/>
      <w:i/>
      <w:iCs/>
      <w:color w:val="404040" w:themeColor="text1" w:themeTint="BF"/>
    </w:rPr>
  </w:style>
  <w:style w:type="table" w:customStyle="1" w:styleId="MediumGrid31">
    <w:name w:val="Medium Grid 31"/>
    <w:basedOn w:val="TableNormal"/>
    <w:uiPriority w:val="69"/>
    <w:rsid w:val="00C04AB2"/>
    <w:rPr>
      <w:rFonts w:ascii="Calibri" w:eastAsia="Calibri" w:hAnsi="Calibri"/>
      <w:sz w:val="22"/>
      <w:szCs w:val="22"/>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LightList1">
    <w:name w:val="Light List1"/>
    <w:basedOn w:val="TableNormal"/>
    <w:uiPriority w:val="61"/>
    <w:rsid w:val="00C04AB2"/>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Grid2">
    <w:name w:val="Table Grid 2"/>
    <w:basedOn w:val="TableNormal"/>
    <w:rsid w:val="00C04AB2"/>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ableofFigures">
    <w:name w:val="table of figures"/>
    <w:basedOn w:val="Normal"/>
    <w:next w:val="Normal"/>
    <w:uiPriority w:val="99"/>
    <w:rsid w:val="00C04AB2"/>
    <w:pPr>
      <w:spacing w:after="0" w:line="360" w:lineRule="auto"/>
      <w:ind w:left="720" w:hanging="720"/>
    </w:pPr>
  </w:style>
  <w:style w:type="character" w:customStyle="1" w:styleId="Pealkiri11Char">
    <w:name w:val="Pealkiri 11 Char"/>
    <w:basedOn w:val="Heading1Char"/>
    <w:link w:val="Pealkiri11"/>
    <w:rsid w:val="00C04AB2"/>
    <w:rPr>
      <w:rFonts w:ascii="Helvetica 65" w:hAnsi="Helvetica 65" w:cs="Arial"/>
      <w:b/>
      <w:bCs/>
      <w:kern w:val="32"/>
      <w:sz w:val="32"/>
      <w:szCs w:val="32"/>
      <w:lang w:val="en-GB"/>
    </w:rPr>
  </w:style>
  <w:style w:type="paragraph" w:styleId="Title">
    <w:name w:val="Title"/>
    <w:basedOn w:val="Normal"/>
    <w:next w:val="Normal"/>
    <w:link w:val="TitleChar"/>
    <w:qFormat/>
    <w:rsid w:val="00C04AB2"/>
    <w:pPr>
      <w:spacing w:before="4000"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C04AB2"/>
    <w:rPr>
      <w:rFonts w:ascii="Arial" w:eastAsiaTheme="majorEastAsia" w:hAnsi="Arial" w:cstheme="majorBidi"/>
      <w:spacing w:val="5"/>
      <w:kern w:val="28"/>
      <w:sz w:val="52"/>
      <w:szCs w:val="52"/>
    </w:rPr>
  </w:style>
  <w:style w:type="paragraph" w:styleId="EndnoteText">
    <w:name w:val="endnote text"/>
    <w:basedOn w:val="Normal"/>
    <w:link w:val="EndnoteTextChar"/>
    <w:rsid w:val="00C04AB2"/>
    <w:pPr>
      <w:spacing w:after="0"/>
    </w:pPr>
    <w:rPr>
      <w:szCs w:val="20"/>
    </w:rPr>
  </w:style>
  <w:style w:type="character" w:customStyle="1" w:styleId="EndnoteTextChar">
    <w:name w:val="Endnote Text Char"/>
    <w:basedOn w:val="DefaultParagraphFont"/>
    <w:link w:val="EndnoteText"/>
    <w:rsid w:val="00C04AB2"/>
    <w:rPr>
      <w:rFonts w:ascii="Arial" w:hAnsi="Arial"/>
    </w:rPr>
  </w:style>
  <w:style w:type="character" w:styleId="EndnoteReference">
    <w:name w:val="endnote reference"/>
    <w:basedOn w:val="DefaultParagraphFont"/>
    <w:rsid w:val="00C04AB2"/>
    <w:rPr>
      <w:vertAlign w:val="superscript"/>
    </w:rPr>
  </w:style>
  <w:style w:type="character" w:customStyle="1" w:styleId="Heading4Char">
    <w:name w:val="Heading 4 Char"/>
    <w:basedOn w:val="DefaultParagraphFont"/>
    <w:link w:val="Heading4"/>
    <w:rsid w:val="00C04AB2"/>
    <w:rPr>
      <w:rFonts w:ascii="Arial" w:hAnsi="Arial" w:cs="Arial"/>
      <w:i/>
      <w:sz w:val="22"/>
      <w:szCs w:val="22"/>
      <w:lang w:val="en-GB"/>
    </w:rPr>
  </w:style>
  <w:style w:type="character" w:customStyle="1" w:styleId="apple-converted-space">
    <w:name w:val="apple-converted-space"/>
    <w:basedOn w:val="DefaultParagraphFont"/>
    <w:rsid w:val="00C04AB2"/>
  </w:style>
  <w:style w:type="paragraph" w:styleId="Subtitle">
    <w:name w:val="Subtitle"/>
    <w:basedOn w:val="Normal"/>
    <w:next w:val="Normal"/>
    <w:link w:val="SubtitleChar"/>
    <w:qFormat/>
    <w:rsid w:val="00C04AB2"/>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C04AB2"/>
    <w:rPr>
      <w:rFonts w:asciiTheme="majorHAnsi" w:eastAsiaTheme="majorEastAsia" w:hAnsiTheme="majorHAnsi" w:cstheme="majorBidi"/>
      <w:i/>
      <w:iCs/>
      <w:color w:val="4F81BD" w:themeColor="accent1"/>
      <w:spacing w:val="15"/>
      <w:sz w:val="24"/>
      <w:szCs w:val="24"/>
    </w:rPr>
  </w:style>
  <w:style w:type="paragraph" w:customStyle="1" w:styleId="schema">
    <w:name w:val="schema"/>
    <w:basedOn w:val="bat"/>
    <w:link w:val="schemaChar"/>
    <w:qFormat/>
    <w:rsid w:val="00C04AB2"/>
    <w:pPr>
      <w:spacing w:before="0" w:after="0" w:line="276" w:lineRule="auto"/>
      <w:ind w:left="0"/>
    </w:pPr>
    <w:rPr>
      <w:sz w:val="16"/>
      <w:szCs w:val="16"/>
    </w:rPr>
  </w:style>
  <w:style w:type="paragraph" w:customStyle="1" w:styleId="Heading2appendix">
    <w:name w:val="Heading2_appendix"/>
    <w:basedOn w:val="Heading2"/>
    <w:link w:val="Heading2appendixChar"/>
    <w:qFormat/>
    <w:rsid w:val="00C04AB2"/>
    <w:pPr>
      <w:numPr>
        <w:ilvl w:val="0"/>
        <w:numId w:val="48"/>
      </w:numPr>
    </w:pPr>
  </w:style>
  <w:style w:type="character" w:customStyle="1" w:styleId="schemaChar">
    <w:name w:val="schema Char"/>
    <w:basedOn w:val="batChar"/>
    <w:link w:val="schema"/>
    <w:rsid w:val="00C04AB2"/>
    <w:rPr>
      <w:rFonts w:ascii="Consolas" w:eastAsia="Courier New" w:hAnsi="Consolas" w:cs="Courier New"/>
      <w:color w:val="000000"/>
      <w:kern w:val="3"/>
      <w:sz w:val="16"/>
      <w:szCs w:val="16"/>
      <w:shd w:val="clear" w:color="auto" w:fill="FFFFFF" w:themeFill="background1"/>
      <w:lang w:eastAsia="et-EE" w:bidi="et-EE"/>
    </w:rPr>
  </w:style>
  <w:style w:type="character" w:customStyle="1" w:styleId="Heading2appendixChar">
    <w:name w:val="Heading2_appendix Char"/>
    <w:basedOn w:val="Heading2Char"/>
    <w:link w:val="Heading2appendix"/>
    <w:rsid w:val="00C04AB2"/>
    <w:rPr>
      <w:rFonts w:ascii="Arial" w:hAnsi="Arial" w:cs="Arial"/>
      <w:b/>
      <w:bCs/>
      <w:i/>
      <w:iCs/>
      <w:sz w:val="28"/>
      <w:szCs w:val="28"/>
      <w:lang w:val="en-GB"/>
    </w:rPr>
  </w:style>
  <w:style w:type="paragraph" w:customStyle="1" w:styleId="dataadded">
    <w:name w:val="data_added"/>
    <w:basedOn w:val="schema"/>
    <w:link w:val="dataaddedChar"/>
    <w:qFormat/>
    <w:rsid w:val="00C04AB2"/>
    <w:rPr>
      <w:b/>
      <w:color w:val="7030A0"/>
      <w:u w:val="single"/>
    </w:rPr>
  </w:style>
  <w:style w:type="paragraph" w:customStyle="1" w:styleId="datadeleted">
    <w:name w:val="data_deleted"/>
    <w:basedOn w:val="schema"/>
    <w:link w:val="datadeletedChar"/>
    <w:qFormat/>
    <w:rsid w:val="00C04AB2"/>
    <w:rPr>
      <w:strike/>
      <w:color w:val="0070C0"/>
    </w:rPr>
  </w:style>
  <w:style w:type="character" w:customStyle="1" w:styleId="dataaddedChar">
    <w:name w:val="data_added Char"/>
    <w:basedOn w:val="schemaChar"/>
    <w:link w:val="dataadded"/>
    <w:rsid w:val="00C04AB2"/>
    <w:rPr>
      <w:rFonts w:ascii="Consolas" w:eastAsia="Courier New" w:hAnsi="Consolas" w:cs="Courier New"/>
      <w:b/>
      <w:color w:val="7030A0"/>
      <w:kern w:val="3"/>
      <w:sz w:val="16"/>
      <w:szCs w:val="16"/>
      <w:u w:val="single"/>
      <w:shd w:val="clear" w:color="auto" w:fill="FFFFFF" w:themeFill="background1"/>
      <w:lang w:eastAsia="et-EE" w:bidi="et-EE"/>
    </w:rPr>
  </w:style>
  <w:style w:type="character" w:customStyle="1" w:styleId="datadeletedChar">
    <w:name w:val="data_deleted Char"/>
    <w:basedOn w:val="schemaChar"/>
    <w:link w:val="datadeleted"/>
    <w:rsid w:val="00C04AB2"/>
    <w:rPr>
      <w:rFonts w:ascii="Consolas" w:eastAsia="Courier New" w:hAnsi="Consolas" w:cs="Courier New"/>
      <w:strike/>
      <w:color w:val="0070C0"/>
      <w:kern w:val="3"/>
      <w:sz w:val="16"/>
      <w:szCs w:val="16"/>
      <w:shd w:val="clear" w:color="auto" w:fill="FFFFFF" w:themeFill="background1"/>
      <w:lang w:eastAsia="et-EE" w:bidi="et-EE"/>
    </w:rPr>
  </w:style>
  <w:style w:type="paragraph" w:customStyle="1" w:styleId="Code">
    <w:name w:val="Code"/>
    <w:basedOn w:val="Normal"/>
    <w:link w:val="CodeChar"/>
    <w:qFormat/>
    <w:rsid w:val="00A40F3D"/>
    <w:pPr>
      <w:spacing w:after="160" w:line="259" w:lineRule="auto"/>
      <w:jc w:val="left"/>
    </w:pPr>
    <w:rPr>
      <w:rFonts w:ascii="Courier New" w:eastAsiaTheme="minorHAnsi" w:hAnsi="Courier New" w:cs="Courier New"/>
      <w:szCs w:val="22"/>
    </w:rPr>
  </w:style>
  <w:style w:type="character" w:customStyle="1" w:styleId="CodeChar">
    <w:name w:val="Code Char"/>
    <w:basedOn w:val="DefaultParagraphFont"/>
    <w:link w:val="Code"/>
    <w:rsid w:val="00A40F3D"/>
    <w:rPr>
      <w:rFonts w:ascii="Courier New" w:eastAsiaTheme="minorHAnsi" w:hAnsi="Courier New" w:cs="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433">
      <w:bodyDiv w:val="1"/>
      <w:marLeft w:val="0"/>
      <w:marRight w:val="0"/>
      <w:marTop w:val="0"/>
      <w:marBottom w:val="0"/>
      <w:divBdr>
        <w:top w:val="none" w:sz="0" w:space="0" w:color="auto"/>
        <w:left w:val="none" w:sz="0" w:space="0" w:color="auto"/>
        <w:bottom w:val="none" w:sz="0" w:space="0" w:color="auto"/>
        <w:right w:val="none" w:sz="0" w:space="0" w:color="auto"/>
      </w:divBdr>
    </w:div>
    <w:div w:id="1276597">
      <w:bodyDiv w:val="1"/>
      <w:marLeft w:val="72"/>
      <w:marRight w:val="0"/>
      <w:marTop w:val="0"/>
      <w:marBottom w:val="120"/>
      <w:divBdr>
        <w:top w:val="none" w:sz="0" w:space="0" w:color="auto"/>
        <w:left w:val="none" w:sz="0" w:space="0" w:color="auto"/>
        <w:bottom w:val="none" w:sz="0" w:space="0" w:color="auto"/>
        <w:right w:val="none" w:sz="0" w:space="0" w:color="auto"/>
      </w:divBdr>
      <w:divsChild>
        <w:div w:id="47271261">
          <w:marLeft w:val="300"/>
          <w:marRight w:val="0"/>
          <w:marTop w:val="0"/>
          <w:marBottom w:val="0"/>
          <w:divBdr>
            <w:top w:val="none" w:sz="0" w:space="0" w:color="auto"/>
            <w:left w:val="none" w:sz="0" w:space="0" w:color="auto"/>
            <w:bottom w:val="none" w:sz="0" w:space="0" w:color="auto"/>
            <w:right w:val="none" w:sz="0" w:space="0" w:color="auto"/>
          </w:divBdr>
        </w:div>
      </w:divsChild>
    </w:div>
    <w:div w:id="4525114">
      <w:bodyDiv w:val="1"/>
      <w:marLeft w:val="0"/>
      <w:marRight w:val="0"/>
      <w:marTop w:val="0"/>
      <w:marBottom w:val="0"/>
      <w:divBdr>
        <w:top w:val="none" w:sz="0" w:space="0" w:color="auto"/>
        <w:left w:val="none" w:sz="0" w:space="0" w:color="auto"/>
        <w:bottom w:val="none" w:sz="0" w:space="0" w:color="auto"/>
        <w:right w:val="none" w:sz="0" w:space="0" w:color="auto"/>
      </w:divBdr>
    </w:div>
    <w:div w:id="64114619">
      <w:bodyDiv w:val="1"/>
      <w:marLeft w:val="0"/>
      <w:marRight w:val="0"/>
      <w:marTop w:val="0"/>
      <w:marBottom w:val="0"/>
      <w:divBdr>
        <w:top w:val="none" w:sz="0" w:space="0" w:color="auto"/>
        <w:left w:val="none" w:sz="0" w:space="0" w:color="auto"/>
        <w:bottom w:val="none" w:sz="0" w:space="0" w:color="auto"/>
        <w:right w:val="none" w:sz="0" w:space="0" w:color="auto"/>
      </w:divBdr>
    </w:div>
    <w:div w:id="67385534">
      <w:bodyDiv w:val="1"/>
      <w:marLeft w:val="0"/>
      <w:marRight w:val="0"/>
      <w:marTop w:val="0"/>
      <w:marBottom w:val="0"/>
      <w:divBdr>
        <w:top w:val="none" w:sz="0" w:space="0" w:color="auto"/>
        <w:left w:val="none" w:sz="0" w:space="0" w:color="auto"/>
        <w:bottom w:val="none" w:sz="0" w:space="0" w:color="auto"/>
        <w:right w:val="none" w:sz="0" w:space="0" w:color="auto"/>
      </w:divBdr>
    </w:div>
    <w:div w:id="71893658">
      <w:bodyDiv w:val="1"/>
      <w:marLeft w:val="0"/>
      <w:marRight w:val="0"/>
      <w:marTop w:val="0"/>
      <w:marBottom w:val="0"/>
      <w:divBdr>
        <w:top w:val="none" w:sz="0" w:space="0" w:color="auto"/>
        <w:left w:val="none" w:sz="0" w:space="0" w:color="auto"/>
        <w:bottom w:val="none" w:sz="0" w:space="0" w:color="auto"/>
        <w:right w:val="none" w:sz="0" w:space="0" w:color="auto"/>
      </w:divBdr>
    </w:div>
    <w:div w:id="78409251">
      <w:bodyDiv w:val="1"/>
      <w:marLeft w:val="0"/>
      <w:marRight w:val="0"/>
      <w:marTop w:val="0"/>
      <w:marBottom w:val="0"/>
      <w:divBdr>
        <w:top w:val="none" w:sz="0" w:space="0" w:color="auto"/>
        <w:left w:val="none" w:sz="0" w:space="0" w:color="auto"/>
        <w:bottom w:val="none" w:sz="0" w:space="0" w:color="auto"/>
        <w:right w:val="none" w:sz="0" w:space="0" w:color="auto"/>
      </w:divBdr>
    </w:div>
    <w:div w:id="109862438">
      <w:bodyDiv w:val="1"/>
      <w:marLeft w:val="0"/>
      <w:marRight w:val="0"/>
      <w:marTop w:val="0"/>
      <w:marBottom w:val="0"/>
      <w:divBdr>
        <w:top w:val="none" w:sz="0" w:space="0" w:color="auto"/>
        <w:left w:val="none" w:sz="0" w:space="0" w:color="auto"/>
        <w:bottom w:val="none" w:sz="0" w:space="0" w:color="auto"/>
        <w:right w:val="none" w:sz="0" w:space="0" w:color="auto"/>
      </w:divBdr>
    </w:div>
    <w:div w:id="146628256">
      <w:bodyDiv w:val="1"/>
      <w:marLeft w:val="0"/>
      <w:marRight w:val="0"/>
      <w:marTop w:val="0"/>
      <w:marBottom w:val="0"/>
      <w:divBdr>
        <w:top w:val="none" w:sz="0" w:space="0" w:color="auto"/>
        <w:left w:val="none" w:sz="0" w:space="0" w:color="auto"/>
        <w:bottom w:val="none" w:sz="0" w:space="0" w:color="auto"/>
        <w:right w:val="none" w:sz="0" w:space="0" w:color="auto"/>
      </w:divBdr>
    </w:div>
    <w:div w:id="150415985">
      <w:bodyDiv w:val="1"/>
      <w:marLeft w:val="0"/>
      <w:marRight w:val="0"/>
      <w:marTop w:val="0"/>
      <w:marBottom w:val="0"/>
      <w:divBdr>
        <w:top w:val="none" w:sz="0" w:space="0" w:color="auto"/>
        <w:left w:val="none" w:sz="0" w:space="0" w:color="auto"/>
        <w:bottom w:val="none" w:sz="0" w:space="0" w:color="auto"/>
        <w:right w:val="none" w:sz="0" w:space="0" w:color="auto"/>
      </w:divBdr>
    </w:div>
    <w:div w:id="171376745">
      <w:bodyDiv w:val="1"/>
      <w:marLeft w:val="0"/>
      <w:marRight w:val="0"/>
      <w:marTop w:val="0"/>
      <w:marBottom w:val="0"/>
      <w:divBdr>
        <w:top w:val="none" w:sz="0" w:space="0" w:color="auto"/>
        <w:left w:val="none" w:sz="0" w:space="0" w:color="auto"/>
        <w:bottom w:val="none" w:sz="0" w:space="0" w:color="auto"/>
        <w:right w:val="none" w:sz="0" w:space="0" w:color="auto"/>
      </w:divBdr>
    </w:div>
    <w:div w:id="175192117">
      <w:bodyDiv w:val="1"/>
      <w:marLeft w:val="0"/>
      <w:marRight w:val="0"/>
      <w:marTop w:val="0"/>
      <w:marBottom w:val="0"/>
      <w:divBdr>
        <w:top w:val="none" w:sz="0" w:space="0" w:color="auto"/>
        <w:left w:val="none" w:sz="0" w:space="0" w:color="auto"/>
        <w:bottom w:val="none" w:sz="0" w:space="0" w:color="auto"/>
        <w:right w:val="none" w:sz="0" w:space="0" w:color="auto"/>
      </w:divBdr>
    </w:div>
    <w:div w:id="176968388">
      <w:bodyDiv w:val="1"/>
      <w:marLeft w:val="0"/>
      <w:marRight w:val="0"/>
      <w:marTop w:val="0"/>
      <w:marBottom w:val="0"/>
      <w:divBdr>
        <w:top w:val="none" w:sz="0" w:space="0" w:color="auto"/>
        <w:left w:val="none" w:sz="0" w:space="0" w:color="auto"/>
        <w:bottom w:val="none" w:sz="0" w:space="0" w:color="auto"/>
        <w:right w:val="none" w:sz="0" w:space="0" w:color="auto"/>
      </w:divBdr>
    </w:div>
    <w:div w:id="191848404">
      <w:bodyDiv w:val="1"/>
      <w:marLeft w:val="0"/>
      <w:marRight w:val="0"/>
      <w:marTop w:val="0"/>
      <w:marBottom w:val="0"/>
      <w:divBdr>
        <w:top w:val="none" w:sz="0" w:space="0" w:color="auto"/>
        <w:left w:val="none" w:sz="0" w:space="0" w:color="auto"/>
        <w:bottom w:val="none" w:sz="0" w:space="0" w:color="auto"/>
        <w:right w:val="none" w:sz="0" w:space="0" w:color="auto"/>
      </w:divBdr>
    </w:div>
    <w:div w:id="206722540">
      <w:bodyDiv w:val="1"/>
      <w:marLeft w:val="0"/>
      <w:marRight w:val="0"/>
      <w:marTop w:val="0"/>
      <w:marBottom w:val="0"/>
      <w:divBdr>
        <w:top w:val="none" w:sz="0" w:space="0" w:color="auto"/>
        <w:left w:val="none" w:sz="0" w:space="0" w:color="auto"/>
        <w:bottom w:val="none" w:sz="0" w:space="0" w:color="auto"/>
        <w:right w:val="none" w:sz="0" w:space="0" w:color="auto"/>
      </w:divBdr>
    </w:div>
    <w:div w:id="236326175">
      <w:bodyDiv w:val="1"/>
      <w:marLeft w:val="0"/>
      <w:marRight w:val="0"/>
      <w:marTop w:val="0"/>
      <w:marBottom w:val="0"/>
      <w:divBdr>
        <w:top w:val="none" w:sz="0" w:space="0" w:color="auto"/>
        <w:left w:val="none" w:sz="0" w:space="0" w:color="auto"/>
        <w:bottom w:val="none" w:sz="0" w:space="0" w:color="auto"/>
        <w:right w:val="none" w:sz="0" w:space="0" w:color="auto"/>
      </w:divBdr>
      <w:divsChild>
        <w:div w:id="735317470">
          <w:marLeft w:val="0"/>
          <w:marRight w:val="-4500"/>
          <w:marTop w:val="0"/>
          <w:marBottom w:val="0"/>
          <w:divBdr>
            <w:top w:val="none" w:sz="0" w:space="0" w:color="auto"/>
            <w:left w:val="none" w:sz="0" w:space="0" w:color="auto"/>
            <w:bottom w:val="none" w:sz="0" w:space="0" w:color="auto"/>
            <w:right w:val="none" w:sz="0" w:space="0" w:color="auto"/>
          </w:divBdr>
          <w:divsChild>
            <w:div w:id="1516115150">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305281404">
      <w:bodyDiv w:val="1"/>
      <w:marLeft w:val="0"/>
      <w:marRight w:val="0"/>
      <w:marTop w:val="0"/>
      <w:marBottom w:val="0"/>
      <w:divBdr>
        <w:top w:val="none" w:sz="0" w:space="0" w:color="auto"/>
        <w:left w:val="none" w:sz="0" w:space="0" w:color="auto"/>
        <w:bottom w:val="none" w:sz="0" w:space="0" w:color="auto"/>
        <w:right w:val="none" w:sz="0" w:space="0" w:color="auto"/>
      </w:divBdr>
    </w:div>
    <w:div w:id="344526587">
      <w:bodyDiv w:val="1"/>
      <w:marLeft w:val="0"/>
      <w:marRight w:val="0"/>
      <w:marTop w:val="0"/>
      <w:marBottom w:val="0"/>
      <w:divBdr>
        <w:top w:val="none" w:sz="0" w:space="0" w:color="auto"/>
        <w:left w:val="none" w:sz="0" w:space="0" w:color="auto"/>
        <w:bottom w:val="none" w:sz="0" w:space="0" w:color="auto"/>
        <w:right w:val="none" w:sz="0" w:space="0" w:color="auto"/>
      </w:divBdr>
    </w:div>
    <w:div w:id="350375126">
      <w:bodyDiv w:val="1"/>
      <w:marLeft w:val="0"/>
      <w:marRight w:val="0"/>
      <w:marTop w:val="0"/>
      <w:marBottom w:val="0"/>
      <w:divBdr>
        <w:top w:val="none" w:sz="0" w:space="0" w:color="auto"/>
        <w:left w:val="none" w:sz="0" w:space="0" w:color="auto"/>
        <w:bottom w:val="none" w:sz="0" w:space="0" w:color="auto"/>
        <w:right w:val="none" w:sz="0" w:space="0" w:color="auto"/>
      </w:divBdr>
    </w:div>
    <w:div w:id="350570905">
      <w:bodyDiv w:val="1"/>
      <w:marLeft w:val="0"/>
      <w:marRight w:val="0"/>
      <w:marTop w:val="0"/>
      <w:marBottom w:val="0"/>
      <w:divBdr>
        <w:top w:val="none" w:sz="0" w:space="0" w:color="auto"/>
        <w:left w:val="none" w:sz="0" w:space="0" w:color="auto"/>
        <w:bottom w:val="none" w:sz="0" w:space="0" w:color="auto"/>
        <w:right w:val="none" w:sz="0" w:space="0" w:color="auto"/>
      </w:divBdr>
    </w:div>
    <w:div w:id="376706168">
      <w:bodyDiv w:val="1"/>
      <w:marLeft w:val="0"/>
      <w:marRight w:val="0"/>
      <w:marTop w:val="0"/>
      <w:marBottom w:val="0"/>
      <w:divBdr>
        <w:top w:val="none" w:sz="0" w:space="0" w:color="auto"/>
        <w:left w:val="none" w:sz="0" w:space="0" w:color="auto"/>
        <w:bottom w:val="none" w:sz="0" w:space="0" w:color="auto"/>
        <w:right w:val="none" w:sz="0" w:space="0" w:color="auto"/>
      </w:divBdr>
    </w:div>
    <w:div w:id="422067918">
      <w:bodyDiv w:val="1"/>
      <w:marLeft w:val="0"/>
      <w:marRight w:val="0"/>
      <w:marTop w:val="0"/>
      <w:marBottom w:val="0"/>
      <w:divBdr>
        <w:top w:val="none" w:sz="0" w:space="0" w:color="auto"/>
        <w:left w:val="none" w:sz="0" w:space="0" w:color="auto"/>
        <w:bottom w:val="none" w:sz="0" w:space="0" w:color="auto"/>
        <w:right w:val="none" w:sz="0" w:space="0" w:color="auto"/>
      </w:divBdr>
    </w:div>
    <w:div w:id="432438907">
      <w:bodyDiv w:val="1"/>
      <w:marLeft w:val="0"/>
      <w:marRight w:val="0"/>
      <w:marTop w:val="0"/>
      <w:marBottom w:val="0"/>
      <w:divBdr>
        <w:top w:val="none" w:sz="0" w:space="0" w:color="auto"/>
        <w:left w:val="none" w:sz="0" w:space="0" w:color="auto"/>
        <w:bottom w:val="none" w:sz="0" w:space="0" w:color="auto"/>
        <w:right w:val="none" w:sz="0" w:space="0" w:color="auto"/>
      </w:divBdr>
    </w:div>
    <w:div w:id="455876212">
      <w:bodyDiv w:val="1"/>
      <w:marLeft w:val="0"/>
      <w:marRight w:val="0"/>
      <w:marTop w:val="0"/>
      <w:marBottom w:val="0"/>
      <w:divBdr>
        <w:top w:val="none" w:sz="0" w:space="0" w:color="auto"/>
        <w:left w:val="none" w:sz="0" w:space="0" w:color="auto"/>
        <w:bottom w:val="none" w:sz="0" w:space="0" w:color="auto"/>
        <w:right w:val="none" w:sz="0" w:space="0" w:color="auto"/>
      </w:divBdr>
    </w:div>
    <w:div w:id="530457770">
      <w:bodyDiv w:val="1"/>
      <w:marLeft w:val="0"/>
      <w:marRight w:val="0"/>
      <w:marTop w:val="0"/>
      <w:marBottom w:val="0"/>
      <w:divBdr>
        <w:top w:val="none" w:sz="0" w:space="0" w:color="auto"/>
        <w:left w:val="none" w:sz="0" w:space="0" w:color="auto"/>
        <w:bottom w:val="none" w:sz="0" w:space="0" w:color="auto"/>
        <w:right w:val="none" w:sz="0" w:space="0" w:color="auto"/>
      </w:divBdr>
    </w:div>
    <w:div w:id="568268395">
      <w:bodyDiv w:val="1"/>
      <w:marLeft w:val="0"/>
      <w:marRight w:val="0"/>
      <w:marTop w:val="0"/>
      <w:marBottom w:val="0"/>
      <w:divBdr>
        <w:top w:val="none" w:sz="0" w:space="0" w:color="auto"/>
        <w:left w:val="none" w:sz="0" w:space="0" w:color="auto"/>
        <w:bottom w:val="none" w:sz="0" w:space="0" w:color="auto"/>
        <w:right w:val="none" w:sz="0" w:space="0" w:color="auto"/>
      </w:divBdr>
    </w:div>
    <w:div w:id="584151503">
      <w:bodyDiv w:val="1"/>
      <w:marLeft w:val="0"/>
      <w:marRight w:val="0"/>
      <w:marTop w:val="0"/>
      <w:marBottom w:val="0"/>
      <w:divBdr>
        <w:top w:val="none" w:sz="0" w:space="0" w:color="auto"/>
        <w:left w:val="none" w:sz="0" w:space="0" w:color="auto"/>
        <w:bottom w:val="none" w:sz="0" w:space="0" w:color="auto"/>
        <w:right w:val="none" w:sz="0" w:space="0" w:color="auto"/>
      </w:divBdr>
    </w:div>
    <w:div w:id="603877395">
      <w:bodyDiv w:val="1"/>
      <w:marLeft w:val="0"/>
      <w:marRight w:val="0"/>
      <w:marTop w:val="0"/>
      <w:marBottom w:val="0"/>
      <w:divBdr>
        <w:top w:val="none" w:sz="0" w:space="0" w:color="auto"/>
        <w:left w:val="none" w:sz="0" w:space="0" w:color="auto"/>
        <w:bottom w:val="none" w:sz="0" w:space="0" w:color="auto"/>
        <w:right w:val="none" w:sz="0" w:space="0" w:color="auto"/>
      </w:divBdr>
    </w:div>
    <w:div w:id="623079903">
      <w:bodyDiv w:val="1"/>
      <w:marLeft w:val="0"/>
      <w:marRight w:val="0"/>
      <w:marTop w:val="0"/>
      <w:marBottom w:val="0"/>
      <w:divBdr>
        <w:top w:val="none" w:sz="0" w:space="0" w:color="auto"/>
        <w:left w:val="none" w:sz="0" w:space="0" w:color="auto"/>
        <w:bottom w:val="none" w:sz="0" w:space="0" w:color="auto"/>
        <w:right w:val="none" w:sz="0" w:space="0" w:color="auto"/>
      </w:divBdr>
    </w:div>
    <w:div w:id="689721702">
      <w:bodyDiv w:val="1"/>
      <w:marLeft w:val="0"/>
      <w:marRight w:val="0"/>
      <w:marTop w:val="0"/>
      <w:marBottom w:val="0"/>
      <w:divBdr>
        <w:top w:val="none" w:sz="0" w:space="0" w:color="auto"/>
        <w:left w:val="none" w:sz="0" w:space="0" w:color="auto"/>
        <w:bottom w:val="none" w:sz="0" w:space="0" w:color="auto"/>
        <w:right w:val="none" w:sz="0" w:space="0" w:color="auto"/>
      </w:divBdr>
    </w:div>
    <w:div w:id="692925212">
      <w:bodyDiv w:val="1"/>
      <w:marLeft w:val="0"/>
      <w:marRight w:val="0"/>
      <w:marTop w:val="0"/>
      <w:marBottom w:val="0"/>
      <w:divBdr>
        <w:top w:val="none" w:sz="0" w:space="0" w:color="auto"/>
        <w:left w:val="none" w:sz="0" w:space="0" w:color="auto"/>
        <w:bottom w:val="none" w:sz="0" w:space="0" w:color="auto"/>
        <w:right w:val="none" w:sz="0" w:space="0" w:color="auto"/>
      </w:divBdr>
    </w:div>
    <w:div w:id="744299204">
      <w:bodyDiv w:val="1"/>
      <w:marLeft w:val="0"/>
      <w:marRight w:val="0"/>
      <w:marTop w:val="0"/>
      <w:marBottom w:val="0"/>
      <w:divBdr>
        <w:top w:val="none" w:sz="0" w:space="0" w:color="auto"/>
        <w:left w:val="none" w:sz="0" w:space="0" w:color="auto"/>
        <w:bottom w:val="none" w:sz="0" w:space="0" w:color="auto"/>
        <w:right w:val="none" w:sz="0" w:space="0" w:color="auto"/>
      </w:divBdr>
    </w:div>
    <w:div w:id="793525091">
      <w:bodyDiv w:val="1"/>
      <w:marLeft w:val="0"/>
      <w:marRight w:val="0"/>
      <w:marTop w:val="0"/>
      <w:marBottom w:val="0"/>
      <w:divBdr>
        <w:top w:val="none" w:sz="0" w:space="0" w:color="auto"/>
        <w:left w:val="none" w:sz="0" w:space="0" w:color="auto"/>
        <w:bottom w:val="none" w:sz="0" w:space="0" w:color="auto"/>
        <w:right w:val="none" w:sz="0" w:space="0" w:color="auto"/>
      </w:divBdr>
    </w:div>
    <w:div w:id="799690054">
      <w:bodyDiv w:val="1"/>
      <w:marLeft w:val="269"/>
      <w:marRight w:val="0"/>
      <w:marTop w:val="269"/>
      <w:marBottom w:val="0"/>
      <w:divBdr>
        <w:top w:val="none" w:sz="0" w:space="0" w:color="auto"/>
        <w:left w:val="none" w:sz="0" w:space="0" w:color="auto"/>
        <w:bottom w:val="none" w:sz="0" w:space="0" w:color="auto"/>
        <w:right w:val="none" w:sz="0" w:space="0" w:color="auto"/>
      </w:divBdr>
      <w:divsChild>
        <w:div w:id="572350648">
          <w:marLeft w:val="0"/>
          <w:marRight w:val="0"/>
          <w:marTop w:val="0"/>
          <w:marBottom w:val="0"/>
          <w:divBdr>
            <w:top w:val="none" w:sz="0" w:space="0" w:color="auto"/>
            <w:left w:val="none" w:sz="0" w:space="0" w:color="auto"/>
            <w:bottom w:val="none" w:sz="0" w:space="0" w:color="auto"/>
            <w:right w:val="none" w:sz="0" w:space="0" w:color="auto"/>
          </w:divBdr>
        </w:div>
        <w:div w:id="665599375">
          <w:marLeft w:val="0"/>
          <w:marRight w:val="0"/>
          <w:marTop w:val="0"/>
          <w:marBottom w:val="0"/>
          <w:divBdr>
            <w:top w:val="none" w:sz="0" w:space="0" w:color="auto"/>
            <w:left w:val="none" w:sz="0" w:space="0" w:color="auto"/>
            <w:bottom w:val="none" w:sz="0" w:space="0" w:color="auto"/>
            <w:right w:val="none" w:sz="0" w:space="0" w:color="auto"/>
          </w:divBdr>
        </w:div>
        <w:div w:id="925306118">
          <w:marLeft w:val="0"/>
          <w:marRight w:val="0"/>
          <w:marTop w:val="0"/>
          <w:marBottom w:val="0"/>
          <w:divBdr>
            <w:top w:val="none" w:sz="0" w:space="0" w:color="auto"/>
            <w:left w:val="none" w:sz="0" w:space="0" w:color="auto"/>
            <w:bottom w:val="none" w:sz="0" w:space="0" w:color="auto"/>
            <w:right w:val="none" w:sz="0" w:space="0" w:color="auto"/>
          </w:divBdr>
        </w:div>
        <w:div w:id="1142455898">
          <w:marLeft w:val="0"/>
          <w:marRight w:val="0"/>
          <w:marTop w:val="0"/>
          <w:marBottom w:val="0"/>
          <w:divBdr>
            <w:top w:val="none" w:sz="0" w:space="0" w:color="auto"/>
            <w:left w:val="none" w:sz="0" w:space="0" w:color="auto"/>
            <w:bottom w:val="none" w:sz="0" w:space="0" w:color="auto"/>
            <w:right w:val="none" w:sz="0" w:space="0" w:color="auto"/>
          </w:divBdr>
        </w:div>
        <w:div w:id="1337877124">
          <w:marLeft w:val="0"/>
          <w:marRight w:val="0"/>
          <w:marTop w:val="0"/>
          <w:marBottom w:val="0"/>
          <w:divBdr>
            <w:top w:val="none" w:sz="0" w:space="0" w:color="auto"/>
            <w:left w:val="none" w:sz="0" w:space="0" w:color="auto"/>
            <w:bottom w:val="none" w:sz="0" w:space="0" w:color="auto"/>
            <w:right w:val="none" w:sz="0" w:space="0" w:color="auto"/>
          </w:divBdr>
        </w:div>
        <w:div w:id="1676567073">
          <w:marLeft w:val="0"/>
          <w:marRight w:val="0"/>
          <w:marTop w:val="0"/>
          <w:marBottom w:val="0"/>
          <w:divBdr>
            <w:top w:val="none" w:sz="0" w:space="0" w:color="auto"/>
            <w:left w:val="none" w:sz="0" w:space="0" w:color="auto"/>
            <w:bottom w:val="none" w:sz="0" w:space="0" w:color="auto"/>
            <w:right w:val="none" w:sz="0" w:space="0" w:color="auto"/>
          </w:divBdr>
        </w:div>
        <w:div w:id="2090226188">
          <w:marLeft w:val="0"/>
          <w:marRight w:val="0"/>
          <w:marTop w:val="0"/>
          <w:marBottom w:val="0"/>
          <w:divBdr>
            <w:top w:val="none" w:sz="0" w:space="0" w:color="auto"/>
            <w:left w:val="none" w:sz="0" w:space="0" w:color="auto"/>
            <w:bottom w:val="none" w:sz="0" w:space="0" w:color="auto"/>
            <w:right w:val="none" w:sz="0" w:space="0" w:color="auto"/>
          </w:divBdr>
        </w:div>
      </w:divsChild>
    </w:div>
    <w:div w:id="814878659">
      <w:bodyDiv w:val="1"/>
      <w:marLeft w:val="0"/>
      <w:marRight w:val="0"/>
      <w:marTop w:val="0"/>
      <w:marBottom w:val="0"/>
      <w:divBdr>
        <w:top w:val="none" w:sz="0" w:space="0" w:color="auto"/>
        <w:left w:val="none" w:sz="0" w:space="0" w:color="auto"/>
        <w:bottom w:val="none" w:sz="0" w:space="0" w:color="auto"/>
        <w:right w:val="none" w:sz="0" w:space="0" w:color="auto"/>
      </w:divBdr>
    </w:div>
    <w:div w:id="822233828">
      <w:bodyDiv w:val="1"/>
      <w:marLeft w:val="0"/>
      <w:marRight w:val="0"/>
      <w:marTop w:val="0"/>
      <w:marBottom w:val="0"/>
      <w:divBdr>
        <w:top w:val="none" w:sz="0" w:space="0" w:color="auto"/>
        <w:left w:val="none" w:sz="0" w:space="0" w:color="auto"/>
        <w:bottom w:val="none" w:sz="0" w:space="0" w:color="auto"/>
        <w:right w:val="none" w:sz="0" w:space="0" w:color="auto"/>
      </w:divBdr>
    </w:div>
    <w:div w:id="834421697">
      <w:bodyDiv w:val="1"/>
      <w:marLeft w:val="0"/>
      <w:marRight w:val="0"/>
      <w:marTop w:val="0"/>
      <w:marBottom w:val="0"/>
      <w:divBdr>
        <w:top w:val="none" w:sz="0" w:space="0" w:color="auto"/>
        <w:left w:val="none" w:sz="0" w:space="0" w:color="auto"/>
        <w:bottom w:val="none" w:sz="0" w:space="0" w:color="auto"/>
        <w:right w:val="none" w:sz="0" w:space="0" w:color="auto"/>
      </w:divBdr>
    </w:div>
    <w:div w:id="878934757">
      <w:bodyDiv w:val="1"/>
      <w:marLeft w:val="0"/>
      <w:marRight w:val="0"/>
      <w:marTop w:val="0"/>
      <w:marBottom w:val="0"/>
      <w:divBdr>
        <w:top w:val="none" w:sz="0" w:space="0" w:color="auto"/>
        <w:left w:val="none" w:sz="0" w:space="0" w:color="auto"/>
        <w:bottom w:val="none" w:sz="0" w:space="0" w:color="auto"/>
        <w:right w:val="none" w:sz="0" w:space="0" w:color="auto"/>
      </w:divBdr>
    </w:div>
    <w:div w:id="1138762655">
      <w:bodyDiv w:val="1"/>
      <w:marLeft w:val="0"/>
      <w:marRight w:val="0"/>
      <w:marTop w:val="0"/>
      <w:marBottom w:val="0"/>
      <w:divBdr>
        <w:top w:val="none" w:sz="0" w:space="0" w:color="auto"/>
        <w:left w:val="none" w:sz="0" w:space="0" w:color="auto"/>
        <w:bottom w:val="none" w:sz="0" w:space="0" w:color="auto"/>
        <w:right w:val="none" w:sz="0" w:space="0" w:color="auto"/>
      </w:divBdr>
    </w:div>
    <w:div w:id="1222670099">
      <w:bodyDiv w:val="1"/>
      <w:marLeft w:val="0"/>
      <w:marRight w:val="0"/>
      <w:marTop w:val="0"/>
      <w:marBottom w:val="0"/>
      <w:divBdr>
        <w:top w:val="none" w:sz="0" w:space="0" w:color="auto"/>
        <w:left w:val="none" w:sz="0" w:space="0" w:color="auto"/>
        <w:bottom w:val="none" w:sz="0" w:space="0" w:color="auto"/>
        <w:right w:val="none" w:sz="0" w:space="0" w:color="auto"/>
      </w:divBdr>
    </w:div>
    <w:div w:id="1233855331">
      <w:bodyDiv w:val="1"/>
      <w:marLeft w:val="0"/>
      <w:marRight w:val="0"/>
      <w:marTop w:val="0"/>
      <w:marBottom w:val="0"/>
      <w:divBdr>
        <w:top w:val="none" w:sz="0" w:space="0" w:color="auto"/>
        <w:left w:val="none" w:sz="0" w:space="0" w:color="auto"/>
        <w:bottom w:val="none" w:sz="0" w:space="0" w:color="auto"/>
        <w:right w:val="none" w:sz="0" w:space="0" w:color="auto"/>
      </w:divBdr>
      <w:divsChild>
        <w:div w:id="446436673">
          <w:marLeft w:val="0"/>
          <w:marRight w:val="0"/>
          <w:marTop w:val="0"/>
          <w:marBottom w:val="0"/>
          <w:divBdr>
            <w:top w:val="none" w:sz="0" w:space="0" w:color="auto"/>
            <w:left w:val="none" w:sz="0" w:space="0" w:color="auto"/>
            <w:bottom w:val="none" w:sz="0" w:space="0" w:color="auto"/>
            <w:right w:val="none" w:sz="0" w:space="0" w:color="auto"/>
          </w:divBdr>
        </w:div>
        <w:div w:id="2009943214">
          <w:marLeft w:val="0"/>
          <w:marRight w:val="0"/>
          <w:marTop w:val="0"/>
          <w:marBottom w:val="0"/>
          <w:divBdr>
            <w:top w:val="none" w:sz="0" w:space="0" w:color="auto"/>
            <w:left w:val="none" w:sz="0" w:space="0" w:color="auto"/>
            <w:bottom w:val="none" w:sz="0" w:space="0" w:color="auto"/>
            <w:right w:val="none" w:sz="0" w:space="0" w:color="auto"/>
          </w:divBdr>
        </w:div>
        <w:div w:id="2103140908">
          <w:marLeft w:val="0"/>
          <w:marRight w:val="0"/>
          <w:marTop w:val="0"/>
          <w:marBottom w:val="0"/>
          <w:divBdr>
            <w:top w:val="single" w:sz="6" w:space="9" w:color="EEEEEE"/>
            <w:left w:val="single" w:sz="6" w:space="9" w:color="EEEEEE"/>
            <w:bottom w:val="single" w:sz="6" w:space="9" w:color="EEEEEE"/>
            <w:right w:val="single" w:sz="6" w:space="9" w:color="EEEEEE"/>
          </w:divBdr>
          <w:divsChild>
            <w:div w:id="372077109">
              <w:marLeft w:val="0"/>
              <w:marRight w:val="0"/>
              <w:marTop w:val="0"/>
              <w:marBottom w:val="0"/>
              <w:divBdr>
                <w:top w:val="none" w:sz="0" w:space="0" w:color="auto"/>
                <w:left w:val="none" w:sz="0" w:space="0" w:color="auto"/>
                <w:bottom w:val="none" w:sz="0" w:space="0" w:color="auto"/>
                <w:right w:val="none" w:sz="0" w:space="0" w:color="auto"/>
              </w:divBdr>
              <w:divsChild>
                <w:div w:id="295528019">
                  <w:marLeft w:val="0"/>
                  <w:marRight w:val="0"/>
                  <w:marTop w:val="0"/>
                  <w:marBottom w:val="0"/>
                  <w:divBdr>
                    <w:top w:val="none" w:sz="0" w:space="0" w:color="auto"/>
                    <w:left w:val="none" w:sz="0" w:space="0" w:color="auto"/>
                    <w:bottom w:val="none" w:sz="0" w:space="0" w:color="auto"/>
                    <w:right w:val="none" w:sz="0" w:space="0" w:color="auto"/>
                  </w:divBdr>
                </w:div>
                <w:div w:id="304356535">
                  <w:marLeft w:val="0"/>
                  <w:marRight w:val="0"/>
                  <w:marTop w:val="0"/>
                  <w:marBottom w:val="0"/>
                  <w:divBdr>
                    <w:top w:val="none" w:sz="0" w:space="0" w:color="auto"/>
                    <w:left w:val="none" w:sz="0" w:space="0" w:color="auto"/>
                    <w:bottom w:val="none" w:sz="0" w:space="0" w:color="auto"/>
                    <w:right w:val="none" w:sz="0" w:space="0" w:color="auto"/>
                  </w:divBdr>
                </w:div>
                <w:div w:id="543560936">
                  <w:marLeft w:val="0"/>
                  <w:marRight w:val="0"/>
                  <w:marTop w:val="0"/>
                  <w:marBottom w:val="0"/>
                  <w:divBdr>
                    <w:top w:val="none" w:sz="0" w:space="0" w:color="auto"/>
                    <w:left w:val="none" w:sz="0" w:space="0" w:color="auto"/>
                    <w:bottom w:val="none" w:sz="0" w:space="0" w:color="auto"/>
                    <w:right w:val="none" w:sz="0" w:space="0" w:color="auto"/>
                  </w:divBdr>
                </w:div>
              </w:divsChild>
            </w:div>
            <w:div w:id="920984627">
              <w:marLeft w:val="0"/>
              <w:marRight w:val="0"/>
              <w:marTop w:val="0"/>
              <w:marBottom w:val="90"/>
              <w:divBdr>
                <w:top w:val="none" w:sz="0" w:space="0" w:color="auto"/>
                <w:left w:val="none" w:sz="0" w:space="0" w:color="auto"/>
                <w:bottom w:val="none" w:sz="0" w:space="0" w:color="auto"/>
                <w:right w:val="none" w:sz="0" w:space="0" w:color="auto"/>
              </w:divBdr>
              <w:divsChild>
                <w:div w:id="1737312276">
                  <w:marLeft w:val="0"/>
                  <w:marRight w:val="0"/>
                  <w:marTop w:val="0"/>
                  <w:marBottom w:val="30"/>
                  <w:divBdr>
                    <w:top w:val="none" w:sz="0" w:space="0" w:color="auto"/>
                    <w:left w:val="none" w:sz="0" w:space="0" w:color="auto"/>
                    <w:bottom w:val="none" w:sz="0" w:space="0" w:color="auto"/>
                    <w:right w:val="none" w:sz="0" w:space="0" w:color="auto"/>
                  </w:divBdr>
                </w:div>
              </w:divsChild>
            </w:div>
            <w:div w:id="147679721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257208991">
      <w:bodyDiv w:val="1"/>
      <w:marLeft w:val="0"/>
      <w:marRight w:val="0"/>
      <w:marTop w:val="0"/>
      <w:marBottom w:val="0"/>
      <w:divBdr>
        <w:top w:val="none" w:sz="0" w:space="0" w:color="auto"/>
        <w:left w:val="none" w:sz="0" w:space="0" w:color="auto"/>
        <w:bottom w:val="none" w:sz="0" w:space="0" w:color="auto"/>
        <w:right w:val="none" w:sz="0" w:space="0" w:color="auto"/>
      </w:divBdr>
    </w:div>
    <w:div w:id="1262834672">
      <w:bodyDiv w:val="1"/>
      <w:marLeft w:val="0"/>
      <w:marRight w:val="0"/>
      <w:marTop w:val="0"/>
      <w:marBottom w:val="0"/>
      <w:divBdr>
        <w:top w:val="none" w:sz="0" w:space="0" w:color="auto"/>
        <w:left w:val="none" w:sz="0" w:space="0" w:color="auto"/>
        <w:bottom w:val="none" w:sz="0" w:space="0" w:color="auto"/>
        <w:right w:val="none" w:sz="0" w:space="0" w:color="auto"/>
      </w:divBdr>
    </w:div>
    <w:div w:id="1270235851">
      <w:bodyDiv w:val="1"/>
      <w:marLeft w:val="0"/>
      <w:marRight w:val="0"/>
      <w:marTop w:val="0"/>
      <w:marBottom w:val="0"/>
      <w:divBdr>
        <w:top w:val="none" w:sz="0" w:space="0" w:color="auto"/>
        <w:left w:val="none" w:sz="0" w:space="0" w:color="auto"/>
        <w:bottom w:val="none" w:sz="0" w:space="0" w:color="auto"/>
        <w:right w:val="none" w:sz="0" w:space="0" w:color="auto"/>
      </w:divBdr>
    </w:div>
    <w:div w:id="1279949440">
      <w:bodyDiv w:val="1"/>
      <w:marLeft w:val="0"/>
      <w:marRight w:val="0"/>
      <w:marTop w:val="0"/>
      <w:marBottom w:val="0"/>
      <w:divBdr>
        <w:top w:val="none" w:sz="0" w:space="0" w:color="auto"/>
        <w:left w:val="none" w:sz="0" w:space="0" w:color="auto"/>
        <w:bottom w:val="none" w:sz="0" w:space="0" w:color="auto"/>
        <w:right w:val="none" w:sz="0" w:space="0" w:color="auto"/>
      </w:divBdr>
    </w:div>
    <w:div w:id="1282225670">
      <w:bodyDiv w:val="1"/>
      <w:marLeft w:val="0"/>
      <w:marRight w:val="0"/>
      <w:marTop w:val="0"/>
      <w:marBottom w:val="0"/>
      <w:divBdr>
        <w:top w:val="none" w:sz="0" w:space="0" w:color="auto"/>
        <w:left w:val="none" w:sz="0" w:space="0" w:color="auto"/>
        <w:bottom w:val="none" w:sz="0" w:space="0" w:color="auto"/>
        <w:right w:val="none" w:sz="0" w:space="0" w:color="auto"/>
      </w:divBdr>
    </w:div>
    <w:div w:id="1335645718">
      <w:bodyDiv w:val="1"/>
      <w:marLeft w:val="0"/>
      <w:marRight w:val="0"/>
      <w:marTop w:val="0"/>
      <w:marBottom w:val="0"/>
      <w:divBdr>
        <w:top w:val="none" w:sz="0" w:space="0" w:color="auto"/>
        <w:left w:val="none" w:sz="0" w:space="0" w:color="auto"/>
        <w:bottom w:val="none" w:sz="0" w:space="0" w:color="auto"/>
        <w:right w:val="none" w:sz="0" w:space="0" w:color="auto"/>
      </w:divBdr>
    </w:div>
    <w:div w:id="1343510729">
      <w:bodyDiv w:val="1"/>
      <w:marLeft w:val="0"/>
      <w:marRight w:val="0"/>
      <w:marTop w:val="0"/>
      <w:marBottom w:val="0"/>
      <w:divBdr>
        <w:top w:val="none" w:sz="0" w:space="0" w:color="auto"/>
        <w:left w:val="none" w:sz="0" w:space="0" w:color="auto"/>
        <w:bottom w:val="none" w:sz="0" w:space="0" w:color="auto"/>
        <w:right w:val="none" w:sz="0" w:space="0" w:color="auto"/>
      </w:divBdr>
    </w:div>
    <w:div w:id="1348168260">
      <w:bodyDiv w:val="1"/>
      <w:marLeft w:val="0"/>
      <w:marRight w:val="0"/>
      <w:marTop w:val="0"/>
      <w:marBottom w:val="0"/>
      <w:divBdr>
        <w:top w:val="none" w:sz="0" w:space="0" w:color="auto"/>
        <w:left w:val="none" w:sz="0" w:space="0" w:color="auto"/>
        <w:bottom w:val="none" w:sz="0" w:space="0" w:color="auto"/>
        <w:right w:val="none" w:sz="0" w:space="0" w:color="auto"/>
      </w:divBdr>
    </w:div>
    <w:div w:id="1412583491">
      <w:bodyDiv w:val="1"/>
      <w:marLeft w:val="0"/>
      <w:marRight w:val="0"/>
      <w:marTop w:val="0"/>
      <w:marBottom w:val="0"/>
      <w:divBdr>
        <w:top w:val="none" w:sz="0" w:space="0" w:color="auto"/>
        <w:left w:val="none" w:sz="0" w:space="0" w:color="auto"/>
        <w:bottom w:val="none" w:sz="0" w:space="0" w:color="auto"/>
        <w:right w:val="none" w:sz="0" w:space="0" w:color="auto"/>
      </w:divBdr>
    </w:div>
    <w:div w:id="1445686001">
      <w:bodyDiv w:val="1"/>
      <w:marLeft w:val="0"/>
      <w:marRight w:val="0"/>
      <w:marTop w:val="0"/>
      <w:marBottom w:val="0"/>
      <w:divBdr>
        <w:top w:val="none" w:sz="0" w:space="0" w:color="auto"/>
        <w:left w:val="none" w:sz="0" w:space="0" w:color="auto"/>
        <w:bottom w:val="none" w:sz="0" w:space="0" w:color="auto"/>
        <w:right w:val="none" w:sz="0" w:space="0" w:color="auto"/>
      </w:divBdr>
    </w:div>
    <w:div w:id="1450390930">
      <w:bodyDiv w:val="1"/>
      <w:marLeft w:val="0"/>
      <w:marRight w:val="0"/>
      <w:marTop w:val="0"/>
      <w:marBottom w:val="0"/>
      <w:divBdr>
        <w:top w:val="none" w:sz="0" w:space="0" w:color="auto"/>
        <w:left w:val="none" w:sz="0" w:space="0" w:color="auto"/>
        <w:bottom w:val="none" w:sz="0" w:space="0" w:color="auto"/>
        <w:right w:val="none" w:sz="0" w:space="0" w:color="auto"/>
      </w:divBdr>
    </w:div>
    <w:div w:id="1453397446">
      <w:bodyDiv w:val="1"/>
      <w:marLeft w:val="0"/>
      <w:marRight w:val="0"/>
      <w:marTop w:val="0"/>
      <w:marBottom w:val="0"/>
      <w:divBdr>
        <w:top w:val="none" w:sz="0" w:space="0" w:color="auto"/>
        <w:left w:val="none" w:sz="0" w:space="0" w:color="auto"/>
        <w:bottom w:val="none" w:sz="0" w:space="0" w:color="auto"/>
        <w:right w:val="none" w:sz="0" w:space="0" w:color="auto"/>
      </w:divBdr>
    </w:div>
    <w:div w:id="1470438461">
      <w:bodyDiv w:val="1"/>
      <w:marLeft w:val="0"/>
      <w:marRight w:val="0"/>
      <w:marTop w:val="0"/>
      <w:marBottom w:val="0"/>
      <w:divBdr>
        <w:top w:val="none" w:sz="0" w:space="0" w:color="auto"/>
        <w:left w:val="none" w:sz="0" w:space="0" w:color="auto"/>
        <w:bottom w:val="none" w:sz="0" w:space="0" w:color="auto"/>
        <w:right w:val="none" w:sz="0" w:space="0" w:color="auto"/>
      </w:divBdr>
    </w:div>
    <w:div w:id="1519615077">
      <w:bodyDiv w:val="1"/>
      <w:marLeft w:val="0"/>
      <w:marRight w:val="0"/>
      <w:marTop w:val="0"/>
      <w:marBottom w:val="0"/>
      <w:divBdr>
        <w:top w:val="none" w:sz="0" w:space="0" w:color="auto"/>
        <w:left w:val="none" w:sz="0" w:space="0" w:color="auto"/>
        <w:bottom w:val="none" w:sz="0" w:space="0" w:color="auto"/>
        <w:right w:val="none" w:sz="0" w:space="0" w:color="auto"/>
      </w:divBdr>
    </w:div>
    <w:div w:id="1562017086">
      <w:bodyDiv w:val="1"/>
      <w:marLeft w:val="0"/>
      <w:marRight w:val="0"/>
      <w:marTop w:val="0"/>
      <w:marBottom w:val="0"/>
      <w:divBdr>
        <w:top w:val="none" w:sz="0" w:space="0" w:color="auto"/>
        <w:left w:val="none" w:sz="0" w:space="0" w:color="auto"/>
        <w:bottom w:val="none" w:sz="0" w:space="0" w:color="auto"/>
        <w:right w:val="none" w:sz="0" w:space="0" w:color="auto"/>
      </w:divBdr>
    </w:div>
    <w:div w:id="1595934965">
      <w:bodyDiv w:val="1"/>
      <w:marLeft w:val="0"/>
      <w:marRight w:val="0"/>
      <w:marTop w:val="0"/>
      <w:marBottom w:val="0"/>
      <w:divBdr>
        <w:top w:val="none" w:sz="0" w:space="0" w:color="auto"/>
        <w:left w:val="none" w:sz="0" w:space="0" w:color="auto"/>
        <w:bottom w:val="none" w:sz="0" w:space="0" w:color="auto"/>
        <w:right w:val="none" w:sz="0" w:space="0" w:color="auto"/>
      </w:divBdr>
    </w:div>
    <w:div w:id="1720011525">
      <w:bodyDiv w:val="1"/>
      <w:marLeft w:val="0"/>
      <w:marRight w:val="0"/>
      <w:marTop w:val="0"/>
      <w:marBottom w:val="0"/>
      <w:divBdr>
        <w:top w:val="none" w:sz="0" w:space="0" w:color="auto"/>
        <w:left w:val="none" w:sz="0" w:space="0" w:color="auto"/>
        <w:bottom w:val="none" w:sz="0" w:space="0" w:color="auto"/>
        <w:right w:val="none" w:sz="0" w:space="0" w:color="auto"/>
      </w:divBdr>
    </w:div>
    <w:div w:id="1817525249">
      <w:bodyDiv w:val="1"/>
      <w:marLeft w:val="0"/>
      <w:marRight w:val="0"/>
      <w:marTop w:val="0"/>
      <w:marBottom w:val="0"/>
      <w:divBdr>
        <w:top w:val="none" w:sz="0" w:space="0" w:color="auto"/>
        <w:left w:val="none" w:sz="0" w:space="0" w:color="auto"/>
        <w:bottom w:val="none" w:sz="0" w:space="0" w:color="auto"/>
        <w:right w:val="none" w:sz="0" w:space="0" w:color="auto"/>
      </w:divBdr>
    </w:div>
    <w:div w:id="1847865320">
      <w:bodyDiv w:val="1"/>
      <w:marLeft w:val="0"/>
      <w:marRight w:val="0"/>
      <w:marTop w:val="0"/>
      <w:marBottom w:val="0"/>
      <w:divBdr>
        <w:top w:val="none" w:sz="0" w:space="0" w:color="auto"/>
        <w:left w:val="none" w:sz="0" w:space="0" w:color="auto"/>
        <w:bottom w:val="none" w:sz="0" w:space="0" w:color="auto"/>
        <w:right w:val="none" w:sz="0" w:space="0" w:color="auto"/>
      </w:divBdr>
    </w:div>
    <w:div w:id="1877428057">
      <w:bodyDiv w:val="1"/>
      <w:marLeft w:val="0"/>
      <w:marRight w:val="0"/>
      <w:marTop w:val="0"/>
      <w:marBottom w:val="0"/>
      <w:divBdr>
        <w:top w:val="none" w:sz="0" w:space="0" w:color="auto"/>
        <w:left w:val="none" w:sz="0" w:space="0" w:color="auto"/>
        <w:bottom w:val="none" w:sz="0" w:space="0" w:color="auto"/>
        <w:right w:val="none" w:sz="0" w:space="0" w:color="auto"/>
      </w:divBdr>
    </w:div>
    <w:div w:id="1890454192">
      <w:bodyDiv w:val="1"/>
      <w:marLeft w:val="0"/>
      <w:marRight w:val="0"/>
      <w:marTop w:val="0"/>
      <w:marBottom w:val="0"/>
      <w:divBdr>
        <w:top w:val="none" w:sz="0" w:space="0" w:color="auto"/>
        <w:left w:val="none" w:sz="0" w:space="0" w:color="auto"/>
        <w:bottom w:val="none" w:sz="0" w:space="0" w:color="auto"/>
        <w:right w:val="none" w:sz="0" w:space="0" w:color="auto"/>
      </w:divBdr>
    </w:div>
    <w:div w:id="1892424202">
      <w:bodyDiv w:val="1"/>
      <w:marLeft w:val="0"/>
      <w:marRight w:val="0"/>
      <w:marTop w:val="0"/>
      <w:marBottom w:val="0"/>
      <w:divBdr>
        <w:top w:val="none" w:sz="0" w:space="0" w:color="auto"/>
        <w:left w:val="none" w:sz="0" w:space="0" w:color="auto"/>
        <w:bottom w:val="none" w:sz="0" w:space="0" w:color="auto"/>
        <w:right w:val="none" w:sz="0" w:space="0" w:color="auto"/>
      </w:divBdr>
      <w:divsChild>
        <w:div w:id="205214388">
          <w:marLeft w:val="0"/>
          <w:marRight w:val="-4500"/>
          <w:marTop w:val="0"/>
          <w:marBottom w:val="0"/>
          <w:divBdr>
            <w:top w:val="none" w:sz="0" w:space="0" w:color="auto"/>
            <w:left w:val="none" w:sz="0" w:space="0" w:color="auto"/>
            <w:bottom w:val="none" w:sz="0" w:space="0" w:color="auto"/>
            <w:right w:val="none" w:sz="0" w:space="0" w:color="auto"/>
          </w:divBdr>
          <w:divsChild>
            <w:div w:id="1231577839">
              <w:marLeft w:val="2130"/>
              <w:marRight w:val="4200"/>
              <w:marTop w:val="0"/>
              <w:marBottom w:val="90"/>
              <w:divBdr>
                <w:top w:val="none" w:sz="0" w:space="0" w:color="auto"/>
                <w:left w:val="none" w:sz="0" w:space="0" w:color="auto"/>
                <w:bottom w:val="none" w:sz="0" w:space="0" w:color="auto"/>
                <w:right w:val="none" w:sz="0" w:space="0" w:color="auto"/>
              </w:divBdr>
            </w:div>
          </w:divsChild>
        </w:div>
      </w:divsChild>
    </w:div>
    <w:div w:id="1937202495">
      <w:bodyDiv w:val="1"/>
      <w:marLeft w:val="0"/>
      <w:marRight w:val="0"/>
      <w:marTop w:val="0"/>
      <w:marBottom w:val="0"/>
      <w:divBdr>
        <w:top w:val="none" w:sz="0" w:space="0" w:color="auto"/>
        <w:left w:val="none" w:sz="0" w:space="0" w:color="auto"/>
        <w:bottom w:val="none" w:sz="0" w:space="0" w:color="auto"/>
        <w:right w:val="none" w:sz="0" w:space="0" w:color="auto"/>
      </w:divBdr>
    </w:div>
    <w:div w:id="1957908939">
      <w:bodyDiv w:val="1"/>
      <w:marLeft w:val="0"/>
      <w:marRight w:val="0"/>
      <w:marTop w:val="0"/>
      <w:marBottom w:val="0"/>
      <w:divBdr>
        <w:top w:val="none" w:sz="0" w:space="0" w:color="auto"/>
        <w:left w:val="none" w:sz="0" w:space="0" w:color="auto"/>
        <w:bottom w:val="none" w:sz="0" w:space="0" w:color="auto"/>
        <w:right w:val="none" w:sz="0" w:space="0" w:color="auto"/>
      </w:divBdr>
    </w:div>
    <w:div w:id="1957977222">
      <w:bodyDiv w:val="1"/>
      <w:marLeft w:val="0"/>
      <w:marRight w:val="0"/>
      <w:marTop w:val="0"/>
      <w:marBottom w:val="0"/>
      <w:divBdr>
        <w:top w:val="none" w:sz="0" w:space="0" w:color="auto"/>
        <w:left w:val="none" w:sz="0" w:space="0" w:color="auto"/>
        <w:bottom w:val="none" w:sz="0" w:space="0" w:color="auto"/>
        <w:right w:val="none" w:sz="0" w:space="0" w:color="auto"/>
      </w:divBdr>
    </w:div>
    <w:div w:id="1967394215">
      <w:bodyDiv w:val="1"/>
      <w:marLeft w:val="0"/>
      <w:marRight w:val="0"/>
      <w:marTop w:val="0"/>
      <w:marBottom w:val="0"/>
      <w:divBdr>
        <w:top w:val="none" w:sz="0" w:space="0" w:color="auto"/>
        <w:left w:val="none" w:sz="0" w:space="0" w:color="auto"/>
        <w:bottom w:val="none" w:sz="0" w:space="0" w:color="auto"/>
        <w:right w:val="none" w:sz="0" w:space="0" w:color="auto"/>
      </w:divBdr>
    </w:div>
    <w:div w:id="1969309852">
      <w:bodyDiv w:val="1"/>
      <w:marLeft w:val="0"/>
      <w:marRight w:val="0"/>
      <w:marTop w:val="0"/>
      <w:marBottom w:val="0"/>
      <w:divBdr>
        <w:top w:val="none" w:sz="0" w:space="0" w:color="auto"/>
        <w:left w:val="none" w:sz="0" w:space="0" w:color="auto"/>
        <w:bottom w:val="none" w:sz="0" w:space="0" w:color="auto"/>
        <w:right w:val="none" w:sz="0" w:space="0" w:color="auto"/>
      </w:divBdr>
    </w:div>
    <w:div w:id="2000300831">
      <w:bodyDiv w:val="1"/>
      <w:marLeft w:val="0"/>
      <w:marRight w:val="0"/>
      <w:marTop w:val="0"/>
      <w:marBottom w:val="0"/>
      <w:divBdr>
        <w:top w:val="none" w:sz="0" w:space="0" w:color="auto"/>
        <w:left w:val="none" w:sz="0" w:space="0" w:color="auto"/>
        <w:bottom w:val="none" w:sz="0" w:space="0" w:color="auto"/>
        <w:right w:val="none" w:sz="0" w:space="0" w:color="auto"/>
      </w:divBdr>
    </w:div>
    <w:div w:id="2010523781">
      <w:bodyDiv w:val="1"/>
      <w:marLeft w:val="0"/>
      <w:marRight w:val="0"/>
      <w:marTop w:val="0"/>
      <w:marBottom w:val="0"/>
      <w:divBdr>
        <w:top w:val="none" w:sz="0" w:space="0" w:color="auto"/>
        <w:left w:val="none" w:sz="0" w:space="0" w:color="auto"/>
        <w:bottom w:val="none" w:sz="0" w:space="0" w:color="auto"/>
        <w:right w:val="none" w:sz="0" w:space="0" w:color="auto"/>
      </w:divBdr>
    </w:div>
    <w:div w:id="2050719195">
      <w:bodyDiv w:val="1"/>
      <w:marLeft w:val="0"/>
      <w:marRight w:val="0"/>
      <w:marTop w:val="0"/>
      <w:marBottom w:val="0"/>
      <w:divBdr>
        <w:top w:val="none" w:sz="0" w:space="0" w:color="auto"/>
        <w:left w:val="none" w:sz="0" w:space="0" w:color="auto"/>
        <w:bottom w:val="none" w:sz="0" w:space="0" w:color="auto"/>
        <w:right w:val="none" w:sz="0" w:space="0" w:color="auto"/>
      </w:divBdr>
    </w:div>
    <w:div w:id="2063091736">
      <w:bodyDiv w:val="1"/>
      <w:marLeft w:val="0"/>
      <w:marRight w:val="0"/>
      <w:marTop w:val="0"/>
      <w:marBottom w:val="0"/>
      <w:divBdr>
        <w:top w:val="none" w:sz="0" w:space="0" w:color="auto"/>
        <w:left w:val="none" w:sz="0" w:space="0" w:color="auto"/>
        <w:bottom w:val="none" w:sz="0" w:space="0" w:color="auto"/>
        <w:right w:val="none" w:sz="0" w:space="0" w:color="auto"/>
      </w:divBdr>
    </w:div>
    <w:div w:id="2076467512">
      <w:bodyDiv w:val="1"/>
      <w:marLeft w:val="72"/>
      <w:marRight w:val="0"/>
      <w:marTop w:val="0"/>
      <w:marBottom w:val="120"/>
      <w:divBdr>
        <w:top w:val="none" w:sz="0" w:space="0" w:color="auto"/>
        <w:left w:val="none" w:sz="0" w:space="0" w:color="auto"/>
        <w:bottom w:val="none" w:sz="0" w:space="0" w:color="auto"/>
        <w:right w:val="none" w:sz="0" w:space="0" w:color="auto"/>
      </w:divBdr>
      <w:divsChild>
        <w:div w:id="586579890">
          <w:marLeft w:val="300"/>
          <w:marRight w:val="0"/>
          <w:marTop w:val="0"/>
          <w:marBottom w:val="0"/>
          <w:divBdr>
            <w:top w:val="none" w:sz="0" w:space="0" w:color="auto"/>
            <w:left w:val="none" w:sz="0" w:space="0" w:color="auto"/>
            <w:bottom w:val="none" w:sz="0" w:space="0" w:color="auto"/>
            <w:right w:val="none" w:sz="0" w:space="0" w:color="auto"/>
          </w:divBdr>
        </w:div>
      </w:divsChild>
    </w:div>
    <w:div w:id="2122722257">
      <w:bodyDiv w:val="1"/>
      <w:marLeft w:val="0"/>
      <w:marRight w:val="0"/>
      <w:marTop w:val="0"/>
      <w:marBottom w:val="0"/>
      <w:divBdr>
        <w:top w:val="none" w:sz="0" w:space="0" w:color="auto"/>
        <w:left w:val="none" w:sz="0" w:space="0" w:color="auto"/>
        <w:bottom w:val="none" w:sz="0" w:space="0" w:color="auto"/>
        <w:right w:val="none" w:sz="0" w:space="0" w:color="auto"/>
      </w:divBdr>
    </w:div>
    <w:div w:id="21406038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eclipse-javadoc:%E2%98%82=JDigiDoc_r5569/java%3Cee.sk.xmlenc%7BEncryptedData.java%E2%98%83EncryptedData" TargetMode="External"/><Relationship Id="rId21" Type="http://schemas.openxmlformats.org/officeDocument/2006/relationships/hyperlink" Target="http://id.ee/public/DigiDoc_format_1.3.pdf" TargetMode="External"/><Relationship Id="rId42" Type="http://schemas.openxmlformats.org/officeDocument/2006/relationships/hyperlink" Target="https://github.com/open-eid" TargetMode="External"/><Relationship Id="rId63" Type="http://schemas.openxmlformats.org/officeDocument/2006/relationships/hyperlink" Target="http://www.id.ee/?id=36161" TargetMode="External"/><Relationship Id="rId84" Type="http://schemas.openxmlformats.org/officeDocument/2006/relationships/hyperlink" Target="eclipse-javadoc:%E2%98%82=JDigiDoc_r5569/java%3Cee.sk.digidoc%7BSignature.java%E2%98%83Signature" TargetMode="External"/><Relationship Id="rId138" Type="http://schemas.openxmlformats.org/officeDocument/2006/relationships/hyperlink" Target="eclipse-javadoc:%E2%98%82=JDigiDoc_r5569/java%3Cee.sk.xmlenc%7BEncryptedData.java%E2%98%83EncryptedData" TargetMode="External"/><Relationship Id="rId159" Type="http://schemas.openxmlformats.org/officeDocument/2006/relationships/hyperlink" Target="eclipse-javadoc:%E2%98%82=JDigiDoc_r5569/java%3Cee.sk.xmlenc%7BEncryptedData.java%E2%98%83EncryptedData~decryptPkcs12~I~QString;~QString;~QString;%E2%98%82String" TargetMode="External"/><Relationship Id="rId170" Type="http://schemas.openxmlformats.org/officeDocument/2006/relationships/footer" Target="footer1.xml"/><Relationship Id="rId107" Type="http://schemas.openxmlformats.org/officeDocument/2006/relationships/hyperlink" Target="eclipse-javadoc:%E2%98%82=JDigiDoc_r5569/java%3Cee.sk.xmlenc%7BEncryptedData.java%E2%98%83EncryptedData" TargetMode="External"/><Relationship Id="rId11" Type="http://schemas.openxmlformats.org/officeDocument/2006/relationships/image" Target="media/image3.emf"/><Relationship Id="rId32" Type="http://schemas.openxmlformats.org/officeDocument/2006/relationships/hyperlink" Target="http://www.w3.org/TR/xmlenc-core/" TargetMode="External"/><Relationship Id="rId53" Type="http://schemas.openxmlformats.org/officeDocument/2006/relationships/hyperlink" Target="http://ocsp.sk.ee" TargetMode="External"/><Relationship Id="rId74" Type="http://schemas.openxmlformats.org/officeDocument/2006/relationships/hyperlink" Target="eclipse-javadoc:%E2%98%82=JDigiDoc_r5569/java%3Cee.sk.digidoc%7BSignedDoc.java%E2%98%83SignedDoc" TargetMode="External"/><Relationship Id="rId128" Type="http://schemas.openxmlformats.org/officeDocument/2006/relationships/hyperlink" Target="eclipse-javadoc:%E2%98%82=JDigiDoc_r5569/java%3Cee.sk.xmlenc%7BEncryptedData.java%E2%98%83EncryptedData" TargetMode="External"/><Relationship Id="rId149" Type="http://schemas.openxmlformats.org/officeDocument/2006/relationships/hyperlink" Target="eclipse-javadoc:%E2%98%82=JDigiDoc_r5569/java%3Cee.sk.digidoc.factory%7BSignatureFactory.java%E2%98%83SignatureFactory" TargetMode="External"/><Relationship Id="rId5" Type="http://schemas.openxmlformats.org/officeDocument/2006/relationships/webSettings" Target="webSettings.xml"/><Relationship Id="rId95" Type="http://schemas.openxmlformats.org/officeDocument/2006/relationships/hyperlink" Target="eclipse-javadoc:%E2%98%82=JDigiDoc_r5569/java%3Cee.sk.digidoc%7BSignedDoc.java%E2%98%83SignedDoc" TargetMode="External"/><Relationship Id="rId160" Type="http://schemas.openxmlformats.org/officeDocument/2006/relationships/hyperlink" Target="eclipse-javadoc:%E2%98%82=JDigiDoc_r5569/java%3Cee.sk.xmlenc%7BEncryptedData.java%E2%98%83EncryptedData" TargetMode="External"/><Relationship Id="rId22" Type="http://schemas.openxmlformats.org/officeDocument/2006/relationships/hyperlink" Target="https://www.sk.ee/repository/bdoc-spec21.pdf" TargetMode="External"/><Relationship Id="rId43" Type="http://schemas.openxmlformats.org/officeDocument/2006/relationships/hyperlink" Target="https://github.com/open-eid/jdigidoc" TargetMode="External"/><Relationship Id="rId64" Type="http://schemas.openxmlformats.org/officeDocument/2006/relationships/hyperlink" Target="http://www.sk.ee/DigiDoc/v1.3.0/digidoc.xsd" TargetMode="External"/><Relationship Id="rId118" Type="http://schemas.openxmlformats.org/officeDocument/2006/relationships/hyperlink" Target="eclipse-javadoc:%E2%98%82=JDigiDoc_r5569/java%3Cee.sk.xmlenc%7BEncryptedData.java%E2%98%83EncryptedData" TargetMode="External"/><Relationship Id="rId139" Type="http://schemas.openxmlformats.org/officeDocument/2006/relationships/hyperlink" Target="eclipse-javadoc:%E2%98%82=JDigiDoc_r5569/java%3Cee.sk.xmlenc%7BEncryptedKey.java%E2%98%83EncryptedKey~EncryptedKey~QString;~QString;~QString;~QString;~QString;~QX509Certificate;%E2%98%82String" TargetMode="External"/><Relationship Id="rId85" Type="http://schemas.openxmlformats.org/officeDocument/2006/relationships/hyperlink" Target="eclipse-javadoc:%E2%98%82=JDigiDoc_r5569/java%3Cee.sk.digidoc%7BSignature.java%E2%98%83Signature~setProfile~QString;%E2%98%82String" TargetMode="External"/><Relationship Id="rId150" Type="http://schemas.openxmlformats.org/officeDocument/2006/relationships/hyperlink" Target="eclipse-javadoc:%E2%98%82=JDigiDoc_r5569/java%3Cee.sk.digidoc.factory%7BSignatureFactory.java%E2%98%83SignatureFactory~getAuthCertificate~I~QString;%E2%98%82String" TargetMode="External"/><Relationship Id="rId171" Type="http://schemas.openxmlformats.org/officeDocument/2006/relationships/footer" Target="footer2.xml"/><Relationship Id="rId12" Type="http://schemas.openxmlformats.org/officeDocument/2006/relationships/image" Target="media/image4.png"/><Relationship Id="rId33" Type="http://schemas.openxmlformats.org/officeDocument/2006/relationships/hyperlink" Target="http://id.ee/public/SK-CDOC-1.0-20120625_EN.pdf" TargetMode="External"/><Relationship Id="rId108" Type="http://schemas.openxmlformats.org/officeDocument/2006/relationships/hyperlink" Target="eclipse-javadoc:%E2%98%82=JDigiDoc_r5569/java%3Cee.sk.digidoc%7BSignedDoc.java%E2%98%83SignedDoc" TargetMode="External"/><Relationship Id="rId129" Type="http://schemas.openxmlformats.org/officeDocument/2006/relationships/hyperlink" Target="eclipse-javadoc:%E2%98%82=JDigiDoc_r5569/java%3Cee.sk.xmlenc%7BEncryptedData.java%E2%98%83EncryptedData~encryptStream~QInputStream;~QOutputStream;~I%E2%98%82InputStream" TargetMode="External"/><Relationship Id="rId54" Type="http://schemas.openxmlformats.org/officeDocument/2006/relationships/hyperlink" Target="http://www.openxades.org/cgi-bin/ocsp.cgi" TargetMode="External"/><Relationship Id="rId75" Type="http://schemas.openxmlformats.org/officeDocument/2006/relationships/hyperlink" Target="eclipse-javadoc:%E2%98%82=JDigiDoc_r5569/java%3Cee.sk.digidoc%7BSignedDoc.java%E2%98%83SignedDoc~addDataFile~QFile;~QString;~QString;%E2%98%82File" TargetMode="External"/><Relationship Id="rId96" Type="http://schemas.openxmlformats.org/officeDocument/2006/relationships/hyperlink" Target="eclipse-javadoc:%E2%98%82=JDigiDoc_r5569/java%3Cee.sk.digidoc%7BSignedDoc.java%E2%98%83SignedDoc" TargetMode="External"/><Relationship Id="rId140"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1" Type="http://schemas.openxmlformats.org/officeDocument/2006/relationships/hyperlink" Target="eclipse-javadoc:%E2%98%82=JDigiDoc_r5569/java%3Cee.sk.xmlenc%7BEncryptedData.java%E2%98%83EncryptedData~decryptPkcs12~I~QString;~QString;~QString;%E2%98%82String" TargetMode="External"/><Relationship Id="rId6" Type="http://schemas.openxmlformats.org/officeDocument/2006/relationships/footnotes" Target="footnotes.xml"/><Relationship Id="rId23" Type="http://schemas.openxmlformats.org/officeDocument/2006/relationships/hyperlink" Target="http://id.ee/public/bdoc-spec21-est.pdf" TargetMode="External"/><Relationship Id="rId28" Type="http://schemas.openxmlformats.org/officeDocument/2006/relationships/hyperlink" Target="http://tools.ietf.org/html/rfc6960" TargetMode="External"/><Relationship Id="rId49" Type="http://schemas.openxmlformats.org/officeDocument/2006/relationships/hyperlink" Target="http://commons.apache.org/codec/download_codec.cgi" TargetMode="External"/><Relationship Id="rId114" Type="http://schemas.openxmlformats.org/officeDocument/2006/relationships/hyperlink" Target="eclipse-javadoc:%E2%98%82=JDigiDoc_r5569/java%3Cee.sk.digidoc%7BDataFile.java%E2%98%83DataFile" TargetMode="External"/><Relationship Id="rId119" Type="http://schemas.openxmlformats.org/officeDocument/2006/relationships/hyperlink" Target="eclipse-javadoc:%E2%98%82=JDigiDoc_r5569/java%3Cee.sk.xmlenc%7BEncryptedData.java%E2%98%83EncryptedData~addProperty~QString;~QString;%E2%98%82String" TargetMode="External"/><Relationship Id="rId44" Type="http://schemas.openxmlformats.org/officeDocument/2006/relationships/image" Target="media/image11.png"/><Relationship Id="rId60" Type="http://schemas.openxmlformats.org/officeDocument/2006/relationships/hyperlink" Target="http://www.id.ee/?id=36213" TargetMode="External"/><Relationship Id="rId65" Type="http://schemas.openxmlformats.org/officeDocument/2006/relationships/hyperlink" Target="http://www.isi.edu/in-noes/iana/assignments/media-types/application/zip" TargetMode="External"/><Relationship Id="rId81"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86" Type="http://schemas.openxmlformats.org/officeDocument/2006/relationships/hyperlink" Target="eclipse-javadoc:%E2%98%82=JDigiDoc_r5569/java%3Cee.sk.digidoc%7BSignature.java%E2%98%83Signature" TargetMode="External"/><Relationship Id="rId130" Type="http://schemas.openxmlformats.org/officeDocument/2006/relationships/hyperlink" Target="eclipse-javadoc:%E2%98%82=JDigiDoc_r5569/java%3Cee.sk.xmlenc%7BEncryptedData.java%E2%98%83EncryptedData~encryptStream~QInputStream;~QOutputStream;~I%E2%98%82OutputStream" TargetMode="External"/><Relationship Id="rId135" Type="http://schemas.openxmlformats.org/officeDocument/2006/relationships/hyperlink" Target="eclipse-javadoc:%E2%98%82=JDigiDoc_r5569/java%3Cee.sk.xmlenc%7BEncryptedData.java%E2%98%83EncryptedData~EncryptedData~QString;~QString;~QString;~QString;~QString;%E2%98%82String" TargetMode="External"/><Relationship Id="rId151" Type="http://schemas.openxmlformats.org/officeDocument/2006/relationships/hyperlink" Target="eclipse-javadoc:%E2%98%82=JDigiDoc_r5569/java%3Cee.sk.xmlenc%7BEncryptedData.java%E2%98%83EncryptedData" TargetMode="External"/><Relationship Id="rId156" Type="http://schemas.openxmlformats.org/officeDocument/2006/relationships/hyperlink" Target="eclipse-javadoc:%E2%98%82=JDigiDoc_r5569/java%3Cee.sk.xmlenc%7BEncryptedData.java%E2%98%83EncryptedData" TargetMode="External"/><Relationship Id="rId177" Type="http://schemas.openxmlformats.org/officeDocument/2006/relationships/image" Target="media/image16.png"/><Relationship Id="rId172" Type="http://schemas.openxmlformats.org/officeDocument/2006/relationships/header" Target="header2.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hyperlink" Target="https://sk.ee/upload/files/SK_Profile%20of%20institution%20certificates%20and%20Revocation%20List.pdf" TargetMode="External"/><Relationship Id="rId109" Type="http://schemas.openxmlformats.org/officeDocument/2006/relationships/hyperlink" Target="eclipse-javadoc:%E2%98%82=JDigiDoc_r5569/java%3Cee.sk.digidoc%7BSignedDoc.java%E2%98%83SignedDoc~addDataFile~QFile;~QString;~QString;%E2%98%82File" TargetMode="External"/><Relationship Id="rId34" Type="http://schemas.openxmlformats.org/officeDocument/2006/relationships/hyperlink" Target="http://tools.ietf.org/html/rfc5280" TargetMode="External"/><Relationship Id="rId50" Type="http://schemas.openxmlformats.org/officeDocument/2006/relationships/hyperlink" Target="http://www.oracle.com/technetwork/java/javasebusiness/downloads/index.html" TargetMode="External"/><Relationship Id="rId55" Type="http://schemas.openxmlformats.org/officeDocument/2006/relationships/hyperlink" Target="http://www.id.ee/?lang=en&amp;id=35755" TargetMode="External"/><Relationship Id="rId76" Type="http://schemas.openxmlformats.org/officeDocument/2006/relationships/hyperlink" Target="eclipse-javadoc:%E2%98%82=JDigiDoc_r5569/java%3Cee.sk.digidoc%7BSignedDoc.java%E2%98%83SignedDoc~addDataFile~QFile;~QString;~QString;%E2%98%82String" TargetMode="External"/><Relationship Id="rId97" Type="http://schemas.openxmlformats.org/officeDocument/2006/relationships/hyperlink" Target="eclipse-javadoc:%E2%98%82=JDigiDoc_r5569/java%3Cee.sk.digidoc%7BDataFile.java%E2%98%83DataFile" TargetMode="External"/><Relationship Id="rId104" Type="http://schemas.openxmlformats.org/officeDocument/2006/relationships/hyperlink" Target="eclipse-javadoc:%E2%98%82=JDigiDoc_r5569/java%3Cee.sk.xmlenc%7BEncryptedData.java%E2%98%83EncryptedData~addProperty~QString;~QString;%E2%98%82String" TargetMode="External"/><Relationship Id="rId120" Type="http://schemas.openxmlformats.org/officeDocument/2006/relationships/hyperlink" Target="eclipse-javadoc:%E2%98%82=JDigiDoc_r5569/java%3Cee.sk.xmlenc%7BEncryptedData.java%E2%98%83EncryptedData~addProperty~QString;~QString;%E2%98%82String" TargetMode="External"/><Relationship Id="rId125" Type="http://schemas.openxmlformats.org/officeDocument/2006/relationships/hyperlink" Target="eclipse-javadoc:%E2%98%82=JDigiDoc_r5569/java%3Cee.sk.xmlenc%7BEncryptedData.java%E2%98%83EncryptedData" TargetMode="External"/><Relationship Id="rId141"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6" Type="http://schemas.openxmlformats.org/officeDocument/2006/relationships/hyperlink" Target="eclipse-javadoc:%E2%98%82=JDigiDoc_r5569/java%3Cee.sk.xmlenc%7BEncryptedData.java%E2%98%83EncryptedData~addEncryptedKey~QEncryptedKey;%E2%98%82EncryptedKey" TargetMode="External"/><Relationship Id="rId167" Type="http://schemas.openxmlformats.org/officeDocument/2006/relationships/hyperlink" Target="eclipse-javadoc:%E2%98%82=JDigiDoc_r5569/java%3Cee.sk.digidoc%7BSignedDoc.java%E2%98%83SignedDoc" TargetMode="External"/><Relationship Id="rId7" Type="http://schemas.openxmlformats.org/officeDocument/2006/relationships/endnotes" Target="endnotes.xml"/><Relationship Id="rId71" Type="http://schemas.openxmlformats.org/officeDocument/2006/relationships/hyperlink" Target="http://www.etsi.org/plugtests/XAdes2/html/XAdES2.htm" TargetMode="External"/><Relationship Id="rId92" Type="http://schemas.openxmlformats.org/officeDocument/2006/relationships/hyperlink" Target="eclipse-javadoc:%E2%98%82=JDigiDoc/jdigidoc%5C/src%5C/main%5C/java%3Cee.sk.digidoc%7BSignedDoc.java%E2%98%83SignedDoc" TargetMode="External"/><Relationship Id="rId162" Type="http://schemas.openxmlformats.org/officeDocument/2006/relationships/hyperlink" Target="eclipse-javadoc:%E2%98%82=JDigiDoc_r5569/java%3Cee.sk.xmlenc%7BEncryptedData.java%E2%98%83EncryptedData~decryptPkcs12~I~QString;~QString;~QString;%E2%98%82String" TargetMode="External"/><Relationship Id="rId2" Type="http://schemas.openxmlformats.org/officeDocument/2006/relationships/numbering" Target="numbering.xml"/><Relationship Id="rId29" Type="http://schemas.openxmlformats.org/officeDocument/2006/relationships/hyperlink" Target="http://www.etsi.org/deliver/etsi_ts/103100_103199/103171/02.01.01_60/ts_103171v020101p.pdf" TargetMode="External"/><Relationship Id="rId24" Type="http://schemas.openxmlformats.org/officeDocument/2006/relationships/hyperlink" Target="http://www.ietf.org/rfc/rfc3275.txt" TargetMode="External"/><Relationship Id="rId40" Type="http://schemas.openxmlformats.org/officeDocument/2006/relationships/hyperlink" Target="http://id.ee/index.php?id=35783" TargetMode="External"/><Relationship Id="rId45" Type="http://schemas.openxmlformats.org/officeDocument/2006/relationships/image" Target="media/image12.png"/><Relationship Id="rId66" Type="http://schemas.openxmlformats.org/officeDocument/2006/relationships/hyperlink" Target="ldap://ldap.sk.ee" TargetMode="External"/><Relationship Id="rId87" Type="http://schemas.openxmlformats.org/officeDocument/2006/relationships/hyperlink" Target="eclipse-javadoc:%E2%98%82=JDigiDoc_r5569/java%3Cee.sk.digidoc.factory%7BSignatureFactory.java%E2%98%83SignatureFactory" TargetMode="External"/><Relationship Id="rId110" Type="http://schemas.openxmlformats.org/officeDocument/2006/relationships/hyperlink" Target="eclipse-javadoc:%E2%98%82=JDigiDoc_r5569/java%3Cee.sk.digidoc%7BSignedDoc.java%E2%98%83SignedDoc~addDataFile~QFile;~QString;~QString;%E2%98%82String" TargetMode="External"/><Relationship Id="rId115" Type="http://schemas.openxmlformats.org/officeDocument/2006/relationships/hyperlink" Target="eclipse-javadoc:%E2%98%82=JDigiDoc_r5569/java%3Cee.sk.digidoc%7BSignedDoc.java%E2%98%83SignedDoc" TargetMode="External"/><Relationship Id="rId131" Type="http://schemas.openxmlformats.org/officeDocument/2006/relationships/hyperlink" Target="eclipse-javadoc:%E2%98%82=JDigiDoc_r5569/java%3Cee.sk.xmlenc%7BEncryptedData.java%E2%98%83EncryptedData~EncryptedData~QString;~QString;~QString;~QString;~QString;%E2%98%82String" TargetMode="External"/><Relationship Id="rId136" Type="http://schemas.openxmlformats.org/officeDocument/2006/relationships/hyperlink" Target="eclipse-javadoc:%E2%98%82=JDigiDoc_r5569/java%3Cee.sk.digidoc%7BSignedDoc.java%E2%98%83SignedDoc" TargetMode="External"/><Relationship Id="rId157" Type="http://schemas.openxmlformats.org/officeDocument/2006/relationships/hyperlink" Target="eclipse-javadoc:%E2%98%82=JDigiDoc_r5569/java%3Cee.sk.xmlenc%7BEncryptedData.java%E2%98%83EncryptedData~decryptPkcs12~I~QString;~QString;~QString;%E2%98%82String" TargetMode="External"/><Relationship Id="rId178" Type="http://schemas.openxmlformats.org/officeDocument/2006/relationships/fontTable" Target="fontTable.xml"/><Relationship Id="rId61" Type="http://schemas.openxmlformats.org/officeDocument/2006/relationships/hyperlink" Target="http://www.id.ee/?id=36213" TargetMode="External"/><Relationship Id="rId82" Type="http://schemas.openxmlformats.org/officeDocument/2006/relationships/hyperlink" Target="eclipse-javadoc:%E2%98%82=JDigiDoc_r5569/java%3Cee.sk.digidoc%7BSignedDoc.java%E2%98%83SignedDoc~prepareSignature~QX509Certificate;~%5C%E2%98%83QString;~QSignatureProductionPlace;%E2%98%82String" TargetMode="External"/><Relationship Id="rId152" Type="http://schemas.openxmlformats.org/officeDocument/2006/relationships/hyperlink" Target="eclipse-javadoc:%E2%98%82=JDigiDoc_r5569/java%3Cee.sk.digidoc.factory%7BDigiDocFactory.java%E2%98%83DigiDocFactory" TargetMode="External"/><Relationship Id="rId173" Type="http://schemas.openxmlformats.org/officeDocument/2006/relationships/footer" Target="footer3.xml"/><Relationship Id="rId19" Type="http://schemas.openxmlformats.org/officeDocument/2006/relationships/hyperlink" Target="http://www.id.ee/?lang=en&amp;id=36161" TargetMode="External"/><Relationship Id="rId14" Type="http://schemas.openxmlformats.org/officeDocument/2006/relationships/image" Target="media/image6.emf"/><Relationship Id="rId30" Type="http://schemas.openxmlformats.org/officeDocument/2006/relationships/hyperlink" Target="http://www.etsi.org/deliver/etsi_ts/103100_103199/103174/02.01.01_60/ts_103174v020101p.pdf" TargetMode="External"/><Relationship Id="rId35" Type="http://schemas.openxmlformats.org/officeDocument/2006/relationships/hyperlink" Target="http://sk.ee/upload/files/DigiDocService_spec_eng.pdf" TargetMode="External"/><Relationship Id="rId56" Type="http://schemas.openxmlformats.org/officeDocument/2006/relationships/hyperlink" Target="http://sk.ee/en/services/validity-confirmation-services" TargetMode="External"/><Relationship Id="rId77" Type="http://schemas.openxmlformats.org/officeDocument/2006/relationships/hyperlink" Target="eclipse-javadoc:%E2%98%82=JDigiDoc_r5569/java%3Cee.sk.digidoc%7BSignedDoc.java%E2%98%83SignedDoc~addDataFile~QFile;~QString;~QString;%E2%98%82String" TargetMode="External"/><Relationship Id="rId100" Type="http://schemas.openxmlformats.org/officeDocument/2006/relationships/hyperlink" Target="eclipse-javadoc:%E2%98%82=JDigiDoc_r5569/java%3Cee.sk.digidoc%7BSignedDoc.java%E2%98%83SignedDoc~readFile~QFile;%E2%98%82File" TargetMode="External"/><Relationship Id="rId105" Type="http://schemas.openxmlformats.org/officeDocument/2006/relationships/hyperlink" Target="eclipse-javadoc:%E2%98%82=JDigiDoc_r5569/java%3Cee.sk.xmlenc%7BEncryptedData.java%E2%98%83EncryptedData~addProperty~QString;~QString;%E2%98%82String" TargetMode="External"/><Relationship Id="rId126" Type="http://schemas.openxmlformats.org/officeDocument/2006/relationships/hyperlink" Target="eclipse-javadoc:%E2%98%82=JDigiDoc_r5569/java%3Cee.sk.xmlenc%7BEncryptedData.java%E2%98%83EncryptedData~addProperty~QString;~QString;%E2%98%82String" TargetMode="External"/><Relationship Id="rId147" Type="http://schemas.openxmlformats.org/officeDocument/2006/relationships/hyperlink" Target="eclipse-javadoc:%E2%98%82=JDigiDoc_r5569/java%3Cee.sk.digidoc.factory%7BSignatureFactory.java%E2%98%83SignatureFactory" TargetMode="External"/><Relationship Id="rId168" Type="http://schemas.openxmlformats.org/officeDocument/2006/relationships/hyperlink" Target="eclipse-javadoc:%E2%98%82=JDigiDoc_r5569/java%3Cee.sk.digidoc%7BDataFile.java%E2%98%83DataFile" TargetMode="External"/><Relationship Id="rId8" Type="http://schemas.openxmlformats.org/officeDocument/2006/relationships/hyperlink" Target="https://github.com/open-eid/jdigidoc" TargetMode="External"/><Relationship Id="rId51" Type="http://schemas.openxmlformats.org/officeDocument/2006/relationships/hyperlink" Target="https://installer.id.ee/media/esteidtestcerts.jar" TargetMode="External"/><Relationship Id="rId72" Type="http://schemas.openxmlformats.org/officeDocument/2006/relationships/hyperlink" Target="http://xades-portal.etsi.org/pub/XAdES-CAdES%202010-Plugtests-External%20Final-Report-v1.0.pdf" TargetMode="External"/><Relationship Id="rId93" Type="http://schemas.openxmlformats.org/officeDocument/2006/relationships/hyperlink" Target="eclipse-javadoc:%E2%98%82=JDigiDoc/jdigidoc%5C/src%5C/main%5C/java%3Cee.sk.digidoc%7BSignedDoc.java%E2%98%83SignedDoc~hasFatalErrs~QArrayList;%E2%98%82ArrayList" TargetMode="External"/><Relationship Id="rId98" Type="http://schemas.openxmlformats.org/officeDocument/2006/relationships/hyperlink" Target="eclipse-javadoc:%E2%98%82=JDigiDoc_r5569/java%3Cee.sk.digidoc.factory%7BNotaryFactory.java%E2%98%83NotaryFactory~checkCertificate~QX509Certificate;%E2%98%82X509Certificate" TargetMode="External"/><Relationship Id="rId121" Type="http://schemas.openxmlformats.org/officeDocument/2006/relationships/hyperlink" Target="eclipse-javadoc:%E2%98%82=JDigiDoc_r5569/java%3Cee.sk.xmlenc%7BEncryptedData.java%E2%98%83EncryptedData" TargetMode="External"/><Relationship Id="rId142" Type="http://schemas.openxmlformats.org/officeDocument/2006/relationships/hyperlink" Target="eclipse-javadoc:%E2%98%82=JDigiDoc_r5569/java%3Cee.sk.xmlenc%7BEncryptedKey.java%E2%98%83EncryptedKey~EncryptedKey~QString;~QString;~QString;~QString;~QString;~QX509Certificate;%E2%98%82String" TargetMode="External"/><Relationship Id="rId163" Type="http://schemas.openxmlformats.org/officeDocument/2006/relationships/hyperlink" Target="eclipse-javadoc:%E2%98%82=JDigiDoc_r5569/java%3Cee.sk.xmlenc%7BEncryptedData.java%E2%98%83EncryptedData~decryptPkcs12~I~QString;~QString;~QString;%E2%98%82String" TargetMode="External"/><Relationship Id="rId3" Type="http://schemas.openxmlformats.org/officeDocument/2006/relationships/styles" Target="styles.xml"/><Relationship Id="rId25" Type="http://schemas.openxmlformats.org/officeDocument/2006/relationships/hyperlink" Target="http://www.etsi.org/deliver/etsi_ts/101900_101999/101903/01.04.02_60/ts_101903v010402p.pdf" TargetMode="External"/><Relationship Id="rId46" Type="http://schemas.openxmlformats.org/officeDocument/2006/relationships/hyperlink" Target="http://www.bouncycastle.org/latest_releases.html" TargetMode="External"/><Relationship Id="rId67" Type="http://schemas.openxmlformats.org/officeDocument/2006/relationships/hyperlink" Target="https://www.sk.ee/en/repository/ldap/" TargetMode="External"/><Relationship Id="rId116" Type="http://schemas.openxmlformats.org/officeDocument/2006/relationships/hyperlink" Target="eclipse-javadoc:%E2%98%82=JDigiDoc_r5569/java%3Cee.sk.xmlenc%7BEncryptedData.java%E2%98%83EncryptedData" TargetMode="External"/><Relationship Id="rId137" Type="http://schemas.openxmlformats.org/officeDocument/2006/relationships/hyperlink" Target="eclipse-javadoc:%E2%98%82=JDigiDoc_r5569/java%3Cee.sk.digidoc%7BSignedDoc.java%E2%98%83SignedDoc~getCommonName~QString;%E2%98%82String" TargetMode="External"/><Relationship Id="rId158" Type="http://schemas.openxmlformats.org/officeDocument/2006/relationships/hyperlink" Target="eclipse-javadoc:%E2%98%82=JDigiDoc_r5569/java%3Cee.sk.xmlenc%7BEncryptedData.java%E2%98%83EncryptedData~decryptPkcs12~I~QString;~QString;~QString;%E2%98%82String" TargetMode="External"/><Relationship Id="rId20" Type="http://schemas.openxmlformats.org/officeDocument/2006/relationships/hyperlink" Target="http://www.id.ee/?id=34336" TargetMode="External"/><Relationship Id="rId41" Type="http://schemas.openxmlformats.org/officeDocument/2006/relationships/hyperlink" Target="http://id.ee/index.php?id=30486" TargetMode="External"/><Relationship Id="rId62" Type="http://schemas.openxmlformats.org/officeDocument/2006/relationships/hyperlink" Target="http://www.id.ee/index.php?id=36161" TargetMode="External"/><Relationship Id="rId83" Type="http://schemas.openxmlformats.org/officeDocument/2006/relationships/hyperlink" Target="eclipse-javadoc:%E2%98%82=JDigiDoc_r5569/java%3Cee.sk.digidoc%7BSignedDoc.java%E2%98%83SignedDoc~prepareSignature~QX509Certificate;~%5C%E2%98%83QString;~QSignatureProductionPlace;%E2%98%82SignatureProductionPlace" TargetMode="External"/><Relationship Id="rId88" Type="http://schemas.openxmlformats.org/officeDocument/2006/relationships/hyperlink" Target="eclipse-javadoc:%E2%98%82=JDigiDoc_r5569/java%3Cee.sk.digidoc.factory%7BSignatureFactory.java%E2%98%83SignatureFactory~sign~%5C%E2%98%83B~I~QString;~QSignature;%E2%98%82String" TargetMode="External"/><Relationship Id="rId111" Type="http://schemas.openxmlformats.org/officeDocument/2006/relationships/hyperlink" Target="eclipse-javadoc:%E2%98%82=JDigiDoc_r5569/java%3Cee.sk.digidoc%7BSignedDoc.java%E2%98%83SignedDoc~addDataFile~QFile;~QString;~QString;%E2%98%82String" TargetMode="External"/><Relationship Id="rId132" Type="http://schemas.openxmlformats.org/officeDocument/2006/relationships/hyperlink" Target="eclipse-javadoc:%E2%98%82=JDigiDoc_r5569/java%3Cee.sk.xmlenc%7BEncryptedData.java%E2%98%83EncryptedData~EncryptedData~QString;~QString;~QString;~QString;~QString;%E2%98%82String" TargetMode="External"/><Relationship Id="rId153" Type="http://schemas.openxmlformats.org/officeDocument/2006/relationships/hyperlink" Target="eclipse-javadoc:%E2%98%82=JDigiDoc_r5569/java%3Cee.sk.digidoc.factory%7BDigiDocFactory.java%E2%98%83DigiDocFactory~readSignedDoc~QString;%E2%98%82String" TargetMode="External"/><Relationship Id="rId174" Type="http://schemas.openxmlformats.org/officeDocument/2006/relationships/hyperlink" Target="https://www.sk.ee/repository/bdoc-spec21.pdf" TargetMode="External"/><Relationship Id="rId179" Type="http://schemas.openxmlformats.org/officeDocument/2006/relationships/theme" Target="theme/theme1.xml"/><Relationship Id="rId15" Type="http://schemas.openxmlformats.org/officeDocument/2006/relationships/image" Target="media/image7.emf"/><Relationship Id="rId36" Type="http://schemas.openxmlformats.org/officeDocument/2006/relationships/hyperlink" Target="http://www.sk.ee/upload/files/DigiDocService_spec_est.pdf" TargetMode="External"/><Relationship Id="rId57" Type="http://schemas.openxmlformats.org/officeDocument/2006/relationships/hyperlink" Target="https://installer.id.ee/media/esteidtestcerts.jar" TargetMode="External"/><Relationship Id="rId106" Type="http://schemas.openxmlformats.org/officeDocument/2006/relationships/hyperlink" Target="eclipse-javadoc:%E2%98%82=JDigiDoc_r5569/java%3Cee.sk.xmlenc%7BEncryptedData.java%E2%98%83EncryptedData" TargetMode="External"/><Relationship Id="rId127" Type="http://schemas.openxmlformats.org/officeDocument/2006/relationships/hyperlink" Target="eclipse-javadoc:%E2%98%82=JDigiDoc_r5569/java%3Cee.sk.xmlenc%7BEncryptedData.java%E2%98%83EncryptedData~addProperty~QString;~QString;%E2%98%82String" TargetMode="External"/><Relationship Id="rId10" Type="http://schemas.openxmlformats.org/officeDocument/2006/relationships/image" Target="media/image2.png"/><Relationship Id="rId31" Type="http://schemas.openxmlformats.org/officeDocument/2006/relationships/hyperlink" Target="http://www.legaltext.ee/et/andmebaas/tekst.asp?loc=text&amp;dok=X30081K6&amp;keel=en&amp;pg=1&amp;ptyyp=RT&amp;tyyp=X&amp;query=digitaalallkirja" TargetMode="External"/><Relationship Id="rId52" Type="http://schemas.openxmlformats.org/officeDocument/2006/relationships/hyperlink" Target="http://www.riso.ee/et/files/kryptoalgoritmide_elutsykli_uuring.pdf" TargetMode="External"/><Relationship Id="rId73" Type="http://schemas.openxmlformats.org/officeDocument/2006/relationships/hyperlink" Target="http://www.etsi.org/plugtests/ASiC/Home.htm" TargetMode="External"/><Relationship Id="rId78"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94" Type="http://schemas.openxmlformats.org/officeDocument/2006/relationships/hyperlink" Target="eclipse-javadoc:%E2%98%82=JDigiDoc_r5569/java%3Cee.sk.digidoc%7BSignedDoc.java%E2%98%83SignedDoc" TargetMode="External"/><Relationship Id="rId99" Type="http://schemas.openxmlformats.org/officeDocument/2006/relationships/hyperlink" Target="eclipse-javadoc:%E2%98%82=JDigiDoc_r5569/java%3Cee.sk.digidoc%7BSignedDoc.java%E2%98%83SignedDoc" TargetMode="External"/><Relationship Id="rId101" Type="http://schemas.openxmlformats.org/officeDocument/2006/relationships/hyperlink" Target="eclipse-javadoc:%E2%98%82=JDigiDoc_r5569/java%3Cee.sk.xmlenc%7BEncryptedData.java%E2%98%83EncryptedData" TargetMode="External"/><Relationship Id="rId122" Type="http://schemas.openxmlformats.org/officeDocument/2006/relationships/hyperlink" Target="eclipse-javadoc:%E2%98%82=JDigiDoc_r5569/java%3Cee.sk.xmlenc%7BEncryptedData.java%E2%98%83EncryptedData~setMimeType~QString;%E2%98%82String" TargetMode="External"/><Relationship Id="rId143" Type="http://schemas.openxmlformats.org/officeDocument/2006/relationships/hyperlink" Target="eclipse-javadoc:%E2%98%82=JDigiDoc_r5569/java%3Cee.sk.xmlenc%7BEncryptedKey.java%E2%98%83EncryptedKey~EncryptedKey~QString;~QString;~QString;~QString;~QString;~QX509Certificate;%E2%98%82String" TargetMode="External"/><Relationship Id="rId148" Type="http://schemas.openxmlformats.org/officeDocument/2006/relationships/hyperlink" Target="eclipse-javadoc:%E2%98%82=JDigiDoc_r5569/java%3Cee.sk.digidoc.factory%7BSignatureFactory.java%E2%98%83SignatureFactory~getAuthCertificate~I~QString;%E2%98%82String" TargetMode="External"/><Relationship Id="rId164" Type="http://schemas.openxmlformats.org/officeDocument/2006/relationships/hyperlink" Target="eclipse-javadoc:%E2%98%82=JDigiDoc_r5569/java%3Cee.sk.xmlenc%7BEncryptedData.java%E2%98%83EncryptedData" TargetMode="External"/><Relationship Id="rId16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26" Type="http://schemas.openxmlformats.org/officeDocument/2006/relationships/hyperlink" Target="http://docs.oasis-open.org/office/v1.2/cs01/OpenDocument-v1.2-cs01-part3.html" TargetMode="External"/><Relationship Id="rId47" Type="http://schemas.openxmlformats.org/officeDocument/2006/relationships/hyperlink" Target="http://logging.apache.org/log4j/1.2/download.html" TargetMode="External"/><Relationship Id="rId68" Type="http://schemas.openxmlformats.org/officeDocument/2006/relationships/image" Target="media/image13.png"/><Relationship Id="rId89" Type="http://schemas.openxmlformats.org/officeDocument/2006/relationships/hyperlink" Target="eclipse-javadoc:%E2%98%82=JDigiDoc_r5569/java%3Cee.sk.digidoc.factory%7BSignatureFactory.java%E2%98%83SignatureFactory~sign~%5C%E2%98%83B~I~QString;~QSignature;%E2%98%82Signature" TargetMode="External"/><Relationship Id="rId112" Type="http://schemas.openxmlformats.org/officeDocument/2006/relationships/hyperlink" Target="eclipse-javadoc:%E2%98%82=JDigiDoc_r5569/java%3Cee.sk.digidoc%7BSignedDoc.java%E2%98%83SignedDoc" TargetMode="External"/><Relationship Id="rId133" Type="http://schemas.openxmlformats.org/officeDocument/2006/relationships/hyperlink" Target="eclipse-javadoc:%E2%98%82=JDigiDoc_r5569/java%3Cee.sk.xmlenc%7BEncryptedData.java%E2%98%83EncryptedData~EncryptedData~QString;~QString;~QString;~QString;~QString;%E2%98%82String" TargetMode="External"/><Relationship Id="rId154" Type="http://schemas.openxmlformats.org/officeDocument/2006/relationships/hyperlink" Target="eclipse-javadoc:%E2%98%82=JDigiDoc_r5569/java%3Cee.sk.digidoc%7BSignedDoc.java%E2%98%83SignedDoc" TargetMode="External"/><Relationship Id="rId175" Type="http://schemas.openxmlformats.org/officeDocument/2006/relationships/image" Target="media/image15.png"/><Relationship Id="rId16" Type="http://schemas.openxmlformats.org/officeDocument/2006/relationships/image" Target="media/image8.emf"/><Relationship Id="rId37" Type="http://schemas.openxmlformats.org/officeDocument/2006/relationships/hyperlink" Target="http://www.etsi.org/deliver/etsi_ts/102200_102299/102280/01.01.01_60/ts_102280v010101p.pdf" TargetMode="External"/><Relationship Id="rId58" Type="http://schemas.openxmlformats.org/officeDocument/2006/relationships/hyperlink" Target="http://www.id.ee/index.php?id=35941" TargetMode="External"/><Relationship Id="rId79"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02" Type="http://schemas.openxmlformats.org/officeDocument/2006/relationships/hyperlink" Target="eclipse-javadoc:%E2%98%82=JDigiDoc_r5569/java%3Cee.sk.xmlenc%7BEncryptedData.java%E2%98%83EncryptedData" TargetMode="External"/><Relationship Id="rId123" Type="http://schemas.openxmlformats.org/officeDocument/2006/relationships/hyperlink" Target="eclipse-javadoc:%E2%98%82=JDigiDoc_r5569/java%3Cee.sk.xmlenc%7BEncryptedData.java%E2%98%83EncryptedData" TargetMode="External"/><Relationship Id="rId144" Type="http://schemas.openxmlformats.org/officeDocument/2006/relationships/hyperlink" Target="eclipse-javadoc:%E2%98%82=JDigiDoc_r5569/java%3Cee.sk.xmlenc%7BEncryptedKey.java%E2%98%83EncryptedKey~EncryptedKey~QString;~QString;~QString;~QString;~QString;~QX509Certificate;%E2%98%82X509Certificate" TargetMode="External"/><Relationship Id="rId90" Type="http://schemas.openxmlformats.org/officeDocument/2006/relationships/hyperlink" Target="eclipse-javadoc:%E2%98%82=JDigiDoc_r5569/java%3Cee.sk.digidoc%7BSignature.java%E2%98%83Signature" TargetMode="External"/><Relationship Id="rId165" Type="http://schemas.openxmlformats.org/officeDocument/2006/relationships/hyperlink" Target="eclipse-javadoc:%E2%98%82=JDigiDoc_r5569/java%3Cee.sk.digidoc.factory%7BDigiDocFactory.java%E2%98%83DigiDocFactory" TargetMode="External"/><Relationship Id="rId27" Type="http://schemas.openxmlformats.org/officeDocument/2006/relationships/hyperlink" Target="http://www.etsi.org/deliver/etsi_ts/102900_102999/102918/01.02.01_60/ts_102918v010201p.pdf" TargetMode="External"/><Relationship Id="rId48" Type="http://schemas.openxmlformats.org/officeDocument/2006/relationships/hyperlink" Target="http://commons.apache.org/compress/download_compress.cgi" TargetMode="External"/><Relationship Id="rId69" Type="http://schemas.openxmlformats.org/officeDocument/2006/relationships/hyperlink" Target="http://sk.ee/en" TargetMode="External"/><Relationship Id="rId113" Type="http://schemas.openxmlformats.org/officeDocument/2006/relationships/hyperlink" Target="eclipse-javadoc:%E2%98%82=JDigiDoc_r5569/java%3Cee.sk.digidoc%7BSignedDoc.java%E2%98%83SignedDoc~readFile~QFile;%E2%98%82File" TargetMode="External"/><Relationship Id="rId134" Type="http://schemas.openxmlformats.org/officeDocument/2006/relationships/hyperlink" Target="eclipse-javadoc:%E2%98%82=JDigiDoc_r5569/java%3Cee.sk.xmlenc%7BEncryptedData.java%E2%98%83EncryptedData~EncryptedData~QString;~QString;~QString;~QString;~QString;%E2%98%82String" TargetMode="External"/><Relationship Id="rId80" Type="http://schemas.openxmlformats.org/officeDocument/2006/relationships/hyperlink" Target="eclipse-javadoc:%E2%98%82=JDigiDoc_r5569/java%3Cee.sk.digidoc%7BSignatureProductionPlace.java%E2%98%83SignatureProductionPlace~SignatureProductionPlace~QString;~QString;~QString;~QString;%E2%98%82String" TargetMode="External"/><Relationship Id="rId155" Type="http://schemas.openxmlformats.org/officeDocument/2006/relationships/hyperlink" Target="eclipse-javadoc:%E2%98%82=JDigiDoc_r5569/java%3Cee.sk.digidoc%7BDataFile.java%E2%98%83DataFile" TargetMode="External"/><Relationship Id="rId176" Type="http://schemas.openxmlformats.org/officeDocument/2006/relationships/hyperlink" Target="https://www.sk.ee/en/services/Digital-stamp/" TargetMode="External"/><Relationship Id="rId17" Type="http://schemas.openxmlformats.org/officeDocument/2006/relationships/image" Target="media/image9.emf"/><Relationship Id="rId38" Type="http://schemas.openxmlformats.org/officeDocument/2006/relationships/hyperlink" Target="https://sk.ee/upload/files/ESTEID_profiil_en-3_3.pdf" TargetMode="External"/><Relationship Id="rId59" Type="http://schemas.openxmlformats.org/officeDocument/2006/relationships/hyperlink" Target="http://www.id.ee/index.php?id=30494" TargetMode="External"/><Relationship Id="rId103" Type="http://schemas.openxmlformats.org/officeDocument/2006/relationships/hyperlink" Target="eclipse-javadoc:%E2%98%82=JDigiDoc_r5569/java%3Cee.sk.xmlenc%7BEncryptedData.java%E2%98%83EncryptedData" TargetMode="External"/><Relationship Id="rId124" Type="http://schemas.openxmlformats.org/officeDocument/2006/relationships/hyperlink" Target="eclipse-javadoc:%E2%98%82=JDigiDoc_r5569/java%3Cee.sk.xmlenc%7BEncryptedData.java%E2%98%83EncryptedData" TargetMode="External"/><Relationship Id="rId70" Type="http://schemas.openxmlformats.org/officeDocument/2006/relationships/hyperlink" Target="https://installer.id.ee/media/esteidtestcerts.jar" TargetMode="External"/><Relationship Id="rId91" Type="http://schemas.openxmlformats.org/officeDocument/2006/relationships/hyperlink" Target="eclipse-javadoc:%E2%98%82=JDigiDoc_r5569/java%3Cee.sk.digidoc%7BSignature.java%E2%98%83Signature" TargetMode="External"/><Relationship Id="rId145" Type="http://schemas.openxmlformats.org/officeDocument/2006/relationships/hyperlink" Target="eclipse-javadoc:%E2%98%82=JDigiDoc_r5569/java%3Cee.sk.xmlenc%7BEncryptedData.java%E2%98%83EncryptedData" TargetMode="External"/><Relationship Id="rId166" Type="http://schemas.openxmlformats.org/officeDocument/2006/relationships/hyperlink" Target="eclipse-javadoc:%E2%98%82=JDigiDoc_r5569/java%3Cee.sk.digidoc.factory%7BDigiDocFactory.java%E2%98%83DigiDocFactory~readSignedDoc~QString;%E2%98%82String" TargetMode="External"/><Relationship Id="rId1" Type="http://schemas.openxmlformats.org/officeDocument/2006/relationships/customXml" Target="../customXml/item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c01\users\kristi.uukkivi\Documents\SK_styles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B889B-09E6-4C2D-8562-E1E050A3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SK_styleset.dotx</Template>
  <TotalTime>49</TotalTime>
  <Pages>1</Pages>
  <Words>29967</Words>
  <Characters>173815</Characters>
  <Application>Microsoft Office Word</Application>
  <DocSecurity>0</DocSecurity>
  <Lines>1448</Lines>
  <Paragraphs>406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203376</CharactersWithSpaces>
  <SharedDoc>false</SharedDoc>
  <HLinks>
    <vt:vector size="132" baseType="variant">
      <vt:variant>
        <vt:i4>1703991</vt:i4>
      </vt:variant>
      <vt:variant>
        <vt:i4>128</vt:i4>
      </vt:variant>
      <vt:variant>
        <vt:i4>0</vt:i4>
      </vt:variant>
      <vt:variant>
        <vt:i4>5</vt:i4>
      </vt:variant>
      <vt:variant>
        <vt:lpwstr/>
      </vt:variant>
      <vt:variant>
        <vt:lpwstr>_Toc291672308</vt:lpwstr>
      </vt:variant>
      <vt:variant>
        <vt:i4>1703991</vt:i4>
      </vt:variant>
      <vt:variant>
        <vt:i4>122</vt:i4>
      </vt:variant>
      <vt:variant>
        <vt:i4>0</vt:i4>
      </vt:variant>
      <vt:variant>
        <vt:i4>5</vt:i4>
      </vt:variant>
      <vt:variant>
        <vt:lpwstr/>
      </vt:variant>
      <vt:variant>
        <vt:lpwstr>_Toc291672307</vt:lpwstr>
      </vt:variant>
      <vt:variant>
        <vt:i4>1703991</vt:i4>
      </vt:variant>
      <vt:variant>
        <vt:i4>116</vt:i4>
      </vt:variant>
      <vt:variant>
        <vt:i4>0</vt:i4>
      </vt:variant>
      <vt:variant>
        <vt:i4>5</vt:i4>
      </vt:variant>
      <vt:variant>
        <vt:lpwstr/>
      </vt:variant>
      <vt:variant>
        <vt:lpwstr>_Toc291672306</vt:lpwstr>
      </vt:variant>
      <vt:variant>
        <vt:i4>1703991</vt:i4>
      </vt:variant>
      <vt:variant>
        <vt:i4>110</vt:i4>
      </vt:variant>
      <vt:variant>
        <vt:i4>0</vt:i4>
      </vt:variant>
      <vt:variant>
        <vt:i4>5</vt:i4>
      </vt:variant>
      <vt:variant>
        <vt:lpwstr/>
      </vt:variant>
      <vt:variant>
        <vt:lpwstr>_Toc291672305</vt:lpwstr>
      </vt:variant>
      <vt:variant>
        <vt:i4>1703991</vt:i4>
      </vt:variant>
      <vt:variant>
        <vt:i4>104</vt:i4>
      </vt:variant>
      <vt:variant>
        <vt:i4>0</vt:i4>
      </vt:variant>
      <vt:variant>
        <vt:i4>5</vt:i4>
      </vt:variant>
      <vt:variant>
        <vt:lpwstr/>
      </vt:variant>
      <vt:variant>
        <vt:lpwstr>_Toc291672304</vt:lpwstr>
      </vt:variant>
      <vt:variant>
        <vt:i4>1703991</vt:i4>
      </vt:variant>
      <vt:variant>
        <vt:i4>98</vt:i4>
      </vt:variant>
      <vt:variant>
        <vt:i4>0</vt:i4>
      </vt:variant>
      <vt:variant>
        <vt:i4>5</vt:i4>
      </vt:variant>
      <vt:variant>
        <vt:lpwstr/>
      </vt:variant>
      <vt:variant>
        <vt:lpwstr>_Toc291672303</vt:lpwstr>
      </vt:variant>
      <vt:variant>
        <vt:i4>1703991</vt:i4>
      </vt:variant>
      <vt:variant>
        <vt:i4>92</vt:i4>
      </vt:variant>
      <vt:variant>
        <vt:i4>0</vt:i4>
      </vt:variant>
      <vt:variant>
        <vt:i4>5</vt:i4>
      </vt:variant>
      <vt:variant>
        <vt:lpwstr/>
      </vt:variant>
      <vt:variant>
        <vt:lpwstr>_Toc291672302</vt:lpwstr>
      </vt:variant>
      <vt:variant>
        <vt:i4>1703991</vt:i4>
      </vt:variant>
      <vt:variant>
        <vt:i4>86</vt:i4>
      </vt:variant>
      <vt:variant>
        <vt:i4>0</vt:i4>
      </vt:variant>
      <vt:variant>
        <vt:i4>5</vt:i4>
      </vt:variant>
      <vt:variant>
        <vt:lpwstr/>
      </vt:variant>
      <vt:variant>
        <vt:lpwstr>_Toc291672301</vt:lpwstr>
      </vt:variant>
      <vt:variant>
        <vt:i4>1703991</vt:i4>
      </vt:variant>
      <vt:variant>
        <vt:i4>80</vt:i4>
      </vt:variant>
      <vt:variant>
        <vt:i4>0</vt:i4>
      </vt:variant>
      <vt:variant>
        <vt:i4>5</vt:i4>
      </vt:variant>
      <vt:variant>
        <vt:lpwstr/>
      </vt:variant>
      <vt:variant>
        <vt:lpwstr>_Toc291672300</vt:lpwstr>
      </vt:variant>
      <vt:variant>
        <vt:i4>1245238</vt:i4>
      </vt:variant>
      <vt:variant>
        <vt:i4>74</vt:i4>
      </vt:variant>
      <vt:variant>
        <vt:i4>0</vt:i4>
      </vt:variant>
      <vt:variant>
        <vt:i4>5</vt:i4>
      </vt:variant>
      <vt:variant>
        <vt:lpwstr/>
      </vt:variant>
      <vt:variant>
        <vt:lpwstr>_Toc291672299</vt:lpwstr>
      </vt:variant>
      <vt:variant>
        <vt:i4>1245238</vt:i4>
      </vt:variant>
      <vt:variant>
        <vt:i4>68</vt:i4>
      </vt:variant>
      <vt:variant>
        <vt:i4>0</vt:i4>
      </vt:variant>
      <vt:variant>
        <vt:i4>5</vt:i4>
      </vt:variant>
      <vt:variant>
        <vt:lpwstr/>
      </vt:variant>
      <vt:variant>
        <vt:lpwstr>_Toc291672298</vt:lpwstr>
      </vt:variant>
      <vt:variant>
        <vt:i4>1245238</vt:i4>
      </vt:variant>
      <vt:variant>
        <vt:i4>62</vt:i4>
      </vt:variant>
      <vt:variant>
        <vt:i4>0</vt:i4>
      </vt:variant>
      <vt:variant>
        <vt:i4>5</vt:i4>
      </vt:variant>
      <vt:variant>
        <vt:lpwstr/>
      </vt:variant>
      <vt:variant>
        <vt:lpwstr>_Toc291672297</vt:lpwstr>
      </vt:variant>
      <vt:variant>
        <vt:i4>1245238</vt:i4>
      </vt:variant>
      <vt:variant>
        <vt:i4>56</vt:i4>
      </vt:variant>
      <vt:variant>
        <vt:i4>0</vt:i4>
      </vt:variant>
      <vt:variant>
        <vt:i4>5</vt:i4>
      </vt:variant>
      <vt:variant>
        <vt:lpwstr/>
      </vt:variant>
      <vt:variant>
        <vt:lpwstr>_Toc291672296</vt:lpwstr>
      </vt:variant>
      <vt:variant>
        <vt:i4>1245238</vt:i4>
      </vt:variant>
      <vt:variant>
        <vt:i4>50</vt:i4>
      </vt:variant>
      <vt:variant>
        <vt:i4>0</vt:i4>
      </vt:variant>
      <vt:variant>
        <vt:i4>5</vt:i4>
      </vt:variant>
      <vt:variant>
        <vt:lpwstr/>
      </vt:variant>
      <vt:variant>
        <vt:lpwstr>_Toc291672295</vt:lpwstr>
      </vt:variant>
      <vt:variant>
        <vt:i4>1245238</vt:i4>
      </vt:variant>
      <vt:variant>
        <vt:i4>44</vt:i4>
      </vt:variant>
      <vt:variant>
        <vt:i4>0</vt:i4>
      </vt:variant>
      <vt:variant>
        <vt:i4>5</vt:i4>
      </vt:variant>
      <vt:variant>
        <vt:lpwstr/>
      </vt:variant>
      <vt:variant>
        <vt:lpwstr>_Toc291672294</vt:lpwstr>
      </vt:variant>
      <vt:variant>
        <vt:i4>1245238</vt:i4>
      </vt:variant>
      <vt:variant>
        <vt:i4>38</vt:i4>
      </vt:variant>
      <vt:variant>
        <vt:i4>0</vt:i4>
      </vt:variant>
      <vt:variant>
        <vt:i4>5</vt:i4>
      </vt:variant>
      <vt:variant>
        <vt:lpwstr/>
      </vt:variant>
      <vt:variant>
        <vt:lpwstr>_Toc291672293</vt:lpwstr>
      </vt:variant>
      <vt:variant>
        <vt:i4>1245238</vt:i4>
      </vt:variant>
      <vt:variant>
        <vt:i4>32</vt:i4>
      </vt:variant>
      <vt:variant>
        <vt:i4>0</vt:i4>
      </vt:variant>
      <vt:variant>
        <vt:i4>5</vt:i4>
      </vt:variant>
      <vt:variant>
        <vt:lpwstr/>
      </vt:variant>
      <vt:variant>
        <vt:lpwstr>_Toc291672292</vt:lpwstr>
      </vt:variant>
      <vt:variant>
        <vt:i4>1245238</vt:i4>
      </vt:variant>
      <vt:variant>
        <vt:i4>26</vt:i4>
      </vt:variant>
      <vt:variant>
        <vt:i4>0</vt:i4>
      </vt:variant>
      <vt:variant>
        <vt:i4>5</vt:i4>
      </vt:variant>
      <vt:variant>
        <vt:lpwstr/>
      </vt:variant>
      <vt:variant>
        <vt:lpwstr>_Toc291672291</vt:lpwstr>
      </vt:variant>
      <vt:variant>
        <vt:i4>1245238</vt:i4>
      </vt:variant>
      <vt:variant>
        <vt:i4>20</vt:i4>
      </vt:variant>
      <vt:variant>
        <vt:i4>0</vt:i4>
      </vt:variant>
      <vt:variant>
        <vt:i4>5</vt:i4>
      </vt:variant>
      <vt:variant>
        <vt:lpwstr/>
      </vt:variant>
      <vt:variant>
        <vt:lpwstr>_Toc291672290</vt:lpwstr>
      </vt:variant>
      <vt:variant>
        <vt:i4>1179702</vt:i4>
      </vt:variant>
      <vt:variant>
        <vt:i4>14</vt:i4>
      </vt:variant>
      <vt:variant>
        <vt:i4>0</vt:i4>
      </vt:variant>
      <vt:variant>
        <vt:i4>5</vt:i4>
      </vt:variant>
      <vt:variant>
        <vt:lpwstr/>
      </vt:variant>
      <vt:variant>
        <vt:lpwstr>_Toc291672289</vt:lpwstr>
      </vt:variant>
      <vt:variant>
        <vt:i4>1179702</vt:i4>
      </vt:variant>
      <vt:variant>
        <vt:i4>8</vt:i4>
      </vt:variant>
      <vt:variant>
        <vt:i4>0</vt:i4>
      </vt:variant>
      <vt:variant>
        <vt:i4>5</vt:i4>
      </vt:variant>
      <vt:variant>
        <vt:lpwstr/>
      </vt:variant>
      <vt:variant>
        <vt:lpwstr>_Toc291672288</vt:lpwstr>
      </vt:variant>
      <vt:variant>
        <vt:i4>1179702</vt:i4>
      </vt:variant>
      <vt:variant>
        <vt:i4>2</vt:i4>
      </vt:variant>
      <vt:variant>
        <vt:i4>0</vt:i4>
      </vt:variant>
      <vt:variant>
        <vt:i4>5</vt:i4>
      </vt:variant>
      <vt:variant>
        <vt:lpwstr/>
      </vt:variant>
      <vt:variant>
        <vt:lpwstr>_Toc291672287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 Uukkivi</dc:creator>
  <cp:lastModifiedBy>Kristi Uukkivi(4)</cp:lastModifiedBy>
  <cp:revision>10</cp:revision>
  <cp:lastPrinted>2015-01-29T17:52:00Z</cp:lastPrinted>
  <dcterms:created xsi:type="dcterms:W3CDTF">2015-03-05T14:02:00Z</dcterms:created>
  <dcterms:modified xsi:type="dcterms:W3CDTF">2015-06-12T08:56:00Z</dcterms:modified>
</cp:coreProperties>
</file>